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EC06BE" w14:textId="77777777" w:rsidR="008B37E1" w:rsidRPr="00DF2995" w:rsidRDefault="008B37E1" w:rsidP="00914FEF">
      <w:pPr>
        <w:pStyle w:val="Heading1"/>
        <w:numPr>
          <w:ilvl w:val="0"/>
          <w:numId w:val="0"/>
        </w:numPr>
        <w:ind w:left="7200"/>
        <w:jc w:val="both"/>
        <w:rPr>
          <w:rFonts w:cs="Times New Roman"/>
          <w:szCs w:val="26"/>
        </w:rPr>
      </w:pPr>
      <w:bookmarkStart w:id="0" w:name="_Toc307430852"/>
      <w:bookmarkStart w:id="1" w:name="_Toc518289486"/>
      <w:bookmarkStart w:id="2" w:name="_Toc518462874"/>
      <w:bookmarkStart w:id="3" w:name="_Toc518595116"/>
      <w:bookmarkStart w:id="4" w:name="_Toc522040170"/>
      <w:bookmarkStart w:id="5" w:name="_Toc522042698"/>
      <w:bookmarkStart w:id="6" w:name="_Toc13834768"/>
      <w:r w:rsidRPr="00DF2995">
        <w:rPr>
          <w:rFonts w:cs="Times New Roman"/>
          <w:szCs w:val="26"/>
        </w:rPr>
        <w:t>M</w:t>
      </w:r>
      <w:bookmarkEnd w:id="0"/>
      <w:bookmarkEnd w:id="1"/>
      <w:r w:rsidRPr="00DF2995">
        <w:rPr>
          <w:rFonts w:cs="Times New Roman"/>
          <w:szCs w:val="26"/>
        </w:rPr>
        <w:t>ỤC LỤC</w:t>
      </w:r>
      <w:bookmarkEnd w:id="2"/>
      <w:bookmarkEnd w:id="3"/>
      <w:bookmarkEnd w:id="4"/>
      <w:bookmarkEnd w:id="5"/>
      <w:bookmarkEnd w:id="6"/>
    </w:p>
    <w:sdt>
      <w:sdtPr>
        <w:rPr>
          <w:b/>
          <w:bCs/>
          <w:sz w:val="26"/>
        </w:rPr>
        <w:id w:val="3097980"/>
        <w:docPartObj>
          <w:docPartGallery w:val="Table of Contents"/>
          <w:docPartUnique/>
        </w:docPartObj>
      </w:sdtPr>
      <w:sdtEndPr>
        <w:rPr>
          <w:b w:val="0"/>
          <w:bCs w:val="0"/>
        </w:rPr>
      </w:sdtEndPr>
      <w:sdtContent>
        <w:p w14:paraId="545DE792" w14:textId="4ACE425D" w:rsidR="001924ED" w:rsidRPr="00B31803" w:rsidRDefault="008B37E1">
          <w:pPr>
            <w:pStyle w:val="TOC1"/>
            <w:rPr>
              <w:rFonts w:asciiTheme="minorHAnsi" w:eastAsiaTheme="minorEastAsia" w:hAnsiTheme="minorHAnsi" w:cstheme="minorBidi"/>
              <w:noProof/>
              <w:sz w:val="26"/>
              <w:lang w:eastAsia="ja-JP"/>
            </w:rPr>
          </w:pPr>
          <w:r w:rsidRPr="00B31803">
            <w:rPr>
              <w:sz w:val="26"/>
            </w:rPr>
            <w:fldChar w:fldCharType="begin"/>
          </w:r>
          <w:r w:rsidRPr="00B31803">
            <w:rPr>
              <w:sz w:val="26"/>
            </w:rPr>
            <w:instrText xml:space="preserve"> TOC \o "1-3" \h \z \u </w:instrText>
          </w:r>
          <w:r w:rsidRPr="00B31803">
            <w:rPr>
              <w:sz w:val="26"/>
            </w:rPr>
            <w:fldChar w:fldCharType="separate"/>
          </w:r>
          <w:hyperlink w:anchor="_Toc13834768" w:history="1">
            <w:r w:rsidR="001924ED" w:rsidRPr="00B31803">
              <w:rPr>
                <w:rStyle w:val="Hyperlink"/>
                <w:noProof/>
                <w:sz w:val="26"/>
              </w:rPr>
              <w:t>MỤC LỤC</w:t>
            </w:r>
            <w:r w:rsidR="001924ED" w:rsidRPr="00B31803">
              <w:rPr>
                <w:noProof/>
                <w:webHidden/>
                <w:sz w:val="26"/>
              </w:rPr>
              <w:tab/>
            </w:r>
            <w:r w:rsidR="004463AC">
              <w:rPr>
                <w:noProof/>
                <w:webHidden/>
                <w:sz w:val="26"/>
              </w:rPr>
              <w:tab/>
            </w:r>
            <w:r w:rsidR="004463AC">
              <w:rPr>
                <w:noProof/>
                <w:webHidden/>
                <w:sz w:val="26"/>
              </w:rPr>
              <w:tab/>
            </w:r>
            <w:r w:rsidR="001924ED" w:rsidRPr="00B31803">
              <w:rPr>
                <w:noProof/>
                <w:webHidden/>
                <w:sz w:val="26"/>
              </w:rPr>
              <w:fldChar w:fldCharType="begin"/>
            </w:r>
            <w:r w:rsidR="001924ED" w:rsidRPr="00B31803">
              <w:rPr>
                <w:noProof/>
                <w:webHidden/>
                <w:sz w:val="26"/>
              </w:rPr>
              <w:instrText xml:space="preserve"> PAGEREF _Toc13834768 \h </w:instrText>
            </w:r>
            <w:r w:rsidR="001924ED" w:rsidRPr="00B31803">
              <w:rPr>
                <w:noProof/>
                <w:webHidden/>
                <w:sz w:val="26"/>
              </w:rPr>
            </w:r>
            <w:r w:rsidR="001924ED" w:rsidRPr="00B31803">
              <w:rPr>
                <w:noProof/>
                <w:webHidden/>
                <w:sz w:val="26"/>
              </w:rPr>
              <w:fldChar w:fldCharType="separate"/>
            </w:r>
            <w:r w:rsidR="00666720">
              <w:rPr>
                <w:noProof/>
                <w:webHidden/>
                <w:sz w:val="26"/>
              </w:rPr>
              <w:t>1</w:t>
            </w:r>
            <w:r w:rsidR="001924ED" w:rsidRPr="00B31803">
              <w:rPr>
                <w:noProof/>
                <w:webHidden/>
                <w:sz w:val="26"/>
              </w:rPr>
              <w:fldChar w:fldCharType="end"/>
            </w:r>
          </w:hyperlink>
        </w:p>
        <w:p w14:paraId="3189C041" w14:textId="77777777" w:rsidR="001924ED" w:rsidRPr="00B31803" w:rsidRDefault="00C575B3">
          <w:pPr>
            <w:pStyle w:val="TOC1"/>
            <w:rPr>
              <w:rFonts w:asciiTheme="minorHAnsi" w:eastAsiaTheme="minorEastAsia" w:hAnsiTheme="minorHAnsi" w:cstheme="minorBidi"/>
              <w:noProof/>
              <w:sz w:val="26"/>
              <w:lang w:eastAsia="ja-JP"/>
            </w:rPr>
          </w:pPr>
          <w:hyperlink w:anchor="_Toc13834769" w:history="1">
            <w:r w:rsidR="001924ED" w:rsidRPr="00B31803">
              <w:rPr>
                <w:rStyle w:val="Hyperlink"/>
                <w:noProof/>
                <w:sz w:val="26"/>
              </w:rPr>
              <w:t>DANH MỤC HÌNH ẢNH</w:t>
            </w:r>
            <w:r w:rsidR="001924ED" w:rsidRPr="00B31803">
              <w:rPr>
                <w:noProof/>
                <w:webHidden/>
                <w:sz w:val="26"/>
              </w:rPr>
              <w:tab/>
            </w:r>
            <w:r w:rsidR="001924ED" w:rsidRPr="00B31803">
              <w:rPr>
                <w:noProof/>
                <w:webHidden/>
                <w:sz w:val="26"/>
              </w:rPr>
              <w:fldChar w:fldCharType="begin"/>
            </w:r>
            <w:r w:rsidR="001924ED" w:rsidRPr="00B31803">
              <w:rPr>
                <w:noProof/>
                <w:webHidden/>
                <w:sz w:val="26"/>
              </w:rPr>
              <w:instrText xml:space="preserve"> PAGEREF _Toc13834769 \h </w:instrText>
            </w:r>
            <w:r w:rsidR="001924ED" w:rsidRPr="00B31803">
              <w:rPr>
                <w:noProof/>
                <w:webHidden/>
                <w:sz w:val="26"/>
              </w:rPr>
            </w:r>
            <w:r w:rsidR="001924ED" w:rsidRPr="00B31803">
              <w:rPr>
                <w:noProof/>
                <w:webHidden/>
                <w:sz w:val="26"/>
              </w:rPr>
              <w:fldChar w:fldCharType="separate"/>
            </w:r>
            <w:r w:rsidR="00666720">
              <w:rPr>
                <w:noProof/>
                <w:webHidden/>
                <w:sz w:val="26"/>
              </w:rPr>
              <w:t>2</w:t>
            </w:r>
            <w:r w:rsidR="001924ED" w:rsidRPr="00B31803">
              <w:rPr>
                <w:noProof/>
                <w:webHidden/>
                <w:sz w:val="26"/>
              </w:rPr>
              <w:fldChar w:fldCharType="end"/>
            </w:r>
          </w:hyperlink>
        </w:p>
        <w:p w14:paraId="0CA14CE4" w14:textId="77777777" w:rsidR="001924ED" w:rsidRPr="00B31803" w:rsidRDefault="00C575B3">
          <w:pPr>
            <w:pStyle w:val="TOC1"/>
            <w:rPr>
              <w:rFonts w:asciiTheme="minorHAnsi" w:eastAsiaTheme="minorEastAsia" w:hAnsiTheme="minorHAnsi" w:cstheme="minorBidi"/>
              <w:noProof/>
              <w:sz w:val="26"/>
              <w:lang w:eastAsia="ja-JP"/>
            </w:rPr>
          </w:pPr>
          <w:hyperlink w:anchor="_Toc13834770" w:history="1">
            <w:r w:rsidR="001924ED" w:rsidRPr="00B31803">
              <w:rPr>
                <w:rStyle w:val="Hyperlink"/>
                <w:noProof/>
                <w:sz w:val="26"/>
                <w14:scene3d>
                  <w14:camera w14:prst="orthographicFront"/>
                  <w14:lightRig w14:rig="threePt" w14:dir="t">
                    <w14:rot w14:lat="0" w14:lon="0" w14:rev="0"/>
                  </w14:lightRig>
                </w14:scene3d>
              </w:rPr>
              <w:t>Chương 1 .</w:t>
            </w:r>
            <w:r w:rsidR="001924ED" w:rsidRPr="00B31803">
              <w:rPr>
                <w:rFonts w:asciiTheme="minorHAnsi" w:eastAsiaTheme="minorEastAsia" w:hAnsiTheme="minorHAnsi" w:cstheme="minorBidi"/>
                <w:noProof/>
                <w:sz w:val="26"/>
                <w:lang w:eastAsia="ja-JP"/>
              </w:rPr>
              <w:tab/>
            </w:r>
            <w:r w:rsidR="001924ED" w:rsidRPr="00B31803">
              <w:rPr>
                <w:rStyle w:val="Hyperlink"/>
                <w:noProof/>
                <w:sz w:val="26"/>
              </w:rPr>
              <w:t>GIỚI THIỆU CHUNG VỀ CÔNG TY TPS SOFTWARE</w:t>
            </w:r>
            <w:r w:rsidR="001924ED" w:rsidRPr="00B31803">
              <w:rPr>
                <w:noProof/>
                <w:webHidden/>
                <w:sz w:val="26"/>
              </w:rPr>
              <w:tab/>
            </w:r>
            <w:r w:rsidR="001924ED" w:rsidRPr="00B31803">
              <w:rPr>
                <w:noProof/>
                <w:webHidden/>
                <w:sz w:val="26"/>
              </w:rPr>
              <w:fldChar w:fldCharType="begin"/>
            </w:r>
            <w:r w:rsidR="001924ED" w:rsidRPr="00B31803">
              <w:rPr>
                <w:noProof/>
                <w:webHidden/>
                <w:sz w:val="26"/>
              </w:rPr>
              <w:instrText xml:space="preserve"> PAGEREF _Toc13834770 \h </w:instrText>
            </w:r>
            <w:r w:rsidR="001924ED" w:rsidRPr="00B31803">
              <w:rPr>
                <w:noProof/>
                <w:webHidden/>
                <w:sz w:val="26"/>
              </w:rPr>
            </w:r>
            <w:r w:rsidR="001924ED" w:rsidRPr="00B31803">
              <w:rPr>
                <w:noProof/>
                <w:webHidden/>
                <w:sz w:val="26"/>
              </w:rPr>
              <w:fldChar w:fldCharType="separate"/>
            </w:r>
            <w:r w:rsidR="00666720">
              <w:rPr>
                <w:noProof/>
                <w:webHidden/>
                <w:sz w:val="26"/>
              </w:rPr>
              <w:t>2</w:t>
            </w:r>
            <w:r w:rsidR="001924ED" w:rsidRPr="00B31803">
              <w:rPr>
                <w:noProof/>
                <w:webHidden/>
                <w:sz w:val="26"/>
              </w:rPr>
              <w:fldChar w:fldCharType="end"/>
            </w:r>
          </w:hyperlink>
        </w:p>
        <w:p w14:paraId="230F810D" w14:textId="77777777" w:rsidR="001924ED" w:rsidRPr="00B31803" w:rsidRDefault="00C575B3">
          <w:pPr>
            <w:pStyle w:val="TOC2"/>
            <w:rPr>
              <w:rFonts w:asciiTheme="minorHAnsi" w:eastAsiaTheme="minorEastAsia" w:hAnsiTheme="minorHAnsi" w:cstheme="minorBidi"/>
              <w:noProof/>
              <w:lang w:eastAsia="ja-JP"/>
            </w:rPr>
          </w:pPr>
          <w:hyperlink w:anchor="_Toc13834771" w:history="1">
            <w:r w:rsidR="001924ED" w:rsidRPr="00B31803">
              <w:rPr>
                <w:rStyle w:val="Hyperlink"/>
                <w:noProof/>
              </w:rPr>
              <w:t>1.1</w:t>
            </w:r>
            <w:r w:rsidR="001924ED" w:rsidRPr="00B31803">
              <w:rPr>
                <w:rFonts w:asciiTheme="minorHAnsi" w:eastAsiaTheme="minorEastAsia" w:hAnsiTheme="minorHAnsi" w:cstheme="minorBidi"/>
                <w:noProof/>
                <w:lang w:eastAsia="ja-JP"/>
              </w:rPr>
              <w:tab/>
            </w:r>
            <w:r w:rsidR="001924ED" w:rsidRPr="00B31803">
              <w:rPr>
                <w:rStyle w:val="Hyperlink"/>
                <w:noProof/>
              </w:rPr>
              <w:t>Quá trình hình thành và phát triển của công ty TPS Software:</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_Toc13834771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24D6885F" w14:textId="77777777" w:rsidR="001924ED" w:rsidRPr="00B31803" w:rsidRDefault="00C575B3">
          <w:pPr>
            <w:pStyle w:val="TOC2"/>
            <w:rPr>
              <w:rFonts w:asciiTheme="minorHAnsi" w:eastAsiaTheme="minorEastAsia" w:hAnsiTheme="minorHAnsi" w:cstheme="minorBidi"/>
              <w:noProof/>
              <w:lang w:eastAsia="ja-JP"/>
            </w:rPr>
          </w:pPr>
          <w:hyperlink w:anchor="_Toc13834772" w:history="1">
            <w:r w:rsidR="001924ED" w:rsidRPr="00B31803">
              <w:rPr>
                <w:rStyle w:val="Hyperlink"/>
                <w:noProof/>
              </w:rPr>
              <w:t>1.2</w:t>
            </w:r>
            <w:r w:rsidR="001924ED" w:rsidRPr="00B31803">
              <w:rPr>
                <w:rFonts w:asciiTheme="minorHAnsi" w:eastAsiaTheme="minorEastAsia" w:hAnsiTheme="minorHAnsi" w:cstheme="minorBidi"/>
                <w:noProof/>
                <w:lang w:eastAsia="ja-JP"/>
              </w:rPr>
              <w:tab/>
            </w:r>
            <w:r w:rsidR="001924ED" w:rsidRPr="00B31803">
              <w:rPr>
                <w:rStyle w:val="Hyperlink"/>
                <w:noProof/>
                <w:shd w:val="clear" w:color="auto" w:fill="FFFFFF"/>
              </w:rPr>
              <w:t>Dịch vụ TPS Software</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_Toc13834772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553A6446" w14:textId="77777777" w:rsidR="001924ED" w:rsidRPr="00B31803" w:rsidRDefault="00C575B3">
          <w:pPr>
            <w:pStyle w:val="TOC3"/>
            <w:rPr>
              <w:rFonts w:asciiTheme="minorHAnsi" w:eastAsiaTheme="minorEastAsia" w:hAnsiTheme="minorHAnsi" w:cstheme="minorBidi"/>
              <w:noProof/>
              <w:lang w:eastAsia="ja-JP"/>
            </w:rPr>
          </w:pPr>
          <w:hyperlink w:anchor="_Toc13834773" w:history="1">
            <w:r w:rsidR="001924ED" w:rsidRPr="00B31803">
              <w:rPr>
                <w:rStyle w:val="Hyperlink"/>
                <w:b/>
                <w:noProof/>
              </w:rPr>
              <w:t>1.2.1</w:t>
            </w:r>
            <w:r w:rsidR="001924ED" w:rsidRPr="00B31803">
              <w:rPr>
                <w:rFonts w:asciiTheme="minorHAnsi" w:eastAsiaTheme="minorEastAsia" w:hAnsiTheme="minorHAnsi" w:cstheme="minorBidi"/>
                <w:noProof/>
                <w:lang w:eastAsia="ja-JP"/>
              </w:rPr>
              <w:tab/>
            </w:r>
            <w:r w:rsidR="001924ED" w:rsidRPr="00B31803">
              <w:rPr>
                <w:rStyle w:val="Hyperlink"/>
                <w:noProof/>
              </w:rPr>
              <w:t>Dịch vụ phát triển phần mềm.</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_Toc13834773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3C25C160" w14:textId="77777777" w:rsidR="001924ED" w:rsidRPr="00B31803" w:rsidRDefault="00C575B3">
          <w:pPr>
            <w:pStyle w:val="TOC3"/>
            <w:rPr>
              <w:rFonts w:asciiTheme="minorHAnsi" w:eastAsiaTheme="minorEastAsia" w:hAnsiTheme="minorHAnsi" w:cstheme="minorBidi"/>
              <w:noProof/>
              <w:lang w:eastAsia="ja-JP"/>
            </w:rPr>
          </w:pPr>
          <w:hyperlink w:anchor="_Toc13834774" w:history="1">
            <w:r w:rsidR="001924ED" w:rsidRPr="00B31803">
              <w:rPr>
                <w:rStyle w:val="Hyperlink"/>
                <w:b/>
                <w:noProof/>
              </w:rPr>
              <w:t>1.2.2</w:t>
            </w:r>
            <w:r w:rsidR="001924ED" w:rsidRPr="00B31803">
              <w:rPr>
                <w:rFonts w:asciiTheme="minorHAnsi" w:eastAsiaTheme="minorEastAsia" w:hAnsiTheme="minorHAnsi" w:cstheme="minorBidi"/>
                <w:noProof/>
                <w:lang w:eastAsia="ja-JP"/>
              </w:rPr>
              <w:tab/>
            </w:r>
            <w:r w:rsidR="001924ED" w:rsidRPr="00B31803">
              <w:rPr>
                <w:rStyle w:val="Hyperlink"/>
                <w:noProof/>
                <w:shd w:val="clear" w:color="auto" w:fill="FFFFFF"/>
              </w:rPr>
              <w:t>Dịch vụ kiểm thử phần mềm.</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_Toc13834774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0F784197" w14:textId="77777777" w:rsidR="001924ED" w:rsidRPr="00B31803" w:rsidRDefault="00C575B3">
          <w:pPr>
            <w:pStyle w:val="TOC3"/>
            <w:rPr>
              <w:rFonts w:asciiTheme="minorHAnsi" w:eastAsiaTheme="minorEastAsia" w:hAnsiTheme="minorHAnsi" w:cstheme="minorBidi"/>
              <w:noProof/>
              <w:lang w:eastAsia="ja-JP"/>
            </w:rPr>
          </w:pPr>
          <w:hyperlink w:anchor="_Toc13834775" w:history="1">
            <w:r w:rsidR="001924ED" w:rsidRPr="00B31803">
              <w:rPr>
                <w:rStyle w:val="Hyperlink"/>
                <w:b/>
                <w:noProof/>
              </w:rPr>
              <w:t>1.2.3</w:t>
            </w:r>
            <w:r w:rsidR="001924ED" w:rsidRPr="00B31803">
              <w:rPr>
                <w:rFonts w:asciiTheme="minorHAnsi" w:eastAsiaTheme="minorEastAsia" w:hAnsiTheme="minorHAnsi" w:cstheme="minorBidi"/>
                <w:noProof/>
                <w:lang w:eastAsia="ja-JP"/>
              </w:rPr>
              <w:tab/>
            </w:r>
            <w:r w:rsidR="001924ED" w:rsidRPr="00B31803">
              <w:rPr>
                <w:rStyle w:val="Hyperlink"/>
                <w:noProof/>
                <w:shd w:val="clear" w:color="auto" w:fill="FFFFFF"/>
              </w:rPr>
              <w:t>Dịch vụ hỗ trợ bảo trì.</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_Toc13834775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1378FCCC" w14:textId="77777777" w:rsidR="001924ED" w:rsidRPr="00B31803" w:rsidRDefault="00C575B3">
          <w:pPr>
            <w:pStyle w:val="TOC2"/>
            <w:rPr>
              <w:rFonts w:asciiTheme="minorHAnsi" w:eastAsiaTheme="minorEastAsia" w:hAnsiTheme="minorHAnsi" w:cstheme="minorBidi"/>
              <w:noProof/>
              <w:lang w:eastAsia="ja-JP"/>
            </w:rPr>
          </w:pPr>
          <w:hyperlink w:anchor="_Toc13834776" w:history="1">
            <w:r w:rsidR="001924ED" w:rsidRPr="00B31803">
              <w:rPr>
                <w:rStyle w:val="Hyperlink"/>
                <w:noProof/>
              </w:rPr>
              <w:t>1.3</w:t>
            </w:r>
            <w:r w:rsidR="001924ED" w:rsidRPr="00B31803">
              <w:rPr>
                <w:rFonts w:asciiTheme="minorHAnsi" w:eastAsiaTheme="minorEastAsia" w:hAnsiTheme="minorHAnsi" w:cstheme="minorBidi"/>
                <w:noProof/>
                <w:lang w:eastAsia="ja-JP"/>
              </w:rPr>
              <w:tab/>
            </w:r>
            <w:r w:rsidR="001924ED" w:rsidRPr="00B31803">
              <w:rPr>
                <w:rStyle w:val="Hyperlink"/>
                <w:noProof/>
              </w:rPr>
              <w:t>Tổ chức TPS Software</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_Toc13834776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2386E7C4" w14:textId="77777777" w:rsidR="001924ED" w:rsidRPr="00B31803" w:rsidRDefault="00C575B3">
          <w:pPr>
            <w:pStyle w:val="TOC3"/>
            <w:rPr>
              <w:rFonts w:asciiTheme="minorHAnsi" w:eastAsiaTheme="minorEastAsia" w:hAnsiTheme="minorHAnsi" w:cstheme="minorBidi"/>
              <w:noProof/>
              <w:lang w:eastAsia="ja-JP"/>
            </w:rPr>
          </w:pPr>
          <w:hyperlink w:anchor="_Toc13834777" w:history="1">
            <w:r w:rsidR="001924ED" w:rsidRPr="00B31803">
              <w:rPr>
                <w:rStyle w:val="Hyperlink"/>
                <w:b/>
                <w:noProof/>
              </w:rPr>
              <w:t>1.3.1</w:t>
            </w:r>
            <w:r w:rsidR="001924ED" w:rsidRPr="00B31803">
              <w:rPr>
                <w:rFonts w:asciiTheme="minorHAnsi" w:eastAsiaTheme="minorEastAsia" w:hAnsiTheme="minorHAnsi" w:cstheme="minorBidi"/>
                <w:noProof/>
                <w:lang w:eastAsia="ja-JP"/>
              </w:rPr>
              <w:tab/>
            </w:r>
            <w:r w:rsidR="001924ED" w:rsidRPr="00B31803">
              <w:rPr>
                <w:rStyle w:val="Hyperlink"/>
                <w:noProof/>
              </w:rPr>
              <w:t>Chủ tịch &amp; Giám đốc điều hành</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_Toc13834777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097612E3" w14:textId="77777777" w:rsidR="001924ED" w:rsidRPr="00B31803" w:rsidRDefault="00C575B3">
          <w:pPr>
            <w:pStyle w:val="TOC3"/>
            <w:rPr>
              <w:rFonts w:asciiTheme="minorHAnsi" w:eastAsiaTheme="minorEastAsia" w:hAnsiTheme="minorHAnsi" w:cstheme="minorBidi"/>
              <w:noProof/>
              <w:lang w:eastAsia="ja-JP"/>
            </w:rPr>
          </w:pPr>
          <w:hyperlink w:anchor="_Toc13834778" w:history="1">
            <w:r w:rsidR="001924ED" w:rsidRPr="00B31803">
              <w:rPr>
                <w:rStyle w:val="Hyperlink"/>
                <w:b/>
                <w:noProof/>
              </w:rPr>
              <w:t>1.3.2</w:t>
            </w:r>
            <w:r w:rsidR="001924ED" w:rsidRPr="00B31803">
              <w:rPr>
                <w:rFonts w:asciiTheme="minorHAnsi" w:eastAsiaTheme="minorEastAsia" w:hAnsiTheme="minorHAnsi" w:cstheme="minorBidi"/>
                <w:noProof/>
                <w:lang w:eastAsia="ja-JP"/>
              </w:rPr>
              <w:tab/>
            </w:r>
            <w:r w:rsidR="001924ED" w:rsidRPr="00B31803">
              <w:rPr>
                <w:rStyle w:val="Hyperlink"/>
                <w:noProof/>
              </w:rPr>
              <w:t>Ban tư vấn chiến lược</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_Toc13834778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11BF4949" w14:textId="77777777" w:rsidR="001924ED" w:rsidRPr="00B31803" w:rsidRDefault="00C575B3">
          <w:pPr>
            <w:pStyle w:val="TOC3"/>
            <w:rPr>
              <w:rFonts w:asciiTheme="minorHAnsi" w:eastAsiaTheme="minorEastAsia" w:hAnsiTheme="minorHAnsi" w:cstheme="minorBidi"/>
              <w:noProof/>
              <w:lang w:eastAsia="ja-JP"/>
            </w:rPr>
          </w:pPr>
          <w:hyperlink w:anchor="_Toc13834779" w:history="1">
            <w:r w:rsidR="001924ED" w:rsidRPr="00B31803">
              <w:rPr>
                <w:rStyle w:val="Hyperlink"/>
                <w:b/>
                <w:noProof/>
              </w:rPr>
              <w:t>1.3.3</w:t>
            </w:r>
            <w:r w:rsidR="001924ED" w:rsidRPr="00B31803">
              <w:rPr>
                <w:rFonts w:asciiTheme="minorHAnsi" w:eastAsiaTheme="minorEastAsia" w:hAnsiTheme="minorHAnsi" w:cstheme="minorBidi"/>
                <w:noProof/>
                <w:lang w:eastAsia="ja-JP"/>
              </w:rPr>
              <w:tab/>
            </w:r>
            <w:r w:rsidR="001924ED" w:rsidRPr="00B31803">
              <w:rPr>
                <w:rStyle w:val="Hyperlink"/>
                <w:noProof/>
              </w:rPr>
              <w:t>Các bộ phận chức năng</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_Toc13834779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726B3F8C" w14:textId="77777777" w:rsidR="001924ED" w:rsidRPr="00B31803" w:rsidRDefault="00C575B3">
          <w:pPr>
            <w:pStyle w:val="TOC3"/>
            <w:rPr>
              <w:rFonts w:asciiTheme="minorHAnsi" w:eastAsiaTheme="minorEastAsia" w:hAnsiTheme="minorHAnsi" w:cstheme="minorBidi"/>
              <w:noProof/>
              <w:lang w:eastAsia="ja-JP"/>
            </w:rPr>
          </w:pPr>
          <w:hyperlink w:anchor="_Toc13834780" w:history="1">
            <w:r w:rsidR="001924ED" w:rsidRPr="00B31803">
              <w:rPr>
                <w:rStyle w:val="Hyperlink"/>
                <w:b/>
                <w:noProof/>
              </w:rPr>
              <w:t>1.3.4</w:t>
            </w:r>
            <w:r w:rsidR="001924ED" w:rsidRPr="00B31803">
              <w:rPr>
                <w:rFonts w:asciiTheme="minorHAnsi" w:eastAsiaTheme="minorEastAsia" w:hAnsiTheme="minorHAnsi" w:cstheme="minorBidi"/>
                <w:noProof/>
                <w:lang w:eastAsia="ja-JP"/>
              </w:rPr>
              <w:tab/>
            </w:r>
            <w:r w:rsidR="001924ED" w:rsidRPr="00B31803">
              <w:rPr>
                <w:rStyle w:val="Hyperlink"/>
                <w:noProof/>
              </w:rPr>
              <w:t>Phòng kinh doanh - Tiếp thị</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_Toc13834780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1771C962" w14:textId="77777777" w:rsidR="001924ED" w:rsidRPr="00B31803" w:rsidRDefault="00C575B3">
          <w:pPr>
            <w:pStyle w:val="TOC1"/>
            <w:rPr>
              <w:rFonts w:asciiTheme="minorHAnsi" w:eastAsiaTheme="minorEastAsia" w:hAnsiTheme="minorHAnsi" w:cstheme="minorBidi"/>
              <w:noProof/>
              <w:sz w:val="26"/>
              <w:lang w:eastAsia="ja-JP"/>
            </w:rPr>
          </w:pPr>
          <w:hyperlink w:anchor="_Toc13834781" w:history="1">
            <w:r w:rsidR="001924ED" w:rsidRPr="00B31803">
              <w:rPr>
                <w:rStyle w:val="Hyperlink"/>
                <w:noProof/>
                <w:sz w:val="26"/>
                <w:lang w:val="vi-VN"/>
                <w14:scene3d>
                  <w14:camera w14:prst="orthographicFront"/>
                  <w14:lightRig w14:rig="threePt" w14:dir="t">
                    <w14:rot w14:lat="0" w14:lon="0" w14:rev="0"/>
                  </w14:lightRig>
                </w14:scene3d>
              </w:rPr>
              <w:t>Chương 2 .</w:t>
            </w:r>
            <w:r w:rsidR="001924ED" w:rsidRPr="00B31803">
              <w:rPr>
                <w:rFonts w:asciiTheme="minorHAnsi" w:eastAsiaTheme="minorEastAsia" w:hAnsiTheme="minorHAnsi" w:cstheme="minorBidi"/>
                <w:noProof/>
                <w:sz w:val="26"/>
                <w:lang w:eastAsia="ja-JP"/>
              </w:rPr>
              <w:tab/>
            </w:r>
            <w:r w:rsidR="001924ED" w:rsidRPr="00B31803">
              <w:rPr>
                <w:rStyle w:val="Hyperlink"/>
                <w:noProof/>
                <w:sz w:val="26"/>
                <w:lang w:val="vi-VN"/>
              </w:rPr>
              <w:t>HOẠT ĐỘNG CHUYÊN NGÀNH VÀ MÔI TRƯỜNG LÀM VIỆC TẠI TPS SOFTWARE</w:t>
            </w:r>
            <w:r w:rsidR="001924ED" w:rsidRPr="00B31803">
              <w:rPr>
                <w:noProof/>
                <w:webHidden/>
                <w:sz w:val="26"/>
              </w:rPr>
              <w:tab/>
            </w:r>
            <w:r w:rsidR="001924ED" w:rsidRPr="00B31803">
              <w:rPr>
                <w:noProof/>
                <w:webHidden/>
                <w:sz w:val="26"/>
              </w:rPr>
              <w:fldChar w:fldCharType="begin"/>
            </w:r>
            <w:r w:rsidR="001924ED" w:rsidRPr="00B31803">
              <w:rPr>
                <w:noProof/>
                <w:webHidden/>
                <w:sz w:val="26"/>
              </w:rPr>
              <w:instrText xml:space="preserve"> PAGEREF _Toc13834781 \h </w:instrText>
            </w:r>
            <w:r w:rsidR="001924ED" w:rsidRPr="00B31803">
              <w:rPr>
                <w:noProof/>
                <w:webHidden/>
                <w:sz w:val="26"/>
              </w:rPr>
            </w:r>
            <w:r w:rsidR="001924ED" w:rsidRPr="00B31803">
              <w:rPr>
                <w:noProof/>
                <w:webHidden/>
                <w:sz w:val="26"/>
              </w:rPr>
              <w:fldChar w:fldCharType="separate"/>
            </w:r>
            <w:r w:rsidR="00666720">
              <w:rPr>
                <w:noProof/>
                <w:webHidden/>
                <w:sz w:val="26"/>
              </w:rPr>
              <w:t>2</w:t>
            </w:r>
            <w:r w:rsidR="001924ED" w:rsidRPr="00B31803">
              <w:rPr>
                <w:noProof/>
                <w:webHidden/>
                <w:sz w:val="26"/>
              </w:rPr>
              <w:fldChar w:fldCharType="end"/>
            </w:r>
          </w:hyperlink>
        </w:p>
        <w:p w14:paraId="03478142" w14:textId="77777777" w:rsidR="001924ED" w:rsidRPr="00B31803" w:rsidRDefault="00C575B3">
          <w:pPr>
            <w:pStyle w:val="TOC2"/>
            <w:rPr>
              <w:rFonts w:asciiTheme="minorHAnsi" w:eastAsiaTheme="minorEastAsia" w:hAnsiTheme="minorHAnsi" w:cstheme="minorBidi"/>
              <w:noProof/>
              <w:lang w:eastAsia="ja-JP"/>
            </w:rPr>
          </w:pPr>
          <w:hyperlink w:anchor="_Toc13834782" w:history="1">
            <w:r w:rsidR="001924ED" w:rsidRPr="00B31803">
              <w:rPr>
                <w:rStyle w:val="Hyperlink"/>
                <w:noProof/>
                <w:lang w:val="vi-VN"/>
              </w:rPr>
              <w:t>2.1</w:t>
            </w:r>
            <w:r w:rsidR="001924ED" w:rsidRPr="00B31803">
              <w:rPr>
                <w:rFonts w:asciiTheme="minorHAnsi" w:eastAsiaTheme="minorEastAsia" w:hAnsiTheme="minorHAnsi" w:cstheme="minorBidi"/>
                <w:noProof/>
                <w:lang w:eastAsia="ja-JP"/>
              </w:rPr>
              <w:tab/>
            </w:r>
            <w:r w:rsidR="001924ED" w:rsidRPr="00B31803">
              <w:rPr>
                <w:rStyle w:val="Hyperlink"/>
                <w:noProof/>
                <w:lang w:val="vi-VN"/>
              </w:rPr>
              <w:t>Các hoạt động chuyên ngành</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_Toc13834782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69366D7B" w14:textId="77777777" w:rsidR="001924ED" w:rsidRPr="00B31803" w:rsidRDefault="00C575B3">
          <w:pPr>
            <w:pStyle w:val="TOC3"/>
            <w:rPr>
              <w:rFonts w:asciiTheme="minorHAnsi" w:eastAsiaTheme="minorEastAsia" w:hAnsiTheme="minorHAnsi" w:cstheme="minorBidi"/>
              <w:noProof/>
              <w:lang w:eastAsia="ja-JP"/>
            </w:rPr>
          </w:pPr>
          <w:hyperlink w:anchor="_Toc13834783" w:history="1">
            <w:r w:rsidR="001924ED" w:rsidRPr="00B31803">
              <w:rPr>
                <w:rStyle w:val="Hyperlink"/>
                <w:b/>
                <w:noProof/>
                <w:lang w:val="vi-VN"/>
              </w:rPr>
              <w:t>2.1.1</w:t>
            </w:r>
            <w:r w:rsidR="001924ED" w:rsidRPr="00B31803">
              <w:rPr>
                <w:rFonts w:asciiTheme="minorHAnsi" w:eastAsiaTheme="minorEastAsia" w:hAnsiTheme="minorHAnsi" w:cstheme="minorBidi"/>
                <w:noProof/>
                <w:lang w:eastAsia="ja-JP"/>
              </w:rPr>
              <w:tab/>
            </w:r>
            <w:r w:rsidR="001924ED" w:rsidRPr="00B31803">
              <w:rPr>
                <w:rStyle w:val="Hyperlink"/>
                <w:noProof/>
                <w:shd w:val="clear" w:color="auto" w:fill="FFFFFF"/>
                <w:lang w:val="vi-VN"/>
              </w:rPr>
              <w:t>Java Technologies</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_Toc13834783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681303D7" w14:textId="77777777" w:rsidR="001924ED" w:rsidRPr="00B31803" w:rsidRDefault="00C575B3">
          <w:pPr>
            <w:pStyle w:val="TOC3"/>
            <w:rPr>
              <w:rFonts w:asciiTheme="minorHAnsi" w:eastAsiaTheme="minorEastAsia" w:hAnsiTheme="minorHAnsi" w:cstheme="minorBidi"/>
              <w:noProof/>
              <w:lang w:eastAsia="ja-JP"/>
            </w:rPr>
          </w:pPr>
          <w:hyperlink w:anchor="_Toc13834784" w:history="1">
            <w:r w:rsidR="001924ED" w:rsidRPr="00B31803">
              <w:rPr>
                <w:rStyle w:val="Hyperlink"/>
                <w:b/>
                <w:noProof/>
                <w:lang w:val="vi-VN"/>
              </w:rPr>
              <w:t>2.1.2</w:t>
            </w:r>
            <w:r w:rsidR="001924ED" w:rsidRPr="00B31803">
              <w:rPr>
                <w:rFonts w:asciiTheme="minorHAnsi" w:eastAsiaTheme="minorEastAsia" w:hAnsiTheme="minorHAnsi" w:cstheme="minorBidi"/>
                <w:noProof/>
                <w:lang w:eastAsia="ja-JP"/>
              </w:rPr>
              <w:tab/>
            </w:r>
            <w:r w:rsidR="001924ED" w:rsidRPr="00B31803">
              <w:rPr>
                <w:rStyle w:val="Hyperlink"/>
                <w:noProof/>
                <w:shd w:val="clear" w:color="auto" w:fill="FFFFFF"/>
                <w:lang w:val="vi-VN"/>
              </w:rPr>
              <w:t>Microsoft Technologies</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_Toc13834784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3C873F20" w14:textId="77777777" w:rsidR="001924ED" w:rsidRPr="00B31803" w:rsidRDefault="00C575B3">
          <w:pPr>
            <w:pStyle w:val="TOC3"/>
            <w:rPr>
              <w:rFonts w:asciiTheme="minorHAnsi" w:eastAsiaTheme="minorEastAsia" w:hAnsiTheme="minorHAnsi" w:cstheme="minorBidi"/>
              <w:noProof/>
              <w:lang w:eastAsia="ja-JP"/>
            </w:rPr>
          </w:pPr>
          <w:hyperlink w:anchor="_Toc13834785" w:history="1">
            <w:r w:rsidR="001924ED" w:rsidRPr="00B31803">
              <w:rPr>
                <w:rStyle w:val="Hyperlink"/>
                <w:b/>
                <w:noProof/>
                <w:lang w:val="vi-VN"/>
              </w:rPr>
              <w:t>2.1.3</w:t>
            </w:r>
            <w:r w:rsidR="001924ED" w:rsidRPr="00B31803">
              <w:rPr>
                <w:rFonts w:asciiTheme="minorHAnsi" w:eastAsiaTheme="minorEastAsia" w:hAnsiTheme="minorHAnsi" w:cstheme="minorBidi"/>
                <w:noProof/>
                <w:lang w:eastAsia="ja-JP"/>
              </w:rPr>
              <w:tab/>
            </w:r>
            <w:r w:rsidR="001924ED" w:rsidRPr="00B31803">
              <w:rPr>
                <w:rStyle w:val="Hyperlink"/>
                <w:noProof/>
                <w:shd w:val="clear" w:color="auto" w:fill="FFFFFF"/>
                <w:lang w:val="vi-VN"/>
              </w:rPr>
              <w:t>Mobile Technologies</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_Toc13834785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2B8D774F" w14:textId="77777777" w:rsidR="001924ED" w:rsidRPr="00B31803" w:rsidRDefault="00C575B3">
          <w:pPr>
            <w:pStyle w:val="TOC3"/>
            <w:rPr>
              <w:rFonts w:asciiTheme="minorHAnsi" w:eastAsiaTheme="minorEastAsia" w:hAnsiTheme="minorHAnsi" w:cstheme="minorBidi"/>
              <w:noProof/>
              <w:lang w:eastAsia="ja-JP"/>
            </w:rPr>
          </w:pPr>
          <w:hyperlink w:anchor="_Toc13834786" w:history="1">
            <w:r w:rsidR="001924ED" w:rsidRPr="00B31803">
              <w:rPr>
                <w:rStyle w:val="Hyperlink"/>
                <w:b/>
                <w:noProof/>
              </w:rPr>
              <w:t>2.1.4</w:t>
            </w:r>
            <w:r w:rsidR="001924ED" w:rsidRPr="00B31803">
              <w:rPr>
                <w:rFonts w:asciiTheme="minorHAnsi" w:eastAsiaTheme="minorEastAsia" w:hAnsiTheme="minorHAnsi" w:cstheme="minorBidi"/>
                <w:noProof/>
                <w:lang w:eastAsia="ja-JP"/>
              </w:rPr>
              <w:tab/>
            </w:r>
            <w:r w:rsidR="001924ED" w:rsidRPr="00B31803">
              <w:rPr>
                <w:rStyle w:val="Hyperlink"/>
                <w:noProof/>
                <w:shd w:val="clear" w:color="auto" w:fill="FFFFFF"/>
              </w:rPr>
              <w:t xml:space="preserve"> </w:t>
            </w:r>
            <w:r w:rsidR="001924ED" w:rsidRPr="00B31803">
              <w:rPr>
                <w:rStyle w:val="Hyperlink"/>
                <w:noProof/>
              </w:rPr>
              <w:t>Frontend &amp; Web Technologies</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_Toc13834786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6D26CC84" w14:textId="77777777" w:rsidR="001924ED" w:rsidRPr="00B31803" w:rsidRDefault="00C575B3">
          <w:pPr>
            <w:pStyle w:val="TOC3"/>
            <w:rPr>
              <w:rFonts w:asciiTheme="minorHAnsi" w:eastAsiaTheme="minorEastAsia" w:hAnsiTheme="minorHAnsi" w:cstheme="minorBidi"/>
              <w:noProof/>
              <w:lang w:eastAsia="ja-JP"/>
            </w:rPr>
          </w:pPr>
          <w:hyperlink w:anchor="_Toc13834787" w:history="1">
            <w:r w:rsidR="001924ED" w:rsidRPr="00B31803">
              <w:rPr>
                <w:rStyle w:val="Hyperlink"/>
                <w:b/>
                <w:noProof/>
              </w:rPr>
              <w:t>2.1.5</w:t>
            </w:r>
            <w:r w:rsidR="001924ED" w:rsidRPr="00B31803">
              <w:rPr>
                <w:rFonts w:asciiTheme="minorHAnsi" w:eastAsiaTheme="minorEastAsia" w:hAnsiTheme="minorHAnsi" w:cstheme="minorBidi"/>
                <w:noProof/>
                <w:lang w:eastAsia="ja-JP"/>
              </w:rPr>
              <w:tab/>
            </w:r>
            <w:r w:rsidR="001924ED" w:rsidRPr="00B31803">
              <w:rPr>
                <w:rStyle w:val="Hyperlink"/>
                <w:noProof/>
                <w:shd w:val="clear" w:color="auto" w:fill="FFFFFF"/>
              </w:rPr>
              <w:t>Programming Languages</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_Toc13834787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0480D459" w14:textId="77777777" w:rsidR="001924ED" w:rsidRPr="00B31803" w:rsidRDefault="00C575B3">
          <w:pPr>
            <w:pStyle w:val="TOC3"/>
            <w:rPr>
              <w:rFonts w:asciiTheme="minorHAnsi" w:eastAsiaTheme="minorEastAsia" w:hAnsiTheme="minorHAnsi" w:cstheme="minorBidi"/>
              <w:noProof/>
              <w:lang w:eastAsia="ja-JP"/>
            </w:rPr>
          </w:pPr>
          <w:hyperlink w:anchor="_Toc13834788" w:history="1">
            <w:r w:rsidR="001924ED" w:rsidRPr="00B31803">
              <w:rPr>
                <w:rStyle w:val="Hyperlink"/>
                <w:b/>
                <w:noProof/>
              </w:rPr>
              <w:t>2.1.6</w:t>
            </w:r>
            <w:r w:rsidR="001924ED" w:rsidRPr="00B31803">
              <w:rPr>
                <w:rFonts w:asciiTheme="minorHAnsi" w:eastAsiaTheme="minorEastAsia" w:hAnsiTheme="minorHAnsi" w:cstheme="minorBidi"/>
                <w:noProof/>
                <w:lang w:eastAsia="ja-JP"/>
              </w:rPr>
              <w:tab/>
            </w:r>
            <w:r w:rsidR="001924ED" w:rsidRPr="00B31803">
              <w:rPr>
                <w:rStyle w:val="Hyperlink"/>
                <w:noProof/>
                <w:shd w:val="clear" w:color="auto" w:fill="FFFFFF"/>
              </w:rPr>
              <w:t>RDBMS</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_Toc13834788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5D5F1F7D" w14:textId="77777777" w:rsidR="001924ED" w:rsidRPr="00B31803" w:rsidRDefault="00C575B3">
          <w:pPr>
            <w:pStyle w:val="TOC2"/>
            <w:rPr>
              <w:rFonts w:asciiTheme="minorHAnsi" w:eastAsiaTheme="minorEastAsia" w:hAnsiTheme="minorHAnsi" w:cstheme="minorBidi"/>
              <w:noProof/>
              <w:lang w:eastAsia="ja-JP"/>
            </w:rPr>
          </w:pPr>
          <w:hyperlink w:anchor="_Toc13834789" w:history="1">
            <w:r w:rsidR="001924ED" w:rsidRPr="00B31803">
              <w:rPr>
                <w:rStyle w:val="Hyperlink"/>
                <w:noProof/>
              </w:rPr>
              <w:t>2.2</w:t>
            </w:r>
            <w:r w:rsidR="001924ED" w:rsidRPr="00B31803">
              <w:rPr>
                <w:rFonts w:asciiTheme="minorHAnsi" w:eastAsiaTheme="minorEastAsia" w:hAnsiTheme="minorHAnsi" w:cstheme="minorBidi"/>
                <w:noProof/>
                <w:lang w:eastAsia="ja-JP"/>
              </w:rPr>
              <w:tab/>
            </w:r>
            <w:r w:rsidR="001924ED" w:rsidRPr="00B31803">
              <w:rPr>
                <w:rStyle w:val="Hyperlink"/>
                <w:noProof/>
                <w:shd w:val="clear" w:color="auto" w:fill="FFFFFF"/>
              </w:rPr>
              <w:t>Môi trường làm việc tại TPS</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_Toc13834789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2547F15A" w14:textId="77777777" w:rsidR="001924ED" w:rsidRPr="00B31803" w:rsidRDefault="00C575B3">
          <w:pPr>
            <w:pStyle w:val="TOC1"/>
            <w:rPr>
              <w:rFonts w:asciiTheme="minorHAnsi" w:eastAsiaTheme="minorEastAsia" w:hAnsiTheme="minorHAnsi" w:cstheme="minorBidi"/>
              <w:noProof/>
              <w:sz w:val="26"/>
              <w:lang w:eastAsia="ja-JP"/>
            </w:rPr>
          </w:pPr>
          <w:hyperlink w:anchor="_Toc13834790" w:history="1">
            <w:r w:rsidR="001924ED" w:rsidRPr="00B31803">
              <w:rPr>
                <w:rStyle w:val="Hyperlink"/>
                <w:noProof/>
                <w:sz w:val="26"/>
                <w:lang w:val="vi-VN"/>
                <w14:scene3d>
                  <w14:camera w14:prst="orthographicFront"/>
                  <w14:lightRig w14:rig="threePt" w14:dir="t">
                    <w14:rot w14:lat="0" w14:lon="0" w14:rev="0"/>
                  </w14:lightRig>
                </w14:scene3d>
              </w:rPr>
              <w:t>Chương 3 .</w:t>
            </w:r>
            <w:r w:rsidR="001924ED" w:rsidRPr="00B31803">
              <w:rPr>
                <w:rFonts w:asciiTheme="minorHAnsi" w:eastAsiaTheme="minorEastAsia" w:hAnsiTheme="minorHAnsi" w:cstheme="minorBidi"/>
                <w:noProof/>
                <w:sz w:val="26"/>
                <w:lang w:eastAsia="ja-JP"/>
              </w:rPr>
              <w:tab/>
            </w:r>
            <w:r w:rsidR="001924ED" w:rsidRPr="00B31803">
              <w:rPr>
                <w:rStyle w:val="Hyperlink"/>
                <w:noProof/>
                <w:sz w:val="26"/>
                <w:lang w:val="vi-VN"/>
              </w:rPr>
              <w:t>GIỚI THIỆU DỰ ÁN THỰC TẬP VÀ KẾT QUẢ ĐẠT ĐƯỢC</w:t>
            </w:r>
            <w:r w:rsidR="001924ED" w:rsidRPr="00B31803">
              <w:rPr>
                <w:noProof/>
                <w:webHidden/>
                <w:sz w:val="26"/>
              </w:rPr>
              <w:tab/>
            </w:r>
            <w:r w:rsidR="001924ED" w:rsidRPr="00B31803">
              <w:rPr>
                <w:noProof/>
                <w:webHidden/>
                <w:sz w:val="26"/>
              </w:rPr>
              <w:fldChar w:fldCharType="begin"/>
            </w:r>
            <w:r w:rsidR="001924ED" w:rsidRPr="00B31803">
              <w:rPr>
                <w:noProof/>
                <w:webHidden/>
                <w:sz w:val="26"/>
              </w:rPr>
              <w:instrText xml:space="preserve"> PAGEREF _Toc13834790 \h </w:instrText>
            </w:r>
            <w:r w:rsidR="001924ED" w:rsidRPr="00B31803">
              <w:rPr>
                <w:noProof/>
                <w:webHidden/>
                <w:sz w:val="26"/>
              </w:rPr>
            </w:r>
            <w:r w:rsidR="001924ED" w:rsidRPr="00B31803">
              <w:rPr>
                <w:noProof/>
                <w:webHidden/>
                <w:sz w:val="26"/>
              </w:rPr>
              <w:fldChar w:fldCharType="separate"/>
            </w:r>
            <w:r w:rsidR="00666720">
              <w:rPr>
                <w:noProof/>
                <w:webHidden/>
                <w:sz w:val="26"/>
              </w:rPr>
              <w:t>2</w:t>
            </w:r>
            <w:r w:rsidR="001924ED" w:rsidRPr="00B31803">
              <w:rPr>
                <w:noProof/>
                <w:webHidden/>
                <w:sz w:val="26"/>
              </w:rPr>
              <w:fldChar w:fldCharType="end"/>
            </w:r>
          </w:hyperlink>
        </w:p>
        <w:p w14:paraId="5402D599" w14:textId="77777777" w:rsidR="001924ED" w:rsidRPr="00B31803" w:rsidRDefault="00C575B3">
          <w:pPr>
            <w:pStyle w:val="TOC2"/>
            <w:rPr>
              <w:rFonts w:asciiTheme="minorHAnsi" w:eastAsiaTheme="minorEastAsia" w:hAnsiTheme="minorHAnsi" w:cstheme="minorBidi"/>
              <w:noProof/>
              <w:lang w:eastAsia="ja-JP"/>
            </w:rPr>
          </w:pPr>
          <w:hyperlink w:anchor="_Toc13834791" w:history="1">
            <w:r w:rsidR="001924ED" w:rsidRPr="00B31803">
              <w:rPr>
                <w:rStyle w:val="Hyperlink"/>
                <w:noProof/>
                <w:lang w:val="vi-VN"/>
              </w:rPr>
              <w:t>3.1</w:t>
            </w:r>
            <w:r w:rsidR="001924ED" w:rsidRPr="00B31803">
              <w:rPr>
                <w:rFonts w:asciiTheme="minorHAnsi" w:eastAsiaTheme="minorEastAsia" w:hAnsiTheme="minorHAnsi" w:cstheme="minorBidi"/>
                <w:noProof/>
                <w:lang w:eastAsia="ja-JP"/>
              </w:rPr>
              <w:tab/>
            </w:r>
            <w:r w:rsidR="001924ED" w:rsidRPr="00B31803">
              <w:rPr>
                <w:rStyle w:val="Hyperlink"/>
                <w:noProof/>
                <w:lang w:val="vi-VN"/>
              </w:rPr>
              <w:t>Nội dung công việc được phân công:</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_Toc13834791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0BC92880" w14:textId="77777777" w:rsidR="001924ED" w:rsidRPr="00B31803" w:rsidRDefault="00C575B3">
          <w:pPr>
            <w:pStyle w:val="TOC3"/>
            <w:rPr>
              <w:rFonts w:asciiTheme="minorHAnsi" w:eastAsiaTheme="minorEastAsia" w:hAnsiTheme="minorHAnsi" w:cstheme="minorBidi"/>
              <w:noProof/>
              <w:lang w:eastAsia="ja-JP"/>
            </w:rPr>
          </w:pPr>
          <w:hyperlink w:anchor="_Toc13834792" w:history="1">
            <w:r w:rsidR="001924ED" w:rsidRPr="00B31803">
              <w:rPr>
                <w:rStyle w:val="Hyperlink"/>
                <w:b/>
                <w:noProof/>
              </w:rPr>
              <w:t>3.1.1</w:t>
            </w:r>
            <w:r w:rsidR="001924ED" w:rsidRPr="00B31803">
              <w:rPr>
                <w:rFonts w:asciiTheme="minorHAnsi" w:eastAsiaTheme="minorEastAsia" w:hAnsiTheme="minorHAnsi" w:cstheme="minorBidi"/>
                <w:noProof/>
                <w:lang w:eastAsia="ja-JP"/>
              </w:rPr>
              <w:tab/>
            </w:r>
            <w:r w:rsidR="001924ED" w:rsidRPr="00B31803">
              <w:rPr>
                <w:rStyle w:val="Hyperlink"/>
                <w:noProof/>
              </w:rPr>
              <w:t>Tuần 1 – 2 (22/04 – 03/05)</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_Toc13834792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3F2368C7" w14:textId="77777777" w:rsidR="001924ED" w:rsidRPr="00B31803" w:rsidRDefault="00C575B3">
          <w:pPr>
            <w:pStyle w:val="TOC3"/>
            <w:rPr>
              <w:rFonts w:asciiTheme="minorHAnsi" w:eastAsiaTheme="minorEastAsia" w:hAnsiTheme="minorHAnsi" w:cstheme="minorBidi"/>
              <w:noProof/>
              <w:lang w:eastAsia="ja-JP"/>
            </w:rPr>
          </w:pPr>
          <w:hyperlink w:anchor="_Toc13834793" w:history="1">
            <w:r w:rsidR="001924ED" w:rsidRPr="00B31803">
              <w:rPr>
                <w:rStyle w:val="Hyperlink"/>
                <w:b/>
                <w:noProof/>
                <w:lang w:eastAsia="ja-JP"/>
              </w:rPr>
              <w:t>3.1.2</w:t>
            </w:r>
            <w:r w:rsidR="001924ED" w:rsidRPr="00B31803">
              <w:rPr>
                <w:rFonts w:asciiTheme="minorHAnsi" w:eastAsiaTheme="minorEastAsia" w:hAnsiTheme="minorHAnsi" w:cstheme="minorBidi"/>
                <w:noProof/>
                <w:lang w:eastAsia="ja-JP"/>
              </w:rPr>
              <w:tab/>
            </w:r>
            <w:r w:rsidR="001924ED" w:rsidRPr="00B31803">
              <w:rPr>
                <w:rStyle w:val="Hyperlink"/>
                <w:noProof/>
                <w:lang w:eastAsia="ja-JP"/>
              </w:rPr>
              <w:t>Tuần 3 – 9 (06/05 – 21/06)</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_Toc13834793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4C776F90" w14:textId="77777777" w:rsidR="001924ED" w:rsidRPr="00B31803" w:rsidRDefault="00C575B3">
          <w:pPr>
            <w:pStyle w:val="TOC2"/>
            <w:rPr>
              <w:rFonts w:asciiTheme="minorHAnsi" w:eastAsiaTheme="minorEastAsia" w:hAnsiTheme="minorHAnsi" w:cstheme="minorBidi"/>
              <w:noProof/>
              <w:lang w:eastAsia="ja-JP"/>
            </w:rPr>
          </w:pPr>
          <w:hyperlink w:anchor="_Toc13834794" w:history="1">
            <w:r w:rsidR="001924ED" w:rsidRPr="00B31803">
              <w:rPr>
                <w:rStyle w:val="Hyperlink"/>
                <w:noProof/>
              </w:rPr>
              <w:t>3.2</w:t>
            </w:r>
            <w:r w:rsidR="001924ED" w:rsidRPr="00B31803">
              <w:rPr>
                <w:rFonts w:asciiTheme="minorHAnsi" w:eastAsiaTheme="minorEastAsia" w:hAnsiTheme="minorHAnsi" w:cstheme="minorBidi"/>
                <w:noProof/>
                <w:lang w:eastAsia="ja-JP"/>
              </w:rPr>
              <w:tab/>
            </w:r>
            <w:r w:rsidR="001924ED" w:rsidRPr="00B31803">
              <w:rPr>
                <w:rStyle w:val="Hyperlink"/>
                <w:noProof/>
              </w:rPr>
              <w:t>Kết quả đạt được sau kì thực tập tại TPS Software</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_Toc13834794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1CFFB5EA" w14:textId="77777777" w:rsidR="001924ED" w:rsidRPr="00B31803" w:rsidRDefault="00C575B3">
          <w:pPr>
            <w:pStyle w:val="TOC2"/>
            <w:rPr>
              <w:rFonts w:asciiTheme="minorHAnsi" w:eastAsiaTheme="minorEastAsia" w:hAnsiTheme="minorHAnsi" w:cstheme="minorBidi"/>
              <w:noProof/>
              <w:lang w:eastAsia="ja-JP"/>
            </w:rPr>
          </w:pPr>
          <w:hyperlink w:anchor="_Toc13834795" w:history="1">
            <w:r w:rsidR="001924ED" w:rsidRPr="00B31803">
              <w:rPr>
                <w:rStyle w:val="Hyperlink"/>
                <w:noProof/>
              </w:rPr>
              <w:t>3.3</w:t>
            </w:r>
            <w:r w:rsidR="001924ED" w:rsidRPr="00B31803">
              <w:rPr>
                <w:rFonts w:asciiTheme="minorHAnsi" w:eastAsiaTheme="minorEastAsia" w:hAnsiTheme="minorHAnsi" w:cstheme="minorBidi"/>
                <w:noProof/>
                <w:lang w:eastAsia="ja-JP"/>
              </w:rPr>
              <w:tab/>
            </w:r>
            <w:r w:rsidR="001924ED" w:rsidRPr="00B31803">
              <w:rPr>
                <w:rStyle w:val="Hyperlink"/>
                <w:noProof/>
              </w:rPr>
              <w:t>Tài liệu tham khảo</w:t>
            </w:r>
            <w:r w:rsidR="001924ED" w:rsidRPr="00B31803">
              <w:rPr>
                <w:noProof/>
                <w:webHidden/>
              </w:rPr>
              <w:tab/>
            </w:r>
            <w:r w:rsidR="001924ED" w:rsidRPr="00B31803">
              <w:rPr>
                <w:noProof/>
                <w:webHidden/>
              </w:rPr>
              <w:fldChar w:fldCharType="begin"/>
            </w:r>
            <w:r w:rsidR="001924ED" w:rsidRPr="00B31803">
              <w:rPr>
                <w:noProof/>
                <w:webHidden/>
              </w:rPr>
              <w:instrText xml:space="preserve"> PAGEREF _Toc13834795 \h </w:instrText>
            </w:r>
            <w:r w:rsidR="001924ED" w:rsidRPr="00B31803">
              <w:rPr>
                <w:noProof/>
                <w:webHidden/>
              </w:rPr>
            </w:r>
            <w:r w:rsidR="001924ED" w:rsidRPr="00B31803">
              <w:rPr>
                <w:noProof/>
                <w:webHidden/>
              </w:rPr>
              <w:fldChar w:fldCharType="separate"/>
            </w:r>
            <w:r w:rsidR="00666720">
              <w:rPr>
                <w:noProof/>
                <w:webHidden/>
              </w:rPr>
              <w:t>2</w:t>
            </w:r>
            <w:r w:rsidR="001924ED" w:rsidRPr="00B31803">
              <w:rPr>
                <w:noProof/>
                <w:webHidden/>
              </w:rPr>
              <w:fldChar w:fldCharType="end"/>
            </w:r>
          </w:hyperlink>
        </w:p>
        <w:p w14:paraId="14563D5F" w14:textId="2670DEC8" w:rsidR="008B37E1" w:rsidRPr="00B31803" w:rsidRDefault="008B37E1" w:rsidP="00444AA6">
          <w:pPr>
            <w:jc w:val="left"/>
          </w:pPr>
          <w:r w:rsidRPr="00B31803">
            <w:fldChar w:fldCharType="end"/>
          </w:r>
        </w:p>
      </w:sdtContent>
    </w:sdt>
    <w:p w14:paraId="1928F41A" w14:textId="77777777" w:rsidR="008B37E1" w:rsidRPr="00DF2995" w:rsidRDefault="008B37E1" w:rsidP="00444AA6">
      <w:pPr>
        <w:pStyle w:val="Bulletcap1"/>
        <w:numPr>
          <w:ilvl w:val="0"/>
          <w:numId w:val="0"/>
        </w:numPr>
        <w:tabs>
          <w:tab w:val="right" w:leader="dot" w:pos="8784"/>
        </w:tabs>
        <w:jc w:val="left"/>
      </w:pPr>
      <w:r w:rsidRPr="00DF2995">
        <w:br w:type="page"/>
      </w:r>
    </w:p>
    <w:p w14:paraId="5432CDCC" w14:textId="6948F75F" w:rsidR="00313AB2" w:rsidRPr="00DF2995" w:rsidRDefault="00FB1026" w:rsidP="00914FEF">
      <w:pPr>
        <w:pStyle w:val="Heading1"/>
        <w:numPr>
          <w:ilvl w:val="0"/>
          <w:numId w:val="0"/>
        </w:numPr>
        <w:rPr>
          <w:rFonts w:cs="Times New Roman"/>
          <w:szCs w:val="26"/>
        </w:rPr>
      </w:pPr>
      <w:bookmarkStart w:id="7" w:name="_Toc13834769"/>
      <w:r w:rsidRPr="00DF2995">
        <w:rPr>
          <w:rFonts w:cs="Times New Roman"/>
          <w:szCs w:val="26"/>
        </w:rPr>
        <w:lastRenderedPageBreak/>
        <w:t xml:space="preserve">DANH MỤC HÌNH </w:t>
      </w:r>
      <w:r w:rsidR="00961C55" w:rsidRPr="00DF2995">
        <w:rPr>
          <w:rFonts w:cs="Times New Roman"/>
          <w:szCs w:val="26"/>
        </w:rPr>
        <w:t>ẢNH</w:t>
      </w:r>
      <w:bookmarkEnd w:id="7"/>
    </w:p>
    <w:p w14:paraId="42F52BC5" w14:textId="77777777" w:rsidR="005D709F" w:rsidRDefault="007F3802">
      <w:pPr>
        <w:pStyle w:val="TableofFigures"/>
        <w:tabs>
          <w:tab w:val="right" w:leader="dot" w:pos="8778"/>
        </w:tabs>
        <w:rPr>
          <w:rFonts w:asciiTheme="minorHAnsi" w:eastAsiaTheme="minorEastAsia" w:hAnsiTheme="minorHAnsi" w:cstheme="minorBidi"/>
          <w:noProof/>
          <w:sz w:val="22"/>
          <w:szCs w:val="22"/>
          <w:lang w:eastAsia="ja-JP"/>
        </w:rPr>
      </w:pPr>
      <w:r w:rsidRPr="00DF2995">
        <w:rPr>
          <w:b/>
        </w:rPr>
        <w:fldChar w:fldCharType="begin"/>
      </w:r>
      <w:r w:rsidRPr="00DF2995">
        <w:rPr>
          <w:b/>
        </w:rPr>
        <w:instrText xml:space="preserve"> TOC \h \z \c "Hình" </w:instrText>
      </w:r>
      <w:r w:rsidRPr="00DF2995">
        <w:rPr>
          <w:b/>
        </w:rPr>
        <w:fldChar w:fldCharType="separate"/>
      </w:r>
      <w:hyperlink r:id="rId9" w:anchor="_Toc13834796" w:history="1">
        <w:r w:rsidR="005D709F" w:rsidRPr="00EB1A5C">
          <w:rPr>
            <w:rStyle w:val="Hyperlink"/>
            <w:noProof/>
          </w:rPr>
          <w:t xml:space="preserve">Hình 1. </w:t>
        </w:r>
        <w:r w:rsidR="005D709F" w:rsidRPr="00EB1A5C">
          <w:rPr>
            <w:rStyle w:val="Hyperlink"/>
            <w:noProof/>
            <w:lang w:val="vi-VN"/>
          </w:rPr>
          <w:t>Logo</w:t>
        </w:r>
        <w:r w:rsidR="005D709F" w:rsidRPr="00EB1A5C">
          <w:rPr>
            <w:rStyle w:val="Hyperlink"/>
            <w:noProof/>
          </w:rPr>
          <w:t xml:space="preserve"> TPS.</w:t>
        </w:r>
        <w:r w:rsidR="005D709F">
          <w:rPr>
            <w:noProof/>
            <w:webHidden/>
          </w:rPr>
          <w:tab/>
        </w:r>
        <w:r w:rsidR="005D709F">
          <w:rPr>
            <w:noProof/>
            <w:webHidden/>
          </w:rPr>
          <w:fldChar w:fldCharType="begin"/>
        </w:r>
        <w:r w:rsidR="005D709F">
          <w:rPr>
            <w:noProof/>
            <w:webHidden/>
          </w:rPr>
          <w:instrText xml:space="preserve"> PAGEREF _Toc13834796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529D0539"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10" w:anchor="_Toc13834797" w:history="1">
        <w:r w:rsidR="005D709F" w:rsidRPr="00EB1A5C">
          <w:rPr>
            <w:rStyle w:val="Hyperlink"/>
            <w:noProof/>
          </w:rPr>
          <w:t>Hình 2. Thị trường TPS</w:t>
        </w:r>
        <w:r w:rsidR="005D709F">
          <w:rPr>
            <w:noProof/>
            <w:webHidden/>
          </w:rPr>
          <w:tab/>
        </w:r>
        <w:r w:rsidR="005D709F">
          <w:rPr>
            <w:noProof/>
            <w:webHidden/>
          </w:rPr>
          <w:fldChar w:fldCharType="begin"/>
        </w:r>
        <w:r w:rsidR="005D709F">
          <w:rPr>
            <w:noProof/>
            <w:webHidden/>
          </w:rPr>
          <w:instrText xml:space="preserve"> PAGEREF _Toc13834797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6CDE41AF"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11" w:anchor="_Toc13834798" w:history="1">
        <w:r w:rsidR="005D709F" w:rsidRPr="00EB1A5C">
          <w:rPr>
            <w:rStyle w:val="Hyperlink"/>
            <w:noProof/>
          </w:rPr>
          <w:t>Hình 3. Quá trình phát triền.</w:t>
        </w:r>
        <w:r w:rsidR="005D709F">
          <w:rPr>
            <w:noProof/>
            <w:webHidden/>
          </w:rPr>
          <w:tab/>
        </w:r>
        <w:r w:rsidR="005D709F">
          <w:rPr>
            <w:noProof/>
            <w:webHidden/>
          </w:rPr>
          <w:fldChar w:fldCharType="begin"/>
        </w:r>
        <w:r w:rsidR="005D709F">
          <w:rPr>
            <w:noProof/>
            <w:webHidden/>
          </w:rPr>
          <w:instrText xml:space="preserve"> PAGEREF _Toc13834798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258AB895"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12" w:anchor="_Toc13834799" w:history="1">
        <w:r w:rsidR="005D709F" w:rsidRPr="00EB1A5C">
          <w:rPr>
            <w:rStyle w:val="Hyperlink"/>
            <w:noProof/>
          </w:rPr>
          <w:t>Hình 4. Triển khai và bảo trì.</w:t>
        </w:r>
        <w:r w:rsidR="005D709F">
          <w:rPr>
            <w:noProof/>
            <w:webHidden/>
          </w:rPr>
          <w:tab/>
        </w:r>
        <w:r w:rsidR="005D709F">
          <w:rPr>
            <w:noProof/>
            <w:webHidden/>
          </w:rPr>
          <w:fldChar w:fldCharType="begin"/>
        </w:r>
        <w:r w:rsidR="005D709F">
          <w:rPr>
            <w:noProof/>
            <w:webHidden/>
          </w:rPr>
          <w:instrText xml:space="preserve"> PAGEREF _Toc13834799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55D7F615"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13" w:anchor="_Toc13834800" w:history="1">
        <w:r w:rsidR="005D709F" w:rsidRPr="00EB1A5C">
          <w:rPr>
            <w:rStyle w:val="Hyperlink"/>
            <w:noProof/>
          </w:rPr>
          <w:t>Hình 5. Quá trình kiểm thử.</w:t>
        </w:r>
        <w:r w:rsidR="005D709F">
          <w:rPr>
            <w:noProof/>
            <w:webHidden/>
          </w:rPr>
          <w:tab/>
        </w:r>
        <w:r w:rsidR="005D709F">
          <w:rPr>
            <w:noProof/>
            <w:webHidden/>
          </w:rPr>
          <w:fldChar w:fldCharType="begin"/>
        </w:r>
        <w:r w:rsidR="005D709F">
          <w:rPr>
            <w:noProof/>
            <w:webHidden/>
          </w:rPr>
          <w:instrText xml:space="preserve"> PAGEREF _Toc13834800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5908682E"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14" w:anchor="_Toc13834801" w:history="1">
        <w:r w:rsidR="005D709F" w:rsidRPr="00EB1A5C">
          <w:rPr>
            <w:rStyle w:val="Hyperlink"/>
            <w:noProof/>
          </w:rPr>
          <w:t>Hình 6. Kiểm thự tự động.</w:t>
        </w:r>
        <w:r w:rsidR="005D709F">
          <w:rPr>
            <w:noProof/>
            <w:webHidden/>
          </w:rPr>
          <w:tab/>
        </w:r>
        <w:r w:rsidR="005D709F">
          <w:rPr>
            <w:noProof/>
            <w:webHidden/>
          </w:rPr>
          <w:fldChar w:fldCharType="begin"/>
        </w:r>
        <w:r w:rsidR="005D709F">
          <w:rPr>
            <w:noProof/>
            <w:webHidden/>
          </w:rPr>
          <w:instrText xml:space="preserve"> PAGEREF _Toc13834801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3291A3C6"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15" w:anchor="_Toc13834802" w:history="1">
        <w:r w:rsidR="005D709F" w:rsidRPr="00EB1A5C">
          <w:rPr>
            <w:rStyle w:val="Hyperlink"/>
            <w:noProof/>
          </w:rPr>
          <w:t xml:space="preserve">Hình 7. </w:t>
        </w:r>
        <w:r w:rsidR="005D709F" w:rsidRPr="00EB1A5C">
          <w:rPr>
            <w:rStyle w:val="Hyperlink"/>
            <w:noProof/>
            <w:lang w:val="vi-VN"/>
          </w:rPr>
          <w:t>Sơ đồ đào tạo nhân lực TPS.</w:t>
        </w:r>
        <w:r w:rsidR="005D709F">
          <w:rPr>
            <w:noProof/>
            <w:webHidden/>
          </w:rPr>
          <w:tab/>
        </w:r>
        <w:r w:rsidR="005D709F">
          <w:rPr>
            <w:noProof/>
            <w:webHidden/>
          </w:rPr>
          <w:fldChar w:fldCharType="begin"/>
        </w:r>
        <w:r w:rsidR="005D709F">
          <w:rPr>
            <w:noProof/>
            <w:webHidden/>
          </w:rPr>
          <w:instrText xml:space="preserve"> PAGEREF _Toc13834802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1844AE76"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16" w:anchor="_Toc13834803" w:history="1">
        <w:r w:rsidR="005D709F" w:rsidRPr="00EB1A5C">
          <w:rPr>
            <w:rStyle w:val="Hyperlink"/>
            <w:noProof/>
          </w:rPr>
          <w:t xml:space="preserve">Hình 8. </w:t>
        </w:r>
        <w:r w:rsidR="005D709F" w:rsidRPr="00EB1A5C">
          <w:rPr>
            <w:rStyle w:val="Hyperlink"/>
            <w:noProof/>
            <w:shd w:val="clear" w:color="auto" w:fill="FFFFFF"/>
            <w:lang w:val="vi-VN"/>
          </w:rPr>
          <w:t>Java Technologies (1).</w:t>
        </w:r>
        <w:r w:rsidR="005D709F">
          <w:rPr>
            <w:noProof/>
            <w:webHidden/>
          </w:rPr>
          <w:tab/>
        </w:r>
        <w:r w:rsidR="005D709F">
          <w:rPr>
            <w:noProof/>
            <w:webHidden/>
          </w:rPr>
          <w:fldChar w:fldCharType="begin"/>
        </w:r>
        <w:r w:rsidR="005D709F">
          <w:rPr>
            <w:noProof/>
            <w:webHidden/>
          </w:rPr>
          <w:instrText xml:space="preserve"> PAGEREF _Toc13834803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1DE59BF1"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17" w:anchor="_Toc13834804" w:history="1">
        <w:r w:rsidR="005D709F" w:rsidRPr="00EB1A5C">
          <w:rPr>
            <w:rStyle w:val="Hyperlink"/>
            <w:noProof/>
          </w:rPr>
          <w:t>Hình 9. IDE for Java Coding (2).</w:t>
        </w:r>
        <w:r w:rsidR="005D709F">
          <w:rPr>
            <w:noProof/>
            <w:webHidden/>
          </w:rPr>
          <w:tab/>
        </w:r>
        <w:r w:rsidR="005D709F">
          <w:rPr>
            <w:noProof/>
            <w:webHidden/>
          </w:rPr>
          <w:fldChar w:fldCharType="begin"/>
        </w:r>
        <w:r w:rsidR="005D709F">
          <w:rPr>
            <w:noProof/>
            <w:webHidden/>
          </w:rPr>
          <w:instrText xml:space="preserve"> PAGEREF _Toc13834804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0C9C3370"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18" w:anchor="_Toc13834805" w:history="1">
        <w:r w:rsidR="005D709F" w:rsidRPr="00EB1A5C">
          <w:rPr>
            <w:rStyle w:val="Hyperlink"/>
            <w:noProof/>
          </w:rPr>
          <w:t xml:space="preserve">Hình 10. </w:t>
        </w:r>
        <w:r w:rsidR="005D709F" w:rsidRPr="00EB1A5C">
          <w:rPr>
            <w:rStyle w:val="Hyperlink"/>
            <w:noProof/>
            <w:shd w:val="clear" w:color="auto" w:fill="FFFFFF"/>
            <w:lang w:val="vi-VN"/>
          </w:rPr>
          <w:t>Microsoft Technologies (2).</w:t>
        </w:r>
        <w:r w:rsidR="005D709F">
          <w:rPr>
            <w:noProof/>
            <w:webHidden/>
          </w:rPr>
          <w:tab/>
        </w:r>
        <w:r w:rsidR="005D709F">
          <w:rPr>
            <w:noProof/>
            <w:webHidden/>
          </w:rPr>
          <w:fldChar w:fldCharType="begin"/>
        </w:r>
        <w:r w:rsidR="005D709F">
          <w:rPr>
            <w:noProof/>
            <w:webHidden/>
          </w:rPr>
          <w:instrText xml:space="preserve"> PAGEREF _Toc13834805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5F6DFCB8"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19" w:anchor="_Toc13834806" w:history="1">
        <w:r w:rsidR="005D709F" w:rsidRPr="00EB1A5C">
          <w:rPr>
            <w:rStyle w:val="Hyperlink"/>
            <w:noProof/>
          </w:rPr>
          <w:t xml:space="preserve">Hình 11. </w:t>
        </w:r>
        <w:r w:rsidR="005D709F" w:rsidRPr="00EB1A5C">
          <w:rPr>
            <w:rStyle w:val="Hyperlink"/>
            <w:noProof/>
            <w:shd w:val="clear" w:color="auto" w:fill="FFFFFF"/>
            <w:lang w:val="vi-VN"/>
          </w:rPr>
          <w:t>Microsoft Technologies (1).</w:t>
        </w:r>
        <w:r w:rsidR="005D709F">
          <w:rPr>
            <w:noProof/>
            <w:webHidden/>
          </w:rPr>
          <w:tab/>
        </w:r>
        <w:r w:rsidR="005D709F">
          <w:rPr>
            <w:noProof/>
            <w:webHidden/>
          </w:rPr>
          <w:fldChar w:fldCharType="begin"/>
        </w:r>
        <w:r w:rsidR="005D709F">
          <w:rPr>
            <w:noProof/>
            <w:webHidden/>
          </w:rPr>
          <w:instrText xml:space="preserve"> PAGEREF _Toc13834806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1984FF0E"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20" w:anchor="_Toc13834807" w:history="1">
        <w:r w:rsidR="005D709F" w:rsidRPr="00EB1A5C">
          <w:rPr>
            <w:rStyle w:val="Hyperlink"/>
            <w:noProof/>
          </w:rPr>
          <w:t xml:space="preserve">Hình 12. </w:t>
        </w:r>
        <w:r w:rsidR="005D709F" w:rsidRPr="00EB1A5C">
          <w:rPr>
            <w:rStyle w:val="Hyperlink"/>
            <w:noProof/>
            <w:shd w:val="clear" w:color="auto" w:fill="FFFFFF"/>
            <w:lang w:val="vi-VN"/>
          </w:rPr>
          <w:t>Mobile Technologies (1)</w:t>
        </w:r>
        <w:r w:rsidR="005D709F">
          <w:rPr>
            <w:noProof/>
            <w:webHidden/>
          </w:rPr>
          <w:tab/>
        </w:r>
        <w:r w:rsidR="005D709F">
          <w:rPr>
            <w:noProof/>
            <w:webHidden/>
          </w:rPr>
          <w:fldChar w:fldCharType="begin"/>
        </w:r>
        <w:r w:rsidR="005D709F">
          <w:rPr>
            <w:noProof/>
            <w:webHidden/>
          </w:rPr>
          <w:instrText xml:space="preserve"> PAGEREF _Toc13834807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1E397841"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21" w:anchor="_Toc13834808" w:history="1">
        <w:r w:rsidR="005D709F" w:rsidRPr="00EB1A5C">
          <w:rPr>
            <w:rStyle w:val="Hyperlink"/>
            <w:noProof/>
          </w:rPr>
          <w:t>Hình 13.</w:t>
        </w:r>
        <w:r w:rsidR="005D709F" w:rsidRPr="00EB1A5C">
          <w:rPr>
            <w:rStyle w:val="Hyperlink"/>
            <w:noProof/>
            <w:shd w:val="clear" w:color="auto" w:fill="FFFFFF"/>
            <w:lang w:val="vi-VN"/>
          </w:rPr>
          <w:t xml:space="preserve"> Mobile Technologies (2).</w:t>
        </w:r>
        <w:r w:rsidR="005D709F">
          <w:rPr>
            <w:noProof/>
            <w:webHidden/>
          </w:rPr>
          <w:tab/>
        </w:r>
        <w:r w:rsidR="005D709F">
          <w:rPr>
            <w:noProof/>
            <w:webHidden/>
          </w:rPr>
          <w:fldChar w:fldCharType="begin"/>
        </w:r>
        <w:r w:rsidR="005D709F">
          <w:rPr>
            <w:noProof/>
            <w:webHidden/>
          </w:rPr>
          <w:instrText xml:space="preserve"> PAGEREF _Toc13834808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1DC729FC"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22" w:anchor="_Toc13834809" w:history="1">
        <w:r w:rsidR="005D709F" w:rsidRPr="00EB1A5C">
          <w:rPr>
            <w:rStyle w:val="Hyperlink"/>
            <w:noProof/>
          </w:rPr>
          <w:t xml:space="preserve">Hình 14. </w:t>
        </w:r>
        <w:r w:rsidR="005D709F" w:rsidRPr="00EB1A5C">
          <w:rPr>
            <w:rStyle w:val="Hyperlink"/>
            <w:noProof/>
            <w:shd w:val="clear" w:color="auto" w:fill="FFFFFF"/>
            <w:lang w:val="vi-VN"/>
          </w:rPr>
          <w:t>Mobile Technologies (3).</w:t>
        </w:r>
        <w:r w:rsidR="005D709F">
          <w:rPr>
            <w:noProof/>
            <w:webHidden/>
          </w:rPr>
          <w:tab/>
        </w:r>
        <w:r w:rsidR="005D709F">
          <w:rPr>
            <w:noProof/>
            <w:webHidden/>
          </w:rPr>
          <w:fldChar w:fldCharType="begin"/>
        </w:r>
        <w:r w:rsidR="005D709F">
          <w:rPr>
            <w:noProof/>
            <w:webHidden/>
          </w:rPr>
          <w:instrText xml:space="preserve"> PAGEREF _Toc13834809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7CA27040"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23" w:anchor="_Toc13834810" w:history="1">
        <w:r w:rsidR="005D709F" w:rsidRPr="00EB1A5C">
          <w:rPr>
            <w:rStyle w:val="Hyperlink"/>
            <w:noProof/>
          </w:rPr>
          <w:t>Hình 15. Frontend &amp; Web Technologies (1).</w:t>
        </w:r>
        <w:r w:rsidR="005D709F">
          <w:rPr>
            <w:noProof/>
            <w:webHidden/>
          </w:rPr>
          <w:tab/>
        </w:r>
        <w:r w:rsidR="005D709F">
          <w:rPr>
            <w:noProof/>
            <w:webHidden/>
          </w:rPr>
          <w:fldChar w:fldCharType="begin"/>
        </w:r>
        <w:r w:rsidR="005D709F">
          <w:rPr>
            <w:noProof/>
            <w:webHidden/>
          </w:rPr>
          <w:instrText xml:space="preserve"> PAGEREF _Toc13834810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7EB940EE"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24" w:anchor="_Toc13834811" w:history="1">
        <w:r w:rsidR="005D709F" w:rsidRPr="00EB1A5C">
          <w:rPr>
            <w:rStyle w:val="Hyperlink"/>
            <w:noProof/>
          </w:rPr>
          <w:t>Hình 16. Frontend &amp; Web Technologies (2).</w:t>
        </w:r>
        <w:r w:rsidR="005D709F">
          <w:rPr>
            <w:noProof/>
            <w:webHidden/>
          </w:rPr>
          <w:tab/>
        </w:r>
        <w:r w:rsidR="005D709F">
          <w:rPr>
            <w:noProof/>
            <w:webHidden/>
          </w:rPr>
          <w:fldChar w:fldCharType="begin"/>
        </w:r>
        <w:r w:rsidR="005D709F">
          <w:rPr>
            <w:noProof/>
            <w:webHidden/>
          </w:rPr>
          <w:instrText xml:space="preserve"> PAGEREF _Toc13834811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23FCEA11"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25" w:anchor="_Toc13834812" w:history="1">
        <w:r w:rsidR="005D709F" w:rsidRPr="00EB1A5C">
          <w:rPr>
            <w:rStyle w:val="Hyperlink"/>
            <w:noProof/>
          </w:rPr>
          <w:t>Hình 17. Frontend &amp; Web Technologies (3).</w:t>
        </w:r>
        <w:r w:rsidR="005D709F">
          <w:rPr>
            <w:noProof/>
            <w:webHidden/>
          </w:rPr>
          <w:tab/>
        </w:r>
        <w:r w:rsidR="005D709F">
          <w:rPr>
            <w:noProof/>
            <w:webHidden/>
          </w:rPr>
          <w:fldChar w:fldCharType="begin"/>
        </w:r>
        <w:r w:rsidR="005D709F">
          <w:rPr>
            <w:noProof/>
            <w:webHidden/>
          </w:rPr>
          <w:instrText xml:space="preserve"> PAGEREF _Toc13834812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38AC4E8A"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26" w:anchor="_Toc13834813" w:history="1">
        <w:r w:rsidR="005D709F" w:rsidRPr="00EB1A5C">
          <w:rPr>
            <w:rStyle w:val="Hyperlink"/>
            <w:noProof/>
          </w:rPr>
          <w:t>Hình 18. Programming Languages.</w:t>
        </w:r>
        <w:r w:rsidR="005D709F">
          <w:rPr>
            <w:noProof/>
            <w:webHidden/>
          </w:rPr>
          <w:tab/>
        </w:r>
        <w:r w:rsidR="005D709F">
          <w:rPr>
            <w:noProof/>
            <w:webHidden/>
          </w:rPr>
          <w:fldChar w:fldCharType="begin"/>
        </w:r>
        <w:r w:rsidR="005D709F">
          <w:rPr>
            <w:noProof/>
            <w:webHidden/>
          </w:rPr>
          <w:instrText xml:space="preserve"> PAGEREF _Toc13834813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454DDF19"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27" w:anchor="_Toc13834814" w:history="1">
        <w:r w:rsidR="005D709F" w:rsidRPr="00EB1A5C">
          <w:rPr>
            <w:rStyle w:val="Hyperlink"/>
            <w:noProof/>
          </w:rPr>
          <w:t>Hình 19. RDBMS.</w:t>
        </w:r>
        <w:r w:rsidR="005D709F">
          <w:rPr>
            <w:noProof/>
            <w:webHidden/>
          </w:rPr>
          <w:tab/>
        </w:r>
        <w:r w:rsidR="005D709F">
          <w:rPr>
            <w:noProof/>
            <w:webHidden/>
          </w:rPr>
          <w:fldChar w:fldCharType="begin"/>
        </w:r>
        <w:r w:rsidR="005D709F">
          <w:rPr>
            <w:noProof/>
            <w:webHidden/>
          </w:rPr>
          <w:instrText xml:space="preserve"> PAGEREF _Toc13834814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57748930" w14:textId="77777777" w:rsidR="005D709F" w:rsidRDefault="00C575B3">
      <w:pPr>
        <w:pStyle w:val="TableofFigures"/>
        <w:tabs>
          <w:tab w:val="right" w:leader="dot" w:pos="8778"/>
        </w:tabs>
        <w:rPr>
          <w:rFonts w:asciiTheme="minorHAnsi" w:eastAsiaTheme="minorEastAsia" w:hAnsiTheme="minorHAnsi" w:cstheme="minorBidi"/>
          <w:noProof/>
          <w:sz w:val="22"/>
          <w:szCs w:val="22"/>
          <w:lang w:eastAsia="ja-JP"/>
        </w:rPr>
      </w:pPr>
      <w:hyperlink r:id="rId28" w:anchor="_Toc13834815" w:history="1">
        <w:r w:rsidR="005D709F" w:rsidRPr="00EB1A5C">
          <w:rPr>
            <w:rStyle w:val="Hyperlink"/>
            <w:noProof/>
          </w:rPr>
          <w:t>Hình 20. BU3 Chart.</w:t>
        </w:r>
        <w:r w:rsidR="005D709F">
          <w:rPr>
            <w:noProof/>
            <w:webHidden/>
          </w:rPr>
          <w:tab/>
        </w:r>
        <w:r w:rsidR="005D709F">
          <w:rPr>
            <w:noProof/>
            <w:webHidden/>
          </w:rPr>
          <w:fldChar w:fldCharType="begin"/>
        </w:r>
        <w:r w:rsidR="005D709F">
          <w:rPr>
            <w:noProof/>
            <w:webHidden/>
          </w:rPr>
          <w:instrText xml:space="preserve"> PAGEREF _Toc13834815 \h </w:instrText>
        </w:r>
        <w:r w:rsidR="005D709F">
          <w:rPr>
            <w:noProof/>
            <w:webHidden/>
          </w:rPr>
        </w:r>
        <w:r w:rsidR="005D709F">
          <w:rPr>
            <w:noProof/>
            <w:webHidden/>
          </w:rPr>
          <w:fldChar w:fldCharType="separate"/>
        </w:r>
        <w:r w:rsidR="00666720">
          <w:rPr>
            <w:noProof/>
            <w:webHidden/>
          </w:rPr>
          <w:t>2</w:t>
        </w:r>
        <w:r w:rsidR="005D709F">
          <w:rPr>
            <w:noProof/>
            <w:webHidden/>
          </w:rPr>
          <w:fldChar w:fldCharType="end"/>
        </w:r>
      </w:hyperlink>
    </w:p>
    <w:p w14:paraId="1D391835" w14:textId="10A44FEF" w:rsidR="00B2766C" w:rsidRPr="00DF2995" w:rsidRDefault="007F3802" w:rsidP="0049747F">
      <w:pPr>
        <w:spacing w:before="120"/>
        <w:ind w:firstLine="0"/>
        <w:jc w:val="left"/>
        <w:rPr>
          <w:b/>
          <w:lang w:val="vi-VN"/>
        </w:rPr>
      </w:pPr>
      <w:r w:rsidRPr="00DF2995">
        <w:rPr>
          <w:b/>
        </w:rPr>
        <w:fldChar w:fldCharType="end"/>
      </w:r>
    </w:p>
    <w:p w14:paraId="0571E23E" w14:textId="5E94024F" w:rsidR="00620469" w:rsidRPr="00DF2995" w:rsidRDefault="00E35868" w:rsidP="00660F6D">
      <w:pPr>
        <w:pStyle w:val="Heading1"/>
        <w:rPr>
          <w:rFonts w:cs="Times New Roman"/>
          <w:szCs w:val="26"/>
        </w:rPr>
      </w:pPr>
      <w:bookmarkStart w:id="8" w:name="_TỔNG_QUAN"/>
      <w:bookmarkStart w:id="9" w:name="_Toc13834770"/>
      <w:bookmarkEnd w:id="8"/>
      <w:r w:rsidRPr="00DF2995">
        <w:rPr>
          <w:rFonts w:cs="Times New Roman"/>
          <w:szCs w:val="26"/>
        </w:rPr>
        <w:lastRenderedPageBreak/>
        <w:t xml:space="preserve">GIỚI THIỆU CHUNG VỀ CÔNG TY </w:t>
      </w:r>
      <w:r w:rsidR="00623555" w:rsidRPr="00DF2995">
        <w:rPr>
          <w:rFonts w:cs="Times New Roman"/>
          <w:szCs w:val="26"/>
        </w:rPr>
        <w:t>TPS SOFTWARE</w:t>
      </w:r>
      <w:bookmarkEnd w:id="9"/>
    </w:p>
    <w:p w14:paraId="7D01227C" w14:textId="266B6CAA" w:rsidR="00E35868" w:rsidRPr="00DF2995" w:rsidRDefault="00E35868" w:rsidP="00444AA6">
      <w:pPr>
        <w:pStyle w:val="Heading2"/>
        <w:rPr>
          <w:rFonts w:cs="Times New Roman"/>
          <w:szCs w:val="26"/>
        </w:rPr>
      </w:pPr>
      <w:bookmarkStart w:id="10" w:name="_Giới_thiệu_đề"/>
      <w:bookmarkStart w:id="11" w:name="_Toc13834771"/>
      <w:bookmarkEnd w:id="10"/>
      <w:r w:rsidRPr="00DF2995">
        <w:rPr>
          <w:rFonts w:cs="Times New Roman"/>
          <w:szCs w:val="26"/>
        </w:rPr>
        <w:t>Quá trình hình</w:t>
      </w:r>
      <w:r w:rsidR="002276BB" w:rsidRPr="00DF2995">
        <w:rPr>
          <w:rFonts w:cs="Times New Roman"/>
          <w:szCs w:val="26"/>
        </w:rPr>
        <w:t xml:space="preserve"> thành</w:t>
      </w:r>
      <w:r w:rsidRPr="00DF2995">
        <w:rPr>
          <w:rFonts w:cs="Times New Roman"/>
          <w:szCs w:val="26"/>
        </w:rPr>
        <w:t xml:space="preserve"> và phát triển của công ty </w:t>
      </w:r>
      <w:r w:rsidR="00FC7BDA" w:rsidRPr="00DF2995">
        <w:rPr>
          <w:rFonts w:cs="Times New Roman"/>
          <w:szCs w:val="26"/>
        </w:rPr>
        <w:t>TPS Software</w:t>
      </w:r>
      <w:r w:rsidRPr="00DF2995">
        <w:rPr>
          <w:rFonts w:cs="Times New Roman"/>
          <w:szCs w:val="26"/>
        </w:rPr>
        <w:t>:</w:t>
      </w:r>
      <w:bookmarkEnd w:id="11"/>
    </w:p>
    <w:p w14:paraId="2F94F791" w14:textId="479E940C" w:rsidR="000A5282" w:rsidRPr="00DF2995" w:rsidRDefault="00DC345F" w:rsidP="00DC345F">
      <w:pPr>
        <w:rPr>
          <w:rStyle w:val="SubtleEmphasis"/>
          <w:b w:val="0"/>
          <w:i w:val="0"/>
          <w:sz w:val="26"/>
        </w:rPr>
      </w:pPr>
      <w:r w:rsidRPr="00DF2995">
        <w:t>TPS Software</w:t>
      </w:r>
      <w:r w:rsidRPr="00DF2995">
        <w:rPr>
          <w:rStyle w:val="SubtleEmphasis"/>
          <w:b w:val="0"/>
          <w:i w:val="0"/>
          <w:sz w:val="26"/>
        </w:rPr>
        <w:t xml:space="preserve"> </w:t>
      </w:r>
      <w:r w:rsidR="00E35868" w:rsidRPr="00DF2995">
        <w:rPr>
          <w:rStyle w:val="SubtleEmphasis"/>
          <w:b w:val="0"/>
          <w:i w:val="0"/>
          <w:sz w:val="26"/>
        </w:rPr>
        <w:t xml:space="preserve">được thành lập </w:t>
      </w:r>
      <w:r w:rsidRPr="00DF2995">
        <w:rPr>
          <w:rStyle w:val="SubtleEmphasis"/>
          <w:b w:val="0"/>
          <w:i w:val="0"/>
          <w:sz w:val="26"/>
        </w:rPr>
        <w:t xml:space="preserve">vào đầu </w:t>
      </w:r>
      <w:r w:rsidR="00E35868" w:rsidRPr="00DF2995">
        <w:rPr>
          <w:rStyle w:val="SubtleEmphasis"/>
          <w:b w:val="0"/>
          <w:i w:val="0"/>
          <w:sz w:val="26"/>
        </w:rPr>
        <w:t xml:space="preserve">năm </w:t>
      </w:r>
      <w:r w:rsidRPr="00DF2995">
        <w:rPr>
          <w:rStyle w:val="SubtleEmphasis"/>
          <w:b w:val="0"/>
          <w:i w:val="0"/>
          <w:sz w:val="26"/>
        </w:rPr>
        <w:t>2016.</w:t>
      </w:r>
    </w:p>
    <w:p w14:paraId="5774068E" w14:textId="6CE5B229" w:rsidR="00DC345F" w:rsidRPr="00DF2995" w:rsidRDefault="00DC345F" w:rsidP="00DC345F">
      <w:pPr>
        <w:rPr>
          <w:shd w:val="clear" w:color="auto" w:fill="FFFFFF"/>
        </w:rPr>
      </w:pPr>
      <w:r w:rsidRPr="00DF2995">
        <w:rPr>
          <w:shd w:val="clear" w:color="auto" w:fill="FFFFFF"/>
        </w:rPr>
        <w:t>TPS là nhà cung cấp phát triển phần mềm hàng đầu, rất đa dạng và tiên phong tại Việt Nam. </w:t>
      </w:r>
      <w:r w:rsidR="005924D9" w:rsidRPr="00DF2995">
        <w:rPr>
          <w:shd w:val="clear" w:color="auto" w:fill="FFFFFF"/>
        </w:rPr>
        <w:t>TPS</w:t>
      </w:r>
      <w:r w:rsidRPr="00DF2995">
        <w:rPr>
          <w:shd w:val="clear" w:color="auto" w:fill="FFFFFF"/>
        </w:rPr>
        <w:t xml:space="preserve"> cung cấp dịch vụ Phát triển phần mềm, Kiểm thử phần mềm, Phát triển tự động hóa thử nghiệm và Dịch vụ bảo trì phần mềm cho các doanh nghiệp Bắc Mỹ, Châu Âu, Nhật Bản và Singapore.</w:t>
      </w:r>
    </w:p>
    <w:p w14:paraId="52B490E5" w14:textId="40596471" w:rsidR="00DC345F" w:rsidRPr="00DF2995" w:rsidRDefault="00DC345F" w:rsidP="00DC345F">
      <w:pPr>
        <w:rPr>
          <w:rStyle w:val="SubtleEmphasis"/>
          <w:b w:val="0"/>
          <w:i w:val="0"/>
          <w:sz w:val="26"/>
        </w:rPr>
      </w:pPr>
      <w:r w:rsidRPr="00DF2995">
        <w:rPr>
          <w:shd w:val="clear" w:color="auto" w:fill="FFFFFF"/>
        </w:rPr>
        <w:t>Nhóm quản lý của TPS là một trong những người thành công nhất trong ngành, họ là những người đồng sáng lập trước đây của các tập đ</w:t>
      </w:r>
      <w:r w:rsidR="0029519B">
        <w:rPr>
          <w:shd w:val="clear" w:color="auto" w:fill="FFFFFF"/>
        </w:rPr>
        <w:t xml:space="preserve">oàn CNTT hàng đầu tại Việt Nam. </w:t>
      </w:r>
      <w:r w:rsidR="005924D9" w:rsidRPr="00DF2995">
        <w:rPr>
          <w:shd w:val="clear" w:color="auto" w:fill="FFFFFF"/>
        </w:rPr>
        <w:t>TPS</w:t>
      </w:r>
      <w:r w:rsidRPr="00DF2995">
        <w:rPr>
          <w:shd w:val="clear" w:color="auto" w:fill="FFFFFF"/>
        </w:rPr>
        <w:t xml:space="preserve"> mong muốn xây dựng một môi trường hợp tác, sáng tạo, thân thiện và hợp tác nhất, trong đó các nhân viên có động lực cao bằng cách trao quyền tự chủ thích hợp để đổi mới và áp dụng vào các công việc một cách hiệu quả, chuyên nghiệp và hiệu quả nhất.</w:t>
      </w:r>
      <w:r w:rsidR="009F1E25" w:rsidRPr="00DF2995">
        <w:rPr>
          <w:noProof/>
          <w:lang w:eastAsia="ja-JP"/>
        </w:rPr>
        <w:t xml:space="preserve"> </w:t>
      </w:r>
    </w:p>
    <w:p w14:paraId="00EA4DB8" w14:textId="28AA5288" w:rsidR="000A5282" w:rsidRPr="00DF2995" w:rsidRDefault="0036117F" w:rsidP="00444AA6">
      <w:pPr>
        <w:ind w:firstLine="0"/>
        <w:rPr>
          <w:rStyle w:val="SubtleEmphasis"/>
          <w:b w:val="0"/>
          <w:i w:val="0"/>
          <w:sz w:val="26"/>
        </w:rPr>
      </w:pPr>
      <w:r w:rsidRPr="00DF2995">
        <w:rPr>
          <w:noProof/>
          <w:lang w:eastAsia="ja-JP"/>
        </w:rPr>
        <w:drawing>
          <wp:anchor distT="0" distB="0" distL="114300" distR="114300" simplePos="0" relativeHeight="251775488" behindDoc="0" locked="0" layoutInCell="1" allowOverlap="1" wp14:anchorId="284D8423" wp14:editId="5DE486AB">
            <wp:simplePos x="0" y="0"/>
            <wp:positionH relativeFrom="column">
              <wp:posOffset>320040</wp:posOffset>
            </wp:positionH>
            <wp:positionV relativeFrom="paragraph">
              <wp:posOffset>359410</wp:posOffset>
            </wp:positionV>
            <wp:extent cx="5132705" cy="206629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32705" cy="2066290"/>
                    </a:xfrm>
                    <a:prstGeom prst="rect">
                      <a:avLst/>
                    </a:prstGeom>
                  </pic:spPr>
                </pic:pic>
              </a:graphicData>
            </a:graphic>
            <wp14:sizeRelH relativeFrom="page">
              <wp14:pctWidth>0</wp14:pctWidth>
            </wp14:sizeRelH>
            <wp14:sizeRelV relativeFrom="page">
              <wp14:pctHeight>0</wp14:pctHeight>
            </wp14:sizeRelV>
          </wp:anchor>
        </w:drawing>
      </w:r>
      <w:r w:rsidRPr="00DF2995">
        <w:rPr>
          <w:noProof/>
          <w:lang w:eastAsia="ja-JP"/>
        </w:rPr>
        <mc:AlternateContent>
          <mc:Choice Requires="wps">
            <w:drawing>
              <wp:anchor distT="0" distB="0" distL="114300" distR="114300" simplePos="0" relativeHeight="251777536" behindDoc="0" locked="0" layoutInCell="1" allowOverlap="1" wp14:anchorId="00F2A2DA" wp14:editId="463799E7">
                <wp:simplePos x="0" y="0"/>
                <wp:positionH relativeFrom="column">
                  <wp:posOffset>320040</wp:posOffset>
                </wp:positionH>
                <wp:positionV relativeFrom="paragraph">
                  <wp:posOffset>2483282</wp:posOffset>
                </wp:positionV>
                <wp:extent cx="5132705" cy="635"/>
                <wp:effectExtent l="0" t="0" r="0" b="1270"/>
                <wp:wrapTopAndBottom/>
                <wp:docPr id="36" name="Text Box 36"/>
                <wp:cNvGraphicFramePr/>
                <a:graphic xmlns:a="http://schemas.openxmlformats.org/drawingml/2006/main">
                  <a:graphicData uri="http://schemas.microsoft.com/office/word/2010/wordprocessingShape">
                    <wps:wsp>
                      <wps:cNvSpPr txBox="1"/>
                      <wps:spPr>
                        <a:xfrm>
                          <a:off x="0" y="0"/>
                          <a:ext cx="5132705" cy="635"/>
                        </a:xfrm>
                        <a:prstGeom prst="rect">
                          <a:avLst/>
                        </a:prstGeom>
                        <a:solidFill>
                          <a:prstClr val="white"/>
                        </a:solidFill>
                        <a:ln>
                          <a:noFill/>
                        </a:ln>
                        <a:effectLst/>
                      </wps:spPr>
                      <wps:txbx>
                        <w:txbxContent>
                          <w:p w14:paraId="3F34EB8C" w14:textId="0D573A79" w:rsidR="009E0791" w:rsidRPr="00DF6B45" w:rsidRDefault="009E0791" w:rsidP="009F1E25">
                            <w:pPr>
                              <w:pStyle w:val="Caption"/>
                              <w:rPr>
                                <w:noProof/>
                                <w:szCs w:val="26"/>
                              </w:rPr>
                            </w:pPr>
                            <w:bookmarkStart w:id="12" w:name="_Toc13834796"/>
                            <w:r>
                              <w:t xml:space="preserve">Hình </w:t>
                            </w:r>
                            <w:r w:rsidR="00C575B3">
                              <w:fldChar w:fldCharType="begin"/>
                            </w:r>
                            <w:r w:rsidR="00C575B3">
                              <w:instrText xml:space="preserve"> SEQ Hình \* ARABIC </w:instrText>
                            </w:r>
                            <w:r w:rsidR="00C575B3">
                              <w:fldChar w:fldCharType="separate"/>
                            </w:r>
                            <w:r w:rsidR="00666720">
                              <w:rPr>
                                <w:noProof/>
                              </w:rPr>
                              <w:t>1</w:t>
                            </w:r>
                            <w:r w:rsidR="00C575B3">
                              <w:rPr>
                                <w:noProof/>
                              </w:rPr>
                              <w:fldChar w:fldCharType="end"/>
                            </w:r>
                            <w:r>
                              <w:t xml:space="preserve">. </w:t>
                            </w:r>
                            <w:r>
                              <w:rPr>
                                <w:lang w:val="vi-VN"/>
                              </w:rPr>
                              <w:t>Logo</w:t>
                            </w:r>
                            <w:r>
                              <w:t xml:space="preserve"> TPS.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F2A2DA" id="_x0000_t202" coordsize="21600,21600" o:spt="202" path="m,l,21600r21600,l21600,xe">
                <v:stroke joinstyle="miter"/>
                <v:path gradientshapeok="t" o:connecttype="rect"/>
              </v:shapetype>
              <v:shape id="Text Box 36" o:spid="_x0000_s1026" type="#_x0000_t202" style="position:absolute;left:0;text-align:left;margin-left:25.2pt;margin-top:195.55pt;width:404.15pt;height:.05pt;z-index:25177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" stroked="f">
                <v:textbox style="mso-fit-shape-to-text:t" inset="0,0,0,0">
                  <w:txbxContent>
                    <w:p w14:paraId="3F34EB8C" w14:textId="0D573A79" w:rsidR="009E0791" w:rsidRPr="00DF6B45" w:rsidRDefault="009E0791" w:rsidP="009F1E25">
                      <w:pPr>
                        <w:pStyle w:val="Caption"/>
                        <w:rPr>
                          <w:noProof/>
                          <w:szCs w:val="26"/>
                        </w:rPr>
                      </w:pPr>
                      <w:bookmarkStart w:id="13" w:name="_Toc13834796"/>
                      <w:r>
                        <w:t xml:space="preserve">Hình </w:t>
                      </w:r>
                      <w:fldSimple w:instr=" SEQ Hình \* ARABIC ">
                        <w:r w:rsidR="00666720">
                          <w:rPr>
                            <w:noProof/>
                          </w:rPr>
                          <w:t>1</w:t>
                        </w:r>
                      </w:fldSimple>
                      <w:r>
                        <w:t xml:space="preserve">. </w:t>
                      </w:r>
                      <w:r>
                        <w:rPr>
                          <w:lang w:val="vi-VN"/>
                        </w:rPr>
                        <w:t>Logo</w:t>
                      </w:r>
                      <w:r>
                        <w:t xml:space="preserve"> TPS.</w:t>
                      </w:r>
                      <w:bookmarkEnd w:id="13"/>
                    </w:p>
                  </w:txbxContent>
                </v:textbox>
                <w10:wrap type="topAndBottom"/>
              </v:shape>
            </w:pict>
          </mc:Fallback>
        </mc:AlternateContent>
      </w:r>
    </w:p>
    <w:p w14:paraId="37B44FBB" w14:textId="26273690" w:rsidR="000A5282" w:rsidRPr="00DF2995" w:rsidRDefault="000A5282" w:rsidP="00444AA6">
      <w:pPr>
        <w:ind w:firstLine="0"/>
        <w:rPr>
          <w:rStyle w:val="SubtleEmphasis"/>
          <w:b w:val="0"/>
          <w:i w:val="0"/>
          <w:sz w:val="26"/>
        </w:rPr>
      </w:pPr>
    </w:p>
    <w:p w14:paraId="1B638224" w14:textId="00EBA292" w:rsidR="00E35868" w:rsidRPr="00DF2995" w:rsidRDefault="00DA0437" w:rsidP="00444AA6">
      <w:pPr>
        <w:ind w:firstLine="0"/>
        <w:rPr>
          <w:snapToGrid w:val="0"/>
          <w:color w:val="000000"/>
          <w:w w:val="0"/>
          <w:u w:color="000000"/>
          <w:bdr w:val="none" w:sz="0" w:space="0" w:color="000000"/>
          <w:shd w:val="clear" w:color="000000" w:fill="000000"/>
          <w:lang w:val="x-none" w:eastAsia="x-none" w:bidi="x-none"/>
        </w:rPr>
      </w:pPr>
      <w:r w:rsidRPr="00DF2995">
        <w:rPr>
          <w:snapToGrid w:val="0"/>
          <w:color w:val="000000"/>
          <w:w w:val="0"/>
          <w:u w:color="000000"/>
          <w:bdr w:val="none" w:sz="0" w:space="0" w:color="000000"/>
          <w:shd w:val="clear" w:color="000000" w:fill="000000"/>
          <w:lang w:val="x-none" w:eastAsia="x-none" w:bidi="x-none"/>
        </w:rPr>
        <w:t xml:space="preserve"> </w:t>
      </w:r>
    </w:p>
    <w:p w14:paraId="7E6DDD86" w14:textId="10C8899D" w:rsidR="003B3488" w:rsidRPr="00DF2995" w:rsidRDefault="008B75D9" w:rsidP="00652FF2">
      <w:pPr>
        <w:rPr>
          <w:rStyle w:val="SubtleEmphasis"/>
          <w:b w:val="0"/>
          <w:i w:val="0"/>
          <w:sz w:val="26"/>
        </w:rPr>
      </w:pPr>
      <w:r w:rsidRPr="00DF2995">
        <w:rPr>
          <w:noProof/>
          <w:lang w:eastAsia="ja-JP"/>
        </w:rPr>
        <w:lastRenderedPageBreak/>
        <mc:AlternateContent>
          <mc:Choice Requires="wps">
            <w:drawing>
              <wp:anchor distT="0" distB="0" distL="114300" distR="114300" simplePos="0" relativeHeight="251779584" behindDoc="0" locked="0" layoutInCell="1" allowOverlap="1" wp14:anchorId="69728CB6" wp14:editId="69427994">
                <wp:simplePos x="0" y="0"/>
                <wp:positionH relativeFrom="column">
                  <wp:posOffset>-3810</wp:posOffset>
                </wp:positionH>
                <wp:positionV relativeFrom="paragraph">
                  <wp:posOffset>3174365</wp:posOffset>
                </wp:positionV>
                <wp:extent cx="576072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518E6780" w14:textId="666AFA03" w:rsidR="009E0791" w:rsidRPr="00637BDD" w:rsidRDefault="009E0791" w:rsidP="008B75D9">
                            <w:pPr>
                              <w:pStyle w:val="Caption"/>
                              <w:rPr>
                                <w:noProof/>
                                <w:szCs w:val="26"/>
                              </w:rPr>
                            </w:pPr>
                            <w:bookmarkStart w:id="13" w:name="_Toc13834797"/>
                            <w:r>
                              <w:t xml:space="preserve">Hình </w:t>
                            </w:r>
                            <w:r w:rsidR="00C575B3">
                              <w:fldChar w:fldCharType="begin"/>
                            </w:r>
                            <w:r w:rsidR="00C575B3">
                              <w:instrText xml:space="preserve"> SEQ Hình \* ARABIC </w:instrText>
                            </w:r>
                            <w:r w:rsidR="00C575B3">
                              <w:fldChar w:fldCharType="separate"/>
                            </w:r>
                            <w:r w:rsidR="00666720">
                              <w:rPr>
                                <w:noProof/>
                              </w:rPr>
                              <w:t>2</w:t>
                            </w:r>
                            <w:r w:rsidR="00C575B3">
                              <w:rPr>
                                <w:noProof/>
                              </w:rPr>
                              <w:fldChar w:fldCharType="end"/>
                            </w:r>
                            <w:r>
                              <w:t>. Thị trường TPS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728CB6" id="Text Box 37" o:spid="_x0000_s1027" type="#_x0000_t202" style="position:absolute;left:0;text-align:left;margin-left:-.3pt;margin-top:249.95pt;width:453.6pt;height:.05pt;z-index:25177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" stroked="f">
                <v:textbox style="mso-fit-shape-to-text:t" inset="0,0,0,0">
                  <w:txbxContent>
                    <w:p w14:paraId="518E6780" w14:textId="666AFA03" w:rsidR="009E0791" w:rsidRPr="00637BDD" w:rsidRDefault="009E0791" w:rsidP="008B75D9">
                      <w:pPr>
                        <w:pStyle w:val="Caption"/>
                        <w:rPr>
                          <w:noProof/>
                          <w:szCs w:val="26"/>
                        </w:rPr>
                      </w:pPr>
                      <w:bookmarkStart w:id="15" w:name="_Toc13834797"/>
                      <w:r>
                        <w:t xml:space="preserve">Hình </w:t>
                      </w:r>
                      <w:fldSimple w:instr=" SEQ Hình \* ARABIC ">
                        <w:r w:rsidR="00666720">
                          <w:rPr>
                            <w:noProof/>
                          </w:rPr>
                          <w:t>2</w:t>
                        </w:r>
                      </w:fldSimple>
                      <w:r>
                        <w:t>. Thị trường TPS</w:t>
                      </w:r>
                      <w:bookmarkEnd w:id="15"/>
                    </w:p>
                  </w:txbxContent>
                </v:textbox>
                <w10:wrap type="topAndBottom"/>
              </v:shape>
            </w:pict>
          </mc:Fallback>
        </mc:AlternateContent>
      </w:r>
      <w:r w:rsidRPr="00DF2995">
        <w:rPr>
          <w:noProof/>
          <w:lang w:eastAsia="ja-JP"/>
        </w:rPr>
        <w:drawing>
          <wp:anchor distT="0" distB="0" distL="114300" distR="114300" simplePos="0" relativeHeight="251774464" behindDoc="0" locked="0" layoutInCell="1" allowOverlap="1" wp14:anchorId="3E35BC12" wp14:editId="478BEED0">
            <wp:simplePos x="0" y="0"/>
            <wp:positionH relativeFrom="column">
              <wp:posOffset>-3810</wp:posOffset>
            </wp:positionH>
            <wp:positionV relativeFrom="paragraph">
              <wp:posOffset>356870</wp:posOffset>
            </wp:positionV>
            <wp:extent cx="5760720" cy="2760345"/>
            <wp:effectExtent l="0" t="0" r="0" b="190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60720" cy="2760345"/>
                    </a:xfrm>
                    <a:prstGeom prst="rect">
                      <a:avLst/>
                    </a:prstGeom>
                  </pic:spPr>
                </pic:pic>
              </a:graphicData>
            </a:graphic>
            <wp14:sizeRelH relativeFrom="page">
              <wp14:pctWidth>0</wp14:pctWidth>
            </wp14:sizeRelH>
            <wp14:sizeRelV relativeFrom="page">
              <wp14:pctHeight>0</wp14:pctHeight>
            </wp14:sizeRelV>
          </wp:anchor>
        </w:drawing>
      </w:r>
      <w:r w:rsidR="002D212A" w:rsidRPr="00DF2995">
        <w:rPr>
          <w:rStyle w:val="SubtleEmphasis"/>
          <w:b w:val="0"/>
          <w:i w:val="0"/>
          <w:sz w:val="26"/>
        </w:rPr>
        <w:t>Hiện tại thì trường chính của TPS bao gồm North America, Japan và Singapore.</w:t>
      </w:r>
    </w:p>
    <w:p w14:paraId="0DF9A05F" w14:textId="77777777" w:rsidR="005827D5" w:rsidRPr="00DF2995" w:rsidRDefault="005827D5" w:rsidP="005827D5">
      <w:pPr>
        <w:ind w:left="720" w:firstLine="0"/>
        <w:jc w:val="left"/>
      </w:pPr>
      <w:r w:rsidRPr="00DF2995">
        <w:rPr>
          <w:b/>
          <w:shd w:val="clear" w:color="auto" w:fill="FFFFFF"/>
        </w:rPr>
        <w:t>Đội ngũ kĩ sư:</w:t>
      </w:r>
    </w:p>
    <w:p w14:paraId="091DE262" w14:textId="5A828D30" w:rsidR="0076630C" w:rsidRPr="00DF2995" w:rsidRDefault="005827D5" w:rsidP="0076630C">
      <w:pPr>
        <w:ind w:left="720" w:firstLine="720"/>
        <w:jc w:val="left"/>
        <w:rPr>
          <w:shd w:val="clear" w:color="auto" w:fill="FFFFFF"/>
        </w:rPr>
      </w:pPr>
      <w:r w:rsidRPr="00DF2995">
        <w:rPr>
          <w:shd w:val="clear" w:color="auto" w:fill="FFFFFF"/>
        </w:rPr>
        <w:t>• Hơn 180 kỹ sư</w:t>
      </w:r>
      <w:r w:rsidR="00C337EC" w:rsidRPr="00DF2995">
        <w:rPr>
          <w:shd w:val="clear" w:color="auto" w:fill="FFFFFF"/>
        </w:rPr>
        <w:t>.</w:t>
      </w:r>
    </w:p>
    <w:p w14:paraId="16329E7E" w14:textId="096B1DA0" w:rsidR="005827D5" w:rsidRPr="00DF2995" w:rsidRDefault="005827D5" w:rsidP="0076630C">
      <w:pPr>
        <w:ind w:left="720" w:firstLine="720"/>
        <w:jc w:val="left"/>
      </w:pPr>
      <w:r w:rsidRPr="00DF2995">
        <w:rPr>
          <w:shd w:val="clear" w:color="auto" w:fill="FFFFFF"/>
        </w:rPr>
        <w:t>• Hơn 1/3 kỹ sư có ít nhất 5 năm kinh nghiệm làm việc</w:t>
      </w:r>
      <w:r w:rsidR="005542A6" w:rsidRPr="00DF2995">
        <w:rPr>
          <w:shd w:val="clear" w:color="auto" w:fill="FFFFFF"/>
        </w:rPr>
        <w:t>.</w:t>
      </w:r>
    </w:p>
    <w:p w14:paraId="2EF702F8" w14:textId="6D5C3387" w:rsidR="005827D5" w:rsidRPr="00DF2995" w:rsidRDefault="005827D5" w:rsidP="0076630C">
      <w:pPr>
        <w:ind w:left="720" w:firstLine="720"/>
        <w:jc w:val="left"/>
      </w:pPr>
      <w:r w:rsidRPr="00DF2995">
        <w:rPr>
          <w:shd w:val="clear" w:color="auto" w:fill="FFFFFF"/>
        </w:rPr>
        <w:t>• 40% kỹ sư có kinh nghiệm học tập và làm việc ở nước ngoài</w:t>
      </w:r>
      <w:r w:rsidR="005542A6" w:rsidRPr="00DF2995">
        <w:rPr>
          <w:shd w:val="clear" w:color="auto" w:fill="FFFFFF"/>
        </w:rPr>
        <w:t>.</w:t>
      </w:r>
    </w:p>
    <w:p w14:paraId="39585D21" w14:textId="21DE1724" w:rsidR="005827D5" w:rsidRPr="00DF2995" w:rsidRDefault="005827D5" w:rsidP="0076630C">
      <w:pPr>
        <w:ind w:left="720" w:firstLine="720"/>
        <w:jc w:val="left"/>
        <w:rPr>
          <w:shd w:val="clear" w:color="auto" w:fill="FFFFFF"/>
        </w:rPr>
      </w:pPr>
      <w:r w:rsidRPr="00DF2995">
        <w:rPr>
          <w:shd w:val="clear" w:color="auto" w:fill="FFFFFF"/>
        </w:rPr>
        <w:t>• Tiếng Anh, Tiếng Nhật là ngôn ngữ chính giao tiếp trong công việc.</w:t>
      </w:r>
    </w:p>
    <w:p w14:paraId="602A8E74" w14:textId="58BB2890" w:rsidR="0076630C" w:rsidRPr="00DF2995" w:rsidRDefault="0076630C" w:rsidP="00A10C8C">
      <w:pPr>
        <w:ind w:left="720" w:firstLine="0"/>
        <w:jc w:val="left"/>
        <w:rPr>
          <w:b/>
          <w:shd w:val="clear" w:color="auto" w:fill="FFFFFF"/>
        </w:rPr>
      </w:pPr>
      <w:r w:rsidRPr="00DF2995">
        <w:rPr>
          <w:b/>
          <w:shd w:val="clear" w:color="auto" w:fill="FFFFFF"/>
        </w:rPr>
        <w:t>Một số thành tựu:</w:t>
      </w:r>
    </w:p>
    <w:p w14:paraId="5D6F3E22" w14:textId="519D4C89" w:rsidR="0076630C" w:rsidRPr="00DF2995" w:rsidRDefault="0076630C" w:rsidP="0076630C">
      <w:pPr>
        <w:ind w:left="720" w:firstLine="720"/>
        <w:jc w:val="left"/>
        <w:rPr>
          <w:shd w:val="clear" w:color="auto" w:fill="FFFFFF"/>
        </w:rPr>
      </w:pPr>
      <w:r w:rsidRPr="00DF2995">
        <w:rPr>
          <w:shd w:val="clear" w:color="auto" w:fill="FFFFFF"/>
        </w:rPr>
        <w:t>• Hoàn thành hơn 60 dự án của 18 khánh hàng.</w:t>
      </w:r>
    </w:p>
    <w:p w14:paraId="05EEC7E1" w14:textId="41C956CA" w:rsidR="0076630C" w:rsidRPr="00DF2995" w:rsidRDefault="0076630C" w:rsidP="0076630C">
      <w:pPr>
        <w:ind w:left="720" w:firstLine="720"/>
        <w:jc w:val="left"/>
        <w:rPr>
          <w:shd w:val="clear" w:color="auto" w:fill="FFFFFF"/>
        </w:rPr>
      </w:pPr>
      <w:r w:rsidRPr="00DF2995">
        <w:rPr>
          <w:shd w:val="clear" w:color="auto" w:fill="FFFFFF"/>
        </w:rPr>
        <w:t xml:space="preserve">• Các Developer và các kỹ sư </w:t>
      </w:r>
      <w:r w:rsidR="007649F9" w:rsidRPr="007649F9">
        <w:t>Quality Assurance</w:t>
      </w:r>
      <w:r w:rsidR="007649F9">
        <w:rPr>
          <w:lang w:val="vi-VN"/>
        </w:rPr>
        <w:t xml:space="preserve"> (</w:t>
      </w:r>
      <w:r w:rsidRPr="007649F9">
        <w:t>QA</w:t>
      </w:r>
      <w:r w:rsidR="007649F9">
        <w:rPr>
          <w:lang w:val="vi-VN"/>
        </w:rPr>
        <w:t>)</w:t>
      </w:r>
      <w:r w:rsidRPr="00DF2995">
        <w:rPr>
          <w:shd w:val="clear" w:color="auto" w:fill="FFFFFF"/>
        </w:rPr>
        <w:t xml:space="preserve"> chuyên nghiệp có trách nhiệm giữ chất lượng của mọi dự án như mong đợi của bạn.</w:t>
      </w:r>
    </w:p>
    <w:p w14:paraId="7EF8B716" w14:textId="6137A9DC" w:rsidR="0076630C" w:rsidRPr="00DF2995" w:rsidRDefault="0076630C" w:rsidP="0076630C">
      <w:pPr>
        <w:ind w:left="720" w:firstLine="720"/>
        <w:jc w:val="left"/>
        <w:rPr>
          <w:shd w:val="clear" w:color="auto" w:fill="FFFFFF"/>
        </w:rPr>
      </w:pPr>
      <w:r w:rsidRPr="00DF2995">
        <w:rPr>
          <w:shd w:val="clear" w:color="auto" w:fill="FFFFFF"/>
        </w:rPr>
        <w:t xml:space="preserve">• Đội ngũ quản lý của </w:t>
      </w:r>
      <w:r w:rsidR="005924D9" w:rsidRPr="00DF2995">
        <w:rPr>
          <w:shd w:val="clear" w:color="auto" w:fill="FFFFFF"/>
        </w:rPr>
        <w:t>TPS</w:t>
      </w:r>
      <w:r w:rsidRPr="00DF2995">
        <w:rPr>
          <w:shd w:val="clear" w:color="auto" w:fill="FFFFFF"/>
        </w:rPr>
        <w:t xml:space="preserve"> là một trong những thành tựu nhất trong phát triển gia công phần mềm, phân phối và hỗ trợ kỹ thuật với hơn 20 năm kinh nghiệm trong ngành.</w:t>
      </w:r>
    </w:p>
    <w:p w14:paraId="328E4CED" w14:textId="062A5FEF" w:rsidR="00425CF1" w:rsidRPr="00DF2995" w:rsidRDefault="00475102" w:rsidP="00475102">
      <w:pPr>
        <w:pStyle w:val="Heading2"/>
        <w:rPr>
          <w:rFonts w:cs="Times New Roman"/>
          <w:szCs w:val="26"/>
        </w:rPr>
      </w:pPr>
      <w:bookmarkStart w:id="14" w:name="_Toc13834772"/>
      <w:r w:rsidRPr="00DF2995">
        <w:rPr>
          <w:rFonts w:cs="Times New Roman"/>
          <w:szCs w:val="26"/>
          <w:shd w:val="clear" w:color="auto" w:fill="FFFFFF"/>
        </w:rPr>
        <w:lastRenderedPageBreak/>
        <w:t xml:space="preserve">Dịch vụ </w:t>
      </w:r>
      <w:r w:rsidR="00BC74EA" w:rsidRPr="00DF2995">
        <w:rPr>
          <w:rFonts w:cs="Times New Roman"/>
          <w:szCs w:val="26"/>
          <w:shd w:val="clear" w:color="auto" w:fill="FFFFFF"/>
        </w:rPr>
        <w:t>TPS</w:t>
      </w:r>
      <w:r w:rsidR="00EE132F" w:rsidRPr="00DF2995">
        <w:rPr>
          <w:rFonts w:cs="Times New Roman"/>
          <w:szCs w:val="26"/>
          <w:shd w:val="clear" w:color="auto" w:fill="FFFFFF"/>
        </w:rPr>
        <w:t xml:space="preserve"> </w:t>
      </w:r>
      <w:r w:rsidR="00BC74EA" w:rsidRPr="00DF2995">
        <w:rPr>
          <w:rFonts w:cs="Times New Roman"/>
          <w:szCs w:val="26"/>
          <w:shd w:val="clear" w:color="auto" w:fill="FFFFFF"/>
        </w:rPr>
        <w:t>Software</w:t>
      </w:r>
      <w:bookmarkEnd w:id="14"/>
    </w:p>
    <w:p w14:paraId="1CF0632A" w14:textId="73020E4F" w:rsidR="00425CF1" w:rsidRPr="00DF2995" w:rsidRDefault="00BC74EA" w:rsidP="002C05C7">
      <w:pPr>
        <w:pStyle w:val="Heading3"/>
        <w:numPr>
          <w:ilvl w:val="2"/>
          <w:numId w:val="24"/>
        </w:numPr>
      </w:pPr>
      <w:bookmarkStart w:id="15" w:name="_Toc13834773"/>
      <w:r w:rsidRPr="00DF2995">
        <w:t>Dịch vụ phát triển phần mềm.</w:t>
      </w:r>
      <w:bookmarkEnd w:id="15"/>
    </w:p>
    <w:p w14:paraId="379915E5" w14:textId="5A16409F" w:rsidR="005A2051" w:rsidRPr="00DF2995" w:rsidRDefault="005A2051" w:rsidP="005A2051">
      <w:pPr>
        <w:rPr>
          <w:lang w:eastAsia="ja-JP"/>
        </w:rPr>
      </w:pPr>
      <w:r w:rsidRPr="00DF2995">
        <w:rPr>
          <w:lang w:eastAsia="ja-JP"/>
        </w:rPr>
        <w:t xml:space="preserve">Từ ý tưởng sản phẩm đến thị trường sẵn sàng - và mọi thứ ở giữa - tại TPS, </w:t>
      </w:r>
      <w:r w:rsidR="005924D9" w:rsidRPr="00DF2995">
        <w:rPr>
          <w:lang w:eastAsia="ja-JP"/>
        </w:rPr>
        <w:t>TPS</w:t>
      </w:r>
      <w:r w:rsidRPr="00DF2995">
        <w:rPr>
          <w:lang w:eastAsia="ja-JP"/>
        </w:rPr>
        <w:t xml:space="preserve"> cung cấp một loạt đầy đủ các khả năng sử dụng, thiết kế và dịc</w:t>
      </w:r>
      <w:r w:rsidR="00192D8D">
        <w:rPr>
          <w:lang w:eastAsia="ja-JP"/>
        </w:rPr>
        <w:t>h vụ kỹ thuật sản phẩm phần mềm,</w:t>
      </w:r>
      <w:r w:rsidRPr="00DF2995">
        <w:rPr>
          <w:lang w:eastAsia="ja-JP"/>
        </w:rPr>
        <w:t xml:space="preserve"> Các giải pháp của </w:t>
      </w:r>
      <w:r w:rsidR="005924D9" w:rsidRPr="00DF2995">
        <w:rPr>
          <w:lang w:eastAsia="ja-JP"/>
        </w:rPr>
        <w:t>TPS</w:t>
      </w:r>
      <w:r w:rsidRPr="00DF2995">
        <w:rPr>
          <w:lang w:eastAsia="ja-JP"/>
        </w:rPr>
        <w:t xml:space="preserve"> được thiết lập theo thiết kế nghĩ đến người dùng trước tiên trong khi tận dụng các </w:t>
      </w:r>
      <w:r w:rsidR="005E3345">
        <w:rPr>
          <w:lang w:eastAsia="ja-JP"/>
        </w:rPr>
        <w:t>công nghệ độc quyền và nguồn mở</w:t>
      </w:r>
      <w:r w:rsidRPr="00DF2995">
        <w:rPr>
          <w:lang w:eastAsia="ja-JP"/>
        </w:rPr>
        <w:t>,</w:t>
      </w:r>
      <w:r w:rsidR="005E3345">
        <w:rPr>
          <w:lang w:eastAsia="ja-JP"/>
        </w:rPr>
        <w:t> đám mây, di động</w:t>
      </w:r>
      <w:r w:rsidRPr="00DF2995">
        <w:rPr>
          <w:lang w:eastAsia="ja-JP"/>
        </w:rPr>
        <w:t>, Dữ liệu lớn và Internet of Things để mang lại trải nghiệm thích ứng theo ngữ cảnh.</w:t>
      </w:r>
    </w:p>
    <w:p w14:paraId="06E9BB1A" w14:textId="1C8ED44F" w:rsidR="005A2051" w:rsidRPr="00DF2995" w:rsidRDefault="005A2051" w:rsidP="005A2051">
      <w:pPr>
        <w:rPr>
          <w:b/>
          <w:lang w:eastAsia="ja-JP"/>
        </w:rPr>
      </w:pPr>
      <w:r w:rsidRPr="00DF2995">
        <w:rPr>
          <w:b/>
          <w:lang w:eastAsia="ja-JP"/>
        </w:rPr>
        <w:t xml:space="preserve">Mục tiêu của </w:t>
      </w:r>
      <w:r w:rsidR="005924D9" w:rsidRPr="00DF2995">
        <w:rPr>
          <w:b/>
          <w:lang w:eastAsia="ja-JP"/>
        </w:rPr>
        <w:t>TPS</w:t>
      </w:r>
      <w:r w:rsidRPr="00DF2995">
        <w:rPr>
          <w:b/>
          <w:lang w:eastAsia="ja-JP"/>
        </w:rPr>
        <w:t xml:space="preserve"> là:</w:t>
      </w:r>
    </w:p>
    <w:p w14:paraId="4424820F" w14:textId="31AC9670" w:rsidR="005A2051" w:rsidRPr="00DF2995" w:rsidRDefault="005A2051" w:rsidP="002C05C7">
      <w:pPr>
        <w:pStyle w:val="ListParagraph"/>
        <w:numPr>
          <w:ilvl w:val="0"/>
          <w:numId w:val="26"/>
        </w:numPr>
        <w:rPr>
          <w:lang w:eastAsia="ja-JP"/>
        </w:rPr>
      </w:pPr>
      <w:r w:rsidRPr="00DF2995">
        <w:rPr>
          <w:lang w:eastAsia="ja-JP"/>
        </w:rPr>
        <w:t>Để cung cấp quyền kiểm soát vòng đời sản phẩm</w:t>
      </w:r>
    </w:p>
    <w:p w14:paraId="38A27800" w14:textId="4EEA6BAA" w:rsidR="005A2051" w:rsidRPr="00DF2995" w:rsidRDefault="005A2051" w:rsidP="002C05C7">
      <w:pPr>
        <w:pStyle w:val="ListParagraph"/>
        <w:numPr>
          <w:ilvl w:val="0"/>
          <w:numId w:val="26"/>
        </w:numPr>
        <w:rPr>
          <w:lang w:eastAsia="ja-JP"/>
        </w:rPr>
      </w:pPr>
      <w:r w:rsidRPr="00DF2995">
        <w:rPr>
          <w:lang w:eastAsia="ja-JP"/>
        </w:rPr>
        <w:t>Để đảm bảo chất lượng cao của sản phẩm bằng cách kiểm soát mọi giai đoạn phát triển của sản phẩm</w:t>
      </w:r>
    </w:p>
    <w:p w14:paraId="415DA9EE" w14:textId="17495A79" w:rsidR="005A2051" w:rsidRPr="00DF2995" w:rsidRDefault="004F1DDA" w:rsidP="002C05C7">
      <w:pPr>
        <w:pStyle w:val="ListParagraph"/>
        <w:numPr>
          <w:ilvl w:val="0"/>
          <w:numId w:val="26"/>
        </w:numPr>
        <w:rPr>
          <w:lang w:eastAsia="ja-JP"/>
        </w:rPr>
      </w:pPr>
      <w:r w:rsidRPr="00DF2995">
        <w:rPr>
          <w:noProof/>
          <w:lang w:eastAsia="ja-JP"/>
        </w:rPr>
        <mc:AlternateContent>
          <mc:Choice Requires="wps">
            <w:drawing>
              <wp:anchor distT="0" distB="0" distL="114300" distR="114300" simplePos="0" relativeHeight="251782656" behindDoc="0" locked="0" layoutInCell="1" allowOverlap="1" wp14:anchorId="7420943E" wp14:editId="16C95CB1">
                <wp:simplePos x="0" y="0"/>
                <wp:positionH relativeFrom="column">
                  <wp:posOffset>1434465</wp:posOffset>
                </wp:positionH>
                <wp:positionV relativeFrom="paragraph">
                  <wp:posOffset>3843111</wp:posOffset>
                </wp:positionV>
                <wp:extent cx="3146425" cy="635"/>
                <wp:effectExtent l="0" t="0" r="0" b="1270"/>
                <wp:wrapTopAndBottom/>
                <wp:docPr id="39" name="Text Box 39"/>
                <wp:cNvGraphicFramePr/>
                <a:graphic xmlns:a="http://schemas.openxmlformats.org/drawingml/2006/main">
                  <a:graphicData uri="http://schemas.microsoft.com/office/word/2010/wordprocessingShape">
                    <wps:wsp>
                      <wps:cNvSpPr txBox="1"/>
                      <wps:spPr>
                        <a:xfrm>
                          <a:off x="0" y="0"/>
                          <a:ext cx="3146425" cy="635"/>
                        </a:xfrm>
                        <a:prstGeom prst="rect">
                          <a:avLst/>
                        </a:prstGeom>
                        <a:solidFill>
                          <a:prstClr val="white"/>
                        </a:solidFill>
                        <a:ln>
                          <a:noFill/>
                        </a:ln>
                        <a:effectLst/>
                      </wps:spPr>
                      <wps:txbx>
                        <w:txbxContent>
                          <w:p w14:paraId="57529C77" w14:textId="419AEBE2" w:rsidR="009E0791" w:rsidRPr="00250B18" w:rsidRDefault="009E0791" w:rsidP="004F1DDA">
                            <w:pPr>
                              <w:pStyle w:val="Caption"/>
                              <w:rPr>
                                <w:noProof/>
                                <w:szCs w:val="26"/>
                              </w:rPr>
                            </w:pPr>
                            <w:bookmarkStart w:id="16" w:name="_Toc13834798"/>
                            <w:r>
                              <w:t xml:space="preserve">Hình </w:t>
                            </w:r>
                            <w:r w:rsidR="00C575B3">
                              <w:fldChar w:fldCharType="begin"/>
                            </w:r>
                            <w:r w:rsidR="00C575B3">
                              <w:instrText xml:space="preserve"> SEQ Hình \* ARABIC </w:instrText>
                            </w:r>
                            <w:r w:rsidR="00C575B3">
                              <w:fldChar w:fldCharType="separate"/>
                            </w:r>
                            <w:r w:rsidR="00666720">
                              <w:rPr>
                                <w:noProof/>
                              </w:rPr>
                              <w:t>3</w:t>
                            </w:r>
                            <w:r w:rsidR="00C575B3">
                              <w:rPr>
                                <w:noProof/>
                              </w:rPr>
                              <w:fldChar w:fldCharType="end"/>
                            </w:r>
                            <w:r>
                              <w:t>. Quá trình phát triền.</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20943E" id="Text Box 39" o:spid="_x0000_s1028" type="#_x0000_t202" style="position:absolute;left:0;text-align:left;margin-left:112.95pt;margin-top:302.6pt;width:247.75pt;height:.05pt;z-index:25178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" stroked="f">
                <v:textbox style="mso-fit-shape-to-text:t" inset="0,0,0,0">
                  <w:txbxContent>
                    <w:p w14:paraId="57529C77" w14:textId="419AEBE2" w:rsidR="009E0791" w:rsidRPr="00250B18" w:rsidRDefault="009E0791" w:rsidP="004F1DDA">
                      <w:pPr>
                        <w:pStyle w:val="Caption"/>
                        <w:rPr>
                          <w:noProof/>
                          <w:szCs w:val="26"/>
                        </w:rPr>
                      </w:pPr>
                      <w:bookmarkStart w:id="19" w:name="_Toc13834798"/>
                      <w:r>
                        <w:t xml:space="preserve">Hình </w:t>
                      </w:r>
                      <w:fldSimple w:instr=" SEQ Hình \* ARABIC ">
                        <w:r w:rsidR="00666720">
                          <w:rPr>
                            <w:noProof/>
                          </w:rPr>
                          <w:t>3</w:t>
                        </w:r>
                      </w:fldSimple>
                      <w:r>
                        <w:t>. Quá trình phát triền.</w:t>
                      </w:r>
                      <w:bookmarkEnd w:id="19"/>
                    </w:p>
                  </w:txbxContent>
                </v:textbox>
                <w10:wrap type="topAndBottom"/>
              </v:shape>
            </w:pict>
          </mc:Fallback>
        </mc:AlternateContent>
      </w:r>
      <w:r w:rsidRPr="00DF2995">
        <w:rPr>
          <w:noProof/>
          <w:lang w:eastAsia="ja-JP"/>
        </w:rPr>
        <w:drawing>
          <wp:anchor distT="0" distB="0" distL="114300" distR="114300" simplePos="0" relativeHeight="251780608" behindDoc="0" locked="0" layoutInCell="1" allowOverlap="1" wp14:anchorId="4C1ED2D4" wp14:editId="7452AC62">
            <wp:simplePos x="0" y="0"/>
            <wp:positionH relativeFrom="column">
              <wp:posOffset>1434465</wp:posOffset>
            </wp:positionH>
            <wp:positionV relativeFrom="paragraph">
              <wp:posOffset>671195</wp:posOffset>
            </wp:positionV>
            <wp:extent cx="3146425" cy="3152775"/>
            <wp:effectExtent l="0" t="0" r="0" b="95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46425" cy="3152775"/>
                    </a:xfrm>
                    <a:prstGeom prst="rect">
                      <a:avLst/>
                    </a:prstGeom>
                  </pic:spPr>
                </pic:pic>
              </a:graphicData>
            </a:graphic>
            <wp14:sizeRelH relativeFrom="page">
              <wp14:pctWidth>0</wp14:pctWidth>
            </wp14:sizeRelH>
            <wp14:sizeRelV relativeFrom="page">
              <wp14:pctHeight>0</wp14:pctHeight>
            </wp14:sizeRelV>
          </wp:anchor>
        </w:drawing>
      </w:r>
      <w:r w:rsidR="005A2051" w:rsidRPr="00DF2995">
        <w:rPr>
          <w:lang w:eastAsia="ja-JP"/>
        </w:rPr>
        <w:t>Và, kết quả là, để đáp ứng nhu cầu và mong đợi của khách hàng về chất lượng và độ tin cậy của sản phẩm</w:t>
      </w:r>
    </w:p>
    <w:p w14:paraId="6B76BB8E" w14:textId="713F0314" w:rsidR="005A2051" w:rsidRPr="00DF2995" w:rsidRDefault="002E11DA" w:rsidP="005D1921">
      <w:pPr>
        <w:rPr>
          <w:shd w:val="clear" w:color="auto" w:fill="FFFFFF"/>
        </w:rPr>
      </w:pPr>
      <w:r w:rsidRPr="00DF2995">
        <w:rPr>
          <w:noProof/>
          <w:lang w:eastAsia="ja-JP"/>
        </w:rPr>
        <w:lastRenderedPageBreak/>
        <mc:AlternateContent>
          <mc:Choice Requires="wps">
            <w:drawing>
              <wp:anchor distT="0" distB="0" distL="114300" distR="114300" simplePos="0" relativeHeight="251785728" behindDoc="0" locked="0" layoutInCell="1" allowOverlap="1" wp14:anchorId="19660D7B" wp14:editId="22A40A55">
                <wp:simplePos x="0" y="0"/>
                <wp:positionH relativeFrom="column">
                  <wp:posOffset>-13335</wp:posOffset>
                </wp:positionH>
                <wp:positionV relativeFrom="paragraph">
                  <wp:posOffset>5255895</wp:posOffset>
                </wp:positionV>
                <wp:extent cx="576072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24491238" w14:textId="341590EE" w:rsidR="009E0791" w:rsidRPr="00B66D15" w:rsidRDefault="009E0791" w:rsidP="002E11DA">
                            <w:pPr>
                              <w:pStyle w:val="Caption"/>
                              <w:rPr>
                                <w:noProof/>
                                <w:szCs w:val="26"/>
                              </w:rPr>
                            </w:pPr>
                            <w:bookmarkStart w:id="17" w:name="_Toc13834799"/>
                            <w:r>
                              <w:t xml:space="preserve">Hình </w:t>
                            </w:r>
                            <w:r w:rsidR="00C575B3">
                              <w:fldChar w:fldCharType="begin"/>
                            </w:r>
                            <w:r w:rsidR="00C575B3">
                              <w:instrText xml:space="preserve"> SEQ Hình \* ARABIC </w:instrText>
                            </w:r>
                            <w:r w:rsidR="00C575B3">
                              <w:fldChar w:fldCharType="separate"/>
                            </w:r>
                            <w:r w:rsidR="00666720">
                              <w:rPr>
                                <w:noProof/>
                              </w:rPr>
                              <w:t>4</w:t>
                            </w:r>
                            <w:r w:rsidR="00C575B3">
                              <w:rPr>
                                <w:noProof/>
                              </w:rPr>
                              <w:fldChar w:fldCharType="end"/>
                            </w:r>
                            <w:r>
                              <w:t>. Triển khai và bảo trì.</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60D7B" id="Text Box 41" o:spid="_x0000_s1029" type="#_x0000_t202" style="position:absolute;left:0;text-align:left;margin-left:-1.05pt;margin-top:413.85pt;width:453.6pt;height:.05pt;z-index:251785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" stroked="f">
                <v:textbox style="mso-fit-shape-to-text:t" inset="0,0,0,0">
                  <w:txbxContent>
                    <w:p w14:paraId="24491238" w14:textId="341590EE" w:rsidR="009E0791" w:rsidRPr="00B66D15" w:rsidRDefault="009E0791" w:rsidP="002E11DA">
                      <w:pPr>
                        <w:pStyle w:val="Caption"/>
                        <w:rPr>
                          <w:noProof/>
                          <w:szCs w:val="26"/>
                        </w:rPr>
                      </w:pPr>
                      <w:bookmarkStart w:id="21" w:name="_Toc13834799"/>
                      <w:r>
                        <w:t xml:space="preserve">Hình </w:t>
                      </w:r>
                      <w:fldSimple w:instr=" SEQ Hình \* ARABIC ">
                        <w:r w:rsidR="00666720">
                          <w:rPr>
                            <w:noProof/>
                          </w:rPr>
                          <w:t>4</w:t>
                        </w:r>
                      </w:fldSimple>
                      <w:r>
                        <w:t>. Triển khai và bảo trì.</w:t>
                      </w:r>
                      <w:bookmarkEnd w:id="21"/>
                    </w:p>
                  </w:txbxContent>
                </v:textbox>
                <w10:wrap type="topAndBottom"/>
              </v:shape>
            </w:pict>
          </mc:Fallback>
        </mc:AlternateContent>
      </w:r>
      <w:r w:rsidRPr="00DF2995">
        <w:rPr>
          <w:noProof/>
          <w:lang w:eastAsia="ja-JP"/>
        </w:rPr>
        <w:drawing>
          <wp:anchor distT="0" distB="0" distL="114300" distR="114300" simplePos="0" relativeHeight="251783680" behindDoc="0" locked="0" layoutInCell="1" allowOverlap="1" wp14:anchorId="748DA3DD" wp14:editId="2494B6DB">
            <wp:simplePos x="0" y="0"/>
            <wp:positionH relativeFrom="column">
              <wp:posOffset>-13335</wp:posOffset>
            </wp:positionH>
            <wp:positionV relativeFrom="paragraph">
              <wp:posOffset>644525</wp:posOffset>
            </wp:positionV>
            <wp:extent cx="5760720" cy="455422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4554220"/>
                    </a:xfrm>
                    <a:prstGeom prst="rect">
                      <a:avLst/>
                    </a:prstGeom>
                  </pic:spPr>
                </pic:pic>
              </a:graphicData>
            </a:graphic>
            <wp14:sizeRelH relativeFrom="page">
              <wp14:pctWidth>0</wp14:pctWidth>
            </wp14:sizeRelH>
            <wp14:sizeRelV relativeFrom="page">
              <wp14:pctHeight>0</wp14:pctHeight>
            </wp14:sizeRelV>
          </wp:anchor>
        </w:drawing>
      </w:r>
      <w:r w:rsidR="005D1921" w:rsidRPr="00DF2995">
        <w:rPr>
          <w:shd w:val="clear" w:color="auto" w:fill="FFFFFF"/>
        </w:rPr>
        <w:t xml:space="preserve">Ngoài việc phát triển, </w:t>
      </w:r>
      <w:r w:rsidRPr="00DF2995">
        <w:rPr>
          <w:shd w:val="clear" w:color="auto" w:fill="FFFFFF"/>
        </w:rPr>
        <w:t>TPS</w:t>
      </w:r>
      <w:r w:rsidR="005D1921" w:rsidRPr="00DF2995">
        <w:rPr>
          <w:shd w:val="clear" w:color="auto" w:fill="FFFFFF"/>
        </w:rPr>
        <w:t xml:space="preserve"> cũng cung cấp triển khai và bảo trì hơn nữa phần mềm hiện có.</w:t>
      </w:r>
    </w:p>
    <w:p w14:paraId="53D9C4F9" w14:textId="1DCC79AA" w:rsidR="00425CF1" w:rsidRPr="00DF2995" w:rsidRDefault="00EE132F" w:rsidP="002C05C7">
      <w:pPr>
        <w:pStyle w:val="Heading3"/>
        <w:numPr>
          <w:ilvl w:val="2"/>
          <w:numId w:val="24"/>
        </w:numPr>
        <w:rPr>
          <w:shd w:val="clear" w:color="auto" w:fill="FFFFFF"/>
        </w:rPr>
      </w:pPr>
      <w:bookmarkStart w:id="18" w:name="_Toc13834774"/>
      <w:r w:rsidRPr="00DF2995">
        <w:rPr>
          <w:shd w:val="clear" w:color="auto" w:fill="FFFFFF"/>
        </w:rPr>
        <w:t xml:space="preserve">Dịch vụ </w:t>
      </w:r>
      <w:r w:rsidR="00BC74EA" w:rsidRPr="00DF2995">
        <w:rPr>
          <w:shd w:val="clear" w:color="auto" w:fill="FFFFFF"/>
        </w:rPr>
        <w:t>kiểm thử phần mềm.</w:t>
      </w:r>
      <w:bookmarkEnd w:id="18"/>
    </w:p>
    <w:p w14:paraId="71A41BB9" w14:textId="0037A585" w:rsidR="000C15CF" w:rsidRPr="00DF2995" w:rsidRDefault="000C15CF" w:rsidP="000C15CF">
      <w:pPr>
        <w:rPr>
          <w:lang w:eastAsia="ja-JP"/>
        </w:rPr>
      </w:pPr>
      <w:r w:rsidRPr="00DF2995">
        <w:rPr>
          <w:bCs/>
          <w:lang w:eastAsia="ja-JP"/>
        </w:rPr>
        <w:t>Giúp bạn đảm bảo chất lượng cao nhất của phần mềm bằng cách áp dụng kết hợp nhiều mô hình khác nhau</w:t>
      </w:r>
      <w:r w:rsidRPr="00DF2995">
        <w:rPr>
          <w:lang w:eastAsia="ja-JP"/>
        </w:rPr>
        <w:t>. Chi phí được kiểm soát hiệu quả bằng cách xác nhận và kiểm soát chất lượng từ cụm từ đầu của vòng đời phần mềm trong suốt giai đoạn chuyển đổi. Điều này đảm bảo khách hàng của TPS không phải trả chi phí cao cho các lỗi nghiêm trọng vào phút cuối được tìm thấy.</w:t>
      </w:r>
    </w:p>
    <w:p w14:paraId="158B72D2" w14:textId="1C05C1A1" w:rsidR="00206650" w:rsidRPr="00DF2995" w:rsidRDefault="000C15CF" w:rsidP="00206650">
      <w:pPr>
        <w:rPr>
          <w:lang w:eastAsia="ja-JP"/>
        </w:rPr>
      </w:pPr>
      <w:r w:rsidRPr="00DF2995">
        <w:rPr>
          <w:lang w:eastAsia="ja-JP"/>
        </w:rPr>
        <w:t>Tại TPS, thực hành thử nghiệm của TPS cung cấp một bộ kiểm thử phần mềm toàn diện trải rộng qua </w:t>
      </w:r>
      <w:r w:rsidRPr="00DF2995">
        <w:rPr>
          <w:bCs/>
          <w:lang w:eastAsia="ja-JP"/>
        </w:rPr>
        <w:t xml:space="preserve">tư vấn, chức năng, tự động hóa, hiệu suất và thử nghiệm </w:t>
      </w:r>
      <w:r w:rsidRPr="00DF2995">
        <w:rPr>
          <w:bCs/>
          <w:lang w:eastAsia="ja-JP"/>
        </w:rPr>
        <w:lastRenderedPageBreak/>
        <w:t>chuyên ngành</w:t>
      </w:r>
      <w:r w:rsidR="005B5128">
        <w:rPr>
          <w:lang w:eastAsia="ja-JP"/>
        </w:rPr>
        <w:t>,</w:t>
      </w:r>
      <w:r w:rsidRPr="00DF2995">
        <w:rPr>
          <w:lang w:eastAsia="ja-JP"/>
        </w:rPr>
        <w:t> Dựa trên khung quy trình thử nghiệm của TPS, là kết quả của kiến ​​thức kinh nghiệm đa dạng, cung cấp các số liệu chính và các chỉ số quan trọng giúp điều chỉnh khóa học sớm và đưa ra quyết định chủ động từ đó dẫn đến:</w:t>
      </w:r>
    </w:p>
    <w:p w14:paraId="7D919573" w14:textId="77777777" w:rsidR="00206650" w:rsidRPr="00DF2995" w:rsidRDefault="000C15CF" w:rsidP="002C05C7">
      <w:pPr>
        <w:pStyle w:val="ListParagraph"/>
        <w:numPr>
          <w:ilvl w:val="0"/>
          <w:numId w:val="27"/>
        </w:numPr>
        <w:rPr>
          <w:lang w:eastAsia="ja-JP"/>
        </w:rPr>
      </w:pPr>
      <w:r w:rsidRPr="00DF2995">
        <w:rPr>
          <w:bCs/>
          <w:lang w:eastAsia="ja-JP"/>
        </w:rPr>
        <w:t>Giảm các khiếm khuyết</w:t>
      </w:r>
      <w:r w:rsidRPr="00DF2995">
        <w:rPr>
          <w:lang w:eastAsia="ja-JP"/>
        </w:rPr>
        <w:t> ảnh hưởng đến việc sử dụng ứng dụng kinh doanh</w:t>
      </w:r>
      <w:r w:rsidR="00206650" w:rsidRPr="00DF2995">
        <w:rPr>
          <w:lang w:eastAsia="ja-JP"/>
        </w:rPr>
        <w:t>.</w:t>
      </w:r>
    </w:p>
    <w:p w14:paraId="09F8589B" w14:textId="77777777" w:rsidR="00206650" w:rsidRPr="00DF2995" w:rsidRDefault="000C15CF" w:rsidP="002C05C7">
      <w:pPr>
        <w:pStyle w:val="ListParagraph"/>
        <w:numPr>
          <w:ilvl w:val="0"/>
          <w:numId w:val="27"/>
        </w:numPr>
        <w:rPr>
          <w:lang w:eastAsia="ja-JP"/>
        </w:rPr>
      </w:pPr>
      <w:r w:rsidRPr="00DF2995">
        <w:rPr>
          <w:bCs/>
          <w:lang w:eastAsia="ja-JP"/>
        </w:rPr>
        <w:t>Cung cấp một ứng dụng ổn định</w:t>
      </w:r>
      <w:r w:rsidRPr="00DF2995">
        <w:rPr>
          <w:lang w:eastAsia="ja-JP"/>
        </w:rPr>
        <w:t> trong sản xuất</w:t>
      </w:r>
      <w:r w:rsidR="00206650" w:rsidRPr="00DF2995">
        <w:rPr>
          <w:lang w:eastAsia="ja-JP"/>
        </w:rPr>
        <w:t>.</w:t>
      </w:r>
    </w:p>
    <w:p w14:paraId="149BCBEC" w14:textId="243B0096" w:rsidR="000C15CF" w:rsidRPr="00DF2995" w:rsidRDefault="000C15CF" w:rsidP="002C05C7">
      <w:pPr>
        <w:pStyle w:val="ListParagraph"/>
        <w:numPr>
          <w:ilvl w:val="0"/>
          <w:numId w:val="27"/>
        </w:numPr>
        <w:rPr>
          <w:lang w:eastAsia="ja-JP"/>
        </w:rPr>
      </w:pPr>
      <w:r w:rsidRPr="00DF2995">
        <w:rPr>
          <w:bCs/>
          <w:lang w:eastAsia="ja-JP"/>
        </w:rPr>
        <w:t>Cải thiện</w:t>
      </w:r>
      <w:r w:rsidRPr="00DF2995">
        <w:rPr>
          <w:lang w:eastAsia="ja-JP"/>
        </w:rPr>
        <w:t> đáng kể </w:t>
      </w:r>
      <w:r w:rsidRPr="00DF2995">
        <w:rPr>
          <w:bCs/>
          <w:lang w:eastAsia="ja-JP"/>
        </w:rPr>
        <w:t>chất lượng</w:t>
      </w:r>
      <w:r w:rsidR="00206650" w:rsidRPr="00DF2995">
        <w:rPr>
          <w:bCs/>
          <w:lang w:eastAsia="ja-JP"/>
        </w:rPr>
        <w:t>.</w:t>
      </w:r>
    </w:p>
    <w:p w14:paraId="37EAE890" w14:textId="790C46F9" w:rsidR="000C15CF" w:rsidRPr="00DF2995" w:rsidRDefault="000C15CF" w:rsidP="000C15CF">
      <w:pPr>
        <w:rPr>
          <w:lang w:eastAsia="ja-JP"/>
        </w:rPr>
      </w:pPr>
      <w:r w:rsidRPr="00DF2995">
        <w:rPr>
          <w:noProof/>
          <w:lang w:eastAsia="ja-JP"/>
        </w:rPr>
        <mc:AlternateContent>
          <mc:Choice Requires="wps">
            <w:drawing>
              <wp:anchor distT="0" distB="0" distL="114300" distR="114300" simplePos="0" relativeHeight="251788800" behindDoc="0" locked="0" layoutInCell="1" allowOverlap="1" wp14:anchorId="670BB06C" wp14:editId="142D6DC4">
                <wp:simplePos x="0" y="0"/>
                <wp:positionH relativeFrom="column">
                  <wp:posOffset>501015</wp:posOffset>
                </wp:positionH>
                <wp:positionV relativeFrom="paragraph">
                  <wp:posOffset>5266690</wp:posOffset>
                </wp:positionV>
                <wp:extent cx="453390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14:paraId="338B09AA" w14:textId="144FAEDB" w:rsidR="009E0791" w:rsidRPr="00097D21" w:rsidRDefault="009E0791" w:rsidP="000C15CF">
                            <w:pPr>
                              <w:pStyle w:val="Caption"/>
                              <w:rPr>
                                <w:noProof/>
                                <w:szCs w:val="26"/>
                              </w:rPr>
                            </w:pPr>
                            <w:bookmarkStart w:id="19" w:name="_Toc13834800"/>
                            <w:r>
                              <w:t xml:space="preserve">Hình </w:t>
                            </w:r>
                            <w:r w:rsidR="00C575B3">
                              <w:fldChar w:fldCharType="begin"/>
                            </w:r>
                            <w:r w:rsidR="00C575B3">
                              <w:instrText xml:space="preserve"> SEQ Hình \* ARABIC </w:instrText>
                            </w:r>
                            <w:r w:rsidR="00C575B3">
                              <w:fldChar w:fldCharType="separate"/>
                            </w:r>
                            <w:r w:rsidR="00666720">
                              <w:rPr>
                                <w:noProof/>
                              </w:rPr>
                              <w:t>5</w:t>
                            </w:r>
                            <w:r w:rsidR="00C575B3">
                              <w:rPr>
                                <w:noProof/>
                              </w:rPr>
                              <w:fldChar w:fldCharType="end"/>
                            </w:r>
                            <w:r>
                              <w:t>. Quá trình kiểm thử.</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0BB06C" id="Text Box 43" o:spid="_x0000_s1030" type="#_x0000_t202" style="position:absolute;left:0;text-align:left;margin-left:39.45pt;margin-top:414.7pt;width:357pt;height:.05pt;z-index:25178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" stroked="f">
                <v:textbox style="mso-fit-shape-to-text:t" inset="0,0,0,0">
                  <w:txbxContent>
                    <w:p w14:paraId="338B09AA" w14:textId="144FAEDB" w:rsidR="009E0791" w:rsidRPr="00097D21" w:rsidRDefault="009E0791" w:rsidP="000C15CF">
                      <w:pPr>
                        <w:pStyle w:val="Caption"/>
                        <w:rPr>
                          <w:noProof/>
                          <w:szCs w:val="26"/>
                        </w:rPr>
                      </w:pPr>
                      <w:bookmarkStart w:id="24" w:name="_Toc13834800"/>
                      <w:r>
                        <w:t xml:space="preserve">Hình </w:t>
                      </w:r>
                      <w:fldSimple w:instr=" SEQ Hình \* ARABIC ">
                        <w:r w:rsidR="00666720">
                          <w:rPr>
                            <w:noProof/>
                          </w:rPr>
                          <w:t>5</w:t>
                        </w:r>
                      </w:fldSimple>
                      <w:r>
                        <w:t>. Quá trình kiểm thử.</w:t>
                      </w:r>
                      <w:bookmarkEnd w:id="24"/>
                    </w:p>
                  </w:txbxContent>
                </v:textbox>
                <w10:wrap type="topAndBottom"/>
              </v:shape>
            </w:pict>
          </mc:Fallback>
        </mc:AlternateContent>
      </w:r>
      <w:r w:rsidRPr="00DF2995">
        <w:rPr>
          <w:noProof/>
          <w:lang w:eastAsia="ja-JP"/>
        </w:rPr>
        <w:drawing>
          <wp:anchor distT="0" distB="0" distL="114300" distR="114300" simplePos="0" relativeHeight="251786752" behindDoc="0" locked="0" layoutInCell="1" allowOverlap="1" wp14:anchorId="4FB0EA92" wp14:editId="6FA50277">
            <wp:simplePos x="0" y="0"/>
            <wp:positionH relativeFrom="column">
              <wp:posOffset>501015</wp:posOffset>
            </wp:positionH>
            <wp:positionV relativeFrom="paragraph">
              <wp:posOffset>653415</wp:posOffset>
            </wp:positionV>
            <wp:extent cx="4533900" cy="455612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533900" cy="4556125"/>
                    </a:xfrm>
                    <a:prstGeom prst="rect">
                      <a:avLst/>
                    </a:prstGeom>
                  </pic:spPr>
                </pic:pic>
              </a:graphicData>
            </a:graphic>
            <wp14:sizeRelH relativeFrom="page">
              <wp14:pctWidth>0</wp14:pctWidth>
            </wp14:sizeRelH>
            <wp14:sizeRelV relativeFrom="page">
              <wp14:pctHeight>0</wp14:pctHeight>
            </wp14:sizeRelV>
          </wp:anchor>
        </w:drawing>
      </w:r>
      <w:r w:rsidRPr="00DF2995">
        <w:rPr>
          <w:lang w:eastAsia="ja-JP"/>
        </w:rPr>
        <w:t>Trung tâm thử nghiệm xuất sắc của TPS và Test Lab cho phép TPS cung cấp các giải pháp sáng tạo cho khách hàng của TPS.</w:t>
      </w:r>
    </w:p>
    <w:p w14:paraId="553F5276" w14:textId="1427F744" w:rsidR="000C15CF" w:rsidRPr="00DF2995" w:rsidRDefault="000C15CF" w:rsidP="000C15CF"/>
    <w:p w14:paraId="20A00833" w14:textId="7B8CC860" w:rsidR="00A96B3F" w:rsidRPr="00DF2995" w:rsidRDefault="00D1552E" w:rsidP="00A96B3F">
      <w:r w:rsidRPr="00DF2995">
        <w:rPr>
          <w:noProof/>
          <w:lang w:eastAsia="ja-JP"/>
        </w:rPr>
        <w:lastRenderedPageBreak/>
        <mc:AlternateContent>
          <mc:Choice Requires="wps">
            <w:drawing>
              <wp:anchor distT="0" distB="0" distL="114300" distR="114300" simplePos="0" relativeHeight="251791872" behindDoc="0" locked="0" layoutInCell="1" allowOverlap="1" wp14:anchorId="62F00861" wp14:editId="5BF06CF2">
                <wp:simplePos x="0" y="0"/>
                <wp:positionH relativeFrom="column">
                  <wp:posOffset>701040</wp:posOffset>
                </wp:positionH>
                <wp:positionV relativeFrom="paragraph">
                  <wp:posOffset>5208270</wp:posOffset>
                </wp:positionV>
                <wp:extent cx="43053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a:effectLst/>
                      </wps:spPr>
                      <wps:txbx>
                        <w:txbxContent>
                          <w:p w14:paraId="379C2038" w14:textId="205E99A9" w:rsidR="009E0791" w:rsidRPr="002057F6" w:rsidRDefault="009E0791" w:rsidP="00D1552E">
                            <w:pPr>
                              <w:pStyle w:val="Caption"/>
                              <w:rPr>
                                <w:noProof/>
                                <w:szCs w:val="26"/>
                              </w:rPr>
                            </w:pPr>
                            <w:bookmarkStart w:id="20" w:name="_Toc13834801"/>
                            <w:r>
                              <w:t xml:space="preserve">Hình </w:t>
                            </w:r>
                            <w:r w:rsidR="00C575B3">
                              <w:fldChar w:fldCharType="begin"/>
                            </w:r>
                            <w:r w:rsidR="00C575B3">
                              <w:instrText xml:space="preserve"> SEQ Hình \* ARABIC </w:instrText>
                            </w:r>
                            <w:r w:rsidR="00C575B3">
                              <w:fldChar w:fldCharType="separate"/>
                            </w:r>
                            <w:r w:rsidR="00666720">
                              <w:rPr>
                                <w:noProof/>
                              </w:rPr>
                              <w:t>6</w:t>
                            </w:r>
                            <w:r w:rsidR="00C575B3">
                              <w:rPr>
                                <w:noProof/>
                              </w:rPr>
                              <w:fldChar w:fldCharType="end"/>
                            </w:r>
                            <w:r>
                              <w:t>. Kiểm thự tự động.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00861" id="Text Box 46" o:spid="_x0000_s1031" type="#_x0000_t202" style="position:absolute;left:0;text-align:left;margin-left:55.2pt;margin-top:410.1pt;width:339pt;height:.05pt;z-index:25179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" stroked="f">
                <v:textbox style="mso-fit-shape-to-text:t" inset="0,0,0,0">
                  <w:txbxContent>
                    <w:p w14:paraId="379C2038" w14:textId="205E99A9" w:rsidR="009E0791" w:rsidRPr="002057F6" w:rsidRDefault="009E0791" w:rsidP="00D1552E">
                      <w:pPr>
                        <w:pStyle w:val="Caption"/>
                        <w:rPr>
                          <w:noProof/>
                          <w:szCs w:val="26"/>
                        </w:rPr>
                      </w:pPr>
                      <w:bookmarkStart w:id="26" w:name="_Toc13834801"/>
                      <w:r>
                        <w:t xml:space="preserve">Hình </w:t>
                      </w:r>
                      <w:fldSimple w:instr=" SEQ Hình \* ARABIC ">
                        <w:r w:rsidR="00666720">
                          <w:rPr>
                            <w:noProof/>
                          </w:rPr>
                          <w:t>6</w:t>
                        </w:r>
                      </w:fldSimple>
                      <w:r>
                        <w:t>. Kiểm thự tự động.</w:t>
                      </w:r>
                      <w:bookmarkEnd w:id="26"/>
                    </w:p>
                  </w:txbxContent>
                </v:textbox>
                <w10:wrap type="topAndBottom"/>
              </v:shape>
            </w:pict>
          </mc:Fallback>
        </mc:AlternateContent>
      </w:r>
      <w:r w:rsidRPr="00DF2995">
        <w:rPr>
          <w:noProof/>
          <w:lang w:eastAsia="ja-JP"/>
        </w:rPr>
        <w:drawing>
          <wp:anchor distT="0" distB="0" distL="114300" distR="114300" simplePos="0" relativeHeight="251789824" behindDoc="0" locked="0" layoutInCell="1" allowOverlap="1" wp14:anchorId="7DCDD5A2" wp14:editId="20B76FCC">
            <wp:simplePos x="0" y="0"/>
            <wp:positionH relativeFrom="column">
              <wp:posOffset>701040</wp:posOffset>
            </wp:positionH>
            <wp:positionV relativeFrom="paragraph">
              <wp:posOffset>930275</wp:posOffset>
            </wp:positionV>
            <wp:extent cx="4305300" cy="4220845"/>
            <wp:effectExtent l="0" t="0" r="0" b="825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305300" cy="4220845"/>
                    </a:xfrm>
                    <a:prstGeom prst="rect">
                      <a:avLst/>
                    </a:prstGeom>
                  </pic:spPr>
                </pic:pic>
              </a:graphicData>
            </a:graphic>
            <wp14:sizeRelH relativeFrom="page">
              <wp14:pctWidth>0</wp14:pctWidth>
            </wp14:sizeRelH>
            <wp14:sizeRelV relativeFrom="page">
              <wp14:pctHeight>0</wp14:pctHeight>
            </wp14:sizeRelV>
          </wp:anchor>
        </w:drawing>
      </w:r>
      <w:r w:rsidR="00A96B3F" w:rsidRPr="00DF2995">
        <w:t xml:space="preserve">Kiểm </w:t>
      </w:r>
      <w:r w:rsidR="00ED29C7" w:rsidRPr="00DF2995">
        <w:t>thử</w:t>
      </w:r>
      <w:r w:rsidR="00A96B3F" w:rsidRPr="00DF2995">
        <w:t xml:space="preserve"> tự động</w:t>
      </w:r>
      <w:r w:rsidR="00A96B3F" w:rsidRPr="00DF2995">
        <w:rPr>
          <w:shd w:val="clear" w:color="auto" w:fill="FFFFFF"/>
        </w:rPr>
        <w:t xml:space="preserve"> cho phép bạn </w:t>
      </w:r>
      <w:r w:rsidR="00A96B3F" w:rsidRPr="00DF2995">
        <w:rPr>
          <w:rStyle w:val="Strong"/>
          <w:b w:val="0"/>
          <w:color w:val="333333"/>
          <w:shd w:val="clear" w:color="auto" w:fill="FFFFFF"/>
        </w:rPr>
        <w:t>giảm chi phí kiểm tra hồi quy và tăng tốc thời gian đưa ra thị trường</w:t>
      </w:r>
      <w:r w:rsidR="00A96B3F" w:rsidRPr="00DF2995">
        <w:rPr>
          <w:shd w:val="clear" w:color="auto" w:fill="FFFFFF"/>
        </w:rPr>
        <w:t xml:space="preserve"> bằng các kịch bản kiểm tra tự động được phát triển từ khung kiểm tra tự động hóa nổi tiếng và được phát triển tùy chỉnh của </w:t>
      </w:r>
      <w:r w:rsidR="00184922" w:rsidRPr="00DF2995">
        <w:rPr>
          <w:shd w:val="clear" w:color="auto" w:fill="FFFFFF"/>
        </w:rPr>
        <w:t>TPS</w:t>
      </w:r>
      <w:r w:rsidR="00A96B3F" w:rsidRPr="00DF2995">
        <w:rPr>
          <w:shd w:val="clear" w:color="auto" w:fill="FFFFFF"/>
        </w:rPr>
        <w:t>.</w:t>
      </w:r>
    </w:p>
    <w:p w14:paraId="0A357FC8" w14:textId="77777777" w:rsidR="004326C8" w:rsidRPr="00DF2995" w:rsidRDefault="004326C8" w:rsidP="00C02428">
      <w:pPr>
        <w:tabs>
          <w:tab w:val="left" w:pos="1410"/>
        </w:tabs>
      </w:pPr>
    </w:p>
    <w:p w14:paraId="40B59107" w14:textId="0D84E098" w:rsidR="00C02428" w:rsidRPr="00DF2995" w:rsidRDefault="00C02428" w:rsidP="00C02428">
      <w:pPr>
        <w:tabs>
          <w:tab w:val="left" w:pos="1410"/>
        </w:tabs>
      </w:pPr>
      <w:r w:rsidRPr="00DF2995">
        <w:t>Giá trị kinh doanh:</w:t>
      </w:r>
    </w:p>
    <w:p w14:paraId="6DF179E0" w14:textId="0B97D950" w:rsidR="00C02428" w:rsidRPr="00DF2995" w:rsidRDefault="00C02428" w:rsidP="002C05C7">
      <w:pPr>
        <w:pStyle w:val="ListParagraph"/>
        <w:numPr>
          <w:ilvl w:val="0"/>
          <w:numId w:val="28"/>
        </w:numPr>
        <w:rPr>
          <w:lang w:eastAsia="ja-JP"/>
        </w:rPr>
      </w:pPr>
      <w:r w:rsidRPr="00DF2995">
        <w:rPr>
          <w:lang w:eastAsia="ja-JP"/>
        </w:rPr>
        <w:t>Giúp đạt được các mục tiêu chiến lược.</w:t>
      </w:r>
    </w:p>
    <w:p w14:paraId="76322BB2" w14:textId="77777777" w:rsidR="00C02428" w:rsidRPr="00DF2995" w:rsidRDefault="00C02428" w:rsidP="002C05C7">
      <w:pPr>
        <w:pStyle w:val="ListParagraph"/>
        <w:numPr>
          <w:ilvl w:val="0"/>
          <w:numId w:val="28"/>
        </w:numPr>
        <w:rPr>
          <w:lang w:eastAsia="ja-JP"/>
        </w:rPr>
      </w:pPr>
      <w:r w:rsidRPr="00DF2995">
        <w:rPr>
          <w:lang w:eastAsia="ja-JP"/>
        </w:rPr>
        <w:t>Cải thiện chất lượng, độ tin cậy và hiệu suất của các hệ thống CNTT của bạn.</w:t>
      </w:r>
    </w:p>
    <w:p w14:paraId="7FBCEB7A" w14:textId="77777777" w:rsidR="00C02428" w:rsidRPr="00DF2995" w:rsidRDefault="00C02428" w:rsidP="002C05C7">
      <w:pPr>
        <w:pStyle w:val="ListParagraph"/>
        <w:numPr>
          <w:ilvl w:val="0"/>
          <w:numId w:val="28"/>
        </w:numPr>
        <w:rPr>
          <w:lang w:eastAsia="ja-JP"/>
        </w:rPr>
      </w:pPr>
      <w:r w:rsidRPr="00DF2995">
        <w:rPr>
          <w:lang w:eastAsia="ja-JP"/>
        </w:rPr>
        <w:t>Thời gian nhanh hơn để tiếp thị cho các ứng dụng của bạn.</w:t>
      </w:r>
    </w:p>
    <w:p w14:paraId="6C8B6957" w14:textId="31F948E9" w:rsidR="00C02428" w:rsidRPr="00DF2995" w:rsidRDefault="00C02428" w:rsidP="002C05C7">
      <w:pPr>
        <w:pStyle w:val="ListParagraph"/>
        <w:numPr>
          <w:ilvl w:val="0"/>
          <w:numId w:val="28"/>
        </w:numPr>
        <w:rPr>
          <w:lang w:eastAsia="ja-JP"/>
        </w:rPr>
      </w:pPr>
      <w:r w:rsidRPr="00DF2995">
        <w:rPr>
          <w:lang w:eastAsia="ja-JP"/>
        </w:rPr>
        <w:t>Giảm chi phí kiểm thử phần mềm.</w:t>
      </w:r>
    </w:p>
    <w:p w14:paraId="2C000C3F" w14:textId="474B0965" w:rsidR="00425CF1" w:rsidRPr="00DF2995" w:rsidRDefault="00BC74EA" w:rsidP="002C05C7">
      <w:pPr>
        <w:pStyle w:val="Heading3"/>
        <w:numPr>
          <w:ilvl w:val="2"/>
          <w:numId w:val="24"/>
        </w:numPr>
        <w:rPr>
          <w:shd w:val="clear" w:color="auto" w:fill="FFFFFF"/>
        </w:rPr>
      </w:pPr>
      <w:bookmarkStart w:id="21" w:name="_Toc13834775"/>
      <w:r w:rsidRPr="00DF2995">
        <w:rPr>
          <w:shd w:val="clear" w:color="auto" w:fill="FFFFFF"/>
        </w:rPr>
        <w:lastRenderedPageBreak/>
        <w:t>Dịch vụ hỗ trợ bảo trì.</w:t>
      </w:r>
      <w:bookmarkEnd w:id="21"/>
    </w:p>
    <w:p w14:paraId="0D534841" w14:textId="46CE7710" w:rsidR="00B336B8" w:rsidRPr="005166D2" w:rsidRDefault="00BA286F" w:rsidP="00B336B8">
      <w:pPr>
        <w:rPr>
          <w:lang w:val="vi-VN" w:eastAsia="ja-JP"/>
        </w:rPr>
      </w:pPr>
      <w:r>
        <w:rPr>
          <w:lang w:val="vi-VN" w:eastAsia="ja-JP"/>
        </w:rPr>
        <w:t xml:space="preserve">- </w:t>
      </w:r>
      <w:r w:rsidR="00B336B8" w:rsidRPr="00DF2995">
        <w:rPr>
          <w:lang w:eastAsia="ja-JP"/>
        </w:rPr>
        <w:t>Các dịch vụ hỗ trợ và bảo trì phần mềm bao gồm các hợp đồng hỗ trợ</w:t>
      </w:r>
      <w:r w:rsidR="005166D2">
        <w:rPr>
          <w:lang w:val="vi-VN" w:eastAsia="ja-JP"/>
        </w:rPr>
        <w:t xml:space="preserve"> </w:t>
      </w:r>
      <w:r w:rsidR="00B336B8" w:rsidRPr="00DF2995">
        <w:rPr>
          <w:bCs/>
          <w:lang w:eastAsia="ja-JP"/>
        </w:rPr>
        <w:t>dài hạn và trả tiền (dựa trên sự cố)</w:t>
      </w:r>
      <w:r w:rsidR="00B336B8" w:rsidRPr="00DF2995">
        <w:rPr>
          <w:lang w:eastAsia="ja-JP"/>
        </w:rPr>
        <w:t>.</w:t>
      </w:r>
      <w:r w:rsidR="005166D2">
        <w:rPr>
          <w:lang w:val="vi-VN" w:eastAsia="ja-JP"/>
        </w:rPr>
        <w:t xml:space="preserve"> </w:t>
      </w:r>
      <w:r w:rsidR="00B336B8" w:rsidRPr="005166D2">
        <w:rPr>
          <w:lang w:val="vi-VN" w:eastAsia="ja-JP"/>
        </w:rPr>
        <w:t>Hợp đồng hỗ trợ phần mềm bao gồm</w:t>
      </w:r>
      <w:r w:rsidR="005166D2">
        <w:rPr>
          <w:lang w:val="vi-VN" w:eastAsia="ja-JP"/>
        </w:rPr>
        <w:t xml:space="preserve"> </w:t>
      </w:r>
      <w:r w:rsidR="00B336B8" w:rsidRPr="005166D2">
        <w:rPr>
          <w:bCs/>
          <w:lang w:val="vi-VN" w:eastAsia="ja-JP"/>
        </w:rPr>
        <w:t>khắc phục sự cố từ xa &amp; HPORT TRỢ</w:t>
      </w:r>
      <w:r w:rsidR="005166D2">
        <w:rPr>
          <w:lang w:val="vi-VN" w:eastAsia="ja-JP"/>
        </w:rPr>
        <w:t xml:space="preserve"> </w:t>
      </w:r>
      <w:r w:rsidR="00B336B8" w:rsidRPr="005166D2">
        <w:rPr>
          <w:lang w:val="vi-VN" w:eastAsia="ja-JP"/>
        </w:rPr>
        <w:t>được cung cấp qua điện thoại v</w:t>
      </w:r>
      <w:r w:rsidR="005166D2">
        <w:rPr>
          <w:lang w:val="vi-VN" w:eastAsia="ja-JP"/>
        </w:rPr>
        <w:t xml:space="preserve">à các kênh trực tuyến, cũng như </w:t>
      </w:r>
      <w:r w:rsidR="00B336B8" w:rsidRPr="005166D2">
        <w:rPr>
          <w:bCs/>
          <w:lang w:val="vi-VN" w:eastAsia="ja-JP"/>
        </w:rPr>
        <w:t>hỗ trợ cài đặt</w:t>
      </w:r>
      <w:r w:rsidR="005166D2">
        <w:rPr>
          <w:lang w:val="vi-VN" w:eastAsia="ja-JP"/>
        </w:rPr>
        <w:t xml:space="preserve"> </w:t>
      </w:r>
      <w:r w:rsidR="00B336B8" w:rsidRPr="005166D2">
        <w:rPr>
          <w:lang w:val="vi-VN" w:eastAsia="ja-JP"/>
        </w:rPr>
        <w:t>và</w:t>
      </w:r>
      <w:r w:rsidR="005166D2">
        <w:rPr>
          <w:lang w:val="vi-VN" w:eastAsia="ja-JP"/>
        </w:rPr>
        <w:t xml:space="preserve"> </w:t>
      </w:r>
      <w:r w:rsidR="00B336B8" w:rsidRPr="005166D2">
        <w:rPr>
          <w:bCs/>
          <w:lang w:val="vi-VN" w:eastAsia="ja-JP"/>
        </w:rPr>
        <w:t xml:space="preserve">hỗ trợ sử dụng </w:t>
      </w:r>
      <w:r w:rsidR="00CB2006">
        <w:rPr>
          <w:bCs/>
          <w:lang w:val="vi-VN" w:eastAsia="ja-JP"/>
        </w:rPr>
        <w:t>ASIC</w:t>
      </w:r>
      <w:r w:rsidR="00B336B8" w:rsidRPr="005166D2">
        <w:rPr>
          <w:lang w:val="vi-VN" w:eastAsia="ja-JP"/>
        </w:rPr>
        <w:t>.</w:t>
      </w:r>
    </w:p>
    <w:p w14:paraId="4F079A23" w14:textId="7E04F43B" w:rsidR="00B336B8" w:rsidRPr="008750B2" w:rsidRDefault="00BA286F" w:rsidP="00B336B8">
      <w:pPr>
        <w:rPr>
          <w:lang w:val="vi-VN" w:eastAsia="ja-JP"/>
        </w:rPr>
      </w:pPr>
      <w:r>
        <w:rPr>
          <w:lang w:val="vi-VN" w:eastAsia="ja-JP"/>
        </w:rPr>
        <w:t xml:space="preserve">- </w:t>
      </w:r>
      <w:r w:rsidR="00B336B8" w:rsidRPr="008750B2">
        <w:rPr>
          <w:lang w:val="vi-VN" w:eastAsia="ja-JP"/>
        </w:rPr>
        <w:t>Trong một số trường hợp, dịch vụ</w:t>
      </w:r>
      <w:r w:rsidR="008750B2" w:rsidRPr="008750B2">
        <w:rPr>
          <w:lang w:val="vi-VN" w:eastAsia="ja-JP"/>
        </w:rPr>
        <w:t xml:space="preserve"> phần mềm hỗ trợ có thể bao gồm </w:t>
      </w:r>
      <w:r w:rsidR="00B336B8" w:rsidRPr="008750B2">
        <w:rPr>
          <w:bCs/>
          <w:lang w:val="vi-VN" w:eastAsia="ja-JP"/>
        </w:rPr>
        <w:t>các dịch vụ mới cài đặt sản phẩm</w:t>
      </w:r>
      <w:r w:rsidR="00B336B8" w:rsidRPr="008750B2">
        <w:rPr>
          <w:lang w:val="vi-VN" w:eastAsia="ja-JP"/>
        </w:rPr>
        <w:t>,</w:t>
      </w:r>
      <w:r w:rsidR="008750B2">
        <w:rPr>
          <w:lang w:val="vi-VN" w:eastAsia="ja-JP"/>
        </w:rPr>
        <w:t xml:space="preserve"> </w:t>
      </w:r>
      <w:r w:rsidR="00B336B8" w:rsidRPr="008750B2">
        <w:rPr>
          <w:bCs/>
          <w:lang w:val="vi-VN" w:eastAsia="ja-JP"/>
        </w:rPr>
        <w:t>lắp đặt các cập nhật sản phẩm</w:t>
      </w:r>
      <w:r w:rsidR="00B336B8" w:rsidRPr="008750B2">
        <w:rPr>
          <w:lang w:val="vi-VN" w:eastAsia="ja-JP"/>
        </w:rPr>
        <w:t>,</w:t>
      </w:r>
      <w:r w:rsidR="008750B2">
        <w:rPr>
          <w:lang w:val="vi-VN" w:eastAsia="ja-JP"/>
        </w:rPr>
        <w:t xml:space="preserve"> </w:t>
      </w:r>
      <w:r w:rsidR="00B336B8" w:rsidRPr="008750B2">
        <w:rPr>
          <w:bCs/>
          <w:lang w:val="vi-VN" w:eastAsia="ja-JP"/>
        </w:rPr>
        <w:t>di cư cho phát hành chính của phần mềm</w:t>
      </w:r>
      <w:r w:rsidR="008750B2">
        <w:rPr>
          <w:lang w:val="vi-VN" w:eastAsia="ja-JP"/>
        </w:rPr>
        <w:t xml:space="preserve"> </w:t>
      </w:r>
      <w:r w:rsidR="00B336B8" w:rsidRPr="008750B2">
        <w:rPr>
          <w:lang w:val="vi-VN" w:eastAsia="ja-JP"/>
        </w:rPr>
        <w:t>và</w:t>
      </w:r>
      <w:r w:rsidR="008750B2">
        <w:rPr>
          <w:lang w:val="vi-VN" w:eastAsia="ja-JP"/>
        </w:rPr>
        <w:t xml:space="preserve"> </w:t>
      </w:r>
      <w:r w:rsidR="00B336B8" w:rsidRPr="008750B2">
        <w:rPr>
          <w:bCs/>
          <w:lang w:val="vi-VN" w:eastAsia="ja-JP"/>
        </w:rPr>
        <w:t>các loại chủ động hay dịch vụ tại chỗ phản ứng</w:t>
      </w:r>
      <w:r w:rsidR="00B336B8" w:rsidRPr="008750B2">
        <w:rPr>
          <w:lang w:val="vi-VN" w:eastAsia="ja-JP"/>
        </w:rPr>
        <w:t>.</w:t>
      </w:r>
      <w:r w:rsidR="008750B2">
        <w:rPr>
          <w:lang w:val="vi-VN" w:eastAsia="ja-JP"/>
        </w:rPr>
        <w:t xml:space="preserve"> </w:t>
      </w:r>
      <w:r w:rsidR="00B336B8" w:rsidRPr="008750B2">
        <w:rPr>
          <w:lang w:val="vi-VN" w:eastAsia="ja-JP"/>
        </w:rPr>
        <w:t>Software sản phẩm và công nghệ thuộc phạm vi loại này bao gồm hệ điều hành và cơ sở hạ tầng phần mềm.</w:t>
      </w:r>
    </w:p>
    <w:p w14:paraId="71B11737" w14:textId="009D0535" w:rsidR="00B336B8" w:rsidRPr="004459C9" w:rsidRDefault="00BA286F" w:rsidP="00B336B8">
      <w:pPr>
        <w:rPr>
          <w:lang w:val="vi-VN" w:eastAsia="ja-JP"/>
        </w:rPr>
      </w:pPr>
      <w:r>
        <w:rPr>
          <w:lang w:val="vi-VN" w:eastAsia="ja-JP"/>
        </w:rPr>
        <w:t xml:space="preserve">- </w:t>
      </w:r>
      <w:r w:rsidR="00B336B8" w:rsidRPr="004459C9">
        <w:rPr>
          <w:lang w:val="vi-VN" w:eastAsia="ja-JP"/>
        </w:rPr>
        <w:t>Các dịch vụ hỗ trợ phần mềm không bao gồm việc mua các đăng ký cung cấp quyền và quyền sử dụng các phiên bản nhỏ trong tương lai (bản phát hành điểm) hoặc bản phát hành phần mềm lớn trong tương lai.</w:t>
      </w:r>
    </w:p>
    <w:p w14:paraId="2EC0E983" w14:textId="61E22506" w:rsidR="00B336B8" w:rsidRPr="00514150" w:rsidRDefault="00514150" w:rsidP="00514150">
      <w:pPr>
        <w:rPr>
          <w:color w:val="333333"/>
          <w:lang w:val="vi-VN" w:eastAsia="ja-JP"/>
        </w:rPr>
      </w:pPr>
      <w:r>
        <w:rPr>
          <w:color w:val="333333"/>
          <w:lang w:val="vi-VN" w:eastAsia="ja-JP"/>
        </w:rPr>
        <w:t xml:space="preserve">- </w:t>
      </w:r>
      <w:r w:rsidR="00B336B8" w:rsidRPr="00514150">
        <w:rPr>
          <w:color w:val="333333"/>
          <w:lang w:val="vi-VN" w:eastAsia="ja-JP"/>
        </w:rPr>
        <w:t>Dịch vụ hỗ trợ và bảo trì phần mềm bao gồm:</w:t>
      </w:r>
    </w:p>
    <w:p w14:paraId="32D9A849" w14:textId="77777777" w:rsidR="00B336B8" w:rsidRPr="004459C9" w:rsidRDefault="00B336B8" w:rsidP="002C05C7">
      <w:pPr>
        <w:pStyle w:val="ListParagraph"/>
        <w:numPr>
          <w:ilvl w:val="0"/>
          <w:numId w:val="29"/>
        </w:numPr>
        <w:rPr>
          <w:color w:val="333333"/>
          <w:lang w:val="vi-VN" w:eastAsia="ja-JP"/>
        </w:rPr>
      </w:pPr>
      <w:r w:rsidRPr="004459C9">
        <w:rPr>
          <w:color w:val="333333"/>
          <w:lang w:val="vi-VN" w:eastAsia="ja-JP"/>
        </w:rPr>
        <w:t>Tiếp cận trực tiếp với các kỹ sư giàu kinh nghiệm.</w:t>
      </w:r>
    </w:p>
    <w:p w14:paraId="5E2E2C15" w14:textId="5719ED16" w:rsidR="00B336B8" w:rsidRPr="004459C9" w:rsidRDefault="00B336B8" w:rsidP="002C05C7">
      <w:pPr>
        <w:pStyle w:val="ListParagraph"/>
        <w:numPr>
          <w:ilvl w:val="0"/>
          <w:numId w:val="29"/>
        </w:numPr>
        <w:rPr>
          <w:color w:val="333333"/>
          <w:lang w:val="vi-VN" w:eastAsia="ja-JP"/>
        </w:rPr>
      </w:pPr>
      <w:r w:rsidRPr="004459C9">
        <w:rPr>
          <w:color w:val="333333"/>
          <w:lang w:val="vi-VN" w:eastAsia="ja-JP"/>
        </w:rPr>
        <w:t>Nhân viên hỗ trợ c</w:t>
      </w:r>
      <w:r w:rsidR="008750B2" w:rsidRPr="004459C9">
        <w:rPr>
          <w:color w:val="333333"/>
          <w:lang w:val="vi-VN" w:eastAsia="ja-JP"/>
        </w:rPr>
        <w:t xml:space="preserve">ó kiến </w:t>
      </w:r>
      <w:r w:rsidRPr="004459C9">
        <w:rPr>
          <w:color w:val="333333"/>
          <w:lang w:val="vi-VN" w:eastAsia="ja-JP"/>
        </w:rPr>
        <w:t>thức cung cấp dịch vụ cá nhân.</w:t>
      </w:r>
    </w:p>
    <w:p w14:paraId="1CC845DD" w14:textId="77777777" w:rsidR="00B336B8" w:rsidRPr="004459C9" w:rsidRDefault="00B336B8" w:rsidP="002C05C7">
      <w:pPr>
        <w:pStyle w:val="ListParagraph"/>
        <w:numPr>
          <w:ilvl w:val="0"/>
          <w:numId w:val="29"/>
        </w:numPr>
        <w:rPr>
          <w:color w:val="333333"/>
          <w:lang w:val="vi-VN" w:eastAsia="ja-JP"/>
        </w:rPr>
      </w:pPr>
      <w:r w:rsidRPr="004459C9">
        <w:rPr>
          <w:color w:val="333333"/>
          <w:lang w:val="vi-VN" w:eastAsia="ja-JP"/>
        </w:rPr>
        <w:t>Đảm bảo đáp ứng mọi thắc mắc một cách kịp thời.</w:t>
      </w:r>
    </w:p>
    <w:p w14:paraId="06FAC717" w14:textId="77777777" w:rsidR="00B336B8" w:rsidRPr="004459C9" w:rsidRDefault="00B336B8" w:rsidP="002C05C7">
      <w:pPr>
        <w:pStyle w:val="ListParagraph"/>
        <w:numPr>
          <w:ilvl w:val="0"/>
          <w:numId w:val="29"/>
        </w:numPr>
        <w:rPr>
          <w:color w:val="333333"/>
          <w:lang w:val="vi-VN" w:eastAsia="ja-JP"/>
        </w:rPr>
      </w:pPr>
      <w:r w:rsidRPr="004459C9">
        <w:rPr>
          <w:color w:val="333333"/>
          <w:lang w:val="vi-VN" w:eastAsia="ja-JP"/>
        </w:rPr>
        <w:t>Hỗ trợ tính linh hoạt của kênh (điện thoại, e-mail, tin nhắn tức thời, v.v.).</w:t>
      </w:r>
    </w:p>
    <w:p w14:paraId="2619D428" w14:textId="77777777" w:rsidR="00B336B8" w:rsidRPr="004459C9" w:rsidRDefault="00B336B8" w:rsidP="002C05C7">
      <w:pPr>
        <w:pStyle w:val="ListParagraph"/>
        <w:numPr>
          <w:ilvl w:val="0"/>
          <w:numId w:val="29"/>
        </w:numPr>
        <w:rPr>
          <w:color w:val="333333"/>
          <w:lang w:val="vi-VN" w:eastAsia="ja-JP"/>
        </w:rPr>
      </w:pPr>
      <w:r w:rsidRPr="004459C9">
        <w:rPr>
          <w:color w:val="333333"/>
          <w:lang w:val="vi-VN" w:eastAsia="ja-JP"/>
        </w:rPr>
        <w:t>Sửa lỗi và xử lý sự cố trên cơ sở liên tục.</w:t>
      </w:r>
    </w:p>
    <w:p w14:paraId="60B188CF" w14:textId="77777777" w:rsidR="00B336B8" w:rsidRPr="004459C9" w:rsidRDefault="00B336B8" w:rsidP="002C05C7">
      <w:pPr>
        <w:pStyle w:val="ListParagraph"/>
        <w:numPr>
          <w:ilvl w:val="0"/>
          <w:numId w:val="29"/>
        </w:numPr>
        <w:rPr>
          <w:color w:val="333333"/>
          <w:lang w:val="vi-VN" w:eastAsia="ja-JP"/>
        </w:rPr>
      </w:pPr>
      <w:r w:rsidRPr="004459C9">
        <w:rPr>
          <w:color w:val="333333"/>
          <w:lang w:val="vi-VN" w:eastAsia="ja-JP"/>
        </w:rPr>
        <w:t>Nâng cấp và triển khai bản vá.</w:t>
      </w:r>
    </w:p>
    <w:p w14:paraId="436EE49E" w14:textId="44CC9BF6" w:rsidR="00C02428" w:rsidRPr="004459C9" w:rsidRDefault="00B336B8" w:rsidP="002C05C7">
      <w:pPr>
        <w:pStyle w:val="ListParagraph"/>
        <w:numPr>
          <w:ilvl w:val="0"/>
          <w:numId w:val="29"/>
        </w:numPr>
        <w:rPr>
          <w:lang w:val="vi-VN"/>
        </w:rPr>
      </w:pPr>
      <w:r w:rsidRPr="004459C9">
        <w:rPr>
          <w:color w:val="333333"/>
          <w:lang w:val="vi-VN" w:eastAsia="ja-JP"/>
        </w:rPr>
        <w:t>Tùy chọn hỗ trợ cấp 1, 2 và 3.</w:t>
      </w:r>
    </w:p>
    <w:p w14:paraId="1AC0F0D3" w14:textId="2312E4DB" w:rsidR="00A2128F" w:rsidRPr="00DF2995" w:rsidRDefault="00E36FBB" w:rsidP="00444AA6">
      <w:pPr>
        <w:pStyle w:val="Heading2"/>
        <w:rPr>
          <w:rFonts w:cs="Times New Roman"/>
          <w:szCs w:val="26"/>
        </w:rPr>
      </w:pPr>
      <w:bookmarkStart w:id="22" w:name="_Mục_tiêu_đề"/>
      <w:bookmarkStart w:id="23" w:name="_Toc13834776"/>
      <w:bookmarkEnd w:id="22"/>
      <w:r w:rsidRPr="00DF2995">
        <w:rPr>
          <w:rFonts w:cs="Times New Roman"/>
          <w:szCs w:val="26"/>
        </w:rPr>
        <w:t xml:space="preserve">Tổ chức </w:t>
      </w:r>
      <w:r w:rsidR="00F647D2" w:rsidRPr="00DF2995">
        <w:rPr>
          <w:rFonts w:cs="Times New Roman"/>
          <w:szCs w:val="26"/>
        </w:rPr>
        <w:t>TPS Software</w:t>
      </w:r>
      <w:bookmarkEnd w:id="23"/>
    </w:p>
    <w:p w14:paraId="173F9159" w14:textId="2DB4A7B9" w:rsidR="00ED2CAC" w:rsidRPr="00DF2995" w:rsidRDefault="00821ADC" w:rsidP="00444AA6">
      <w:pPr>
        <w:pStyle w:val="Heading3"/>
        <w:numPr>
          <w:ilvl w:val="2"/>
          <w:numId w:val="5"/>
        </w:numPr>
        <w:rPr>
          <w:rStyle w:val="Heading3Char"/>
        </w:rPr>
      </w:pPr>
      <w:bookmarkStart w:id="24" w:name="_Toc13834777"/>
      <w:r w:rsidRPr="00DF2995">
        <w:rPr>
          <w:rStyle w:val="Heading3Char"/>
        </w:rPr>
        <w:t>Chủ tịch &amp; Giám đốc điều hành</w:t>
      </w:r>
      <w:bookmarkEnd w:id="24"/>
    </w:p>
    <w:p w14:paraId="00B1AEFB" w14:textId="1D8D386E" w:rsidR="00821ADC" w:rsidRPr="00DF2995" w:rsidRDefault="00821ADC" w:rsidP="00821ADC">
      <w:r w:rsidRPr="00DF2995">
        <w:rPr>
          <w:shd w:val="clear" w:color="auto" w:fill="FFFFFF"/>
        </w:rPr>
        <w:lastRenderedPageBreak/>
        <w:t>Phương Ngô là người sáng lập và Giám đốc điều hành của TPS Software, người ban đầu bắt đầu sự nghiệp CNTT vào năm 1997 với tư cách là nhà phát triển phần mềm.</w:t>
      </w:r>
    </w:p>
    <w:p w14:paraId="5E671D3B" w14:textId="77777777" w:rsidR="00D333B3" w:rsidRPr="00DF2995" w:rsidRDefault="00D333B3" w:rsidP="00444AA6">
      <w:pPr>
        <w:pStyle w:val="Heading3"/>
        <w:numPr>
          <w:ilvl w:val="2"/>
          <w:numId w:val="5"/>
        </w:numPr>
        <w:jc w:val="left"/>
      </w:pPr>
      <w:bookmarkStart w:id="25" w:name="_Toc13834778"/>
      <w:r w:rsidRPr="00DF2995">
        <w:t>Ban tư vấn chiến lược</w:t>
      </w:r>
      <w:bookmarkEnd w:id="25"/>
    </w:p>
    <w:p w14:paraId="34D9370D" w14:textId="12672927" w:rsidR="00D333B3" w:rsidRPr="00DF2995" w:rsidRDefault="00821ADC" w:rsidP="00444AA6">
      <w:pPr>
        <w:ind w:left="360" w:firstLine="720"/>
      </w:pPr>
      <w:r w:rsidRPr="00DF2995">
        <w:t>Ban t</w:t>
      </w:r>
      <w:r w:rsidR="00D333B3" w:rsidRPr="00DF2995">
        <w:t xml:space="preserve">ư vấn chiến lược là một ban trực thuộc quản lý của </w:t>
      </w:r>
      <w:r w:rsidR="00BF7D08" w:rsidRPr="00DF2995">
        <w:t xml:space="preserve">Phó giám đốc, </w:t>
      </w:r>
      <w:r w:rsidR="00D333B3" w:rsidRPr="00DF2995">
        <w:t>chịu trách nhiệm tư vấn và tham mưu các giải pháp chiến lược về hoạt động và phát triển công ty</w:t>
      </w:r>
      <w:r w:rsidRPr="00DF2995">
        <w:t>.</w:t>
      </w:r>
    </w:p>
    <w:p w14:paraId="65B8D855" w14:textId="77777777" w:rsidR="000F2F84" w:rsidRPr="00DF2995" w:rsidRDefault="00ED2CAC" w:rsidP="00444AA6">
      <w:pPr>
        <w:pStyle w:val="Heading3"/>
        <w:numPr>
          <w:ilvl w:val="2"/>
          <w:numId w:val="5"/>
        </w:numPr>
      </w:pPr>
      <w:bookmarkStart w:id="26" w:name="_Toc13834779"/>
      <w:r w:rsidRPr="00DF2995">
        <w:t>Các bộ phận chức n</w:t>
      </w:r>
      <w:r w:rsidR="000F2F84" w:rsidRPr="00DF2995">
        <w:t>ăng</w:t>
      </w:r>
      <w:bookmarkEnd w:id="26"/>
    </w:p>
    <w:p w14:paraId="7F5028F0" w14:textId="27D8CD2B" w:rsidR="00117853" w:rsidRPr="00DF2995" w:rsidRDefault="00BF7D08" w:rsidP="002C05C7">
      <w:pPr>
        <w:pStyle w:val="ListParagraph"/>
        <w:numPr>
          <w:ilvl w:val="0"/>
          <w:numId w:val="23"/>
        </w:numPr>
        <w:jc w:val="left"/>
      </w:pPr>
      <w:r w:rsidRPr="00DF2995">
        <w:rPr>
          <w:noProof/>
          <w:lang w:eastAsia="ja-JP"/>
        </w:rPr>
        <mc:AlternateContent>
          <mc:Choice Requires="wps">
            <w:drawing>
              <wp:anchor distT="0" distB="0" distL="114300" distR="114300" simplePos="0" relativeHeight="251793920" behindDoc="0" locked="0" layoutInCell="1" allowOverlap="1" wp14:anchorId="34FCB6A6" wp14:editId="76DA09A1">
                <wp:simplePos x="0" y="0"/>
                <wp:positionH relativeFrom="column">
                  <wp:posOffset>453390</wp:posOffset>
                </wp:positionH>
                <wp:positionV relativeFrom="paragraph">
                  <wp:posOffset>3275965</wp:posOffset>
                </wp:positionV>
                <wp:extent cx="519049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5190490" cy="635"/>
                        </a:xfrm>
                        <a:prstGeom prst="rect">
                          <a:avLst/>
                        </a:prstGeom>
                        <a:solidFill>
                          <a:prstClr val="white"/>
                        </a:solidFill>
                        <a:ln>
                          <a:noFill/>
                        </a:ln>
                        <a:effectLst/>
                      </wps:spPr>
                      <wps:txbx>
                        <w:txbxContent>
                          <w:p w14:paraId="1BA8C7B6" w14:textId="296C1D18" w:rsidR="009E0791" w:rsidRPr="00A5047A" w:rsidRDefault="009E0791" w:rsidP="00BF7D08">
                            <w:pPr>
                              <w:pStyle w:val="Caption"/>
                              <w:rPr>
                                <w:noProof/>
                                <w:szCs w:val="26"/>
                              </w:rPr>
                            </w:pPr>
                            <w:bookmarkStart w:id="27" w:name="_Toc13834802"/>
                            <w:r>
                              <w:t xml:space="preserve">Hình </w:t>
                            </w:r>
                            <w:r w:rsidR="00C575B3">
                              <w:fldChar w:fldCharType="begin"/>
                            </w:r>
                            <w:r w:rsidR="00C575B3">
                              <w:instrText xml:space="preserve"> SEQ Hình \* ARABIC </w:instrText>
                            </w:r>
                            <w:r w:rsidR="00C575B3">
                              <w:fldChar w:fldCharType="separate"/>
                            </w:r>
                            <w:r w:rsidR="00666720">
                              <w:rPr>
                                <w:noProof/>
                              </w:rPr>
                              <w:t>7</w:t>
                            </w:r>
                            <w:r w:rsidR="00C575B3">
                              <w:rPr>
                                <w:noProof/>
                              </w:rPr>
                              <w:fldChar w:fldCharType="end"/>
                            </w:r>
                            <w:r>
                              <w:t xml:space="preserve">. </w:t>
                            </w:r>
                            <w:r>
                              <w:rPr>
                                <w:lang w:val="vi-VN"/>
                              </w:rPr>
                              <w:t>Sơ đồ đào tạo nhân lực TPS.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CB6A6" id="Text Box 47" o:spid="_x0000_s1032" type="#_x0000_t202" style="position:absolute;left:0;text-align:left;margin-left:35.7pt;margin-top:257.95pt;width:408.7pt;height:.05pt;z-index:25179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" stroked="f">
                <v:textbox style="mso-fit-shape-to-text:t" inset="0,0,0,0">
                  <w:txbxContent>
                    <w:p w14:paraId="1BA8C7B6" w14:textId="296C1D18" w:rsidR="009E0791" w:rsidRPr="00A5047A" w:rsidRDefault="009E0791" w:rsidP="00BF7D08">
                      <w:pPr>
                        <w:pStyle w:val="Caption"/>
                        <w:rPr>
                          <w:noProof/>
                          <w:szCs w:val="26"/>
                        </w:rPr>
                      </w:pPr>
                      <w:bookmarkStart w:id="34" w:name="_Toc13834802"/>
                      <w:r>
                        <w:t xml:space="preserve">Hình </w:t>
                      </w:r>
                      <w:fldSimple w:instr=" SEQ Hình \* ARABIC ">
                        <w:r w:rsidR="00666720">
                          <w:rPr>
                            <w:noProof/>
                          </w:rPr>
                          <w:t>7</w:t>
                        </w:r>
                      </w:fldSimple>
                      <w:r>
                        <w:t xml:space="preserve">. </w:t>
                      </w:r>
                      <w:r>
                        <w:rPr>
                          <w:lang w:val="vi-VN"/>
                        </w:rPr>
                        <w:t>Sơ đồ đào tạo nhân lực TPS.</w:t>
                      </w:r>
                      <w:bookmarkEnd w:id="34"/>
                    </w:p>
                  </w:txbxContent>
                </v:textbox>
                <w10:wrap type="topAndBottom"/>
              </v:shape>
            </w:pict>
          </mc:Fallback>
        </mc:AlternateContent>
      </w:r>
      <w:r w:rsidRPr="00DF2995">
        <w:rPr>
          <w:noProof/>
          <w:lang w:eastAsia="ja-JP"/>
        </w:rPr>
        <w:drawing>
          <wp:anchor distT="0" distB="0" distL="114300" distR="114300" simplePos="0" relativeHeight="251694592" behindDoc="0" locked="0" layoutInCell="1" allowOverlap="1" wp14:anchorId="2B55B9E8" wp14:editId="5F1178B6">
            <wp:simplePos x="0" y="0"/>
            <wp:positionH relativeFrom="column">
              <wp:posOffset>453390</wp:posOffset>
            </wp:positionH>
            <wp:positionV relativeFrom="paragraph">
              <wp:posOffset>659130</wp:posOffset>
            </wp:positionV>
            <wp:extent cx="5190490" cy="2559685"/>
            <wp:effectExtent l="0" t="0" r="0" b="0"/>
            <wp:wrapTopAndBottom/>
            <wp:docPr id="74" name="Picture 74" descr="https://www.tma.vn/Media/Default/ImageGalleries/DaoTao/traning%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ma.vn/Media/Default/ImageGalleries/DaoTao/traning%20diagram.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190490" cy="255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F84" w:rsidRPr="00DF2995">
        <w:t>Bộ phận Nhân sự – Đào tạo chịu trách nhiệm quản lý, tuyển dụng, khai thác</w:t>
      </w:r>
      <w:r w:rsidR="00E439F7">
        <w:t xml:space="preserve">, và </w:t>
      </w:r>
      <w:r w:rsidR="000F2F84" w:rsidRPr="00DF2995">
        <w:t>đào tạo nguồn nhân lực hợp lý và hiệu quả nhất.</w:t>
      </w:r>
    </w:p>
    <w:p w14:paraId="0B5C52FE" w14:textId="543479E8" w:rsidR="000F2F84" w:rsidRPr="00DF2995" w:rsidRDefault="000F2F84" w:rsidP="002C05C7">
      <w:pPr>
        <w:pStyle w:val="ListParagraph"/>
        <w:numPr>
          <w:ilvl w:val="0"/>
          <w:numId w:val="23"/>
        </w:numPr>
        <w:jc w:val="left"/>
      </w:pPr>
      <w:r w:rsidRPr="00DF2995">
        <w:t>Bộ phận Hành chính</w:t>
      </w:r>
      <w:r w:rsidR="00AF1992" w:rsidRPr="00DF2995">
        <w:t xml:space="preserve"> - </w:t>
      </w:r>
      <w:r w:rsidRPr="00DF2995">
        <w:t>Tổng hợp chịu trách nhiệm quản trị văn phòng, tài sản, văn</w:t>
      </w:r>
      <w:r w:rsidR="00382DFE">
        <w:rPr>
          <w:lang w:val="vi-VN"/>
        </w:rPr>
        <w:t xml:space="preserve"> </w:t>
      </w:r>
      <w:r w:rsidRPr="00DF2995">
        <w:t>thư, và các thủ tục hành chánh trong công ty hợp lý và hiệu quả nhất.</w:t>
      </w:r>
    </w:p>
    <w:p w14:paraId="6FE88C53" w14:textId="301D29A1" w:rsidR="000F2F84" w:rsidRPr="00DF2995" w:rsidRDefault="000F2F84" w:rsidP="002C05C7">
      <w:pPr>
        <w:pStyle w:val="ListParagraph"/>
        <w:numPr>
          <w:ilvl w:val="0"/>
          <w:numId w:val="23"/>
        </w:numPr>
        <w:jc w:val="left"/>
      </w:pPr>
      <w:r w:rsidRPr="00DF2995">
        <w:t>Bộ phận Kế toán chịu trách nhiệm thu nhận, xử lý và cung cấp thông tin về toàn</w:t>
      </w:r>
      <w:r w:rsidR="0016257F" w:rsidRPr="00DF2995">
        <w:rPr>
          <w:lang w:val="vi-VN"/>
        </w:rPr>
        <w:t xml:space="preserve"> </w:t>
      </w:r>
      <w:r w:rsidRPr="00DF2995">
        <w:t>bộ tài sản và sự vận động của tài sản nhằm cung cấp những thông tin hữu ích cho việc ra</w:t>
      </w:r>
      <w:r w:rsidR="00382DFE">
        <w:rPr>
          <w:lang w:val="vi-VN"/>
        </w:rPr>
        <w:t xml:space="preserve"> </w:t>
      </w:r>
      <w:r w:rsidRPr="00DF2995">
        <w:t>các quyết định kinh tế và đánh giá hiệu quả các hoạt động trong doanh nghiệp.</w:t>
      </w:r>
    </w:p>
    <w:p w14:paraId="475C32E1" w14:textId="5A8662E9" w:rsidR="000F2F84" w:rsidRPr="00DF2995" w:rsidRDefault="000F2F84" w:rsidP="002C05C7">
      <w:pPr>
        <w:pStyle w:val="ListParagraph"/>
        <w:numPr>
          <w:ilvl w:val="0"/>
          <w:numId w:val="23"/>
        </w:numPr>
        <w:jc w:val="left"/>
      </w:pPr>
      <w:r w:rsidRPr="00DF2995">
        <w:lastRenderedPageBreak/>
        <w:t>Bộ phận Quản trị tài chính có trách nhiệm tổng hợp, phân tích, đ</w:t>
      </w:r>
      <w:r w:rsidR="00382DFE">
        <w:t xml:space="preserve">ánh giá thực trạng </w:t>
      </w:r>
      <w:r w:rsidRPr="00DF2995">
        <w:t>về tài chính; đề xuất và thực hiện các chiến lược tài chính ngắn</w:t>
      </w:r>
      <w:r w:rsidR="00AF1992" w:rsidRPr="00DF2995">
        <w:t xml:space="preserve"> </w:t>
      </w:r>
      <w:r w:rsidRPr="00DF2995">
        <w:t>và dài hạn của công ty.</w:t>
      </w:r>
    </w:p>
    <w:p w14:paraId="3718BCC7" w14:textId="77777777" w:rsidR="000F2F84" w:rsidRPr="00DF2995" w:rsidRDefault="000F2F84" w:rsidP="002C05C7">
      <w:pPr>
        <w:pStyle w:val="ListParagraph"/>
        <w:numPr>
          <w:ilvl w:val="0"/>
          <w:numId w:val="23"/>
        </w:numPr>
        <w:jc w:val="left"/>
      </w:pPr>
      <w:r w:rsidRPr="00DF2995">
        <w:t>Bộ phận Đảm chịu trách nhiệm nghiên cứu, ban hành, hướng dẫn và đảm bảo thực hiện các chính sách chất lượng, mục tiêu chất lượng của công ty.</w:t>
      </w:r>
    </w:p>
    <w:p w14:paraId="4B0EEC5E" w14:textId="7B154537" w:rsidR="000F2F84" w:rsidRPr="00DF2995" w:rsidRDefault="000F2F84" w:rsidP="002C05C7">
      <w:pPr>
        <w:pStyle w:val="ListParagraph"/>
        <w:numPr>
          <w:ilvl w:val="0"/>
          <w:numId w:val="23"/>
        </w:numPr>
        <w:jc w:val="left"/>
      </w:pPr>
      <w:r w:rsidRPr="00DF2995">
        <w:t>Bộ phận Quản trị hệ thống chịu trách nhiệm quản trị hệ thống thông tin trong công</w:t>
      </w:r>
      <w:r w:rsidR="00382DFE">
        <w:rPr>
          <w:lang w:val="vi-VN"/>
        </w:rPr>
        <w:t xml:space="preserve"> </w:t>
      </w:r>
      <w:r w:rsidRPr="00DF2995">
        <w:t>ty, hỗ trợ hiệu quả cho hoạt động của các trung tâm, bộ phận, phòng, ban trong công ty.</w:t>
      </w:r>
    </w:p>
    <w:p w14:paraId="168EB655" w14:textId="6A3F1FDB" w:rsidR="000F2F84" w:rsidRPr="00DF2995" w:rsidRDefault="000F2F84" w:rsidP="002C05C7">
      <w:pPr>
        <w:pStyle w:val="ListParagraph"/>
        <w:numPr>
          <w:ilvl w:val="0"/>
          <w:numId w:val="23"/>
        </w:numPr>
      </w:pPr>
      <w:r w:rsidRPr="00DF2995">
        <w:t>Bộ phận Truyền thông – Văn hóa chịu trách nhiệ</w:t>
      </w:r>
      <w:r w:rsidR="00382DFE">
        <w:t xml:space="preserve">m cố vấn, hoạch định chiến lược </w:t>
      </w:r>
      <w:r w:rsidRPr="00DF2995">
        <w:t>đối nội, đối ngoại của công ty nhằm mục đích xây dựng thành công hình ảnh của công ty.</w:t>
      </w:r>
    </w:p>
    <w:p w14:paraId="21FE7B9A" w14:textId="10AD5E93" w:rsidR="00B616E1" w:rsidRPr="00DF2995" w:rsidRDefault="000F2F84" w:rsidP="00444AA6">
      <w:pPr>
        <w:pStyle w:val="Heading3"/>
        <w:numPr>
          <w:ilvl w:val="2"/>
          <w:numId w:val="5"/>
        </w:numPr>
        <w:jc w:val="left"/>
      </w:pPr>
      <w:bookmarkStart w:id="28" w:name="_Toc13834780"/>
      <w:r w:rsidRPr="00DF2995">
        <w:t xml:space="preserve">Phòng kinh doanh </w:t>
      </w:r>
      <w:r w:rsidR="00AF1992" w:rsidRPr="00DF2995">
        <w:t xml:space="preserve">- </w:t>
      </w:r>
      <w:r w:rsidRPr="00DF2995">
        <w:t>Tiếp thị</w:t>
      </w:r>
      <w:bookmarkEnd w:id="28"/>
    </w:p>
    <w:p w14:paraId="3AD87C0B" w14:textId="68D5A6BC" w:rsidR="00AF1992" w:rsidRPr="00DF2995" w:rsidRDefault="00B616E1" w:rsidP="00444AA6">
      <w:pPr>
        <w:ind w:left="360" w:firstLine="720"/>
      </w:pPr>
      <w:r w:rsidRPr="00DF2995">
        <w:t xml:space="preserve">Phòng Kinh doanh </w:t>
      </w:r>
      <w:r w:rsidR="00AF1992" w:rsidRPr="00DF2995">
        <w:t>-</w:t>
      </w:r>
      <w:r w:rsidRPr="00DF2995">
        <w:t xml:space="preserve"> Tiếp thị là một bộ phận trực thuộc quản lý của </w:t>
      </w:r>
      <w:r w:rsidR="00AF1992" w:rsidRPr="00DF2995">
        <w:t>Phó giám đốc</w:t>
      </w:r>
      <w:r w:rsidRPr="00DF2995">
        <w:t>, chịu</w:t>
      </w:r>
      <w:r w:rsidR="00AE53E5">
        <w:rPr>
          <w:lang w:val="vi-VN"/>
        </w:rPr>
        <w:t xml:space="preserve"> </w:t>
      </w:r>
      <w:r w:rsidRPr="00DF2995">
        <w:t>trách nhiệm tiếp thị sản phẩm, xây dựng thương hiệu cho sản phẩm và ch</w:t>
      </w:r>
      <w:r w:rsidR="00AE53E5">
        <w:t xml:space="preserve">o công ty, </w:t>
      </w:r>
      <w:r w:rsidRPr="00DF2995">
        <w:t>nghiên cứu thị trường, khai thác khách hàng và đảm bả</w:t>
      </w:r>
      <w:r w:rsidR="00AE53E5">
        <w:t xml:space="preserve">o doanh thu cho công ty theo kế </w:t>
      </w:r>
      <w:r w:rsidRPr="00DF2995">
        <w:t>hoạch đề ra.</w:t>
      </w:r>
      <w:r w:rsidR="00AF1992" w:rsidRPr="00DF2995">
        <w:br w:type="page"/>
      </w:r>
    </w:p>
    <w:p w14:paraId="1E1B7536" w14:textId="6E166335" w:rsidR="003E77F5" w:rsidRPr="00DF2995" w:rsidRDefault="00093A18" w:rsidP="00CB5A31">
      <w:pPr>
        <w:pStyle w:val="Heading1"/>
        <w:ind w:left="2268"/>
        <w:rPr>
          <w:rFonts w:cs="Times New Roman"/>
          <w:szCs w:val="26"/>
          <w:lang w:val="vi-VN"/>
        </w:rPr>
      </w:pPr>
      <w:bookmarkStart w:id="29" w:name="_Bố_cục_đề"/>
      <w:bookmarkStart w:id="30" w:name="_CƠ_SỞ_LÝ"/>
      <w:bookmarkStart w:id="31" w:name="_Toc13834781"/>
      <w:bookmarkEnd w:id="29"/>
      <w:bookmarkEnd w:id="30"/>
      <w:r w:rsidRPr="00DF2995">
        <w:rPr>
          <w:rFonts w:cs="Times New Roman"/>
          <w:szCs w:val="26"/>
          <w:lang w:val="vi-VN"/>
        </w:rPr>
        <w:lastRenderedPageBreak/>
        <w:t>HOẠT ĐỘNG CHUYÊN NGÀNH</w:t>
      </w:r>
      <w:r w:rsidR="009F6A1F" w:rsidRPr="00DF2995">
        <w:rPr>
          <w:rFonts w:cs="Times New Roman"/>
          <w:szCs w:val="26"/>
          <w:lang w:val="vi-VN"/>
        </w:rPr>
        <w:t xml:space="preserve"> VÀ MÔI TRƯỜNG LÀM VIỆC TẠI </w:t>
      </w:r>
      <w:r w:rsidR="00CB5A31" w:rsidRPr="00DF2995">
        <w:rPr>
          <w:rFonts w:cs="Times New Roman"/>
          <w:szCs w:val="26"/>
          <w:lang w:val="vi-VN"/>
        </w:rPr>
        <w:t>TPS SOFTWARE</w:t>
      </w:r>
      <w:bookmarkEnd w:id="31"/>
    </w:p>
    <w:p w14:paraId="48E1E9DF" w14:textId="1DD5DB3E" w:rsidR="000B45B4" w:rsidRPr="00DF2995" w:rsidRDefault="000B45B4" w:rsidP="00444AA6">
      <w:pPr>
        <w:pStyle w:val="Heading2"/>
        <w:jc w:val="left"/>
        <w:rPr>
          <w:rFonts w:cs="Times New Roman"/>
          <w:szCs w:val="26"/>
          <w:lang w:val="vi-VN"/>
        </w:rPr>
      </w:pPr>
      <w:bookmarkStart w:id="32" w:name="_Toc13834782"/>
      <w:r w:rsidRPr="00DF2995">
        <w:rPr>
          <w:rFonts w:cs="Times New Roman"/>
          <w:szCs w:val="26"/>
          <w:lang w:val="vi-VN"/>
        </w:rPr>
        <w:t>Các hoạt động chuyên ngành</w:t>
      </w:r>
      <w:bookmarkEnd w:id="32"/>
    </w:p>
    <w:p w14:paraId="28416191" w14:textId="30A20304" w:rsidR="00C31BCA" w:rsidRPr="00DF2995" w:rsidRDefault="00C31BCA" w:rsidP="00C31BCA">
      <w:pPr>
        <w:rPr>
          <w:lang w:val="vi-VN"/>
        </w:rPr>
      </w:pPr>
      <w:r w:rsidRPr="00DF2995">
        <w:rPr>
          <w:shd w:val="clear" w:color="auto" w:fill="FFFFFF"/>
          <w:lang w:val="vi-VN"/>
        </w:rPr>
        <w:t>Với sự tập trung mạnh mẽ vào các ngành công nghiệp thống trị và áp dụng nhanh chóng các công nghệ tiên tiến, TPS có thể cung cấp các giá trị theo cách nhanh hơn, tốt hơn và hiệu quả hơn về chi phí.</w:t>
      </w:r>
      <w:r w:rsidR="00AE53E5">
        <w:rPr>
          <w:shd w:val="clear" w:color="auto" w:fill="FFFFFF"/>
          <w:lang w:val="vi-VN"/>
        </w:rPr>
        <w:t xml:space="preserve"> </w:t>
      </w:r>
      <w:r w:rsidRPr="00DF2995">
        <w:rPr>
          <w:shd w:val="clear" w:color="auto" w:fill="FFFFFF"/>
          <w:lang w:val="vi-VN"/>
        </w:rPr>
        <w:t>Tại TPS, TPS làm việc với các môi trường phần mềm, ngôn ngữ mã hóa hoặc API gần như phổ biến.</w:t>
      </w:r>
      <w:r w:rsidR="00AE53E5">
        <w:rPr>
          <w:shd w:val="clear" w:color="auto" w:fill="FFFFFF"/>
          <w:lang w:val="vi-VN"/>
        </w:rPr>
        <w:t xml:space="preserve"> </w:t>
      </w:r>
      <w:r w:rsidRPr="00DF2995">
        <w:rPr>
          <w:shd w:val="clear" w:color="auto" w:fill="FFFFFF"/>
          <w:lang w:val="vi-VN"/>
        </w:rPr>
        <w:t>Tuy nhiên, TPS được mở để thảo luận nếu kỳ vọng của bạn không được bao gồm trong những</w:t>
      </w:r>
    </w:p>
    <w:p w14:paraId="30489B16" w14:textId="5EA20FA5" w:rsidR="000B45B4" w:rsidRPr="00DF2995" w:rsidRDefault="00C31BCA" w:rsidP="00444AA6">
      <w:pPr>
        <w:pStyle w:val="Heading3"/>
        <w:numPr>
          <w:ilvl w:val="2"/>
          <w:numId w:val="5"/>
        </w:numPr>
        <w:rPr>
          <w:shd w:val="clear" w:color="auto" w:fill="FFFFFF"/>
          <w:lang w:val="vi-VN"/>
        </w:rPr>
      </w:pPr>
      <w:bookmarkStart w:id="33" w:name="_Toc13834783"/>
      <w:r w:rsidRPr="00DF2995">
        <w:rPr>
          <w:shd w:val="clear" w:color="auto" w:fill="FFFFFF"/>
          <w:lang w:val="vi-VN"/>
        </w:rPr>
        <w:t>Java Technologies</w:t>
      </w:r>
      <w:bookmarkEnd w:id="33"/>
    </w:p>
    <w:p w14:paraId="0358FD58" w14:textId="31953356" w:rsidR="007C1F94" w:rsidRPr="00DF2995" w:rsidRDefault="007C1F94" w:rsidP="002C05C7">
      <w:pPr>
        <w:pStyle w:val="ListParagraph"/>
        <w:numPr>
          <w:ilvl w:val="0"/>
          <w:numId w:val="30"/>
        </w:numPr>
      </w:pPr>
      <w:r w:rsidRPr="00DF2995">
        <w:rPr>
          <w:noProof/>
          <w:lang w:eastAsia="ja-JP"/>
        </w:rPr>
        <mc:AlternateContent>
          <mc:Choice Requires="wps">
            <w:drawing>
              <wp:anchor distT="0" distB="0" distL="114300" distR="114300" simplePos="0" relativeHeight="251796992" behindDoc="0" locked="0" layoutInCell="1" allowOverlap="1" wp14:anchorId="5CFABB46" wp14:editId="5FCD0A3A">
                <wp:simplePos x="0" y="0"/>
                <wp:positionH relativeFrom="column">
                  <wp:posOffset>1243965</wp:posOffset>
                </wp:positionH>
                <wp:positionV relativeFrom="paragraph">
                  <wp:posOffset>1307465</wp:posOffset>
                </wp:positionV>
                <wp:extent cx="3304540"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3304540" cy="635"/>
                        </a:xfrm>
                        <a:prstGeom prst="rect">
                          <a:avLst/>
                        </a:prstGeom>
                        <a:solidFill>
                          <a:prstClr val="white"/>
                        </a:solidFill>
                        <a:ln>
                          <a:noFill/>
                        </a:ln>
                        <a:effectLst/>
                      </wps:spPr>
                      <wps:txbx>
                        <w:txbxContent>
                          <w:p w14:paraId="3FBBD9F0" w14:textId="0E341721" w:rsidR="009E0791" w:rsidRPr="00C50C88" w:rsidRDefault="009E0791" w:rsidP="007C1F94">
                            <w:pPr>
                              <w:pStyle w:val="Caption"/>
                              <w:rPr>
                                <w:noProof/>
                                <w:szCs w:val="26"/>
                              </w:rPr>
                            </w:pPr>
                            <w:bookmarkStart w:id="34" w:name="_Toc13834803"/>
                            <w:r>
                              <w:t xml:space="preserve">Hình </w:t>
                            </w:r>
                            <w:r w:rsidR="00C575B3">
                              <w:fldChar w:fldCharType="begin"/>
                            </w:r>
                            <w:r w:rsidR="00C575B3">
                              <w:instrText xml:space="preserve"> SEQ Hình \* ARABIC </w:instrText>
                            </w:r>
                            <w:r w:rsidR="00C575B3">
                              <w:fldChar w:fldCharType="separate"/>
                            </w:r>
                            <w:r w:rsidR="00666720">
                              <w:rPr>
                                <w:noProof/>
                              </w:rPr>
                              <w:t>8</w:t>
                            </w:r>
                            <w:r w:rsidR="00C575B3">
                              <w:rPr>
                                <w:noProof/>
                              </w:rPr>
                              <w:fldChar w:fldCharType="end"/>
                            </w:r>
                            <w:r>
                              <w:t xml:space="preserve">. </w:t>
                            </w:r>
                            <w:r>
                              <w:rPr>
                                <w:shd w:val="clear" w:color="auto" w:fill="FFFFFF"/>
                                <w:lang w:val="vi-VN"/>
                              </w:rPr>
                              <w:t>Java Technologies (1).</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FABB46" id="Text Box 48" o:spid="_x0000_s1033" type="#_x0000_t202" style="position:absolute;left:0;text-align:left;margin-left:97.95pt;margin-top:102.95pt;width:260.2pt;height:.05pt;z-index:25179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" stroked="f">
                <v:textbox style="mso-fit-shape-to-text:t" inset="0,0,0,0">
                  <w:txbxContent>
                    <w:p w14:paraId="3FBBD9F0" w14:textId="0E341721" w:rsidR="009E0791" w:rsidRPr="00C50C88" w:rsidRDefault="009E0791" w:rsidP="007C1F94">
                      <w:pPr>
                        <w:pStyle w:val="Caption"/>
                        <w:rPr>
                          <w:noProof/>
                          <w:szCs w:val="26"/>
                        </w:rPr>
                      </w:pPr>
                      <w:bookmarkStart w:id="42" w:name="_Toc13834803"/>
                      <w:r>
                        <w:t xml:space="preserve">Hình </w:t>
                      </w:r>
                      <w:fldSimple w:instr=" SEQ Hình \* ARABIC ">
                        <w:r w:rsidR="00666720">
                          <w:rPr>
                            <w:noProof/>
                          </w:rPr>
                          <w:t>8</w:t>
                        </w:r>
                      </w:fldSimple>
                      <w:r>
                        <w:t xml:space="preserve">. </w:t>
                      </w:r>
                      <w:r>
                        <w:rPr>
                          <w:shd w:val="clear" w:color="auto" w:fill="FFFFFF"/>
                          <w:lang w:val="vi-VN"/>
                        </w:rPr>
                        <w:t>Java Technologies (1).</w:t>
                      </w:r>
                      <w:bookmarkEnd w:id="42"/>
                    </w:p>
                  </w:txbxContent>
                </v:textbox>
                <w10:wrap type="topAndBottom"/>
              </v:shape>
            </w:pict>
          </mc:Fallback>
        </mc:AlternateContent>
      </w:r>
      <w:r w:rsidRPr="00DF2995">
        <w:rPr>
          <w:noProof/>
          <w:lang w:eastAsia="ja-JP"/>
        </w:rPr>
        <w:drawing>
          <wp:anchor distT="0" distB="0" distL="114300" distR="114300" simplePos="0" relativeHeight="251794944" behindDoc="0" locked="0" layoutInCell="1" allowOverlap="1" wp14:anchorId="630440F2" wp14:editId="57890897">
            <wp:simplePos x="0" y="0"/>
            <wp:positionH relativeFrom="column">
              <wp:posOffset>1243965</wp:posOffset>
            </wp:positionH>
            <wp:positionV relativeFrom="paragraph">
              <wp:posOffset>374650</wp:posOffset>
            </wp:positionV>
            <wp:extent cx="3304762" cy="876190"/>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04762" cy="876190"/>
                    </a:xfrm>
                    <a:prstGeom prst="rect">
                      <a:avLst/>
                    </a:prstGeom>
                  </pic:spPr>
                </pic:pic>
              </a:graphicData>
            </a:graphic>
            <wp14:sizeRelH relativeFrom="page">
              <wp14:pctWidth>0</wp14:pctWidth>
            </wp14:sizeRelH>
            <wp14:sizeRelV relativeFrom="page">
              <wp14:pctHeight>0</wp14:pctHeight>
            </wp14:sizeRelV>
          </wp:anchor>
        </w:drawing>
      </w:r>
      <w:r w:rsidRPr="00AE53E5">
        <w:rPr>
          <w:shd w:val="clear" w:color="auto" w:fill="FFFFFF"/>
          <w:lang w:val="vi-VN"/>
        </w:rPr>
        <w:t>J2EE, J2SE, J2ME, JSP, EJB, Spring, Struts, Hibernate</w:t>
      </w:r>
      <w:r w:rsidR="00550B62" w:rsidRPr="00DF2995">
        <w:rPr>
          <w:shd w:val="clear" w:color="auto" w:fill="FFFFFF"/>
        </w:rPr>
        <w:t>.</w:t>
      </w:r>
    </w:p>
    <w:p w14:paraId="3C26B6C2" w14:textId="6DC4CA63" w:rsidR="007C1F94" w:rsidRPr="00DF2995" w:rsidRDefault="007C1F94" w:rsidP="002C05C7">
      <w:pPr>
        <w:pStyle w:val="ListParagraph"/>
        <w:numPr>
          <w:ilvl w:val="0"/>
          <w:numId w:val="30"/>
        </w:numPr>
      </w:pPr>
      <w:r w:rsidRPr="00DF2995">
        <w:rPr>
          <w:noProof/>
          <w:lang w:eastAsia="ja-JP"/>
        </w:rPr>
        <mc:AlternateContent>
          <mc:Choice Requires="wps">
            <w:drawing>
              <wp:anchor distT="0" distB="0" distL="114300" distR="114300" simplePos="0" relativeHeight="251800064" behindDoc="0" locked="0" layoutInCell="1" allowOverlap="1" wp14:anchorId="768C387B" wp14:editId="7DDD252B">
                <wp:simplePos x="0" y="0"/>
                <wp:positionH relativeFrom="column">
                  <wp:posOffset>-12700</wp:posOffset>
                </wp:positionH>
                <wp:positionV relativeFrom="paragraph">
                  <wp:posOffset>3040380</wp:posOffset>
                </wp:positionV>
                <wp:extent cx="5600700" cy="635"/>
                <wp:effectExtent l="0" t="0" r="0" b="1270"/>
                <wp:wrapTopAndBottom/>
                <wp:docPr id="50" name="Text Box 50"/>
                <wp:cNvGraphicFramePr/>
                <a:graphic xmlns:a="http://schemas.openxmlformats.org/drawingml/2006/main">
                  <a:graphicData uri="http://schemas.microsoft.com/office/word/2010/wordprocessingShape">
                    <wps:wsp>
                      <wps:cNvSpPr txBox="1"/>
                      <wps:spPr>
                        <a:xfrm>
                          <a:off x="0" y="0"/>
                          <a:ext cx="5600700" cy="635"/>
                        </a:xfrm>
                        <a:prstGeom prst="rect">
                          <a:avLst/>
                        </a:prstGeom>
                        <a:solidFill>
                          <a:prstClr val="white"/>
                        </a:solidFill>
                        <a:ln>
                          <a:noFill/>
                        </a:ln>
                        <a:effectLst/>
                      </wps:spPr>
                      <wps:txbx>
                        <w:txbxContent>
                          <w:p w14:paraId="05CE2B3A" w14:textId="66B12EFC" w:rsidR="009E0791" w:rsidRPr="00E55D0F" w:rsidRDefault="009E0791" w:rsidP="007C1F94">
                            <w:pPr>
                              <w:pStyle w:val="Caption"/>
                              <w:rPr>
                                <w:noProof/>
                                <w:szCs w:val="26"/>
                              </w:rPr>
                            </w:pPr>
                            <w:bookmarkStart w:id="35" w:name="_Toc13834804"/>
                            <w:r>
                              <w:t xml:space="preserve">Hình </w:t>
                            </w:r>
                            <w:r w:rsidR="00C575B3">
                              <w:fldChar w:fldCharType="begin"/>
                            </w:r>
                            <w:r w:rsidR="00C575B3">
                              <w:instrText xml:space="preserve"> SEQ Hình \* ARABIC </w:instrText>
                            </w:r>
                            <w:r w:rsidR="00C575B3">
                              <w:fldChar w:fldCharType="separate"/>
                            </w:r>
                            <w:r w:rsidR="00666720">
                              <w:rPr>
                                <w:noProof/>
                              </w:rPr>
                              <w:t>9</w:t>
                            </w:r>
                            <w:r w:rsidR="00C575B3">
                              <w:rPr>
                                <w:noProof/>
                              </w:rPr>
                              <w:fldChar w:fldCharType="end"/>
                            </w:r>
                            <w:r>
                              <w:t>. IDE for Java Coding (2).</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68C387B" id="_x0000_t202" coordsize="21600,21600" o:spt="202" path="m,l,21600r21600,l21600,xe">
                <v:stroke joinstyle="miter"/>
                <v:path gradientshapeok="t" o:connecttype="rect"/>
              </v:shapetype>
              <v:shape id="Text Box 50" o:spid="_x0000_s1034" type="#_x0000_t202" style="position:absolute;left:0;text-align:left;margin-left:-1pt;margin-top:239.4pt;width:441pt;height:.05pt;z-index:25180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" stroked="f">
                <v:textbox style="mso-fit-shape-to-text:t" inset="0,0,0,0">
                  <w:txbxContent>
                    <w:p w14:paraId="05CE2B3A" w14:textId="66B12EFC" w:rsidR="009E0791" w:rsidRPr="00E55D0F" w:rsidRDefault="009E0791" w:rsidP="007C1F94">
                      <w:pPr>
                        <w:pStyle w:val="Caption"/>
                        <w:rPr>
                          <w:noProof/>
                          <w:szCs w:val="26"/>
                        </w:rPr>
                      </w:pPr>
                      <w:bookmarkStart w:id="36" w:name="_Toc13834804"/>
                      <w:r>
                        <w:t xml:space="preserve">Hình </w:t>
                      </w:r>
                      <w:r w:rsidR="00C575B3">
                        <w:fldChar w:fldCharType="begin"/>
                      </w:r>
                      <w:r w:rsidR="00C575B3">
                        <w:instrText xml:space="preserve"> SEQ Hình \* ARABIC </w:instrText>
                      </w:r>
                      <w:r w:rsidR="00C575B3">
                        <w:fldChar w:fldCharType="separate"/>
                      </w:r>
                      <w:r w:rsidR="00666720">
                        <w:rPr>
                          <w:noProof/>
                        </w:rPr>
                        <w:t>9</w:t>
                      </w:r>
                      <w:r w:rsidR="00C575B3">
                        <w:rPr>
                          <w:noProof/>
                        </w:rPr>
                        <w:fldChar w:fldCharType="end"/>
                      </w:r>
                      <w:r>
                        <w:t>. IDE for Java Coding (2).</w:t>
                      </w:r>
                      <w:bookmarkEnd w:id="36"/>
                    </w:p>
                  </w:txbxContent>
                </v:textbox>
                <w10:wrap type="topAndBottom"/>
              </v:shape>
            </w:pict>
          </mc:Fallback>
        </mc:AlternateContent>
      </w:r>
      <w:r w:rsidRPr="00DF2995">
        <w:rPr>
          <w:noProof/>
          <w:lang w:eastAsia="ja-JP"/>
        </w:rPr>
        <w:drawing>
          <wp:anchor distT="0" distB="0" distL="114300" distR="114300" simplePos="0" relativeHeight="251798016" behindDoc="0" locked="0" layoutInCell="1" allowOverlap="1" wp14:anchorId="0660F414" wp14:editId="5AEED3FF">
            <wp:simplePos x="0" y="0"/>
            <wp:positionH relativeFrom="column">
              <wp:posOffset>-13335</wp:posOffset>
            </wp:positionH>
            <wp:positionV relativeFrom="paragraph">
              <wp:posOffset>2106930</wp:posOffset>
            </wp:positionV>
            <wp:extent cx="5760720" cy="874395"/>
            <wp:effectExtent l="0" t="0" r="0" b="190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60720" cy="874395"/>
                    </a:xfrm>
                    <a:prstGeom prst="rect">
                      <a:avLst/>
                    </a:prstGeom>
                  </pic:spPr>
                </pic:pic>
              </a:graphicData>
            </a:graphic>
            <wp14:sizeRelH relativeFrom="page">
              <wp14:pctWidth>0</wp14:pctWidth>
            </wp14:sizeRelH>
            <wp14:sizeRelV relativeFrom="page">
              <wp14:pctHeight>0</wp14:pctHeight>
            </wp14:sizeRelV>
          </wp:anchor>
        </w:drawing>
      </w:r>
      <w:r w:rsidRPr="00DF2995">
        <w:rPr>
          <w:shd w:val="clear" w:color="auto" w:fill="FFFFFF"/>
        </w:rPr>
        <w:t>Eclipse, Netbeans, SVN, Jasper Reports, JP Graph, VSS, Open project, MSP</w:t>
      </w:r>
      <w:r w:rsidR="00550B62" w:rsidRPr="00DF2995">
        <w:rPr>
          <w:shd w:val="clear" w:color="auto" w:fill="FFFFFF"/>
        </w:rPr>
        <w:t>.</w:t>
      </w:r>
    </w:p>
    <w:p w14:paraId="3B253BF6" w14:textId="5FC5370F" w:rsidR="0042094A" w:rsidRPr="00DF2995" w:rsidRDefault="00F92522" w:rsidP="002C05C7">
      <w:pPr>
        <w:pStyle w:val="Heading3"/>
        <w:numPr>
          <w:ilvl w:val="2"/>
          <w:numId w:val="24"/>
        </w:numPr>
        <w:rPr>
          <w:lang w:val="vi-VN"/>
        </w:rPr>
      </w:pPr>
      <w:bookmarkStart w:id="37" w:name="_Toc13834784"/>
      <w:r w:rsidRPr="00DF2995">
        <w:rPr>
          <w:shd w:val="clear" w:color="auto" w:fill="FFFFFF"/>
          <w:lang w:val="vi-VN"/>
        </w:rPr>
        <w:t>Microsoft Technologies</w:t>
      </w:r>
      <w:bookmarkEnd w:id="37"/>
    </w:p>
    <w:p w14:paraId="4DAB815A" w14:textId="346A517C" w:rsidR="0042094A" w:rsidRPr="00DF2995" w:rsidRDefault="004F3F1B" w:rsidP="002C05C7">
      <w:pPr>
        <w:pStyle w:val="ListParagraph"/>
        <w:numPr>
          <w:ilvl w:val="0"/>
          <w:numId w:val="31"/>
        </w:numPr>
        <w:rPr>
          <w:lang w:val="vi-VN"/>
        </w:rPr>
      </w:pPr>
      <w:r w:rsidRPr="00DF2995">
        <w:rPr>
          <w:shd w:val="clear" w:color="auto" w:fill="FFFFFF"/>
        </w:rPr>
        <w:t>ASP.net, SharePoint, WPF, WCS, LINQ, ASP, WP, MSSQL</w:t>
      </w:r>
      <w:r w:rsidR="00550B62" w:rsidRPr="00DF2995">
        <w:rPr>
          <w:shd w:val="clear" w:color="auto" w:fill="FFFFFF"/>
        </w:rPr>
        <w:t>.</w:t>
      </w:r>
    </w:p>
    <w:p w14:paraId="4D75ED73" w14:textId="77777777" w:rsidR="004F3F1B" w:rsidRPr="00DF2995" w:rsidRDefault="004F3F1B" w:rsidP="004F3F1B">
      <w:pPr>
        <w:pStyle w:val="ListParagraph"/>
        <w:numPr>
          <w:ilvl w:val="0"/>
          <w:numId w:val="0"/>
        </w:numPr>
        <w:ind w:left="1287"/>
        <w:rPr>
          <w:shd w:val="clear" w:color="auto" w:fill="FFFFFF"/>
        </w:rPr>
      </w:pPr>
      <w:bookmarkStart w:id="38" w:name="_GoBack"/>
      <w:bookmarkEnd w:id="38"/>
    </w:p>
    <w:p w14:paraId="40232613" w14:textId="77777777" w:rsidR="004F3F1B" w:rsidRPr="00DF2995" w:rsidRDefault="004F3F1B" w:rsidP="004F3F1B">
      <w:pPr>
        <w:pStyle w:val="ListParagraph"/>
        <w:numPr>
          <w:ilvl w:val="0"/>
          <w:numId w:val="0"/>
        </w:numPr>
        <w:ind w:left="1287"/>
        <w:rPr>
          <w:shd w:val="clear" w:color="auto" w:fill="FFFFFF"/>
        </w:rPr>
      </w:pPr>
    </w:p>
    <w:p w14:paraId="367F082A" w14:textId="48436609" w:rsidR="004F3F1B" w:rsidRPr="00DF2995" w:rsidRDefault="00550B62" w:rsidP="002C05C7">
      <w:pPr>
        <w:pStyle w:val="ListParagraph"/>
        <w:numPr>
          <w:ilvl w:val="0"/>
          <w:numId w:val="31"/>
        </w:numPr>
        <w:rPr>
          <w:lang w:val="vi-VN"/>
        </w:rPr>
      </w:pPr>
      <w:r w:rsidRPr="00DF2995">
        <w:rPr>
          <w:noProof/>
          <w:lang w:eastAsia="ja-JP"/>
        </w:rPr>
        <w:lastRenderedPageBreak/>
        <mc:AlternateContent>
          <mc:Choice Requires="wps">
            <w:drawing>
              <wp:anchor distT="0" distB="0" distL="114300" distR="114300" simplePos="0" relativeHeight="251806208" behindDoc="0" locked="0" layoutInCell="1" allowOverlap="1" wp14:anchorId="5CAE4694" wp14:editId="677E33EC">
                <wp:simplePos x="0" y="0"/>
                <wp:positionH relativeFrom="column">
                  <wp:posOffset>1329055</wp:posOffset>
                </wp:positionH>
                <wp:positionV relativeFrom="paragraph">
                  <wp:posOffset>2546350</wp:posOffset>
                </wp:positionV>
                <wp:extent cx="2981325" cy="635"/>
                <wp:effectExtent l="0" t="0" r="9525" b="1270"/>
                <wp:wrapTopAndBottom/>
                <wp:docPr id="56" name="Text Box 56"/>
                <wp:cNvGraphicFramePr/>
                <a:graphic xmlns:a="http://schemas.openxmlformats.org/drawingml/2006/main">
                  <a:graphicData uri="http://schemas.microsoft.com/office/word/2010/wordprocessingShape">
                    <wps:wsp>
                      <wps:cNvSpPr txBox="1"/>
                      <wps:spPr>
                        <a:xfrm>
                          <a:off x="0" y="0"/>
                          <a:ext cx="2981325" cy="635"/>
                        </a:xfrm>
                        <a:prstGeom prst="rect">
                          <a:avLst/>
                        </a:prstGeom>
                        <a:solidFill>
                          <a:prstClr val="white"/>
                        </a:solidFill>
                        <a:ln>
                          <a:noFill/>
                        </a:ln>
                        <a:effectLst/>
                      </wps:spPr>
                      <wps:txbx>
                        <w:txbxContent>
                          <w:p w14:paraId="22F63D1F" w14:textId="5858506F" w:rsidR="009E0791" w:rsidRPr="00C250E1" w:rsidRDefault="009E0791" w:rsidP="00550B62">
                            <w:pPr>
                              <w:pStyle w:val="Caption"/>
                              <w:rPr>
                                <w:noProof/>
                                <w:szCs w:val="26"/>
                              </w:rPr>
                            </w:pPr>
                            <w:bookmarkStart w:id="39" w:name="_Toc13834805"/>
                            <w:r>
                              <w:t xml:space="preserve">Hình </w:t>
                            </w:r>
                            <w:r w:rsidR="00C575B3">
                              <w:fldChar w:fldCharType="begin"/>
                            </w:r>
                            <w:r w:rsidR="00C575B3">
                              <w:instrText xml:space="preserve"> SEQ Hình \* ARABIC </w:instrText>
                            </w:r>
                            <w:r w:rsidR="00C575B3">
                              <w:fldChar w:fldCharType="separate"/>
                            </w:r>
                            <w:r w:rsidR="00666720">
                              <w:rPr>
                                <w:noProof/>
                              </w:rPr>
                              <w:t>10</w:t>
                            </w:r>
                            <w:r w:rsidR="00C575B3">
                              <w:rPr>
                                <w:noProof/>
                              </w:rPr>
                              <w:fldChar w:fldCharType="end"/>
                            </w:r>
                            <w:r>
                              <w:t xml:space="preserve">. </w:t>
                            </w:r>
                            <w:r>
                              <w:rPr>
                                <w:shd w:val="clear" w:color="auto" w:fill="FFFFFF"/>
                                <w:lang w:val="vi-VN"/>
                              </w:rPr>
                              <w:t>Microsoft Technologies (2).</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AE4694" id="Text Box 56" o:spid="_x0000_s1035" type="#_x0000_t202" style="position:absolute;left:0;text-align:left;margin-left:104.65pt;margin-top:200.5pt;width:234.75pt;height:.05pt;z-index:251806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" stroked="f">
                <v:textbox style="mso-fit-shape-to-text:t" inset="0,0,0,0">
                  <w:txbxContent>
                    <w:p w14:paraId="22F63D1F" w14:textId="5858506F" w:rsidR="009E0791" w:rsidRPr="00C250E1" w:rsidRDefault="009E0791" w:rsidP="00550B62">
                      <w:pPr>
                        <w:pStyle w:val="Caption"/>
                        <w:rPr>
                          <w:noProof/>
                          <w:szCs w:val="26"/>
                        </w:rPr>
                      </w:pPr>
                      <w:bookmarkStart w:id="47" w:name="_Toc13834805"/>
                      <w:r>
                        <w:t xml:space="preserve">Hình </w:t>
                      </w:r>
                      <w:fldSimple w:instr=" SEQ Hình \* ARABIC ">
                        <w:r w:rsidR="00666720">
                          <w:rPr>
                            <w:noProof/>
                          </w:rPr>
                          <w:t>10</w:t>
                        </w:r>
                      </w:fldSimple>
                      <w:r>
                        <w:t xml:space="preserve">. </w:t>
                      </w:r>
                      <w:r>
                        <w:rPr>
                          <w:shd w:val="clear" w:color="auto" w:fill="FFFFFF"/>
                          <w:lang w:val="vi-VN"/>
                        </w:rPr>
                        <w:t>Microsoft Technologies (2).</w:t>
                      </w:r>
                      <w:bookmarkEnd w:id="47"/>
                    </w:p>
                  </w:txbxContent>
                </v:textbox>
                <w10:wrap type="topAndBottom"/>
              </v:shape>
            </w:pict>
          </mc:Fallback>
        </mc:AlternateContent>
      </w:r>
      <w:r w:rsidRPr="00DF2995">
        <w:rPr>
          <w:noProof/>
          <w:lang w:eastAsia="ja-JP"/>
        </w:rPr>
        <w:drawing>
          <wp:anchor distT="0" distB="0" distL="114300" distR="114300" simplePos="0" relativeHeight="251804160" behindDoc="0" locked="0" layoutInCell="1" allowOverlap="1" wp14:anchorId="39847E49" wp14:editId="6A8A825E">
            <wp:simplePos x="0" y="0"/>
            <wp:positionH relativeFrom="column">
              <wp:posOffset>2177415</wp:posOffset>
            </wp:positionH>
            <wp:positionV relativeFrom="paragraph">
              <wp:posOffset>1787525</wp:posOffset>
            </wp:positionV>
            <wp:extent cx="1466850" cy="749300"/>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466850" cy="749300"/>
                    </a:xfrm>
                    <a:prstGeom prst="rect">
                      <a:avLst/>
                    </a:prstGeom>
                  </pic:spPr>
                </pic:pic>
              </a:graphicData>
            </a:graphic>
            <wp14:sizeRelH relativeFrom="page">
              <wp14:pctWidth>0</wp14:pctWidth>
            </wp14:sizeRelH>
            <wp14:sizeRelV relativeFrom="page">
              <wp14:pctHeight>0</wp14:pctHeight>
            </wp14:sizeRelV>
          </wp:anchor>
        </w:drawing>
      </w:r>
      <w:r w:rsidRPr="00DF2995">
        <w:rPr>
          <w:noProof/>
          <w:lang w:eastAsia="ja-JP"/>
        </w:rPr>
        <mc:AlternateContent>
          <mc:Choice Requires="wps">
            <w:drawing>
              <wp:anchor distT="0" distB="0" distL="114300" distR="114300" simplePos="0" relativeHeight="251803136" behindDoc="0" locked="0" layoutInCell="1" allowOverlap="1" wp14:anchorId="35FB987C" wp14:editId="4522F31E">
                <wp:simplePos x="0" y="0"/>
                <wp:positionH relativeFrom="column">
                  <wp:posOffset>-3810</wp:posOffset>
                </wp:positionH>
                <wp:positionV relativeFrom="paragraph">
                  <wp:posOffset>901700</wp:posOffset>
                </wp:positionV>
                <wp:extent cx="5760720" cy="635"/>
                <wp:effectExtent l="0" t="0" r="0" b="1270"/>
                <wp:wrapTopAndBottom/>
                <wp:docPr id="54" name="Text Box 5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14:paraId="0C8EF014" w14:textId="2BEC0970" w:rsidR="009E0791" w:rsidRPr="005F590E" w:rsidRDefault="009E0791" w:rsidP="00550B62">
                            <w:pPr>
                              <w:pStyle w:val="Caption"/>
                              <w:rPr>
                                <w:noProof/>
                                <w:szCs w:val="26"/>
                              </w:rPr>
                            </w:pPr>
                            <w:bookmarkStart w:id="40" w:name="_Toc13834806"/>
                            <w:r>
                              <w:t xml:space="preserve">Hình </w:t>
                            </w:r>
                            <w:r w:rsidR="00C575B3">
                              <w:fldChar w:fldCharType="begin"/>
                            </w:r>
                            <w:r w:rsidR="00C575B3">
                              <w:instrText xml:space="preserve"> SEQ Hình \* ARABIC </w:instrText>
                            </w:r>
                            <w:r w:rsidR="00C575B3">
                              <w:fldChar w:fldCharType="separate"/>
                            </w:r>
                            <w:r w:rsidR="00666720">
                              <w:rPr>
                                <w:noProof/>
                              </w:rPr>
                              <w:t>11</w:t>
                            </w:r>
                            <w:r w:rsidR="00C575B3">
                              <w:rPr>
                                <w:noProof/>
                              </w:rPr>
                              <w:fldChar w:fldCharType="end"/>
                            </w:r>
                            <w:r>
                              <w:t xml:space="preserve">. </w:t>
                            </w:r>
                            <w:r>
                              <w:rPr>
                                <w:shd w:val="clear" w:color="auto" w:fill="FFFFFF"/>
                                <w:lang w:val="vi-VN"/>
                              </w:rPr>
                              <w:t>Microsoft Technologies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B987C" id="Text Box 54" o:spid="_x0000_s1036" type="#_x0000_t202" style="position:absolute;left:0;text-align:left;margin-left:-.3pt;margin-top:71pt;width:453.6pt;height:.05pt;z-index:25180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" stroked="f">
                <v:textbox style="mso-fit-shape-to-text:t" inset="0,0,0,0">
                  <w:txbxContent>
                    <w:p w14:paraId="0C8EF014" w14:textId="2BEC0970" w:rsidR="009E0791" w:rsidRPr="005F590E" w:rsidRDefault="009E0791" w:rsidP="00550B62">
                      <w:pPr>
                        <w:pStyle w:val="Caption"/>
                        <w:rPr>
                          <w:noProof/>
                          <w:szCs w:val="26"/>
                        </w:rPr>
                      </w:pPr>
                      <w:bookmarkStart w:id="49" w:name="_Toc13834806"/>
                      <w:r>
                        <w:t xml:space="preserve">Hình </w:t>
                      </w:r>
                      <w:fldSimple w:instr=" SEQ Hình \* ARABIC ">
                        <w:r w:rsidR="00666720">
                          <w:rPr>
                            <w:noProof/>
                          </w:rPr>
                          <w:t>11</w:t>
                        </w:r>
                      </w:fldSimple>
                      <w:r>
                        <w:t xml:space="preserve">. </w:t>
                      </w:r>
                      <w:r>
                        <w:rPr>
                          <w:shd w:val="clear" w:color="auto" w:fill="FFFFFF"/>
                          <w:lang w:val="vi-VN"/>
                        </w:rPr>
                        <w:t>Microsoft Technologies (1).</w:t>
                      </w:r>
                      <w:bookmarkEnd w:id="49"/>
                    </w:p>
                  </w:txbxContent>
                </v:textbox>
                <w10:wrap type="topAndBottom"/>
              </v:shape>
            </w:pict>
          </mc:Fallback>
        </mc:AlternateContent>
      </w:r>
      <w:r w:rsidRPr="00DF2995">
        <w:rPr>
          <w:noProof/>
          <w:lang w:eastAsia="ja-JP"/>
        </w:rPr>
        <w:drawing>
          <wp:anchor distT="0" distB="0" distL="114300" distR="114300" simplePos="0" relativeHeight="251801088" behindDoc="0" locked="0" layoutInCell="1" allowOverlap="1" wp14:anchorId="0F30BE04" wp14:editId="6BB5DB50">
            <wp:simplePos x="0" y="0"/>
            <wp:positionH relativeFrom="column">
              <wp:posOffset>-3810</wp:posOffset>
            </wp:positionH>
            <wp:positionV relativeFrom="paragraph">
              <wp:posOffset>0</wp:posOffset>
            </wp:positionV>
            <wp:extent cx="5760720" cy="84582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60720" cy="845820"/>
                    </a:xfrm>
                    <a:prstGeom prst="rect">
                      <a:avLst/>
                    </a:prstGeom>
                  </pic:spPr>
                </pic:pic>
              </a:graphicData>
            </a:graphic>
            <wp14:sizeRelH relativeFrom="page">
              <wp14:pctWidth>0</wp14:pctWidth>
            </wp14:sizeRelH>
            <wp14:sizeRelV relativeFrom="page">
              <wp14:pctHeight>0</wp14:pctHeight>
            </wp14:sizeRelV>
          </wp:anchor>
        </w:drawing>
      </w:r>
      <w:r w:rsidRPr="00DF2995">
        <w:rPr>
          <w:shd w:val="clear" w:color="auto" w:fill="FFFFFF"/>
        </w:rPr>
        <w:t>MS 365, Azure and other Microsoft Solutions.</w:t>
      </w:r>
    </w:p>
    <w:p w14:paraId="1B1C443A" w14:textId="487AC2D1" w:rsidR="009A1730" w:rsidRPr="00DF2995" w:rsidRDefault="00E348DE" w:rsidP="002C05C7">
      <w:pPr>
        <w:pStyle w:val="Heading3"/>
        <w:numPr>
          <w:ilvl w:val="2"/>
          <w:numId w:val="24"/>
        </w:numPr>
        <w:rPr>
          <w:shd w:val="clear" w:color="auto" w:fill="FFFFFF"/>
          <w:lang w:val="vi-VN"/>
        </w:rPr>
      </w:pPr>
      <w:bookmarkStart w:id="41" w:name="_Toc13834785"/>
      <w:r w:rsidRPr="00DF2995">
        <w:rPr>
          <w:shd w:val="clear" w:color="auto" w:fill="FFFFFF"/>
          <w:lang w:val="vi-VN"/>
        </w:rPr>
        <w:t>Mobile Technologies</w:t>
      </w:r>
      <w:bookmarkEnd w:id="41"/>
    </w:p>
    <w:p w14:paraId="10002DA0" w14:textId="2FB51252" w:rsidR="00E348DE" w:rsidRPr="00DF2995" w:rsidRDefault="006B4548" w:rsidP="0031580D">
      <w:pPr>
        <w:pStyle w:val="ListParagraph"/>
        <w:numPr>
          <w:ilvl w:val="0"/>
          <w:numId w:val="32"/>
        </w:numPr>
        <w:jc w:val="left"/>
        <w:rPr>
          <w:shd w:val="clear" w:color="auto" w:fill="FFFFFF"/>
        </w:rPr>
      </w:pPr>
      <w:r w:rsidRPr="00DF2995">
        <w:rPr>
          <w:noProof/>
          <w:lang w:eastAsia="ja-JP"/>
        </w:rPr>
        <mc:AlternateContent>
          <mc:Choice Requires="wps">
            <w:drawing>
              <wp:anchor distT="0" distB="0" distL="114300" distR="114300" simplePos="0" relativeHeight="251809280" behindDoc="0" locked="0" layoutInCell="1" allowOverlap="1" wp14:anchorId="79433AC1" wp14:editId="4838AAC0">
                <wp:simplePos x="0" y="0"/>
                <wp:positionH relativeFrom="column">
                  <wp:posOffset>1701165</wp:posOffset>
                </wp:positionH>
                <wp:positionV relativeFrom="paragraph">
                  <wp:posOffset>1635760</wp:posOffset>
                </wp:positionV>
                <wp:extent cx="232410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a:effectLst/>
                      </wps:spPr>
                      <wps:txbx>
                        <w:txbxContent>
                          <w:p w14:paraId="5A0BB20E" w14:textId="401383A8" w:rsidR="009E0791" w:rsidRPr="006053DA" w:rsidRDefault="009E0791" w:rsidP="006B4548">
                            <w:pPr>
                              <w:pStyle w:val="Caption"/>
                              <w:rPr>
                                <w:noProof/>
                                <w:szCs w:val="26"/>
                                <w:u w:val="single"/>
                              </w:rPr>
                            </w:pPr>
                            <w:bookmarkStart w:id="42" w:name="_Toc13834807"/>
                            <w:r>
                              <w:t xml:space="preserve">Hình </w:t>
                            </w:r>
                            <w:r w:rsidR="00C575B3">
                              <w:fldChar w:fldCharType="begin"/>
                            </w:r>
                            <w:r w:rsidR="00C575B3">
                              <w:instrText xml:space="preserve"> SEQ Hình \* ARABIC </w:instrText>
                            </w:r>
                            <w:r w:rsidR="00C575B3">
                              <w:fldChar w:fldCharType="separate"/>
                            </w:r>
                            <w:r w:rsidR="00666720">
                              <w:rPr>
                                <w:noProof/>
                              </w:rPr>
                              <w:t>12</w:t>
                            </w:r>
                            <w:r w:rsidR="00C575B3">
                              <w:rPr>
                                <w:noProof/>
                              </w:rPr>
                              <w:fldChar w:fldCharType="end"/>
                            </w:r>
                            <w:r>
                              <w:t xml:space="preserve">. </w:t>
                            </w:r>
                            <w:r>
                              <w:rPr>
                                <w:shd w:val="clear" w:color="auto" w:fill="FFFFFF"/>
                                <w:lang w:val="vi-VN"/>
                              </w:rPr>
                              <w:t>Mobile Technologies (1)</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433AC1" id="Text Box 60" o:spid="_x0000_s1037" type="#_x0000_t202" style="position:absolute;left:0;text-align:left;margin-left:133.95pt;margin-top:128.8pt;width:183pt;height:.05pt;z-index:2518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" stroked="f">
                <v:textbox style="mso-fit-shape-to-text:t" inset="0,0,0,0">
                  <w:txbxContent>
                    <w:p w14:paraId="5A0BB20E" w14:textId="401383A8" w:rsidR="009E0791" w:rsidRPr="006053DA" w:rsidRDefault="009E0791" w:rsidP="006B4548">
                      <w:pPr>
                        <w:pStyle w:val="Caption"/>
                        <w:rPr>
                          <w:noProof/>
                          <w:szCs w:val="26"/>
                          <w:u w:val="single"/>
                        </w:rPr>
                      </w:pPr>
                      <w:bookmarkStart w:id="52" w:name="_Toc13834807"/>
                      <w:r>
                        <w:t xml:space="preserve">Hình </w:t>
                      </w:r>
                      <w:fldSimple w:instr=" SEQ Hình \* ARABIC ">
                        <w:r w:rsidR="00666720">
                          <w:rPr>
                            <w:noProof/>
                          </w:rPr>
                          <w:t>12</w:t>
                        </w:r>
                      </w:fldSimple>
                      <w:r>
                        <w:t xml:space="preserve">. </w:t>
                      </w:r>
                      <w:r>
                        <w:rPr>
                          <w:shd w:val="clear" w:color="auto" w:fill="FFFFFF"/>
                          <w:lang w:val="vi-VN"/>
                        </w:rPr>
                        <w:t>Mobile Technologies (1)</w:t>
                      </w:r>
                      <w:bookmarkEnd w:id="52"/>
                    </w:p>
                  </w:txbxContent>
                </v:textbox>
                <w10:wrap type="topAndBottom"/>
              </v:shape>
            </w:pict>
          </mc:Fallback>
        </mc:AlternateContent>
      </w:r>
      <w:r w:rsidRPr="00DF2995">
        <w:rPr>
          <w:noProof/>
          <w:lang w:eastAsia="ja-JP"/>
        </w:rPr>
        <w:drawing>
          <wp:anchor distT="0" distB="0" distL="114300" distR="114300" simplePos="0" relativeHeight="251807232" behindDoc="0" locked="0" layoutInCell="1" allowOverlap="1" wp14:anchorId="6C6F12D6" wp14:editId="6173DA05">
            <wp:simplePos x="0" y="0"/>
            <wp:positionH relativeFrom="column">
              <wp:posOffset>1701165</wp:posOffset>
            </wp:positionH>
            <wp:positionV relativeFrom="paragraph">
              <wp:posOffset>661670</wp:posOffset>
            </wp:positionV>
            <wp:extent cx="2324100" cy="916940"/>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324100" cy="916940"/>
                    </a:xfrm>
                    <a:prstGeom prst="rect">
                      <a:avLst/>
                    </a:prstGeom>
                  </pic:spPr>
                </pic:pic>
              </a:graphicData>
            </a:graphic>
            <wp14:sizeRelH relativeFrom="page">
              <wp14:pctWidth>0</wp14:pctWidth>
            </wp14:sizeRelH>
            <wp14:sizeRelV relativeFrom="page">
              <wp14:pctHeight>0</wp14:pctHeight>
            </wp14:sizeRelV>
          </wp:anchor>
        </w:drawing>
      </w:r>
      <w:r w:rsidR="0031580D">
        <w:rPr>
          <w:shd w:val="clear" w:color="auto" w:fill="FFFFFF"/>
        </w:rPr>
        <w:t xml:space="preserve">Native </w:t>
      </w:r>
      <w:r w:rsidR="00E348DE" w:rsidRPr="00DF2995">
        <w:rPr>
          <w:shd w:val="clear" w:color="auto" w:fill="FFFFFF"/>
        </w:rPr>
        <w:t>apps: Java/C++ (Android), Objective-C / SWIFT (iOS), C# (Windows Phone).</w:t>
      </w:r>
    </w:p>
    <w:p w14:paraId="686B6AAE" w14:textId="61EF955F" w:rsidR="006B4548" w:rsidRPr="00DF2995" w:rsidRDefault="006147B1" w:rsidP="00EE1BF5">
      <w:pPr>
        <w:pStyle w:val="ListParagraph"/>
        <w:numPr>
          <w:ilvl w:val="0"/>
          <w:numId w:val="32"/>
        </w:numPr>
        <w:jc w:val="left"/>
        <w:rPr>
          <w:shd w:val="clear" w:color="auto" w:fill="FFFFFF"/>
        </w:rPr>
      </w:pPr>
      <w:r w:rsidRPr="00DF2995">
        <w:rPr>
          <w:noProof/>
          <w:lang w:eastAsia="ja-JP"/>
        </w:rPr>
        <mc:AlternateContent>
          <mc:Choice Requires="wps">
            <w:drawing>
              <wp:anchor distT="0" distB="0" distL="114300" distR="114300" simplePos="0" relativeHeight="251812352" behindDoc="0" locked="0" layoutInCell="1" allowOverlap="1" wp14:anchorId="3F4257B8" wp14:editId="1617E034">
                <wp:simplePos x="0" y="0"/>
                <wp:positionH relativeFrom="column">
                  <wp:posOffset>1615440</wp:posOffset>
                </wp:positionH>
                <wp:positionV relativeFrom="paragraph">
                  <wp:posOffset>3013710</wp:posOffset>
                </wp:positionV>
                <wp:extent cx="2533650" cy="635"/>
                <wp:effectExtent l="0" t="0" r="0" b="1270"/>
                <wp:wrapTopAndBottom/>
                <wp:docPr id="63" name="Text Box 63"/>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a:effectLst/>
                      </wps:spPr>
                      <wps:txbx>
                        <w:txbxContent>
                          <w:p w14:paraId="26C77624" w14:textId="246ED6C9" w:rsidR="009E0791" w:rsidRPr="00C171DE" w:rsidRDefault="009E0791" w:rsidP="006147B1">
                            <w:pPr>
                              <w:pStyle w:val="Caption"/>
                              <w:rPr>
                                <w:noProof/>
                                <w:szCs w:val="26"/>
                              </w:rPr>
                            </w:pPr>
                            <w:bookmarkStart w:id="43" w:name="_Toc13834808"/>
                            <w:r>
                              <w:t xml:space="preserve">Hình </w:t>
                            </w:r>
                            <w:r w:rsidR="00C575B3">
                              <w:fldChar w:fldCharType="begin"/>
                            </w:r>
                            <w:r w:rsidR="00C575B3">
                              <w:instrText xml:space="preserve"> SEQ Hình \* ARABIC </w:instrText>
                            </w:r>
                            <w:r w:rsidR="00C575B3">
                              <w:fldChar w:fldCharType="separate"/>
                            </w:r>
                            <w:r w:rsidR="00666720">
                              <w:rPr>
                                <w:noProof/>
                              </w:rPr>
                              <w:t>13</w:t>
                            </w:r>
                            <w:r w:rsidR="00C575B3">
                              <w:rPr>
                                <w:noProof/>
                              </w:rPr>
                              <w:fldChar w:fldCharType="end"/>
                            </w:r>
                            <w:r>
                              <w:t>.</w:t>
                            </w:r>
                            <w:r w:rsidRPr="006147B1">
                              <w:rPr>
                                <w:shd w:val="clear" w:color="auto" w:fill="FFFFFF"/>
                                <w:lang w:val="vi-VN"/>
                              </w:rPr>
                              <w:t xml:space="preserve"> </w:t>
                            </w:r>
                            <w:r>
                              <w:rPr>
                                <w:shd w:val="clear" w:color="auto" w:fill="FFFFFF"/>
                                <w:lang w:val="vi-VN"/>
                              </w:rPr>
                              <w:t>Mobile Technologies (2).</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4257B8" id="Text Box 63" o:spid="_x0000_s1038" type="#_x0000_t202" style="position:absolute;left:0;text-align:left;margin-left:127.2pt;margin-top:237.3pt;width:199.5pt;height:.05pt;z-index:251812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" stroked="f">
                <v:textbox style="mso-fit-shape-to-text:t" inset="0,0,0,0">
                  <w:txbxContent>
                    <w:p w14:paraId="26C77624" w14:textId="246ED6C9" w:rsidR="009E0791" w:rsidRPr="00C171DE" w:rsidRDefault="009E0791" w:rsidP="006147B1">
                      <w:pPr>
                        <w:pStyle w:val="Caption"/>
                        <w:rPr>
                          <w:noProof/>
                          <w:szCs w:val="26"/>
                        </w:rPr>
                      </w:pPr>
                      <w:bookmarkStart w:id="54" w:name="_Toc13834808"/>
                      <w:r>
                        <w:t xml:space="preserve">Hình </w:t>
                      </w:r>
                      <w:fldSimple w:instr=" SEQ Hình \* ARABIC ">
                        <w:r w:rsidR="00666720">
                          <w:rPr>
                            <w:noProof/>
                          </w:rPr>
                          <w:t>13</w:t>
                        </w:r>
                      </w:fldSimple>
                      <w:r>
                        <w:t>.</w:t>
                      </w:r>
                      <w:r w:rsidRPr="006147B1">
                        <w:rPr>
                          <w:shd w:val="clear" w:color="auto" w:fill="FFFFFF"/>
                          <w:lang w:val="vi-VN"/>
                        </w:rPr>
                        <w:t xml:space="preserve"> </w:t>
                      </w:r>
                      <w:r>
                        <w:rPr>
                          <w:shd w:val="clear" w:color="auto" w:fill="FFFFFF"/>
                          <w:lang w:val="vi-VN"/>
                        </w:rPr>
                        <w:t>Mobile Technologies (2).</w:t>
                      </w:r>
                      <w:bookmarkEnd w:id="54"/>
                    </w:p>
                  </w:txbxContent>
                </v:textbox>
                <w10:wrap type="topAndBottom"/>
              </v:shape>
            </w:pict>
          </mc:Fallback>
        </mc:AlternateContent>
      </w:r>
      <w:r w:rsidRPr="00DF2995">
        <w:rPr>
          <w:noProof/>
          <w:lang w:eastAsia="ja-JP"/>
        </w:rPr>
        <w:drawing>
          <wp:anchor distT="0" distB="0" distL="114300" distR="114300" simplePos="0" relativeHeight="251810304" behindDoc="0" locked="0" layoutInCell="1" allowOverlap="1" wp14:anchorId="6057E5AE" wp14:editId="08C378E1">
            <wp:simplePos x="0" y="0"/>
            <wp:positionH relativeFrom="column">
              <wp:posOffset>2225040</wp:posOffset>
            </wp:positionH>
            <wp:positionV relativeFrom="paragraph">
              <wp:posOffset>2146935</wp:posOffset>
            </wp:positionV>
            <wp:extent cx="1409700" cy="762635"/>
            <wp:effectExtent l="0" t="0" r="0" b="0"/>
            <wp:wrapTopAndBottom/>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409700" cy="762635"/>
                    </a:xfrm>
                    <a:prstGeom prst="rect">
                      <a:avLst/>
                    </a:prstGeom>
                  </pic:spPr>
                </pic:pic>
              </a:graphicData>
            </a:graphic>
            <wp14:sizeRelH relativeFrom="page">
              <wp14:pctWidth>0</wp14:pctWidth>
            </wp14:sizeRelH>
            <wp14:sizeRelV relativeFrom="page">
              <wp14:pctHeight>0</wp14:pctHeight>
            </wp14:sizeRelV>
          </wp:anchor>
        </w:drawing>
      </w:r>
      <w:r w:rsidR="006B4548" w:rsidRPr="00DF2995">
        <w:rPr>
          <w:shd w:val="clear" w:color="auto" w:fill="FFFFFF"/>
        </w:rPr>
        <w:t>Hybrid apps for iOS, Android, Windows Phone: Apache Cordova (PhoneGap) / AngularJS.</w:t>
      </w:r>
    </w:p>
    <w:p w14:paraId="00BC1274" w14:textId="6DAD2B8B" w:rsidR="006B4548" w:rsidRPr="00DF2995" w:rsidRDefault="006147B1" w:rsidP="00910E2C">
      <w:pPr>
        <w:pStyle w:val="ListParagraph"/>
        <w:numPr>
          <w:ilvl w:val="0"/>
          <w:numId w:val="32"/>
        </w:numPr>
        <w:jc w:val="left"/>
        <w:rPr>
          <w:shd w:val="clear" w:color="auto" w:fill="FFFFFF"/>
        </w:rPr>
      </w:pPr>
      <w:r w:rsidRPr="00DF2995">
        <w:rPr>
          <w:noProof/>
          <w:lang w:eastAsia="ja-JP"/>
        </w:rPr>
        <w:lastRenderedPageBreak/>
        <mc:AlternateContent>
          <mc:Choice Requires="wps">
            <w:drawing>
              <wp:anchor distT="0" distB="0" distL="114300" distR="114300" simplePos="0" relativeHeight="251815424" behindDoc="0" locked="0" layoutInCell="1" allowOverlap="1" wp14:anchorId="1D8A33EA" wp14:editId="01C5A3A6">
                <wp:simplePos x="0" y="0"/>
                <wp:positionH relativeFrom="column">
                  <wp:posOffset>1158240</wp:posOffset>
                </wp:positionH>
                <wp:positionV relativeFrom="paragraph">
                  <wp:posOffset>1541145</wp:posOffset>
                </wp:positionV>
                <wp:extent cx="3657600" cy="635"/>
                <wp:effectExtent l="0" t="0" r="0" b="1270"/>
                <wp:wrapTopAndBottom/>
                <wp:docPr id="65" name="Text Box 65"/>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a:effectLst/>
                      </wps:spPr>
                      <wps:txbx>
                        <w:txbxContent>
                          <w:p w14:paraId="59807621" w14:textId="5E32BF58" w:rsidR="009E0791" w:rsidRPr="000B5747" w:rsidRDefault="009E0791" w:rsidP="006147B1">
                            <w:pPr>
                              <w:pStyle w:val="Caption"/>
                              <w:rPr>
                                <w:noProof/>
                                <w:szCs w:val="26"/>
                              </w:rPr>
                            </w:pPr>
                            <w:bookmarkStart w:id="44" w:name="_Toc13834809"/>
                            <w:r>
                              <w:t xml:space="preserve">Hình </w:t>
                            </w:r>
                            <w:r w:rsidR="00C575B3">
                              <w:fldChar w:fldCharType="begin"/>
                            </w:r>
                            <w:r w:rsidR="00C575B3">
                              <w:instrText xml:space="preserve"> SEQ Hình \* ARABIC </w:instrText>
                            </w:r>
                            <w:r w:rsidR="00C575B3">
                              <w:fldChar w:fldCharType="separate"/>
                            </w:r>
                            <w:r w:rsidR="00666720">
                              <w:rPr>
                                <w:noProof/>
                              </w:rPr>
                              <w:t>14</w:t>
                            </w:r>
                            <w:r w:rsidR="00C575B3">
                              <w:rPr>
                                <w:noProof/>
                              </w:rPr>
                              <w:fldChar w:fldCharType="end"/>
                            </w:r>
                            <w:r>
                              <w:t xml:space="preserve">. </w:t>
                            </w:r>
                            <w:r>
                              <w:rPr>
                                <w:shd w:val="clear" w:color="auto" w:fill="FFFFFF"/>
                                <w:lang w:val="vi-VN"/>
                              </w:rPr>
                              <w:t>Mobile Technologies (3).</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8A33EA" id="Text Box 65" o:spid="_x0000_s1039" type="#_x0000_t202" style="position:absolute;left:0;text-align:left;margin-left:91.2pt;margin-top:121.35pt;width:4in;height:.05pt;z-index:25181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" stroked="f">
                <v:textbox style="mso-fit-shape-to-text:t" inset="0,0,0,0">
                  <w:txbxContent>
                    <w:p w14:paraId="59807621" w14:textId="5E32BF58" w:rsidR="009E0791" w:rsidRPr="000B5747" w:rsidRDefault="009E0791" w:rsidP="006147B1">
                      <w:pPr>
                        <w:pStyle w:val="Caption"/>
                        <w:rPr>
                          <w:noProof/>
                          <w:szCs w:val="26"/>
                        </w:rPr>
                      </w:pPr>
                      <w:bookmarkStart w:id="56" w:name="_Toc13834809"/>
                      <w:r>
                        <w:t xml:space="preserve">Hình </w:t>
                      </w:r>
                      <w:fldSimple w:instr=" SEQ Hình \* ARABIC ">
                        <w:r w:rsidR="00666720">
                          <w:rPr>
                            <w:noProof/>
                          </w:rPr>
                          <w:t>14</w:t>
                        </w:r>
                      </w:fldSimple>
                      <w:r>
                        <w:t xml:space="preserve">. </w:t>
                      </w:r>
                      <w:r>
                        <w:rPr>
                          <w:shd w:val="clear" w:color="auto" w:fill="FFFFFF"/>
                          <w:lang w:val="vi-VN"/>
                        </w:rPr>
                        <w:t>Mobile Technologies (3).</w:t>
                      </w:r>
                      <w:bookmarkEnd w:id="56"/>
                    </w:p>
                  </w:txbxContent>
                </v:textbox>
                <w10:wrap type="topAndBottom"/>
              </v:shape>
            </w:pict>
          </mc:Fallback>
        </mc:AlternateContent>
      </w:r>
      <w:r w:rsidR="006B4548" w:rsidRPr="00DF2995">
        <w:rPr>
          <w:shd w:val="clear" w:color="auto" w:fill="FFFFFF"/>
        </w:rPr>
        <w:t>Cross-platform native development: Xamarin (iOS, Android, Windows Phone).</w:t>
      </w:r>
    </w:p>
    <w:p w14:paraId="469765FF" w14:textId="2463E878" w:rsidR="009A1730" w:rsidRPr="00DF2995" w:rsidRDefault="006147B1" w:rsidP="002C05C7">
      <w:pPr>
        <w:pStyle w:val="Heading3"/>
        <w:numPr>
          <w:ilvl w:val="2"/>
          <w:numId w:val="24"/>
        </w:numPr>
      </w:pPr>
      <w:bookmarkStart w:id="45" w:name="_Toc13834786"/>
      <w:r w:rsidRPr="00DF2995">
        <w:rPr>
          <w:noProof/>
          <w:lang w:eastAsia="ja-JP"/>
        </w:rPr>
        <w:drawing>
          <wp:anchor distT="0" distB="0" distL="114300" distR="114300" simplePos="0" relativeHeight="251813376" behindDoc="0" locked="0" layoutInCell="1" allowOverlap="1" wp14:anchorId="6520A64C" wp14:editId="73BC731C">
            <wp:simplePos x="0" y="0"/>
            <wp:positionH relativeFrom="column">
              <wp:posOffset>2501265</wp:posOffset>
            </wp:positionH>
            <wp:positionV relativeFrom="paragraph">
              <wp:posOffset>54610</wp:posOffset>
            </wp:positionV>
            <wp:extent cx="895350" cy="829945"/>
            <wp:effectExtent l="0" t="0" r="0" b="8255"/>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895350" cy="829945"/>
                    </a:xfrm>
                    <a:prstGeom prst="rect">
                      <a:avLst/>
                    </a:prstGeom>
                  </pic:spPr>
                </pic:pic>
              </a:graphicData>
            </a:graphic>
            <wp14:sizeRelH relativeFrom="page">
              <wp14:pctWidth>0</wp14:pctWidth>
            </wp14:sizeRelH>
            <wp14:sizeRelV relativeFrom="page">
              <wp14:pctHeight>0</wp14:pctHeight>
            </wp14:sizeRelV>
          </wp:anchor>
        </w:drawing>
      </w:r>
      <w:r w:rsidR="006053DA" w:rsidRPr="00DF2995">
        <w:rPr>
          <w:shd w:val="clear" w:color="auto" w:fill="FFFFFF"/>
        </w:rPr>
        <w:t xml:space="preserve"> </w:t>
      </w:r>
      <w:r w:rsidR="006053DA" w:rsidRPr="00DF2995">
        <w:t>Frontend &amp; Web Technologies</w:t>
      </w:r>
      <w:bookmarkEnd w:id="45"/>
    </w:p>
    <w:p w14:paraId="0D075A48" w14:textId="165FC1EF" w:rsidR="006053DA" w:rsidRPr="00DF2995" w:rsidRDefault="00C4750A" w:rsidP="002C05C7">
      <w:pPr>
        <w:pStyle w:val="ListParagraph"/>
        <w:numPr>
          <w:ilvl w:val="0"/>
          <w:numId w:val="33"/>
        </w:numPr>
        <w:rPr>
          <w:shd w:val="clear" w:color="auto" w:fill="FFFFFF"/>
        </w:rPr>
      </w:pPr>
      <w:r w:rsidRPr="00DF2995">
        <w:rPr>
          <w:noProof/>
          <w:lang w:eastAsia="ja-JP"/>
        </w:rPr>
        <mc:AlternateContent>
          <mc:Choice Requires="wps">
            <w:drawing>
              <wp:anchor distT="0" distB="0" distL="114300" distR="114300" simplePos="0" relativeHeight="251818496" behindDoc="0" locked="0" layoutInCell="1" allowOverlap="1" wp14:anchorId="07F0CC9D" wp14:editId="4F10ED11">
                <wp:simplePos x="0" y="0"/>
                <wp:positionH relativeFrom="column">
                  <wp:posOffset>1319530</wp:posOffset>
                </wp:positionH>
                <wp:positionV relativeFrom="paragraph">
                  <wp:posOffset>1185545</wp:posOffset>
                </wp:positionV>
                <wp:extent cx="3324225" cy="635"/>
                <wp:effectExtent l="0" t="0" r="9525" b="1270"/>
                <wp:wrapTopAndBottom/>
                <wp:docPr id="67" name="Text Box 67"/>
                <wp:cNvGraphicFramePr/>
                <a:graphic xmlns:a="http://schemas.openxmlformats.org/drawingml/2006/main">
                  <a:graphicData uri="http://schemas.microsoft.com/office/word/2010/wordprocessingShape">
                    <wps:wsp>
                      <wps:cNvSpPr txBox="1"/>
                      <wps:spPr>
                        <a:xfrm>
                          <a:off x="0" y="0"/>
                          <a:ext cx="3324225" cy="635"/>
                        </a:xfrm>
                        <a:prstGeom prst="rect">
                          <a:avLst/>
                        </a:prstGeom>
                        <a:solidFill>
                          <a:prstClr val="white"/>
                        </a:solidFill>
                        <a:ln>
                          <a:noFill/>
                        </a:ln>
                        <a:effectLst/>
                      </wps:spPr>
                      <wps:txbx>
                        <w:txbxContent>
                          <w:p w14:paraId="79FC9A28" w14:textId="67C692A4" w:rsidR="009E0791" w:rsidRPr="00946116" w:rsidRDefault="009E0791" w:rsidP="00C4750A">
                            <w:pPr>
                              <w:pStyle w:val="Caption"/>
                              <w:rPr>
                                <w:noProof/>
                                <w:szCs w:val="26"/>
                              </w:rPr>
                            </w:pPr>
                            <w:bookmarkStart w:id="46" w:name="_Toc13834810"/>
                            <w:r>
                              <w:t xml:space="preserve">Hình </w:t>
                            </w:r>
                            <w:r w:rsidR="00C575B3">
                              <w:fldChar w:fldCharType="begin"/>
                            </w:r>
                            <w:r w:rsidR="00C575B3">
                              <w:instrText xml:space="preserve"> SEQ Hình \* ARABIC </w:instrText>
                            </w:r>
                            <w:r w:rsidR="00C575B3">
                              <w:fldChar w:fldCharType="separate"/>
                            </w:r>
                            <w:r w:rsidR="00666720">
                              <w:rPr>
                                <w:noProof/>
                              </w:rPr>
                              <w:t>15</w:t>
                            </w:r>
                            <w:r w:rsidR="00C575B3">
                              <w:rPr>
                                <w:noProof/>
                              </w:rPr>
                              <w:fldChar w:fldCharType="end"/>
                            </w:r>
                            <w:r>
                              <w:t>.</w:t>
                            </w:r>
                            <w:r w:rsidRPr="00C4750A">
                              <w:t xml:space="preserve"> </w:t>
                            </w:r>
                            <w:r w:rsidRPr="006053DA">
                              <w:t>Frontend</w:t>
                            </w:r>
                            <w:r>
                              <w:t xml:space="preserve"> </w:t>
                            </w:r>
                            <w:r w:rsidRPr="006053DA">
                              <w:t>&amp; Web Technologies</w:t>
                            </w:r>
                            <w:r>
                              <w:t xml:space="preserve"> (1).</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F0CC9D" id="Text Box 67" o:spid="_x0000_s1040" type="#_x0000_t202" style="position:absolute;left:0;text-align:left;margin-left:103.9pt;margin-top:93.35pt;width:261.75pt;height:.05pt;z-index:251818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DAVNwIAAHUEAAAOAAAAZHJzL2Uyb0RvYy54bWysVE1v2zAMvQ/YfxB0X5yPNhuM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" stroked="f">
                <v:textbox style="mso-fit-shape-to-text:t" inset="0,0,0,0">
                  <w:txbxContent>
                    <w:p w14:paraId="79FC9A28" w14:textId="67C692A4" w:rsidR="009E0791" w:rsidRPr="00946116" w:rsidRDefault="009E0791" w:rsidP="00C4750A">
                      <w:pPr>
                        <w:pStyle w:val="Caption"/>
                        <w:rPr>
                          <w:noProof/>
                          <w:szCs w:val="26"/>
                        </w:rPr>
                      </w:pPr>
                      <w:bookmarkStart w:id="59" w:name="_Toc13834810"/>
                      <w:r>
                        <w:t xml:space="preserve">Hình </w:t>
                      </w:r>
                      <w:fldSimple w:instr=" SEQ Hình \* ARABIC ">
                        <w:r w:rsidR="00666720">
                          <w:rPr>
                            <w:noProof/>
                          </w:rPr>
                          <w:t>15</w:t>
                        </w:r>
                      </w:fldSimple>
                      <w:r>
                        <w:t>.</w:t>
                      </w:r>
                      <w:r w:rsidRPr="00C4750A">
                        <w:t xml:space="preserve"> </w:t>
                      </w:r>
                      <w:r w:rsidRPr="006053DA">
                        <w:t>Frontend</w:t>
                      </w:r>
                      <w:r>
                        <w:t xml:space="preserve"> </w:t>
                      </w:r>
                      <w:r w:rsidRPr="006053DA">
                        <w:t>&amp; Web Technologies</w:t>
                      </w:r>
                      <w:r>
                        <w:t xml:space="preserve"> (1).</w:t>
                      </w:r>
                      <w:bookmarkEnd w:id="59"/>
                    </w:p>
                  </w:txbxContent>
                </v:textbox>
                <w10:wrap type="topAndBottom"/>
              </v:shape>
            </w:pict>
          </mc:Fallback>
        </mc:AlternateContent>
      </w:r>
      <w:r w:rsidRPr="00DF2995">
        <w:rPr>
          <w:noProof/>
          <w:lang w:eastAsia="ja-JP"/>
        </w:rPr>
        <w:drawing>
          <wp:anchor distT="0" distB="0" distL="114300" distR="114300" simplePos="0" relativeHeight="251816448" behindDoc="0" locked="0" layoutInCell="1" allowOverlap="1" wp14:anchorId="2C16A525" wp14:editId="284E57C2">
            <wp:simplePos x="0" y="0"/>
            <wp:positionH relativeFrom="column">
              <wp:posOffset>1844040</wp:posOffset>
            </wp:positionH>
            <wp:positionV relativeFrom="paragraph">
              <wp:posOffset>371475</wp:posOffset>
            </wp:positionV>
            <wp:extent cx="2209800" cy="814070"/>
            <wp:effectExtent l="0" t="0" r="0" b="508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209800" cy="814070"/>
                    </a:xfrm>
                    <a:prstGeom prst="rect">
                      <a:avLst/>
                    </a:prstGeom>
                  </pic:spPr>
                </pic:pic>
              </a:graphicData>
            </a:graphic>
            <wp14:sizeRelH relativeFrom="page">
              <wp14:pctWidth>0</wp14:pctWidth>
            </wp14:sizeRelH>
            <wp14:sizeRelV relativeFrom="page">
              <wp14:pctHeight>0</wp14:pctHeight>
            </wp14:sizeRelV>
          </wp:anchor>
        </w:drawing>
      </w:r>
      <w:r w:rsidR="006053DA" w:rsidRPr="00DF2995">
        <w:rPr>
          <w:shd w:val="clear" w:color="auto" w:fill="FFFFFF"/>
        </w:rPr>
        <w:t>Web Services, HTML5, XHTML, DHTML/CSS, RHTML, XML, XSL</w:t>
      </w:r>
      <w:r w:rsidRPr="00DF2995">
        <w:rPr>
          <w:shd w:val="clear" w:color="auto" w:fill="FFFFFF"/>
        </w:rPr>
        <w:t>.</w:t>
      </w:r>
    </w:p>
    <w:p w14:paraId="2798A24D" w14:textId="3F4B21FE" w:rsidR="006053DA" w:rsidRPr="00DF2995" w:rsidRDefault="00C4750A" w:rsidP="002C2607">
      <w:pPr>
        <w:pStyle w:val="ListParagraph"/>
        <w:numPr>
          <w:ilvl w:val="0"/>
          <w:numId w:val="33"/>
        </w:numPr>
        <w:jc w:val="left"/>
        <w:rPr>
          <w:shd w:val="clear" w:color="auto" w:fill="FFFFFF"/>
        </w:rPr>
      </w:pPr>
      <w:r w:rsidRPr="00DF2995">
        <w:rPr>
          <w:noProof/>
          <w:lang w:eastAsia="ja-JP"/>
        </w:rPr>
        <mc:AlternateContent>
          <mc:Choice Requires="wps">
            <w:drawing>
              <wp:anchor distT="0" distB="0" distL="114300" distR="114300" simplePos="0" relativeHeight="251821568" behindDoc="0" locked="0" layoutInCell="1" allowOverlap="1" wp14:anchorId="719DE6E0" wp14:editId="5F050EC1">
                <wp:simplePos x="0" y="0"/>
                <wp:positionH relativeFrom="column">
                  <wp:posOffset>329565</wp:posOffset>
                </wp:positionH>
                <wp:positionV relativeFrom="paragraph">
                  <wp:posOffset>3277870</wp:posOffset>
                </wp:positionV>
                <wp:extent cx="5372100" cy="635"/>
                <wp:effectExtent l="0" t="0" r="0" b="1270"/>
                <wp:wrapTopAndBottom/>
                <wp:docPr id="70" name="Text Box 7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14:paraId="79DBB221" w14:textId="478C0AC6" w:rsidR="009E0791" w:rsidRPr="00B50C4B" w:rsidRDefault="009E0791" w:rsidP="00C4750A">
                            <w:pPr>
                              <w:pStyle w:val="Caption"/>
                              <w:rPr>
                                <w:noProof/>
                                <w:szCs w:val="26"/>
                              </w:rPr>
                            </w:pPr>
                            <w:bookmarkStart w:id="47" w:name="_Toc13834811"/>
                            <w:r>
                              <w:t xml:space="preserve">Hình </w:t>
                            </w:r>
                            <w:r w:rsidR="00C575B3">
                              <w:fldChar w:fldCharType="begin"/>
                            </w:r>
                            <w:r w:rsidR="00C575B3">
                              <w:instrText xml:space="preserve"> SEQ Hình \* ARABIC </w:instrText>
                            </w:r>
                            <w:r w:rsidR="00C575B3">
                              <w:fldChar w:fldCharType="separate"/>
                            </w:r>
                            <w:r w:rsidR="00666720">
                              <w:rPr>
                                <w:noProof/>
                              </w:rPr>
                              <w:t>16</w:t>
                            </w:r>
                            <w:r w:rsidR="00C575B3">
                              <w:rPr>
                                <w:noProof/>
                              </w:rPr>
                              <w:fldChar w:fldCharType="end"/>
                            </w:r>
                            <w:r>
                              <w:t xml:space="preserve">. </w:t>
                            </w:r>
                            <w:r w:rsidRPr="006053DA">
                              <w:t>Frontend</w:t>
                            </w:r>
                            <w:r>
                              <w:t xml:space="preserve"> </w:t>
                            </w:r>
                            <w:r w:rsidRPr="006053DA">
                              <w:t>&amp; Web Technologies</w:t>
                            </w:r>
                            <w:r>
                              <w:t xml:space="preserve"> (2).</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DE6E0" id="Text Box 70" o:spid="_x0000_s1041" type="#_x0000_t202" style="position:absolute;left:0;text-align:left;margin-left:25.95pt;margin-top:258.1pt;width:423pt;height:.05pt;z-index:251821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" stroked="f">
                <v:textbox style="mso-fit-shape-to-text:t" inset="0,0,0,0">
                  <w:txbxContent>
                    <w:p w14:paraId="79DBB221" w14:textId="478C0AC6" w:rsidR="009E0791" w:rsidRPr="00B50C4B" w:rsidRDefault="009E0791" w:rsidP="00C4750A">
                      <w:pPr>
                        <w:pStyle w:val="Caption"/>
                        <w:rPr>
                          <w:noProof/>
                          <w:szCs w:val="26"/>
                        </w:rPr>
                      </w:pPr>
                      <w:bookmarkStart w:id="61" w:name="_Toc13834811"/>
                      <w:r>
                        <w:t xml:space="preserve">Hình </w:t>
                      </w:r>
                      <w:fldSimple w:instr=" SEQ Hình \* ARABIC ">
                        <w:r w:rsidR="00666720">
                          <w:rPr>
                            <w:noProof/>
                          </w:rPr>
                          <w:t>16</w:t>
                        </w:r>
                      </w:fldSimple>
                      <w:r>
                        <w:t xml:space="preserve">. </w:t>
                      </w:r>
                      <w:r w:rsidRPr="006053DA">
                        <w:t>Frontend</w:t>
                      </w:r>
                      <w:r>
                        <w:t xml:space="preserve"> </w:t>
                      </w:r>
                      <w:r w:rsidRPr="006053DA">
                        <w:t>&amp; Web Technologies</w:t>
                      </w:r>
                      <w:r>
                        <w:t xml:space="preserve"> (2).</w:t>
                      </w:r>
                      <w:bookmarkEnd w:id="61"/>
                    </w:p>
                  </w:txbxContent>
                </v:textbox>
                <w10:wrap type="topAndBottom"/>
              </v:shape>
            </w:pict>
          </mc:Fallback>
        </mc:AlternateContent>
      </w:r>
      <w:r w:rsidRPr="00DF2995">
        <w:rPr>
          <w:noProof/>
          <w:lang w:eastAsia="ja-JP"/>
        </w:rPr>
        <w:drawing>
          <wp:anchor distT="0" distB="0" distL="114300" distR="114300" simplePos="0" relativeHeight="251819520" behindDoc="0" locked="0" layoutInCell="1" allowOverlap="1" wp14:anchorId="519817A5" wp14:editId="4063D1D5">
            <wp:simplePos x="0" y="0"/>
            <wp:positionH relativeFrom="column">
              <wp:posOffset>196215</wp:posOffset>
            </wp:positionH>
            <wp:positionV relativeFrom="paragraph">
              <wp:posOffset>1903095</wp:posOffset>
            </wp:positionV>
            <wp:extent cx="5372100" cy="1377950"/>
            <wp:effectExtent l="0" t="0" r="0" b="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372100" cy="1377950"/>
                    </a:xfrm>
                    <a:prstGeom prst="rect">
                      <a:avLst/>
                    </a:prstGeom>
                  </pic:spPr>
                </pic:pic>
              </a:graphicData>
            </a:graphic>
            <wp14:sizeRelH relativeFrom="page">
              <wp14:pctWidth>0</wp14:pctWidth>
            </wp14:sizeRelH>
            <wp14:sizeRelV relativeFrom="page">
              <wp14:pctHeight>0</wp14:pctHeight>
            </wp14:sizeRelV>
          </wp:anchor>
        </w:drawing>
      </w:r>
      <w:r w:rsidR="006053DA" w:rsidRPr="00DF2995">
        <w:rPr>
          <w:shd w:val="clear" w:color="auto" w:fill="FFFFFF"/>
        </w:rPr>
        <w:t>AJAX/JSON, jQuery, jQuery UI, ExtJS, Prototype, Dojo, Backbone.js, AngularJS, Knockout.js, Kendo UI, RequireJS, Durandal</w:t>
      </w:r>
      <w:r w:rsidRPr="00DF2995">
        <w:rPr>
          <w:shd w:val="clear" w:color="auto" w:fill="FFFFFF"/>
        </w:rPr>
        <w:t>.</w:t>
      </w:r>
    </w:p>
    <w:p w14:paraId="2DF16364" w14:textId="7A29691A" w:rsidR="00C4750A" w:rsidRPr="00DF2995" w:rsidRDefault="00C4750A" w:rsidP="002C05C7">
      <w:pPr>
        <w:pStyle w:val="ListParagraph"/>
        <w:numPr>
          <w:ilvl w:val="0"/>
          <w:numId w:val="33"/>
        </w:numPr>
      </w:pPr>
      <w:r w:rsidRPr="00DF2995">
        <w:rPr>
          <w:noProof/>
          <w:lang w:eastAsia="ja-JP"/>
        </w:rPr>
        <mc:AlternateContent>
          <mc:Choice Requires="wps">
            <w:drawing>
              <wp:anchor distT="0" distB="0" distL="114300" distR="114300" simplePos="0" relativeHeight="251824640" behindDoc="0" locked="0" layoutInCell="1" allowOverlap="1" wp14:anchorId="739B4F1E" wp14:editId="77EAB74A">
                <wp:simplePos x="0" y="0"/>
                <wp:positionH relativeFrom="column">
                  <wp:posOffset>1253490</wp:posOffset>
                </wp:positionH>
                <wp:positionV relativeFrom="paragraph">
                  <wp:posOffset>2868295</wp:posOffset>
                </wp:positionV>
                <wp:extent cx="3467100" cy="635"/>
                <wp:effectExtent l="0" t="0" r="0" b="1270"/>
                <wp:wrapTopAndBottom/>
                <wp:docPr id="72" name="Text Box 7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a:effectLst/>
                      </wps:spPr>
                      <wps:txbx>
                        <w:txbxContent>
                          <w:p w14:paraId="18886C56" w14:textId="3815069C" w:rsidR="009E0791" w:rsidRPr="0064333C" w:rsidRDefault="009E0791" w:rsidP="00C4750A">
                            <w:pPr>
                              <w:pStyle w:val="Caption"/>
                              <w:rPr>
                                <w:noProof/>
                                <w:szCs w:val="26"/>
                              </w:rPr>
                            </w:pPr>
                            <w:bookmarkStart w:id="48" w:name="_Toc13834812"/>
                            <w:r>
                              <w:t xml:space="preserve">Hình </w:t>
                            </w:r>
                            <w:r w:rsidR="00C575B3">
                              <w:fldChar w:fldCharType="begin"/>
                            </w:r>
                            <w:r w:rsidR="00C575B3">
                              <w:instrText xml:space="preserve"> SEQ Hình \* ARABIC </w:instrText>
                            </w:r>
                            <w:r w:rsidR="00C575B3">
                              <w:fldChar w:fldCharType="separate"/>
                            </w:r>
                            <w:r w:rsidR="00666720">
                              <w:rPr>
                                <w:noProof/>
                              </w:rPr>
                              <w:t>17</w:t>
                            </w:r>
                            <w:r w:rsidR="00C575B3">
                              <w:rPr>
                                <w:noProof/>
                              </w:rPr>
                              <w:fldChar w:fldCharType="end"/>
                            </w:r>
                            <w:r>
                              <w:t xml:space="preserve">. </w:t>
                            </w:r>
                            <w:r w:rsidRPr="006053DA">
                              <w:t>Frontend</w:t>
                            </w:r>
                            <w:r>
                              <w:t xml:space="preserve"> </w:t>
                            </w:r>
                            <w:r w:rsidRPr="006053DA">
                              <w:t>&amp; Web Technologies</w:t>
                            </w:r>
                            <w:r>
                              <w:t xml:space="preserve"> (3).</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9B4F1E" id="Text Box 72" o:spid="_x0000_s1042" type="#_x0000_t202" style="position:absolute;left:0;text-align:left;margin-left:98.7pt;margin-top:225.85pt;width:273pt;height:.05pt;z-index:251824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X6HNgIAAHUEAAAOAAAAZHJzL2Uyb0RvYy54bWysVFFv2jAQfp+0/2D5fQToRqu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" stroked="f">
                <v:textbox style="mso-fit-shape-to-text:t" inset="0,0,0,0">
                  <w:txbxContent>
                    <w:p w14:paraId="18886C56" w14:textId="3815069C" w:rsidR="009E0791" w:rsidRPr="0064333C" w:rsidRDefault="009E0791" w:rsidP="00C4750A">
                      <w:pPr>
                        <w:pStyle w:val="Caption"/>
                        <w:rPr>
                          <w:noProof/>
                          <w:szCs w:val="26"/>
                        </w:rPr>
                      </w:pPr>
                      <w:bookmarkStart w:id="63" w:name="_Toc13834812"/>
                      <w:r>
                        <w:t xml:space="preserve">Hình </w:t>
                      </w:r>
                      <w:fldSimple w:instr=" SEQ Hình \* ARABIC ">
                        <w:r w:rsidR="00666720">
                          <w:rPr>
                            <w:noProof/>
                          </w:rPr>
                          <w:t>17</w:t>
                        </w:r>
                      </w:fldSimple>
                      <w:r>
                        <w:t xml:space="preserve">. </w:t>
                      </w:r>
                      <w:r w:rsidRPr="006053DA">
                        <w:t>Frontend</w:t>
                      </w:r>
                      <w:r>
                        <w:t xml:space="preserve"> </w:t>
                      </w:r>
                      <w:r w:rsidRPr="006053DA">
                        <w:t>&amp; Web Technologies</w:t>
                      </w:r>
                      <w:r>
                        <w:t xml:space="preserve"> (3).</w:t>
                      </w:r>
                      <w:bookmarkEnd w:id="63"/>
                    </w:p>
                  </w:txbxContent>
                </v:textbox>
                <w10:wrap type="topAndBottom"/>
              </v:shape>
            </w:pict>
          </mc:Fallback>
        </mc:AlternateContent>
      </w:r>
      <w:r w:rsidRPr="00DF2995">
        <w:rPr>
          <w:noProof/>
          <w:lang w:eastAsia="ja-JP"/>
        </w:rPr>
        <w:drawing>
          <wp:anchor distT="0" distB="0" distL="114300" distR="114300" simplePos="0" relativeHeight="251825664" behindDoc="0" locked="0" layoutInCell="1" allowOverlap="1" wp14:anchorId="49469D29" wp14:editId="67DD659A">
            <wp:simplePos x="0" y="0"/>
            <wp:positionH relativeFrom="column">
              <wp:posOffset>1977390</wp:posOffset>
            </wp:positionH>
            <wp:positionV relativeFrom="paragraph">
              <wp:posOffset>2186940</wp:posOffset>
            </wp:positionV>
            <wp:extent cx="1857375" cy="682625"/>
            <wp:effectExtent l="0" t="0" r="9525" b="3175"/>
            <wp:wrapTopAndBottom/>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857375" cy="682625"/>
                    </a:xfrm>
                    <a:prstGeom prst="rect">
                      <a:avLst/>
                    </a:prstGeom>
                  </pic:spPr>
                </pic:pic>
              </a:graphicData>
            </a:graphic>
            <wp14:sizeRelH relativeFrom="page">
              <wp14:pctWidth>0</wp14:pctWidth>
            </wp14:sizeRelH>
            <wp14:sizeRelV relativeFrom="page">
              <wp14:pctHeight>0</wp14:pctHeight>
            </wp14:sizeRelV>
          </wp:anchor>
        </w:drawing>
      </w:r>
      <w:r w:rsidR="006053DA" w:rsidRPr="00DF2995">
        <w:rPr>
          <w:shd w:val="clear" w:color="auto" w:fill="FFFFFF"/>
        </w:rPr>
        <w:t>960 Grid, Bootstrap, LESS, Sass and others</w:t>
      </w:r>
      <w:r w:rsidRPr="00DF2995">
        <w:rPr>
          <w:shd w:val="clear" w:color="auto" w:fill="FFFFFF"/>
        </w:rPr>
        <w:t>.</w:t>
      </w:r>
    </w:p>
    <w:p w14:paraId="708B7EB5" w14:textId="03C6CC97" w:rsidR="009A1730" w:rsidRPr="00DF2995" w:rsidRDefault="00F30DBC" w:rsidP="002C05C7">
      <w:pPr>
        <w:pStyle w:val="Heading3"/>
        <w:numPr>
          <w:ilvl w:val="2"/>
          <w:numId w:val="24"/>
        </w:numPr>
        <w:rPr>
          <w:shd w:val="clear" w:color="auto" w:fill="FFFFFF"/>
        </w:rPr>
      </w:pPr>
      <w:bookmarkStart w:id="49" w:name="_Toc13834787"/>
      <w:r w:rsidRPr="00DF2995">
        <w:rPr>
          <w:shd w:val="clear" w:color="auto" w:fill="FFFFFF"/>
        </w:rPr>
        <w:t>Programming Languages</w:t>
      </w:r>
      <w:bookmarkEnd w:id="49"/>
    </w:p>
    <w:p w14:paraId="424EE4B6" w14:textId="4E3B81EF" w:rsidR="00F30DBC" w:rsidRPr="00DF2995" w:rsidRDefault="00F30DBC" w:rsidP="002C05C7">
      <w:pPr>
        <w:pStyle w:val="ListParagraph"/>
        <w:numPr>
          <w:ilvl w:val="0"/>
          <w:numId w:val="34"/>
        </w:numPr>
      </w:pPr>
      <w:r w:rsidRPr="00DF2995">
        <w:rPr>
          <w:noProof/>
          <w:lang w:eastAsia="ja-JP"/>
        </w:rPr>
        <w:lastRenderedPageBreak/>
        <mc:AlternateContent>
          <mc:Choice Requires="wps">
            <w:drawing>
              <wp:anchor distT="0" distB="0" distL="114300" distR="114300" simplePos="0" relativeHeight="251828736" behindDoc="0" locked="0" layoutInCell="1" allowOverlap="1" wp14:anchorId="5BF491ED" wp14:editId="5BDFB80A">
                <wp:simplePos x="0" y="0"/>
                <wp:positionH relativeFrom="column">
                  <wp:posOffset>120015</wp:posOffset>
                </wp:positionH>
                <wp:positionV relativeFrom="paragraph">
                  <wp:posOffset>1254760</wp:posOffset>
                </wp:positionV>
                <wp:extent cx="5542280" cy="635"/>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5542280" cy="635"/>
                        </a:xfrm>
                        <a:prstGeom prst="rect">
                          <a:avLst/>
                        </a:prstGeom>
                        <a:solidFill>
                          <a:prstClr val="white"/>
                        </a:solidFill>
                        <a:ln>
                          <a:noFill/>
                        </a:ln>
                        <a:effectLst/>
                      </wps:spPr>
                      <wps:txbx>
                        <w:txbxContent>
                          <w:p w14:paraId="30A702F4" w14:textId="756B5D11" w:rsidR="009E0791" w:rsidRPr="009A459D" w:rsidRDefault="009E0791" w:rsidP="00F30DBC">
                            <w:pPr>
                              <w:pStyle w:val="Caption"/>
                              <w:rPr>
                                <w:noProof/>
                                <w:szCs w:val="26"/>
                              </w:rPr>
                            </w:pPr>
                            <w:bookmarkStart w:id="50" w:name="_Toc13834813"/>
                            <w:r>
                              <w:t xml:space="preserve">Hình </w:t>
                            </w:r>
                            <w:r w:rsidR="00C575B3">
                              <w:fldChar w:fldCharType="begin"/>
                            </w:r>
                            <w:r w:rsidR="00C575B3">
                              <w:instrText xml:space="preserve"> SEQ Hình \* ARABIC </w:instrText>
                            </w:r>
                            <w:r w:rsidR="00C575B3">
                              <w:fldChar w:fldCharType="separate"/>
                            </w:r>
                            <w:r w:rsidR="00666720">
                              <w:rPr>
                                <w:noProof/>
                              </w:rPr>
                              <w:t>18</w:t>
                            </w:r>
                            <w:r w:rsidR="00C575B3">
                              <w:rPr>
                                <w:noProof/>
                              </w:rPr>
                              <w:fldChar w:fldCharType="end"/>
                            </w:r>
                            <w:r>
                              <w:t>. Programming Languages.</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F491ED" id="Text Box 75" o:spid="_x0000_s1043" type="#_x0000_t202" style="position:absolute;left:0;text-align:left;margin-left:9.45pt;margin-top:98.8pt;width:436.4pt;height:.05pt;z-index:25182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" stroked="f">
                <v:textbox style="mso-fit-shape-to-text:t" inset="0,0,0,0">
                  <w:txbxContent>
                    <w:p w14:paraId="30A702F4" w14:textId="756B5D11" w:rsidR="009E0791" w:rsidRPr="009A459D" w:rsidRDefault="009E0791" w:rsidP="00F30DBC">
                      <w:pPr>
                        <w:pStyle w:val="Caption"/>
                        <w:rPr>
                          <w:noProof/>
                          <w:szCs w:val="26"/>
                        </w:rPr>
                      </w:pPr>
                      <w:bookmarkStart w:id="66" w:name="_Toc13834813"/>
                      <w:r>
                        <w:t xml:space="preserve">Hình </w:t>
                      </w:r>
                      <w:fldSimple w:instr=" SEQ Hình \* ARABIC ">
                        <w:r w:rsidR="00666720">
                          <w:rPr>
                            <w:noProof/>
                          </w:rPr>
                          <w:t>18</w:t>
                        </w:r>
                      </w:fldSimple>
                      <w:r>
                        <w:t>. Programming Languages.</w:t>
                      </w:r>
                      <w:bookmarkEnd w:id="66"/>
                    </w:p>
                  </w:txbxContent>
                </v:textbox>
                <w10:wrap type="topAndBottom"/>
              </v:shape>
            </w:pict>
          </mc:Fallback>
        </mc:AlternateContent>
      </w:r>
      <w:r w:rsidRPr="00DF2995">
        <w:rPr>
          <w:noProof/>
          <w:lang w:eastAsia="ja-JP"/>
        </w:rPr>
        <w:drawing>
          <wp:anchor distT="0" distB="0" distL="114300" distR="114300" simplePos="0" relativeHeight="251826688" behindDoc="0" locked="0" layoutInCell="1" allowOverlap="1" wp14:anchorId="11552A7F" wp14:editId="3F72A4CD">
            <wp:simplePos x="0" y="0"/>
            <wp:positionH relativeFrom="column">
              <wp:posOffset>120015</wp:posOffset>
            </wp:positionH>
            <wp:positionV relativeFrom="paragraph">
              <wp:posOffset>369570</wp:posOffset>
            </wp:positionV>
            <wp:extent cx="5542857" cy="828571"/>
            <wp:effectExtent l="0" t="0" r="1270" b="0"/>
            <wp:wrapTopAndBottom/>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5542857" cy="828571"/>
                    </a:xfrm>
                    <a:prstGeom prst="rect">
                      <a:avLst/>
                    </a:prstGeom>
                  </pic:spPr>
                </pic:pic>
              </a:graphicData>
            </a:graphic>
            <wp14:sizeRelH relativeFrom="page">
              <wp14:pctWidth>0</wp14:pctWidth>
            </wp14:sizeRelH>
            <wp14:sizeRelV relativeFrom="page">
              <wp14:pctHeight>0</wp14:pctHeight>
            </wp14:sizeRelV>
          </wp:anchor>
        </w:drawing>
      </w:r>
      <w:r w:rsidRPr="00DF2995">
        <w:rPr>
          <w:shd w:val="clear" w:color="auto" w:fill="FFFFFF"/>
        </w:rPr>
        <w:t>Java, Ruby on Rails, C#, C/C++, PHP, Javascript, Objective C.</w:t>
      </w:r>
    </w:p>
    <w:p w14:paraId="4EA49E94" w14:textId="7D6E7A24" w:rsidR="0007726A" w:rsidRPr="00DF2995" w:rsidRDefault="00F30DBC" w:rsidP="002C05C7">
      <w:pPr>
        <w:pStyle w:val="Heading3"/>
        <w:numPr>
          <w:ilvl w:val="2"/>
          <w:numId w:val="24"/>
        </w:numPr>
        <w:rPr>
          <w:shd w:val="clear" w:color="auto" w:fill="FFFFFF"/>
        </w:rPr>
      </w:pPr>
      <w:bookmarkStart w:id="51" w:name="_Toc13834788"/>
      <w:r w:rsidRPr="00DF2995">
        <w:rPr>
          <w:shd w:val="clear" w:color="auto" w:fill="FFFFFF"/>
        </w:rPr>
        <w:t>RDBMS</w:t>
      </w:r>
      <w:bookmarkEnd w:id="51"/>
    </w:p>
    <w:p w14:paraId="0B7BAF15" w14:textId="22AC32E7" w:rsidR="00F30DBC" w:rsidRPr="00DF2995" w:rsidRDefault="00F30DBC" w:rsidP="00F30DBC">
      <w:pPr>
        <w:rPr>
          <w:shd w:val="clear" w:color="auto" w:fill="FFFFFF"/>
        </w:rPr>
      </w:pPr>
      <w:r w:rsidRPr="00DF2995">
        <w:rPr>
          <w:shd w:val="clear" w:color="auto" w:fill="FFFFFF"/>
        </w:rPr>
        <w:t>RDBMS là viết tắt của Relational Database Management System có nghĩa là hệ quản trị cơ sỡ dữ liệu quan hệ. RDBMS là cơ sở cho SQL, và cho tất cả các hệ thống cơ sở dữ liệu hiện đại như MS SQL Server, IBM DB2, Oracle, MySQL và Microsoft Access.</w:t>
      </w:r>
    </w:p>
    <w:p w14:paraId="446814E5" w14:textId="4522CDF8" w:rsidR="00F30DBC" w:rsidRPr="00DF2995" w:rsidRDefault="00F30DBC" w:rsidP="002C05C7">
      <w:pPr>
        <w:pStyle w:val="ListParagraph"/>
        <w:numPr>
          <w:ilvl w:val="0"/>
          <w:numId w:val="34"/>
        </w:numPr>
      </w:pPr>
      <w:r w:rsidRPr="00DF2995">
        <w:rPr>
          <w:noProof/>
          <w:lang w:eastAsia="ja-JP"/>
        </w:rPr>
        <mc:AlternateContent>
          <mc:Choice Requires="wps">
            <w:drawing>
              <wp:anchor distT="0" distB="0" distL="114300" distR="114300" simplePos="0" relativeHeight="251831808" behindDoc="0" locked="0" layoutInCell="1" allowOverlap="1" wp14:anchorId="63448686" wp14:editId="074E260E">
                <wp:simplePos x="0" y="0"/>
                <wp:positionH relativeFrom="column">
                  <wp:posOffset>1386840</wp:posOffset>
                </wp:positionH>
                <wp:positionV relativeFrom="paragraph">
                  <wp:posOffset>1209040</wp:posOffset>
                </wp:positionV>
                <wp:extent cx="2905125" cy="635"/>
                <wp:effectExtent l="0" t="0" r="0" b="0"/>
                <wp:wrapTopAndBottom/>
                <wp:docPr id="79" name="Text Box 79"/>
                <wp:cNvGraphicFramePr/>
                <a:graphic xmlns:a="http://schemas.openxmlformats.org/drawingml/2006/main">
                  <a:graphicData uri="http://schemas.microsoft.com/office/word/2010/wordprocessingShape">
                    <wps:wsp>
                      <wps:cNvSpPr txBox="1"/>
                      <wps:spPr>
                        <a:xfrm>
                          <a:off x="0" y="0"/>
                          <a:ext cx="2905125" cy="635"/>
                        </a:xfrm>
                        <a:prstGeom prst="rect">
                          <a:avLst/>
                        </a:prstGeom>
                        <a:solidFill>
                          <a:prstClr val="white"/>
                        </a:solidFill>
                        <a:ln>
                          <a:noFill/>
                        </a:ln>
                        <a:effectLst/>
                      </wps:spPr>
                      <wps:txbx>
                        <w:txbxContent>
                          <w:p w14:paraId="4F305776" w14:textId="3EB12AED" w:rsidR="009E0791" w:rsidRPr="00F53FF4" w:rsidRDefault="009E0791" w:rsidP="00F30DBC">
                            <w:pPr>
                              <w:pStyle w:val="Caption"/>
                              <w:rPr>
                                <w:noProof/>
                                <w:szCs w:val="26"/>
                              </w:rPr>
                            </w:pPr>
                            <w:bookmarkStart w:id="52" w:name="_Toc13834814"/>
                            <w:r>
                              <w:t xml:space="preserve">Hình </w:t>
                            </w:r>
                            <w:r w:rsidR="00C575B3">
                              <w:fldChar w:fldCharType="begin"/>
                            </w:r>
                            <w:r w:rsidR="00C575B3">
                              <w:instrText xml:space="preserve"> SEQ Hình \* ARABIC </w:instrText>
                            </w:r>
                            <w:r w:rsidR="00C575B3">
                              <w:fldChar w:fldCharType="separate"/>
                            </w:r>
                            <w:r w:rsidR="00666720">
                              <w:rPr>
                                <w:noProof/>
                              </w:rPr>
                              <w:t>19</w:t>
                            </w:r>
                            <w:r w:rsidR="00C575B3">
                              <w:rPr>
                                <w:noProof/>
                              </w:rPr>
                              <w:fldChar w:fldCharType="end"/>
                            </w:r>
                            <w:r>
                              <w:t>. RDBMS.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448686" id="Text Box 79" o:spid="_x0000_s1044" type="#_x0000_t202" style="position:absolute;left:0;text-align:left;margin-left:109.2pt;margin-top:95.2pt;width:228.75pt;height:.05pt;z-index:251831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" stroked="f">
                <v:textbox style="mso-fit-shape-to-text:t" inset="0,0,0,0">
                  <w:txbxContent>
                    <w:p w14:paraId="4F305776" w14:textId="3EB12AED" w:rsidR="009E0791" w:rsidRPr="00F53FF4" w:rsidRDefault="009E0791" w:rsidP="00F30DBC">
                      <w:pPr>
                        <w:pStyle w:val="Caption"/>
                        <w:rPr>
                          <w:noProof/>
                          <w:szCs w:val="26"/>
                        </w:rPr>
                      </w:pPr>
                      <w:bookmarkStart w:id="69" w:name="_Toc13834814"/>
                      <w:r>
                        <w:t xml:space="preserve">Hình </w:t>
                      </w:r>
                      <w:fldSimple w:instr=" SEQ Hình \* ARABIC ">
                        <w:r w:rsidR="00666720">
                          <w:rPr>
                            <w:noProof/>
                          </w:rPr>
                          <w:t>19</w:t>
                        </w:r>
                      </w:fldSimple>
                      <w:r>
                        <w:t>. RDBMS.</w:t>
                      </w:r>
                      <w:bookmarkEnd w:id="69"/>
                    </w:p>
                  </w:txbxContent>
                </v:textbox>
                <w10:wrap type="topAndBottom"/>
              </v:shape>
            </w:pict>
          </mc:Fallback>
        </mc:AlternateContent>
      </w:r>
      <w:r w:rsidRPr="00DF2995">
        <w:rPr>
          <w:noProof/>
          <w:lang w:eastAsia="ja-JP"/>
        </w:rPr>
        <w:drawing>
          <wp:anchor distT="0" distB="0" distL="114300" distR="114300" simplePos="0" relativeHeight="251829760" behindDoc="0" locked="0" layoutInCell="1" allowOverlap="1" wp14:anchorId="34BEE25F" wp14:editId="59CED3D3">
            <wp:simplePos x="0" y="0"/>
            <wp:positionH relativeFrom="column">
              <wp:posOffset>1386840</wp:posOffset>
            </wp:positionH>
            <wp:positionV relativeFrom="paragraph">
              <wp:posOffset>368300</wp:posOffset>
            </wp:positionV>
            <wp:extent cx="2905125" cy="783590"/>
            <wp:effectExtent l="0" t="0" r="9525"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905125" cy="783590"/>
                    </a:xfrm>
                    <a:prstGeom prst="rect">
                      <a:avLst/>
                    </a:prstGeom>
                  </pic:spPr>
                </pic:pic>
              </a:graphicData>
            </a:graphic>
            <wp14:sizeRelH relativeFrom="page">
              <wp14:pctWidth>0</wp14:pctWidth>
            </wp14:sizeRelH>
            <wp14:sizeRelV relativeFrom="page">
              <wp14:pctHeight>0</wp14:pctHeight>
            </wp14:sizeRelV>
          </wp:anchor>
        </w:drawing>
      </w:r>
      <w:r w:rsidRPr="00DF2995">
        <w:rPr>
          <w:shd w:val="clear" w:color="auto" w:fill="FFFFFF"/>
        </w:rPr>
        <w:t>Microsoft SQL Server, Oracle, MySQL, Postgre SQL.</w:t>
      </w:r>
    </w:p>
    <w:p w14:paraId="1463E754" w14:textId="1EA52456" w:rsidR="009A1728" w:rsidRPr="00DF2995" w:rsidRDefault="000B45B4" w:rsidP="00444AA6">
      <w:pPr>
        <w:pStyle w:val="Heading2"/>
        <w:rPr>
          <w:rFonts w:cs="Times New Roman"/>
          <w:szCs w:val="26"/>
          <w:shd w:val="clear" w:color="auto" w:fill="FFFFFF"/>
        </w:rPr>
      </w:pPr>
      <w:bookmarkStart w:id="53" w:name="_Toc13834789"/>
      <w:r w:rsidRPr="00DF2995">
        <w:rPr>
          <w:rFonts w:cs="Times New Roman"/>
          <w:szCs w:val="26"/>
          <w:shd w:val="clear" w:color="auto" w:fill="FFFFFF"/>
        </w:rPr>
        <w:t xml:space="preserve">Môi trường làm việc tại </w:t>
      </w:r>
      <w:r w:rsidR="00F81FED" w:rsidRPr="00DF2995">
        <w:rPr>
          <w:rFonts w:cs="Times New Roman"/>
          <w:szCs w:val="26"/>
          <w:shd w:val="clear" w:color="auto" w:fill="FFFFFF"/>
        </w:rPr>
        <w:t>TPS</w:t>
      </w:r>
      <w:bookmarkEnd w:id="53"/>
    </w:p>
    <w:p w14:paraId="57A26B7D" w14:textId="1E51C3FA" w:rsidR="00CA4516" w:rsidRPr="00DF2995" w:rsidRDefault="00F81FED" w:rsidP="002C05C7">
      <w:pPr>
        <w:pStyle w:val="ListParagraph"/>
        <w:numPr>
          <w:ilvl w:val="0"/>
          <w:numId w:val="34"/>
        </w:numPr>
      </w:pPr>
      <w:r w:rsidRPr="00DF2995">
        <w:t>Mô hình huấn luyện tốt để phát triển sự nghiệp.</w:t>
      </w:r>
    </w:p>
    <w:p w14:paraId="32D48727" w14:textId="0BF3EBE2" w:rsidR="00F81FED" w:rsidRPr="00DF2995" w:rsidRDefault="00F81FED" w:rsidP="002C05C7">
      <w:pPr>
        <w:pStyle w:val="ListParagraph"/>
        <w:numPr>
          <w:ilvl w:val="0"/>
          <w:numId w:val="34"/>
        </w:numPr>
      </w:pPr>
      <w:r w:rsidRPr="00DF2995">
        <w:t>Gói thưởng dựa trên việc tạo ra giá trị.</w:t>
      </w:r>
    </w:p>
    <w:p w14:paraId="3C57B628" w14:textId="1F92327A" w:rsidR="00F81FED" w:rsidRPr="00DF2995" w:rsidRDefault="00F81FED" w:rsidP="002C05C7">
      <w:pPr>
        <w:pStyle w:val="ListParagraph"/>
        <w:numPr>
          <w:ilvl w:val="0"/>
          <w:numId w:val="34"/>
        </w:numPr>
      </w:pPr>
      <w:r w:rsidRPr="00DF2995">
        <w:t>Cơ hội làm việc cùng với những người tài giỏi.</w:t>
      </w:r>
    </w:p>
    <w:p w14:paraId="5BFE4DE8" w14:textId="45FF9BC4" w:rsidR="00F81FED" w:rsidRPr="00DF2995" w:rsidRDefault="00F81FED" w:rsidP="002C05C7">
      <w:pPr>
        <w:pStyle w:val="ListParagraph"/>
        <w:numPr>
          <w:ilvl w:val="0"/>
          <w:numId w:val="34"/>
        </w:numPr>
      </w:pPr>
      <w:r w:rsidRPr="00DF2995">
        <w:t>Môi trường trẻ trung năng động.</w:t>
      </w:r>
    </w:p>
    <w:p w14:paraId="030BD62C" w14:textId="1EAE3CB0" w:rsidR="00F81FED" w:rsidRPr="00DF2995" w:rsidRDefault="00F81FED" w:rsidP="002C05C7">
      <w:pPr>
        <w:pStyle w:val="ListParagraph"/>
        <w:numPr>
          <w:ilvl w:val="0"/>
          <w:numId w:val="34"/>
        </w:numPr>
        <w:rPr>
          <w:lang w:eastAsia="ja-JP"/>
        </w:rPr>
      </w:pPr>
      <w:r w:rsidRPr="00DF2995">
        <w:rPr>
          <w:lang w:eastAsia="ja-JP"/>
        </w:rPr>
        <w:t>Xem xét tiền lương hàng quý để điều chỉnh; xem xét hiệu suất hàng năm để thăng chức.</w:t>
      </w:r>
    </w:p>
    <w:p w14:paraId="7824137F" w14:textId="1D5AEDBA" w:rsidR="00F81FED" w:rsidRPr="00DF2995" w:rsidRDefault="00F81FED" w:rsidP="002C05C7">
      <w:pPr>
        <w:pStyle w:val="ListParagraph"/>
        <w:numPr>
          <w:ilvl w:val="0"/>
          <w:numId w:val="34"/>
        </w:numPr>
        <w:rPr>
          <w:lang w:eastAsia="ja-JP"/>
        </w:rPr>
      </w:pPr>
      <w:r w:rsidRPr="00DF2995">
        <w:rPr>
          <w:lang w:eastAsia="ja-JP"/>
        </w:rPr>
        <w:t>Cơ hội làm việc ở nước ngoài tại Singapore, Hàn Quốc và Nhật Bản.</w:t>
      </w:r>
    </w:p>
    <w:p w14:paraId="1B0CF437" w14:textId="445EBE7A" w:rsidR="00F81FED" w:rsidRPr="00DF2995" w:rsidRDefault="00F81FED" w:rsidP="002C05C7">
      <w:pPr>
        <w:pStyle w:val="ListParagraph"/>
        <w:numPr>
          <w:ilvl w:val="0"/>
          <w:numId w:val="34"/>
        </w:numPr>
        <w:rPr>
          <w:lang w:eastAsia="ja-JP"/>
        </w:rPr>
      </w:pPr>
      <w:r w:rsidRPr="00DF2995">
        <w:rPr>
          <w:lang w:eastAsia="ja-JP"/>
        </w:rPr>
        <w:t>Gói bảo hiểm y tế.</w:t>
      </w:r>
    </w:p>
    <w:p w14:paraId="5B019CF3" w14:textId="01BE3A39" w:rsidR="00F81FED" w:rsidRPr="00DF2995" w:rsidRDefault="00F81FED" w:rsidP="002C05C7">
      <w:pPr>
        <w:pStyle w:val="ListParagraph"/>
        <w:numPr>
          <w:ilvl w:val="0"/>
          <w:numId w:val="34"/>
        </w:numPr>
        <w:rPr>
          <w:lang w:eastAsia="ja-JP"/>
        </w:rPr>
      </w:pPr>
      <w:r w:rsidRPr="00DF2995">
        <w:rPr>
          <w:lang w:eastAsia="ja-JP"/>
        </w:rPr>
        <w:lastRenderedPageBreak/>
        <w:t>Chuyến đi công ty hàng năm.</w:t>
      </w:r>
    </w:p>
    <w:p w14:paraId="67EEEE3E" w14:textId="79CC3F65" w:rsidR="00F81FED" w:rsidRPr="00DF2995" w:rsidRDefault="00F81FED" w:rsidP="002C05C7">
      <w:pPr>
        <w:pStyle w:val="ListParagraph"/>
        <w:numPr>
          <w:ilvl w:val="0"/>
          <w:numId w:val="34"/>
        </w:numPr>
        <w:rPr>
          <w:lang w:eastAsia="ja-JP"/>
        </w:rPr>
      </w:pPr>
      <w:r w:rsidRPr="00DF2995">
        <w:rPr>
          <w:lang w:eastAsia="ja-JP"/>
        </w:rPr>
        <w:t>Hoạt động ngoài trời hàng quý.</w:t>
      </w:r>
    </w:p>
    <w:p w14:paraId="5436A3CD" w14:textId="2BA909B8" w:rsidR="00F81FED" w:rsidRPr="00DF2995" w:rsidRDefault="00F81FED" w:rsidP="002C05C7">
      <w:pPr>
        <w:pStyle w:val="ListParagraph"/>
        <w:numPr>
          <w:ilvl w:val="0"/>
          <w:numId w:val="34"/>
        </w:numPr>
        <w:rPr>
          <w:lang w:eastAsia="ja-JP"/>
        </w:rPr>
      </w:pPr>
      <w:r w:rsidRPr="00DF2995">
        <w:rPr>
          <w:lang w:eastAsia="ja-JP"/>
        </w:rPr>
        <w:t>Câu lạc bộ thể thao (bóng đá, cầu lông, bơi lội ...).</w:t>
      </w:r>
    </w:p>
    <w:p w14:paraId="4F36E329" w14:textId="0EE6A459" w:rsidR="00F81FED" w:rsidRPr="00DF2995" w:rsidRDefault="00F81FED" w:rsidP="002C05C7">
      <w:pPr>
        <w:pStyle w:val="ListParagraph"/>
        <w:numPr>
          <w:ilvl w:val="0"/>
          <w:numId w:val="34"/>
        </w:numPr>
        <w:rPr>
          <w:lang w:eastAsia="ja-JP"/>
        </w:rPr>
      </w:pPr>
      <w:r w:rsidRPr="00DF2995">
        <w:rPr>
          <w:lang w:eastAsia="ja-JP"/>
        </w:rPr>
        <w:t>Đồ ăn nhẹ &amp; đồ uống miễn phí.</w:t>
      </w:r>
    </w:p>
    <w:p w14:paraId="07B5871F" w14:textId="413BAF44" w:rsidR="00F81FED" w:rsidRPr="00DF2995" w:rsidRDefault="00F81FED" w:rsidP="002C05C7">
      <w:pPr>
        <w:pStyle w:val="ListParagraph"/>
        <w:numPr>
          <w:ilvl w:val="0"/>
          <w:numId w:val="34"/>
        </w:numPr>
        <w:rPr>
          <w:lang w:eastAsia="ja-JP"/>
        </w:rPr>
      </w:pPr>
      <w:r w:rsidRPr="00DF2995">
        <w:rPr>
          <w:lang w:eastAsia="ja-JP"/>
        </w:rPr>
        <w:t>Cơ hội thăng tiến và phát triển nghề nghiệp trong môi trường năng động.</w:t>
      </w:r>
    </w:p>
    <w:p w14:paraId="5A0D60F7" w14:textId="29BFA1BD" w:rsidR="00F81FED" w:rsidRPr="00DF2995" w:rsidRDefault="00F81FED" w:rsidP="002C05C7">
      <w:pPr>
        <w:pStyle w:val="ListParagraph"/>
        <w:numPr>
          <w:ilvl w:val="0"/>
          <w:numId w:val="34"/>
        </w:numPr>
        <w:rPr>
          <w:lang w:eastAsia="ja-JP"/>
        </w:rPr>
      </w:pPr>
      <w:r w:rsidRPr="00DF2995">
        <w:rPr>
          <w:lang w:eastAsia="ja-JP"/>
        </w:rPr>
        <w:t>Cơ hội tuyệt vời để phát triển kỹ năng và năng lực của bạn thông qua chương trình huấn luyện và cố vấn.</w:t>
      </w:r>
    </w:p>
    <w:p w14:paraId="483B2699" w14:textId="48B107CE" w:rsidR="00F81FED" w:rsidRPr="002B61DA" w:rsidRDefault="00F81FED" w:rsidP="00521511">
      <w:pPr>
        <w:pStyle w:val="ListParagraph"/>
        <w:numPr>
          <w:ilvl w:val="0"/>
          <w:numId w:val="34"/>
        </w:numPr>
        <w:rPr>
          <w:lang w:val="vi-VN"/>
        </w:rPr>
      </w:pPr>
      <w:r w:rsidRPr="002B61DA">
        <w:rPr>
          <w:lang w:eastAsia="ja-JP"/>
        </w:rPr>
        <w:t>Làm việc 5 ngày / tuần, từ thứ Hai đến thứ Sáu, nghỉ vào thứ Bảy và Chủ nhật.</w:t>
      </w:r>
      <w:r w:rsidRPr="002B61DA">
        <w:rPr>
          <w:lang w:val="vi-VN"/>
        </w:rPr>
        <w:br w:type="page"/>
      </w:r>
    </w:p>
    <w:p w14:paraId="501452E1" w14:textId="21A168B8" w:rsidR="009A1728" w:rsidRPr="00506817" w:rsidRDefault="004E1B30" w:rsidP="00506817">
      <w:pPr>
        <w:pStyle w:val="Heading1"/>
        <w:numPr>
          <w:ilvl w:val="0"/>
          <w:numId w:val="44"/>
        </w:numPr>
        <w:rPr>
          <w:lang w:val="vi-VN"/>
        </w:rPr>
      </w:pPr>
      <w:bookmarkStart w:id="54" w:name="_Toc13834790"/>
      <w:r w:rsidRPr="00506817">
        <w:rPr>
          <w:lang w:val="vi-VN"/>
        </w:rPr>
        <w:lastRenderedPageBreak/>
        <w:t>GIỚI THIỆU DỰ ÁN THỰC TẬP VÀ KẾT QUẢ ĐẠT ĐƯỢC</w:t>
      </w:r>
      <w:bookmarkEnd w:id="54"/>
    </w:p>
    <w:p w14:paraId="659157D9" w14:textId="40A7AFE0" w:rsidR="00717BF9" w:rsidRPr="00DF2995" w:rsidRDefault="00717BF9" w:rsidP="00444AA6">
      <w:pPr>
        <w:pStyle w:val="Heading2"/>
        <w:rPr>
          <w:rFonts w:cs="Times New Roman"/>
          <w:szCs w:val="26"/>
          <w:lang w:val="vi-VN"/>
        </w:rPr>
      </w:pPr>
      <w:bookmarkStart w:id="55" w:name="_Toc13834791"/>
      <w:r w:rsidRPr="00DF2995">
        <w:rPr>
          <w:rFonts w:cs="Times New Roman"/>
          <w:szCs w:val="26"/>
          <w:lang w:val="vi-VN"/>
        </w:rPr>
        <w:t>Nội dung công việc được phân công:</w:t>
      </w:r>
      <w:bookmarkEnd w:id="55"/>
    </w:p>
    <w:p w14:paraId="64EFE0F9" w14:textId="4FE35A26" w:rsidR="00717BF9" w:rsidRPr="00DF2995" w:rsidRDefault="00AF6B53" w:rsidP="002C05C7">
      <w:pPr>
        <w:pStyle w:val="Heading3"/>
        <w:numPr>
          <w:ilvl w:val="2"/>
          <w:numId w:val="24"/>
        </w:numPr>
      </w:pPr>
      <w:bookmarkStart w:id="56" w:name="_Toc13834792"/>
      <w:r w:rsidRPr="00DF2995">
        <w:t>Tuần 1 – 2 (22/04 – 03/05)</w:t>
      </w:r>
      <w:bookmarkEnd w:id="56"/>
    </w:p>
    <w:p w14:paraId="247B67E1" w14:textId="2A42B7AA" w:rsidR="006929FE" w:rsidRPr="00DF2995" w:rsidRDefault="006929FE" w:rsidP="00CE1F4F">
      <w:pPr>
        <w:pStyle w:val="Heading4"/>
        <w:ind w:left="567"/>
        <w:rPr>
          <w:szCs w:val="26"/>
        </w:rPr>
      </w:pPr>
      <w:r w:rsidRPr="00DF2995">
        <w:rPr>
          <w:szCs w:val="26"/>
        </w:rPr>
        <w:t>Tì</w:t>
      </w:r>
      <w:r w:rsidR="008561EC" w:rsidRPr="00DF2995">
        <w:rPr>
          <w:szCs w:val="26"/>
        </w:rPr>
        <w:t xml:space="preserve">m hiểu về framework </w:t>
      </w:r>
      <w:r w:rsidR="00801EDD" w:rsidRPr="00DF2995">
        <w:rPr>
          <w:szCs w:val="26"/>
        </w:rPr>
        <w:t>s</w:t>
      </w:r>
      <w:r w:rsidR="008561EC" w:rsidRPr="00DF2995">
        <w:rPr>
          <w:szCs w:val="26"/>
        </w:rPr>
        <w:t>trus1</w:t>
      </w:r>
    </w:p>
    <w:p w14:paraId="77F5447D" w14:textId="5532C20C" w:rsidR="008561EC" w:rsidRPr="00DF2995" w:rsidRDefault="004459C9" w:rsidP="008561EC">
      <w:pPr>
        <w:rPr>
          <w:lang w:eastAsia="ja-JP"/>
        </w:rPr>
      </w:pPr>
      <w:r>
        <w:rPr>
          <w:lang w:val="vi-VN" w:eastAsia="ja-JP"/>
        </w:rPr>
        <w:t xml:space="preserve">- </w:t>
      </w:r>
      <w:r w:rsidR="008561EC" w:rsidRPr="00DF2995">
        <w:rPr>
          <w:lang w:eastAsia="ja-JP"/>
        </w:rPr>
        <w:t>Struts 1 Framework được ra đời và phát triển bởi Apache từ năm 2000, là một framework khá nổi tiếng thời gian đó. Nó được sử dụng nhiều trong các dự án thương mại. Hiện tại, còn nhiều công ty vẫn đang bảo trì và vận hành website trên nền Struts 1 này.</w:t>
      </w:r>
    </w:p>
    <w:p w14:paraId="35678136" w14:textId="650254AF" w:rsidR="0047502E" w:rsidRPr="00DF2995" w:rsidRDefault="004459C9" w:rsidP="0047502E">
      <w:pPr>
        <w:rPr>
          <w:lang w:eastAsia="ja-JP"/>
        </w:rPr>
      </w:pPr>
      <w:r>
        <w:rPr>
          <w:lang w:val="vi-VN" w:eastAsia="ja-JP"/>
        </w:rPr>
        <w:t xml:space="preserve">- </w:t>
      </w:r>
      <w:r w:rsidR="008561EC" w:rsidRPr="00DF2995">
        <w:rPr>
          <w:lang w:eastAsia="ja-JP"/>
        </w:rPr>
        <w:t>Struts 1 được xây dựng trên mô hình MVC phân tầng, phân lớp, giúp dễ quản lý và bảo trì. Bên cạnh đó, hỗ trợ nhiều các thể Struts Tag trong file Jsp giúp các lập trình viên làm việc nhanh chóng và hiệu quả hơn khi tạo và phát triển project trên nền tảng này.</w:t>
      </w:r>
    </w:p>
    <w:p w14:paraId="1B5902EE" w14:textId="3AF63FFA" w:rsidR="008561EC" w:rsidRPr="00DF2995" w:rsidRDefault="008561EC" w:rsidP="00CE1F4F">
      <w:pPr>
        <w:pStyle w:val="Heading4"/>
        <w:ind w:left="567"/>
        <w:rPr>
          <w:szCs w:val="26"/>
        </w:rPr>
      </w:pPr>
      <w:r w:rsidRPr="00DF2995">
        <w:rPr>
          <w:szCs w:val="26"/>
        </w:rPr>
        <w:t>Đọc hiểu topic java</w:t>
      </w:r>
    </w:p>
    <w:p w14:paraId="276C8EE3" w14:textId="34AA6EEF" w:rsidR="008561EC" w:rsidRPr="00DF2995" w:rsidRDefault="008561EC" w:rsidP="002C05C7">
      <w:pPr>
        <w:pStyle w:val="ListParagraph"/>
        <w:numPr>
          <w:ilvl w:val="0"/>
          <w:numId w:val="35"/>
        </w:numPr>
        <w:rPr>
          <w:lang w:eastAsia="ja-JP"/>
        </w:rPr>
      </w:pPr>
      <w:r w:rsidRPr="00DF2995">
        <w:rPr>
          <w:lang w:eastAsia="ja-JP"/>
        </w:rPr>
        <w:t xml:space="preserve">Java </w:t>
      </w:r>
      <w:r w:rsidR="00744843" w:rsidRPr="00DF2995">
        <w:rPr>
          <w:lang w:eastAsia="ja-JP"/>
        </w:rPr>
        <w:t>Collection</w:t>
      </w:r>
    </w:p>
    <w:p w14:paraId="10A7E60D" w14:textId="338DC2E1" w:rsidR="008561EC" w:rsidRPr="00DF2995" w:rsidRDefault="00744843" w:rsidP="002C05C7">
      <w:pPr>
        <w:pStyle w:val="ListParagraph"/>
        <w:numPr>
          <w:ilvl w:val="0"/>
          <w:numId w:val="35"/>
        </w:numPr>
        <w:rPr>
          <w:lang w:eastAsia="ja-JP"/>
        </w:rPr>
      </w:pPr>
      <w:r w:rsidRPr="00DF2995">
        <w:rPr>
          <w:lang w:eastAsia="ja-JP"/>
        </w:rPr>
        <w:t>Java Exception Handling</w:t>
      </w:r>
    </w:p>
    <w:p w14:paraId="71913600" w14:textId="1CDF0ED2" w:rsidR="008561EC" w:rsidRPr="00DF2995" w:rsidRDefault="00744843" w:rsidP="002C05C7">
      <w:pPr>
        <w:pStyle w:val="ListParagraph"/>
        <w:numPr>
          <w:ilvl w:val="0"/>
          <w:numId w:val="35"/>
        </w:numPr>
      </w:pPr>
      <w:r w:rsidRPr="00DF2995">
        <w:rPr>
          <w:lang w:eastAsia="ja-JP"/>
        </w:rPr>
        <w:t>Java IO</w:t>
      </w:r>
    </w:p>
    <w:p w14:paraId="25C6B506" w14:textId="638E72B1" w:rsidR="00AF6B53" w:rsidRPr="00DF2995" w:rsidRDefault="0052381E" w:rsidP="00CE1F4F">
      <w:pPr>
        <w:pStyle w:val="Heading4"/>
        <w:ind w:left="567"/>
        <w:rPr>
          <w:szCs w:val="26"/>
        </w:rPr>
      </w:pPr>
      <w:r w:rsidRPr="00DF2995">
        <w:rPr>
          <w:noProof/>
          <w:szCs w:val="26"/>
        </w:rPr>
        <w:drawing>
          <wp:anchor distT="0" distB="0" distL="114300" distR="114300" simplePos="0" relativeHeight="251832832" behindDoc="0" locked="0" layoutInCell="1" allowOverlap="1" wp14:anchorId="48D5D152" wp14:editId="02062D20">
            <wp:simplePos x="0" y="0"/>
            <wp:positionH relativeFrom="column">
              <wp:posOffset>1832610</wp:posOffset>
            </wp:positionH>
            <wp:positionV relativeFrom="paragraph">
              <wp:posOffset>433705</wp:posOffset>
            </wp:positionV>
            <wp:extent cx="1983105" cy="1419225"/>
            <wp:effectExtent l="0" t="0" r="0" b="9525"/>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983105" cy="1419225"/>
                    </a:xfrm>
                    <a:prstGeom prst="rect">
                      <a:avLst/>
                    </a:prstGeom>
                  </pic:spPr>
                </pic:pic>
              </a:graphicData>
            </a:graphic>
            <wp14:sizeRelH relativeFrom="page">
              <wp14:pctWidth>0</wp14:pctWidth>
            </wp14:sizeRelH>
            <wp14:sizeRelV relativeFrom="page">
              <wp14:pctHeight>0</wp14:pctHeight>
            </wp14:sizeRelV>
          </wp:anchor>
        </w:drawing>
      </w:r>
      <w:r w:rsidRPr="00DF2995">
        <w:rPr>
          <w:noProof/>
          <w:szCs w:val="26"/>
        </w:rPr>
        <mc:AlternateContent>
          <mc:Choice Requires="wps">
            <w:drawing>
              <wp:anchor distT="0" distB="0" distL="114300" distR="114300" simplePos="0" relativeHeight="251834880" behindDoc="0" locked="0" layoutInCell="1" allowOverlap="1" wp14:anchorId="245904A1" wp14:editId="41FDCBE3">
                <wp:simplePos x="0" y="0"/>
                <wp:positionH relativeFrom="column">
                  <wp:posOffset>1967865</wp:posOffset>
                </wp:positionH>
                <wp:positionV relativeFrom="paragraph">
                  <wp:posOffset>1748790</wp:posOffset>
                </wp:positionV>
                <wp:extent cx="1621155" cy="427355"/>
                <wp:effectExtent l="0" t="0" r="0" b="0"/>
                <wp:wrapTopAndBottom/>
                <wp:docPr id="92" name="Text Box 92"/>
                <wp:cNvGraphicFramePr/>
                <a:graphic xmlns:a="http://schemas.openxmlformats.org/drawingml/2006/main">
                  <a:graphicData uri="http://schemas.microsoft.com/office/word/2010/wordprocessingShape">
                    <wps:wsp>
                      <wps:cNvSpPr txBox="1"/>
                      <wps:spPr>
                        <a:xfrm>
                          <a:off x="0" y="0"/>
                          <a:ext cx="1621155" cy="427355"/>
                        </a:xfrm>
                        <a:prstGeom prst="rect">
                          <a:avLst/>
                        </a:prstGeom>
                        <a:solidFill>
                          <a:prstClr val="white"/>
                        </a:solidFill>
                        <a:ln>
                          <a:noFill/>
                        </a:ln>
                        <a:effectLst/>
                      </wps:spPr>
                      <wps:txbx>
                        <w:txbxContent>
                          <w:p w14:paraId="7BF2969A" w14:textId="18801F1F" w:rsidR="009E0791" w:rsidRPr="00651277" w:rsidRDefault="009E0791" w:rsidP="004270A1">
                            <w:pPr>
                              <w:pStyle w:val="Caption"/>
                              <w:rPr>
                                <w:noProof/>
                                <w:szCs w:val="32"/>
                              </w:rPr>
                            </w:pPr>
                            <w:bookmarkStart w:id="57" w:name="_Toc13834815"/>
                            <w:r>
                              <w:t xml:space="preserve">Hình </w:t>
                            </w:r>
                            <w:r w:rsidR="00C575B3">
                              <w:fldChar w:fldCharType="begin"/>
                            </w:r>
                            <w:r w:rsidR="00C575B3">
                              <w:instrText xml:space="preserve"> SEQ Hình \* ARABIC </w:instrText>
                            </w:r>
                            <w:r w:rsidR="00C575B3">
                              <w:fldChar w:fldCharType="separate"/>
                            </w:r>
                            <w:r w:rsidR="00666720">
                              <w:rPr>
                                <w:noProof/>
                              </w:rPr>
                              <w:t>20</w:t>
                            </w:r>
                            <w:r w:rsidR="00C575B3">
                              <w:rPr>
                                <w:noProof/>
                              </w:rPr>
                              <w:fldChar w:fldCharType="end"/>
                            </w:r>
                            <w:r>
                              <w:t>. BU3 Chart.</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904A1" id="Text Box 92" o:spid="_x0000_s1045" type="#_x0000_t202" style="position:absolute;left:0;text-align:left;margin-left:154.95pt;margin-top:137.7pt;width:127.65pt;height:33.6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" stroked="f">
                <v:textbox inset="0,0,0,0">
                  <w:txbxContent>
                    <w:p w14:paraId="7BF2969A" w14:textId="18801F1F" w:rsidR="009E0791" w:rsidRPr="00651277" w:rsidRDefault="009E0791" w:rsidP="004270A1">
                      <w:pPr>
                        <w:pStyle w:val="Caption"/>
                        <w:rPr>
                          <w:noProof/>
                          <w:szCs w:val="32"/>
                        </w:rPr>
                      </w:pPr>
                      <w:bookmarkStart w:id="75" w:name="_Toc13834815"/>
                      <w:r>
                        <w:t xml:space="preserve">Hình </w:t>
                      </w:r>
                      <w:fldSimple w:instr=" SEQ Hình \* ARABIC ">
                        <w:r w:rsidR="00666720">
                          <w:rPr>
                            <w:noProof/>
                          </w:rPr>
                          <w:t>20</w:t>
                        </w:r>
                      </w:fldSimple>
                      <w:r>
                        <w:t>. BU3 Chart.</w:t>
                      </w:r>
                      <w:bookmarkEnd w:id="75"/>
                    </w:p>
                  </w:txbxContent>
                </v:textbox>
                <w10:wrap type="topAndBottom"/>
              </v:shape>
            </w:pict>
          </mc:Fallback>
        </mc:AlternateContent>
      </w:r>
      <w:r w:rsidR="00AF6B53" w:rsidRPr="00DF2995">
        <w:rPr>
          <w:szCs w:val="26"/>
        </w:rPr>
        <w:t xml:space="preserve">Review </w:t>
      </w:r>
      <w:r w:rsidR="00CE1F4F" w:rsidRPr="00DF2995">
        <w:rPr>
          <w:szCs w:val="26"/>
        </w:rPr>
        <w:t>p</w:t>
      </w:r>
      <w:r w:rsidR="00E50877" w:rsidRPr="00DF2995">
        <w:rPr>
          <w:szCs w:val="26"/>
        </w:rPr>
        <w:t>roject</w:t>
      </w:r>
    </w:p>
    <w:p w14:paraId="3D6DCF64" w14:textId="77777777" w:rsidR="004270A1" w:rsidRPr="00DF2995" w:rsidRDefault="004270A1" w:rsidP="004270A1">
      <w:pPr>
        <w:rPr>
          <w:lang w:eastAsia="ja-JP"/>
        </w:rPr>
      </w:pPr>
    </w:p>
    <w:p w14:paraId="09F30783" w14:textId="0473EA9A" w:rsidR="004270A1" w:rsidRPr="000B7D37" w:rsidRDefault="000B7D37" w:rsidP="000B7D37">
      <w:pPr>
        <w:ind w:left="927" w:hanging="360"/>
        <w:rPr>
          <w:rFonts w:eastAsiaTheme="minorEastAsia"/>
          <w:lang w:eastAsia="ja-JP"/>
        </w:rPr>
      </w:pPr>
      <w:r>
        <w:rPr>
          <w:rFonts w:eastAsiaTheme="minorEastAsia"/>
          <w:lang w:val="vi-VN" w:eastAsia="ja-JP"/>
        </w:rPr>
        <w:lastRenderedPageBreak/>
        <w:t xml:space="preserve">- </w:t>
      </w:r>
      <w:r w:rsidR="00347B83" w:rsidRPr="000B7D37">
        <w:rPr>
          <w:rFonts w:eastAsiaTheme="minorEastAsia"/>
          <w:lang w:eastAsia="ja-JP"/>
        </w:rPr>
        <w:t>Là dự án web</w:t>
      </w:r>
      <w:r w:rsidR="009323D4" w:rsidRPr="000B7D37">
        <w:rPr>
          <w:rFonts w:eastAsiaTheme="minorEastAsia"/>
          <w:lang w:eastAsia="ja-JP"/>
        </w:rPr>
        <w:t>site cho</w:t>
      </w:r>
      <w:r w:rsidR="00347B83" w:rsidRPr="000B7D37">
        <w:rPr>
          <w:rFonts w:eastAsiaTheme="minorEastAsia"/>
          <w:lang w:eastAsia="ja-JP"/>
        </w:rPr>
        <w:t xml:space="preserve"> nhà mạ</w:t>
      </w:r>
      <w:r w:rsidR="009323D4" w:rsidRPr="000B7D37">
        <w:rPr>
          <w:rFonts w:eastAsiaTheme="minorEastAsia"/>
          <w:lang w:eastAsia="ja-JP"/>
        </w:rPr>
        <w:t xml:space="preserve">ng </w:t>
      </w:r>
      <w:r w:rsidR="00347B83" w:rsidRPr="000B7D37">
        <w:rPr>
          <w:rFonts w:eastAsiaTheme="minorEastAsia"/>
          <w:lang w:eastAsia="ja-JP"/>
        </w:rPr>
        <w:t>ở bên nhật.</w:t>
      </w:r>
    </w:p>
    <w:p w14:paraId="6F022873" w14:textId="7692E586" w:rsidR="00E50877" w:rsidRPr="000B7D37" w:rsidRDefault="000B7D37" w:rsidP="000B7D37">
      <w:pPr>
        <w:ind w:left="927" w:hanging="360"/>
        <w:rPr>
          <w:rFonts w:eastAsiaTheme="minorEastAsia"/>
          <w:lang w:eastAsia="ja-JP"/>
        </w:rPr>
      </w:pPr>
      <w:r>
        <w:rPr>
          <w:rFonts w:eastAsiaTheme="minorEastAsia"/>
          <w:lang w:val="vi-VN" w:eastAsia="ja-JP"/>
        </w:rPr>
        <w:t xml:space="preserve">- </w:t>
      </w:r>
      <w:r w:rsidR="004270A1" w:rsidRPr="000B7D37">
        <w:rPr>
          <w:rFonts w:eastAsiaTheme="minorEastAsia"/>
          <w:lang w:eastAsia="ja-JP"/>
        </w:rPr>
        <w:t xml:space="preserve">Thành viên dự án </w:t>
      </w:r>
      <w:r w:rsidR="003F3092" w:rsidRPr="000B7D37">
        <w:rPr>
          <w:rFonts w:eastAsiaTheme="minorEastAsia"/>
          <w:lang w:eastAsia="ja-JP"/>
        </w:rPr>
        <w:t xml:space="preserve">có </w:t>
      </w:r>
      <w:r w:rsidR="004270A1" w:rsidRPr="000B7D37">
        <w:rPr>
          <w:rFonts w:eastAsiaTheme="minorEastAsia"/>
          <w:lang w:eastAsia="ja-JP"/>
        </w:rPr>
        <w:t>80 người.</w:t>
      </w:r>
    </w:p>
    <w:p w14:paraId="5F505F68" w14:textId="0279DDE9" w:rsidR="00CE1F4F" w:rsidRPr="00DF2995" w:rsidRDefault="00E50877" w:rsidP="00666720">
      <w:pPr>
        <w:pStyle w:val="ListParagraph"/>
        <w:numPr>
          <w:ilvl w:val="0"/>
          <w:numId w:val="45"/>
        </w:numPr>
        <w:rPr>
          <w:rFonts w:eastAsiaTheme="minorEastAsia"/>
          <w:lang w:eastAsia="ja-JP"/>
        </w:rPr>
      </w:pPr>
      <w:r w:rsidRPr="00DF2995">
        <w:rPr>
          <w:rFonts w:eastAsiaTheme="minorEastAsia"/>
          <w:i/>
          <w:lang w:eastAsia="ja-JP"/>
        </w:rPr>
        <w:t xml:space="preserve">Vì bảo mật phía bên công ty nên không thể </w:t>
      </w:r>
      <w:r w:rsidR="00FF3FA5">
        <w:rPr>
          <w:rFonts w:eastAsiaTheme="minorEastAsia"/>
          <w:i/>
          <w:lang w:val="vi-VN" w:eastAsia="ja-JP"/>
        </w:rPr>
        <w:t>trình bày</w:t>
      </w:r>
      <w:r w:rsidRPr="00DF2995">
        <w:rPr>
          <w:rFonts w:eastAsiaTheme="minorEastAsia"/>
          <w:i/>
          <w:lang w:eastAsia="ja-JP"/>
        </w:rPr>
        <w:t xml:space="preserve"> chi tiết rõ ràng về requirement của Project.</w:t>
      </w:r>
    </w:p>
    <w:p w14:paraId="7878F1CB" w14:textId="288C565A" w:rsidR="0019310A" w:rsidRPr="00DF2995" w:rsidRDefault="00412FF0" w:rsidP="002C05C7">
      <w:pPr>
        <w:pStyle w:val="Heading3"/>
        <w:numPr>
          <w:ilvl w:val="2"/>
          <w:numId w:val="24"/>
        </w:numPr>
        <w:rPr>
          <w:rFonts w:eastAsiaTheme="minorEastAsia"/>
          <w:lang w:eastAsia="ja-JP"/>
        </w:rPr>
      </w:pPr>
      <w:bookmarkStart w:id="58" w:name="_Toc13834793"/>
      <w:r w:rsidRPr="00DF2995">
        <w:rPr>
          <w:rFonts w:eastAsiaTheme="minorEastAsia"/>
          <w:lang w:eastAsia="ja-JP"/>
        </w:rPr>
        <w:t>Tuần 3 – 9 (06/05 – 21/06)</w:t>
      </w:r>
      <w:bookmarkEnd w:id="58"/>
    </w:p>
    <w:p w14:paraId="4D091DC9" w14:textId="54FCC974" w:rsidR="003F3092" w:rsidRPr="00DF2995" w:rsidRDefault="003F3092" w:rsidP="003F3092">
      <w:pPr>
        <w:ind w:left="927" w:hanging="360"/>
        <w:rPr>
          <w:rFonts w:eastAsiaTheme="minorEastAsia"/>
          <w:lang w:eastAsia="ja-JP"/>
        </w:rPr>
      </w:pPr>
      <w:r w:rsidRPr="00DF2995">
        <w:rPr>
          <w:rFonts w:eastAsiaTheme="minorEastAsia"/>
          <w:lang w:eastAsia="ja-JP"/>
        </w:rPr>
        <w:t xml:space="preserve">Tham gia vào team </w:t>
      </w:r>
      <w:r w:rsidR="00412FF0" w:rsidRPr="00DF2995">
        <w:rPr>
          <w:rFonts w:eastAsiaTheme="minorEastAsia"/>
          <w:lang w:eastAsia="ja-JP"/>
        </w:rPr>
        <w:t>Collabo,</w:t>
      </w:r>
      <w:r w:rsidRPr="00DF2995">
        <w:rPr>
          <w:rFonts w:eastAsiaTheme="minorEastAsia"/>
          <w:lang w:eastAsia="ja-JP"/>
        </w:rPr>
        <w:t xml:space="preserve"> thực hiện các task được giao từ leader.</w:t>
      </w:r>
    </w:p>
    <w:p w14:paraId="60315A53" w14:textId="79CB9E8E" w:rsidR="003F3092" w:rsidRPr="00DF2995" w:rsidRDefault="003F3092" w:rsidP="00666720">
      <w:pPr>
        <w:pStyle w:val="ListParagraph"/>
        <w:numPr>
          <w:ilvl w:val="0"/>
          <w:numId w:val="46"/>
        </w:numPr>
        <w:rPr>
          <w:rFonts w:eastAsiaTheme="minorEastAsia"/>
          <w:lang w:eastAsia="ja-JP"/>
        </w:rPr>
      </w:pPr>
      <w:r w:rsidRPr="00DF2995">
        <w:rPr>
          <w:rFonts w:eastAsiaTheme="minorEastAsia"/>
          <w:i/>
          <w:lang w:eastAsia="ja-JP"/>
        </w:rPr>
        <w:t xml:space="preserve">Vì bảo mật phía bên công ty nên không thể </w:t>
      </w:r>
      <w:r w:rsidR="00302092">
        <w:rPr>
          <w:rFonts w:eastAsiaTheme="minorEastAsia"/>
          <w:i/>
          <w:lang w:val="vi-VN" w:eastAsia="ja-JP"/>
        </w:rPr>
        <w:t>trình bày</w:t>
      </w:r>
      <w:r w:rsidRPr="00DF2995">
        <w:rPr>
          <w:rFonts w:eastAsiaTheme="minorEastAsia"/>
          <w:i/>
          <w:lang w:eastAsia="ja-JP"/>
        </w:rPr>
        <w:t xml:space="preserve"> chi tiết rõ ràng về</w:t>
      </w:r>
      <w:r w:rsidR="001F5917" w:rsidRPr="00DF2995">
        <w:rPr>
          <w:rFonts w:eastAsiaTheme="minorEastAsia"/>
          <w:i/>
          <w:lang w:eastAsia="ja-JP"/>
        </w:rPr>
        <w:t xml:space="preserve"> requirement trên từng </w:t>
      </w:r>
      <w:r w:rsidRPr="00DF2995">
        <w:rPr>
          <w:rFonts w:eastAsiaTheme="minorEastAsia"/>
          <w:i/>
          <w:lang w:eastAsia="ja-JP"/>
        </w:rPr>
        <w:t>task.</w:t>
      </w:r>
    </w:p>
    <w:p w14:paraId="2F285DE8" w14:textId="55081910" w:rsidR="003E2391" w:rsidRPr="00DF2995" w:rsidRDefault="003E2391" w:rsidP="003E2391">
      <w:pPr>
        <w:pStyle w:val="Heading2"/>
        <w:rPr>
          <w:rFonts w:cs="Times New Roman"/>
          <w:szCs w:val="26"/>
        </w:rPr>
      </w:pPr>
      <w:bookmarkStart w:id="59" w:name="_Toc13834794"/>
      <w:r w:rsidRPr="00DF2995">
        <w:rPr>
          <w:rFonts w:cs="Times New Roman"/>
          <w:szCs w:val="26"/>
        </w:rPr>
        <w:t>Kết quả đạt được sau kì thực tập tại TPS Software</w:t>
      </w:r>
      <w:bookmarkEnd w:id="59"/>
    </w:p>
    <w:p w14:paraId="2F881992" w14:textId="70C824BC" w:rsidR="003E2391" w:rsidRPr="00DF2995" w:rsidRDefault="00A3199F" w:rsidP="008432C5">
      <w:pPr>
        <w:rPr>
          <w:shd w:val="clear" w:color="auto" w:fill="FFFFFF"/>
        </w:rPr>
      </w:pPr>
      <w:r w:rsidRPr="00DF2995">
        <w:rPr>
          <w:shd w:val="clear" w:color="auto" w:fill="FFFFFF"/>
          <w:lang w:val="vi-VN"/>
        </w:rPr>
        <w:t xml:space="preserve">- </w:t>
      </w:r>
      <w:r w:rsidR="003E2391" w:rsidRPr="00DF2995">
        <w:rPr>
          <w:shd w:val="clear" w:color="auto" w:fill="FFFFFF"/>
        </w:rPr>
        <w:t xml:space="preserve">Trong thời gian thực tập </w:t>
      </w:r>
      <w:r w:rsidR="0079022C" w:rsidRPr="00DF2995">
        <w:rPr>
          <w:shd w:val="clear" w:color="auto" w:fill="FFFFFF"/>
          <w:lang w:val="vi-VN"/>
        </w:rPr>
        <w:t xml:space="preserve">tại TPS </w:t>
      </w:r>
      <w:r w:rsidR="003E2391" w:rsidRPr="00DF2995">
        <w:rPr>
          <w:shd w:val="clear" w:color="auto" w:fill="FFFFFF"/>
        </w:rPr>
        <w:t>em đã nâng cao t</w:t>
      </w:r>
      <w:r w:rsidR="006F0E29" w:rsidRPr="00DF2995">
        <w:rPr>
          <w:shd w:val="clear" w:color="auto" w:fill="FFFFFF"/>
        </w:rPr>
        <w:t>ốt khả năng lập trình của mình,</w:t>
      </w:r>
      <w:r w:rsidR="003E2391" w:rsidRPr="00DF2995">
        <w:rPr>
          <w:shd w:val="clear" w:color="auto" w:fill="FFFFFF"/>
        </w:rPr>
        <w:t>và học</w:t>
      </w:r>
      <w:r w:rsidR="009E0791" w:rsidRPr="00DF2995">
        <w:rPr>
          <w:shd w:val="clear" w:color="auto" w:fill="FFFFFF"/>
          <w:lang w:val="vi-VN"/>
        </w:rPr>
        <w:t xml:space="preserve"> hỏi và củng cố</w:t>
      </w:r>
      <w:r w:rsidR="009E0791" w:rsidRPr="00DF2995">
        <w:rPr>
          <w:shd w:val="clear" w:color="auto" w:fill="FFFFFF"/>
        </w:rPr>
        <w:t xml:space="preserve"> nhiều kiến thức</w:t>
      </w:r>
      <w:r w:rsidR="003E2391" w:rsidRPr="00DF2995">
        <w:rPr>
          <w:shd w:val="clear" w:color="auto" w:fill="FFFFFF"/>
        </w:rPr>
        <w:t>:</w:t>
      </w:r>
    </w:p>
    <w:p w14:paraId="1349CF48" w14:textId="68BCCC0E" w:rsidR="003E2391" w:rsidRPr="00DF2995" w:rsidRDefault="0079022C" w:rsidP="003E2391">
      <w:pPr>
        <w:pStyle w:val="ListParagraph"/>
        <w:numPr>
          <w:ilvl w:val="0"/>
          <w:numId w:val="38"/>
        </w:numPr>
        <w:spacing w:line="276" w:lineRule="auto"/>
        <w:rPr>
          <w:shd w:val="clear" w:color="auto" w:fill="FFFFFF"/>
        </w:rPr>
      </w:pPr>
      <w:r w:rsidRPr="00DF2995">
        <w:rPr>
          <w:shd w:val="clear" w:color="auto" w:fill="FFFFFF"/>
        </w:rPr>
        <w:t>Ngôn ngữ Java</w:t>
      </w:r>
    </w:p>
    <w:p w14:paraId="21A48CE7" w14:textId="78192829" w:rsidR="0079022C" w:rsidRPr="00DF2995" w:rsidRDefault="0079022C" w:rsidP="0079022C">
      <w:pPr>
        <w:pStyle w:val="ListParagraph"/>
        <w:numPr>
          <w:ilvl w:val="0"/>
          <w:numId w:val="38"/>
        </w:numPr>
        <w:spacing w:line="276" w:lineRule="auto"/>
        <w:rPr>
          <w:shd w:val="clear" w:color="auto" w:fill="FFFFFF"/>
        </w:rPr>
      </w:pPr>
      <w:r w:rsidRPr="00DF2995">
        <w:rPr>
          <w:shd w:val="clear" w:color="auto" w:fill="FFFFFF"/>
          <w:lang w:val="vi-VN"/>
        </w:rPr>
        <w:t>F</w:t>
      </w:r>
      <w:r w:rsidRPr="00DF2995">
        <w:rPr>
          <w:shd w:val="clear" w:color="auto" w:fill="FFFFFF"/>
        </w:rPr>
        <w:t>ramework</w:t>
      </w:r>
      <w:r w:rsidRPr="00DF2995">
        <w:rPr>
          <w:shd w:val="clear" w:color="auto" w:fill="FFFFFF"/>
          <w:lang w:val="vi-VN"/>
        </w:rPr>
        <w:t xml:space="preserve"> Struts 1</w:t>
      </w:r>
    </w:p>
    <w:p w14:paraId="5C39E0BB" w14:textId="526C2CDF" w:rsidR="0079022C" w:rsidRPr="00DF2995" w:rsidRDefault="0079022C" w:rsidP="0079022C">
      <w:pPr>
        <w:pStyle w:val="ListParagraph"/>
        <w:numPr>
          <w:ilvl w:val="0"/>
          <w:numId w:val="38"/>
        </w:numPr>
        <w:spacing w:line="276" w:lineRule="auto"/>
        <w:rPr>
          <w:shd w:val="clear" w:color="auto" w:fill="FFFFFF"/>
        </w:rPr>
      </w:pPr>
      <w:r w:rsidRPr="00DF2995">
        <w:rPr>
          <w:shd w:val="clear" w:color="auto" w:fill="FFFFFF"/>
          <w:lang w:val="vi-VN"/>
        </w:rPr>
        <w:t>Redmine</w:t>
      </w:r>
    </w:p>
    <w:p w14:paraId="336F5DBF" w14:textId="596E01F7" w:rsidR="0079022C" w:rsidRPr="00DF2995" w:rsidRDefault="0079022C" w:rsidP="0079022C">
      <w:pPr>
        <w:pStyle w:val="ListParagraph"/>
        <w:numPr>
          <w:ilvl w:val="0"/>
          <w:numId w:val="38"/>
        </w:numPr>
        <w:spacing w:line="276" w:lineRule="auto"/>
        <w:rPr>
          <w:shd w:val="clear" w:color="auto" w:fill="FFFFFF"/>
        </w:rPr>
      </w:pPr>
      <w:r w:rsidRPr="00DF2995">
        <w:rPr>
          <w:shd w:val="clear" w:color="auto" w:fill="FFFFFF"/>
          <w:lang w:val="vi-VN"/>
        </w:rPr>
        <w:t>Git: Tortoisegit, Source Tree, Smart Git, Egit</w:t>
      </w:r>
    </w:p>
    <w:p w14:paraId="76F01DB5" w14:textId="4832D79F" w:rsidR="009E0791" w:rsidRPr="00DF2995" w:rsidRDefault="009E0791" w:rsidP="009E0791">
      <w:pPr>
        <w:pStyle w:val="ListParagraph"/>
        <w:numPr>
          <w:ilvl w:val="0"/>
          <w:numId w:val="40"/>
        </w:numPr>
        <w:tabs>
          <w:tab w:val="left" w:pos="4722"/>
        </w:tabs>
        <w:spacing w:line="276" w:lineRule="auto"/>
        <w:rPr>
          <w:shd w:val="clear" w:color="auto" w:fill="FFFFFF"/>
        </w:rPr>
      </w:pPr>
      <w:r w:rsidRPr="00DF2995">
        <w:rPr>
          <w:shd w:val="clear" w:color="auto" w:fill="FFFFFF"/>
        </w:rPr>
        <w:t>Kỹ năng mềm:</w:t>
      </w:r>
    </w:p>
    <w:p w14:paraId="74B08E0E" w14:textId="77777777" w:rsidR="009E0791" w:rsidRPr="00DF2995" w:rsidRDefault="009E0791" w:rsidP="009E0791">
      <w:pPr>
        <w:pStyle w:val="ListParagraph"/>
        <w:numPr>
          <w:ilvl w:val="0"/>
          <w:numId w:val="43"/>
        </w:numPr>
        <w:spacing w:line="276" w:lineRule="auto"/>
        <w:jc w:val="left"/>
        <w:rPr>
          <w:shd w:val="clear" w:color="auto" w:fill="FFFFFF"/>
        </w:rPr>
      </w:pPr>
      <w:r w:rsidRPr="00DF2995">
        <w:rPr>
          <w:shd w:val="clear" w:color="auto" w:fill="FFFFFF"/>
        </w:rPr>
        <w:t>Kỹ năng giao tiếp và thuyết trình</w:t>
      </w:r>
    </w:p>
    <w:p w14:paraId="34469F1B" w14:textId="77777777" w:rsidR="009E0791" w:rsidRPr="00DF2995" w:rsidRDefault="009E0791" w:rsidP="009E0791">
      <w:pPr>
        <w:pStyle w:val="ListParagraph"/>
        <w:numPr>
          <w:ilvl w:val="0"/>
          <w:numId w:val="43"/>
        </w:numPr>
        <w:spacing w:line="276" w:lineRule="auto"/>
        <w:jc w:val="left"/>
      </w:pPr>
      <w:r w:rsidRPr="00DF2995">
        <w:rPr>
          <w:shd w:val="clear" w:color="auto" w:fill="FFFFFF"/>
        </w:rPr>
        <w:t>Sử dụng ngoại ngữ trong công việc</w:t>
      </w:r>
    </w:p>
    <w:p w14:paraId="14529791" w14:textId="77777777" w:rsidR="009E0791" w:rsidRPr="00DF2995" w:rsidRDefault="009E0791" w:rsidP="009E0791">
      <w:pPr>
        <w:pStyle w:val="ListParagraph"/>
        <w:numPr>
          <w:ilvl w:val="0"/>
          <w:numId w:val="43"/>
        </w:numPr>
        <w:spacing w:line="276" w:lineRule="auto"/>
        <w:jc w:val="left"/>
      </w:pPr>
      <w:r w:rsidRPr="00DF2995">
        <w:rPr>
          <w:shd w:val="clear" w:color="auto" w:fill="FFFFFF"/>
        </w:rPr>
        <w:t>Quy trình phát triển phần mềm</w:t>
      </w:r>
    </w:p>
    <w:p w14:paraId="3F8D5777" w14:textId="77777777" w:rsidR="009E0791" w:rsidRPr="00DF2995" w:rsidRDefault="009E0791" w:rsidP="009E0791">
      <w:pPr>
        <w:pStyle w:val="ListParagraph"/>
        <w:numPr>
          <w:ilvl w:val="0"/>
          <w:numId w:val="43"/>
        </w:numPr>
        <w:spacing w:line="276" w:lineRule="auto"/>
        <w:jc w:val="left"/>
      </w:pPr>
      <w:r w:rsidRPr="00DF2995">
        <w:rPr>
          <w:shd w:val="clear" w:color="auto" w:fill="FFFFFF"/>
        </w:rPr>
        <w:t>Kỹ năng viết mail</w:t>
      </w:r>
    </w:p>
    <w:p w14:paraId="3F212E0A" w14:textId="3092C9DB" w:rsidR="009E0791" w:rsidRPr="00DF2995" w:rsidRDefault="009E0791" w:rsidP="009E0791">
      <w:pPr>
        <w:pStyle w:val="ListParagraph"/>
        <w:numPr>
          <w:ilvl w:val="0"/>
          <w:numId w:val="43"/>
        </w:numPr>
        <w:spacing w:line="276" w:lineRule="auto"/>
        <w:jc w:val="left"/>
        <w:rPr>
          <w:shd w:val="clear" w:color="auto" w:fill="FFFFFF"/>
        </w:rPr>
      </w:pPr>
      <w:r w:rsidRPr="00DF2995">
        <w:rPr>
          <w:shd w:val="clear" w:color="auto" w:fill="FFFFFF"/>
        </w:rPr>
        <w:t>Kinh nghiệm thực tiễn</w:t>
      </w:r>
    </w:p>
    <w:p w14:paraId="11A1BD73" w14:textId="30BC3CA5" w:rsidR="003E2391" w:rsidRPr="00DF2995" w:rsidRDefault="00A3199F" w:rsidP="0079022C">
      <w:pPr>
        <w:rPr>
          <w:shd w:val="clear" w:color="auto" w:fill="FFFFFF"/>
          <w:lang w:val="vi-VN"/>
        </w:rPr>
      </w:pPr>
      <w:r w:rsidRPr="00DF2995">
        <w:rPr>
          <w:shd w:val="clear" w:color="auto" w:fill="FFFFFF"/>
          <w:lang w:val="vi-VN"/>
        </w:rPr>
        <w:t xml:space="preserve">- </w:t>
      </w:r>
      <w:r w:rsidR="0079022C" w:rsidRPr="00DF2995">
        <w:rPr>
          <w:shd w:val="clear" w:color="auto" w:fill="FFFFFF"/>
          <w:lang w:val="vi-VN"/>
        </w:rPr>
        <w:t>Java</w:t>
      </w:r>
      <w:r w:rsidR="003E2391" w:rsidRPr="00DF2995">
        <w:rPr>
          <w:shd w:val="clear" w:color="auto" w:fill="FFFFFF"/>
        </w:rPr>
        <w:t xml:space="preserve"> là n</w:t>
      </w:r>
      <w:r w:rsidR="0079022C" w:rsidRPr="00DF2995">
        <w:rPr>
          <w:shd w:val="clear" w:color="auto" w:fill="FFFFFF"/>
        </w:rPr>
        <w:t xml:space="preserve">gôn ngữ chính </w:t>
      </w:r>
      <w:r w:rsidR="0079022C" w:rsidRPr="00DF2995">
        <w:rPr>
          <w:shd w:val="clear" w:color="auto" w:fill="FFFFFF"/>
          <w:lang w:val="vi-VN"/>
        </w:rPr>
        <w:t>cho</w:t>
      </w:r>
      <w:r w:rsidR="0079022C" w:rsidRPr="00DF2995">
        <w:rPr>
          <w:lang w:eastAsia="ja-JP"/>
        </w:rPr>
        <w:t xml:space="preserve"> </w:t>
      </w:r>
      <w:r w:rsidR="009E0791" w:rsidRPr="00DF2995">
        <w:rPr>
          <w:lang w:val="vi-VN" w:eastAsia="ja-JP"/>
        </w:rPr>
        <w:t xml:space="preserve">dự án </w:t>
      </w:r>
      <w:r w:rsidR="0079022C" w:rsidRPr="00DF2995">
        <w:rPr>
          <w:lang w:eastAsia="ja-JP"/>
        </w:rPr>
        <w:t>trên nền Struts 1</w:t>
      </w:r>
      <w:r w:rsidR="003E2391" w:rsidRPr="00DF2995">
        <w:rPr>
          <w:shd w:val="clear" w:color="auto" w:fill="FFFFFF"/>
        </w:rPr>
        <w:t xml:space="preserve">. Vì </w:t>
      </w:r>
      <w:r w:rsidR="0079022C" w:rsidRPr="00DF2995">
        <w:rPr>
          <w:shd w:val="clear" w:color="auto" w:fill="FFFFFF"/>
          <w:lang w:val="vi-VN"/>
        </w:rPr>
        <w:t xml:space="preserve">là một </w:t>
      </w:r>
      <w:r w:rsidR="00D74E29">
        <w:rPr>
          <w:shd w:val="clear" w:color="auto" w:fill="FFFFFF"/>
        </w:rPr>
        <w:t xml:space="preserve">dự án </w:t>
      </w:r>
      <w:r w:rsidR="00EA1153" w:rsidRPr="00DF2995">
        <w:rPr>
          <w:shd w:val="clear" w:color="auto" w:fill="FFFFFF"/>
          <w:lang w:val="vi-VN"/>
        </w:rPr>
        <w:t>có quy mô lớn nên em đã rút ra và học hỏi thêm được rất nhiều về một dự án được hoàn thành là như thế nào</w:t>
      </w:r>
      <w:r w:rsidR="00EA1153" w:rsidRPr="00DF2995">
        <w:rPr>
          <w:shd w:val="clear" w:color="auto" w:fill="FFFFFF"/>
        </w:rPr>
        <w:t>, hiểu thêm và vận dụng được quy</w:t>
      </w:r>
      <w:r w:rsidR="003E2391" w:rsidRPr="00DF2995">
        <w:rPr>
          <w:shd w:val="clear" w:color="auto" w:fill="FFFFFF"/>
        </w:rPr>
        <w:t xml:space="preserve"> trình phát triển phần mềm.</w:t>
      </w:r>
    </w:p>
    <w:p w14:paraId="3E2309BC" w14:textId="2C811FA7" w:rsidR="003E2391" w:rsidRPr="00DF2995" w:rsidRDefault="00A3199F" w:rsidP="009E0791">
      <w:pPr>
        <w:rPr>
          <w:shd w:val="clear" w:color="auto" w:fill="FFFFFF"/>
          <w:lang w:val="vi-VN"/>
        </w:rPr>
      </w:pPr>
      <w:r w:rsidRPr="00DF2995">
        <w:rPr>
          <w:shd w:val="clear" w:color="auto" w:fill="FFFFFF"/>
          <w:lang w:val="vi-VN"/>
        </w:rPr>
        <w:t xml:space="preserve">- </w:t>
      </w:r>
      <w:r w:rsidR="003E2391" w:rsidRPr="00DF2995">
        <w:rPr>
          <w:shd w:val="clear" w:color="auto" w:fill="FFFFFF"/>
          <w:lang w:val="vi-VN"/>
        </w:rPr>
        <w:t xml:space="preserve">Các kỹ năng đã được nâng cao trong quá trình thực tập tại </w:t>
      </w:r>
      <w:r w:rsidR="009E0791" w:rsidRPr="00DF2995">
        <w:rPr>
          <w:shd w:val="clear" w:color="auto" w:fill="FFFFFF"/>
          <w:lang w:val="vi-VN"/>
        </w:rPr>
        <w:t>TPS</w:t>
      </w:r>
      <w:r w:rsidR="003E2391" w:rsidRPr="00DF2995">
        <w:rPr>
          <w:shd w:val="clear" w:color="auto" w:fill="FFFFFF"/>
          <w:lang w:val="vi-VN"/>
        </w:rPr>
        <w:t>.</w:t>
      </w:r>
    </w:p>
    <w:p w14:paraId="2F56CCE1" w14:textId="08F1B829" w:rsidR="003E2391" w:rsidRPr="00DF2995" w:rsidRDefault="00A3199F" w:rsidP="003E2391">
      <w:pPr>
        <w:rPr>
          <w:rFonts w:eastAsiaTheme="minorEastAsia"/>
          <w:lang w:val="vi-VN"/>
        </w:rPr>
      </w:pPr>
      <w:r w:rsidRPr="00DF2995">
        <w:rPr>
          <w:shd w:val="clear" w:color="auto" w:fill="FFFFFF"/>
          <w:lang w:val="vi-VN"/>
        </w:rPr>
        <w:lastRenderedPageBreak/>
        <w:t xml:space="preserve">- </w:t>
      </w:r>
      <w:r w:rsidR="003E2391" w:rsidRPr="00DF2995">
        <w:rPr>
          <w:shd w:val="clear" w:color="auto" w:fill="FFFFFF"/>
          <w:lang w:val="vi-VN"/>
        </w:rPr>
        <w:t>Xây dựng được mối quan hệ tốt đẹp với các đồng nghiệp tại công ty. Đến với</w:t>
      </w:r>
      <w:r w:rsidR="002B7CFE">
        <w:rPr>
          <w:shd w:val="clear" w:color="auto" w:fill="FFFFFF"/>
          <w:lang w:val="vi-VN"/>
        </w:rPr>
        <w:t xml:space="preserve"> </w:t>
      </w:r>
      <w:r w:rsidR="009E0791" w:rsidRPr="00DF2995">
        <w:rPr>
          <w:shd w:val="clear" w:color="auto" w:fill="FFFFFF"/>
          <w:lang w:val="vi-VN"/>
        </w:rPr>
        <w:t>TPS Software</w:t>
      </w:r>
      <w:r w:rsidR="003E2391" w:rsidRPr="00DF2995">
        <w:rPr>
          <w:shd w:val="clear" w:color="auto" w:fill="FFFFFF"/>
          <w:lang w:val="vi-VN"/>
        </w:rPr>
        <w:t xml:space="preserve"> em đã học tập và trao dồi được nhiều kiến thức, kinh nghiệm, tác phong trong công việc của công ty.</w:t>
      </w:r>
    </w:p>
    <w:p w14:paraId="623C95F8" w14:textId="26333133" w:rsidR="00E873F2" w:rsidRPr="00DF2995" w:rsidRDefault="0010559A" w:rsidP="00444AA6">
      <w:pPr>
        <w:pStyle w:val="Heading2"/>
        <w:rPr>
          <w:rFonts w:cs="Times New Roman"/>
          <w:szCs w:val="26"/>
        </w:rPr>
      </w:pPr>
      <w:bookmarkStart w:id="60" w:name="_Toc13834795"/>
      <w:r w:rsidRPr="00DF2995">
        <w:rPr>
          <w:rFonts w:cs="Times New Roman"/>
          <w:szCs w:val="26"/>
        </w:rPr>
        <w:t>T</w:t>
      </w:r>
      <w:r w:rsidR="001E6A50" w:rsidRPr="00DF2995">
        <w:rPr>
          <w:rFonts w:cs="Times New Roman"/>
          <w:szCs w:val="26"/>
        </w:rPr>
        <w:t>ài liệu tham khảo</w:t>
      </w:r>
      <w:bookmarkEnd w:id="60"/>
    </w:p>
    <w:p w14:paraId="34027832" w14:textId="77777777" w:rsidR="004379B4" w:rsidRPr="00DF2995" w:rsidRDefault="009E0791" w:rsidP="00FA5D64">
      <w:pPr>
        <w:pStyle w:val="ListParagraph"/>
        <w:numPr>
          <w:ilvl w:val="0"/>
          <w:numId w:val="36"/>
        </w:numPr>
        <w:rPr>
          <w:lang w:val="vi-VN"/>
        </w:rPr>
      </w:pPr>
      <w:r w:rsidRPr="00DF2995">
        <w:rPr>
          <w:lang w:val="vi-VN"/>
        </w:rPr>
        <w:t>Website của công ty:</w:t>
      </w:r>
    </w:p>
    <w:p w14:paraId="2C882A0D" w14:textId="22E757A1" w:rsidR="009E0791" w:rsidRPr="00DF2995" w:rsidRDefault="00C575B3" w:rsidP="004379B4">
      <w:pPr>
        <w:pStyle w:val="ListParagraph"/>
        <w:numPr>
          <w:ilvl w:val="0"/>
          <w:numId w:val="0"/>
        </w:numPr>
        <w:ind w:left="1287" w:firstLine="153"/>
        <w:rPr>
          <w:lang w:val="vi-VN"/>
        </w:rPr>
      </w:pPr>
      <w:hyperlink r:id="rId49" w:history="1">
        <w:r w:rsidR="009E0791" w:rsidRPr="00DF2995">
          <w:rPr>
            <w:rStyle w:val="Hyperlink"/>
          </w:rPr>
          <w:t>https://www.tpssoft.com/</w:t>
        </w:r>
      </w:hyperlink>
    </w:p>
    <w:p w14:paraId="0DBF6901" w14:textId="77777777" w:rsidR="004379B4" w:rsidRPr="00DF2995" w:rsidRDefault="009E0791" w:rsidP="00FA5D64">
      <w:pPr>
        <w:pStyle w:val="ListParagraph"/>
        <w:numPr>
          <w:ilvl w:val="0"/>
          <w:numId w:val="36"/>
        </w:numPr>
        <w:jc w:val="left"/>
      </w:pPr>
      <w:r w:rsidRPr="00DF2995">
        <w:rPr>
          <w:lang w:val="vi-VN"/>
        </w:rPr>
        <w:t>Topic Java Exception Handling:</w:t>
      </w:r>
    </w:p>
    <w:p w14:paraId="7027F2F9" w14:textId="032C0EBA" w:rsidR="0010559A" w:rsidRPr="00DF2995" w:rsidRDefault="00C575B3" w:rsidP="004379B4">
      <w:pPr>
        <w:pStyle w:val="ListParagraph"/>
        <w:numPr>
          <w:ilvl w:val="0"/>
          <w:numId w:val="0"/>
        </w:numPr>
        <w:ind w:left="1287" w:firstLine="153"/>
        <w:jc w:val="left"/>
      </w:pPr>
      <w:hyperlink r:id="rId50" w:history="1">
        <w:r w:rsidR="00FA5D64" w:rsidRPr="00DF2995">
          <w:rPr>
            <w:rStyle w:val="Hyperlink"/>
          </w:rPr>
          <w:t>http://tutorials.jenkov.com/java-exception-handling/index.html</w:t>
        </w:r>
      </w:hyperlink>
    </w:p>
    <w:p w14:paraId="763D0F81" w14:textId="77777777" w:rsidR="004379B4" w:rsidRPr="00DF2995" w:rsidRDefault="00FA5D64" w:rsidP="00FA5D64">
      <w:pPr>
        <w:pStyle w:val="ListParagraph"/>
        <w:numPr>
          <w:ilvl w:val="0"/>
          <w:numId w:val="36"/>
        </w:numPr>
        <w:jc w:val="left"/>
      </w:pPr>
      <w:r w:rsidRPr="00DF2995">
        <w:rPr>
          <w:lang w:val="vi-VN"/>
        </w:rPr>
        <w:t>Topic Java IO:</w:t>
      </w:r>
    </w:p>
    <w:p w14:paraId="4C29BE72" w14:textId="1F88AFCB" w:rsidR="00FA5D64" w:rsidRPr="00DF2995" w:rsidRDefault="00C575B3" w:rsidP="004379B4">
      <w:pPr>
        <w:pStyle w:val="ListParagraph"/>
        <w:numPr>
          <w:ilvl w:val="0"/>
          <w:numId w:val="0"/>
        </w:numPr>
        <w:ind w:left="1287" w:firstLine="153"/>
        <w:jc w:val="left"/>
      </w:pPr>
      <w:hyperlink r:id="rId51" w:history="1">
        <w:r w:rsidR="00FA5D64" w:rsidRPr="00DF2995">
          <w:rPr>
            <w:rStyle w:val="Hyperlink"/>
          </w:rPr>
          <w:t>http://tutorials.jenkov.com/java-io/index.html</w:t>
        </w:r>
      </w:hyperlink>
    </w:p>
    <w:p w14:paraId="1C820A85" w14:textId="77777777" w:rsidR="004379B4" w:rsidRPr="00DF2995" w:rsidRDefault="00FA5D64" w:rsidP="00FA5D64">
      <w:pPr>
        <w:pStyle w:val="ListParagraph"/>
        <w:numPr>
          <w:ilvl w:val="0"/>
          <w:numId w:val="36"/>
        </w:numPr>
        <w:jc w:val="left"/>
      </w:pPr>
      <w:r w:rsidRPr="00DF2995">
        <w:rPr>
          <w:lang w:val="vi-VN"/>
        </w:rPr>
        <w:t>Topic Java Collections:</w:t>
      </w:r>
    </w:p>
    <w:p w14:paraId="1F482927" w14:textId="43DA5420" w:rsidR="00FA5D64" w:rsidRPr="00DF2995" w:rsidRDefault="00C575B3" w:rsidP="004379B4">
      <w:pPr>
        <w:pStyle w:val="ListParagraph"/>
        <w:numPr>
          <w:ilvl w:val="0"/>
          <w:numId w:val="0"/>
        </w:numPr>
        <w:ind w:left="1287" w:firstLine="153"/>
        <w:jc w:val="left"/>
      </w:pPr>
      <w:hyperlink r:id="rId52" w:history="1">
        <w:r w:rsidR="00FA5D64" w:rsidRPr="00DF2995">
          <w:rPr>
            <w:rStyle w:val="Hyperlink"/>
          </w:rPr>
          <w:t>http://tutorials.jenkov.com/java-collections/index.html</w:t>
        </w:r>
      </w:hyperlink>
    </w:p>
    <w:p w14:paraId="678257B8" w14:textId="77777777" w:rsidR="00A5775F" w:rsidRPr="00DF2995" w:rsidRDefault="00FA5D64" w:rsidP="00FA5D64">
      <w:pPr>
        <w:pStyle w:val="ListParagraph"/>
        <w:numPr>
          <w:ilvl w:val="0"/>
          <w:numId w:val="36"/>
        </w:numPr>
        <w:jc w:val="left"/>
      </w:pPr>
      <w:r w:rsidRPr="00DF2995">
        <w:rPr>
          <w:lang w:val="vi-VN"/>
        </w:rPr>
        <w:t xml:space="preserve">Topic Vuejs: </w:t>
      </w:r>
    </w:p>
    <w:p w14:paraId="1CF78560" w14:textId="0E6C0CC8" w:rsidR="00FA5D64" w:rsidRPr="00DF2995" w:rsidRDefault="00C575B3" w:rsidP="00A5775F">
      <w:pPr>
        <w:pStyle w:val="ListParagraph"/>
        <w:numPr>
          <w:ilvl w:val="0"/>
          <w:numId w:val="0"/>
        </w:numPr>
        <w:ind w:left="1440"/>
        <w:jc w:val="left"/>
      </w:pPr>
      <w:hyperlink r:id="rId53" w:history="1">
        <w:r w:rsidR="00A5775F" w:rsidRPr="00DF2995">
          <w:rPr>
            <w:rStyle w:val="Hyperlink"/>
          </w:rPr>
          <w:t>https://www.tutorialspoint.com/vuejs/</w:t>
        </w:r>
      </w:hyperlink>
    </w:p>
    <w:p w14:paraId="50318504" w14:textId="0A25559E" w:rsidR="00FA5D64" w:rsidRPr="00DF2995" w:rsidRDefault="00C575B3" w:rsidP="00A5775F">
      <w:pPr>
        <w:pStyle w:val="ListParagraph"/>
        <w:numPr>
          <w:ilvl w:val="0"/>
          <w:numId w:val="0"/>
        </w:numPr>
        <w:ind w:left="1440"/>
        <w:jc w:val="left"/>
      </w:pPr>
      <w:hyperlink r:id="rId54" w:history="1">
        <w:r w:rsidR="00FA5D64" w:rsidRPr="00DF2995">
          <w:rPr>
            <w:rStyle w:val="Hyperlink"/>
          </w:rPr>
          <w:t>https://vuejs.org/v2/guide/</w:t>
        </w:r>
      </w:hyperlink>
    </w:p>
    <w:sectPr w:rsidR="00FA5D64" w:rsidRPr="00DF2995" w:rsidSect="00182E4B">
      <w:headerReference w:type="default" r:id="rId55"/>
      <w:footerReference w:type="default" r:id="rId56"/>
      <w:pgSz w:w="11907" w:h="16840" w:code="9"/>
      <w:pgMar w:top="1985" w:right="1134" w:bottom="1701" w:left="1985"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80CA7" w14:textId="77777777" w:rsidR="00C575B3" w:rsidRDefault="00C575B3">
      <w:r>
        <w:separator/>
      </w:r>
    </w:p>
  </w:endnote>
  <w:endnote w:type="continuationSeparator" w:id="0">
    <w:p w14:paraId="67E35A31" w14:textId="77777777" w:rsidR="00C575B3" w:rsidRDefault="00C57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0142215"/>
      <w:docPartObj>
        <w:docPartGallery w:val="Page Numbers (Bottom of Page)"/>
        <w:docPartUnique/>
      </w:docPartObj>
    </w:sdtPr>
    <w:sdtEndPr>
      <w:rPr>
        <w:noProof/>
      </w:rPr>
    </w:sdtEndPr>
    <w:sdtContent>
      <w:p w14:paraId="36D6E5A3" w14:textId="4DC885B9" w:rsidR="00327B60" w:rsidRDefault="00327B60">
        <w:pPr>
          <w:pStyle w:val="Footer"/>
          <w:jc w:val="center"/>
        </w:pPr>
        <w:r>
          <w:fldChar w:fldCharType="begin"/>
        </w:r>
        <w:r>
          <w:instrText xml:space="preserve"> PAGE   \* MERGEFORMAT </w:instrText>
        </w:r>
        <w:r>
          <w:fldChar w:fldCharType="separate"/>
        </w:r>
        <w:r w:rsidR="000331EA">
          <w:rPr>
            <w:noProof/>
          </w:rPr>
          <w:t>14</w:t>
        </w:r>
        <w:r>
          <w:rPr>
            <w:noProof/>
          </w:rPr>
          <w:fldChar w:fldCharType="end"/>
        </w:r>
      </w:p>
    </w:sdtContent>
  </w:sdt>
  <w:p w14:paraId="5E7A6888" w14:textId="77777777" w:rsidR="00327B60" w:rsidRDefault="00327B6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6631F5" w14:textId="77777777" w:rsidR="00C575B3" w:rsidRDefault="00C575B3">
      <w:r>
        <w:separator/>
      </w:r>
    </w:p>
  </w:footnote>
  <w:footnote w:type="continuationSeparator" w:id="0">
    <w:p w14:paraId="0E6BF908" w14:textId="77777777" w:rsidR="00C575B3" w:rsidRDefault="00C575B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AAFC7" w14:textId="77777777" w:rsidR="009E0791" w:rsidRDefault="009E079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A"/>
      </v:shape>
    </w:pict>
  </w:numPicBullet>
  <w:abstractNum w:abstractNumId="0" w15:restartNumberingAfterBreak="0">
    <w:nsid w:val="02B16B2A"/>
    <w:multiLevelType w:val="hybridMultilevel"/>
    <w:tmpl w:val="CC080672"/>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AB27694"/>
    <w:multiLevelType w:val="hybridMultilevel"/>
    <w:tmpl w:val="C8A87F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E26BE2"/>
    <w:multiLevelType w:val="hybridMultilevel"/>
    <w:tmpl w:val="A48C31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CF07772"/>
    <w:multiLevelType w:val="hybridMultilevel"/>
    <w:tmpl w:val="EED86964"/>
    <w:lvl w:ilvl="0" w:tplc="04090003">
      <w:start w:val="1"/>
      <w:numFmt w:val="bullet"/>
      <w:lvlText w:val="o"/>
      <w:lvlJc w:val="left"/>
      <w:pPr>
        <w:ind w:left="1287"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D9B301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 w15:restartNumberingAfterBreak="0">
    <w:nsid w:val="11CF5CDB"/>
    <w:multiLevelType w:val="hybridMultilevel"/>
    <w:tmpl w:val="E0CA2D34"/>
    <w:lvl w:ilvl="0" w:tplc="FD9E3A1E">
      <w:start w:val="1"/>
      <w:numFmt w:val="upperRoman"/>
      <w:lvlText w:val="%1."/>
      <w:lvlJc w:val="right"/>
      <w:pPr>
        <w:tabs>
          <w:tab w:val="num" w:pos="720"/>
        </w:tabs>
        <w:ind w:left="720" w:hanging="180"/>
      </w:pPr>
    </w:lvl>
    <w:lvl w:ilvl="1" w:tplc="F83EFD82">
      <w:start w:val="1"/>
      <w:numFmt w:val="decimal"/>
      <w:pStyle w:val="Style1"/>
      <w:lvlText w:val="%2)"/>
      <w:lvlJc w:val="left"/>
      <w:pPr>
        <w:tabs>
          <w:tab w:val="num" w:pos="1440"/>
        </w:tabs>
        <w:ind w:left="1440" w:hanging="360"/>
      </w:pPr>
    </w:lvl>
    <w:lvl w:ilvl="2" w:tplc="F2287D56">
      <w:start w:val="1"/>
      <w:numFmt w:val="bullet"/>
      <w:lvlText w:val=""/>
      <w:lvlJc w:val="left"/>
      <w:pPr>
        <w:tabs>
          <w:tab w:val="num" w:pos="2340"/>
        </w:tabs>
        <w:ind w:left="2340" w:hanging="360"/>
      </w:pPr>
      <w:rPr>
        <w:rFonts w:ascii="Wingdings" w:hAnsi="Wingdings" w:hint="default"/>
      </w:rPr>
    </w:lvl>
    <w:lvl w:ilvl="3" w:tplc="E9645FF6">
      <w:start w:val="1"/>
      <w:numFmt w:val="decimal"/>
      <w:lvlText w:val="%4."/>
      <w:lvlJc w:val="left"/>
      <w:pPr>
        <w:tabs>
          <w:tab w:val="num" w:pos="2880"/>
        </w:tabs>
        <w:ind w:left="2880" w:hanging="360"/>
      </w:pPr>
    </w:lvl>
    <w:lvl w:ilvl="4" w:tplc="EFB46160">
      <w:start w:val="1"/>
      <w:numFmt w:val="lowerLetter"/>
      <w:lvlText w:val="%5."/>
      <w:lvlJc w:val="left"/>
      <w:pPr>
        <w:tabs>
          <w:tab w:val="num" w:pos="3600"/>
        </w:tabs>
        <w:ind w:left="3600" w:hanging="360"/>
      </w:pPr>
    </w:lvl>
    <w:lvl w:ilvl="5" w:tplc="2EF4CB46" w:tentative="1">
      <w:start w:val="1"/>
      <w:numFmt w:val="lowerRoman"/>
      <w:lvlText w:val="%6."/>
      <w:lvlJc w:val="right"/>
      <w:pPr>
        <w:tabs>
          <w:tab w:val="num" w:pos="4320"/>
        </w:tabs>
        <w:ind w:left="4320" w:hanging="180"/>
      </w:pPr>
    </w:lvl>
    <w:lvl w:ilvl="6" w:tplc="BE22BAA6" w:tentative="1">
      <w:start w:val="1"/>
      <w:numFmt w:val="decimal"/>
      <w:lvlText w:val="%7."/>
      <w:lvlJc w:val="left"/>
      <w:pPr>
        <w:tabs>
          <w:tab w:val="num" w:pos="5040"/>
        </w:tabs>
        <w:ind w:left="5040" w:hanging="360"/>
      </w:pPr>
    </w:lvl>
    <w:lvl w:ilvl="7" w:tplc="FD568EEC" w:tentative="1">
      <w:start w:val="1"/>
      <w:numFmt w:val="lowerLetter"/>
      <w:lvlText w:val="%8."/>
      <w:lvlJc w:val="left"/>
      <w:pPr>
        <w:tabs>
          <w:tab w:val="num" w:pos="5760"/>
        </w:tabs>
        <w:ind w:left="5760" w:hanging="360"/>
      </w:pPr>
    </w:lvl>
    <w:lvl w:ilvl="8" w:tplc="8278A03A" w:tentative="1">
      <w:start w:val="1"/>
      <w:numFmt w:val="lowerRoman"/>
      <w:lvlText w:val="%9."/>
      <w:lvlJc w:val="right"/>
      <w:pPr>
        <w:tabs>
          <w:tab w:val="num" w:pos="6480"/>
        </w:tabs>
        <w:ind w:left="6480" w:hanging="180"/>
      </w:pPr>
    </w:lvl>
  </w:abstractNum>
  <w:abstractNum w:abstractNumId="6" w15:restartNumberingAfterBreak="0">
    <w:nsid w:val="11E358EC"/>
    <w:multiLevelType w:val="hybridMultilevel"/>
    <w:tmpl w:val="BEAC6EF2"/>
    <w:lvl w:ilvl="0" w:tplc="4A9A7458">
      <w:start w:val="1"/>
      <w:numFmt w:val="decimal"/>
      <w:pStyle w:val="Subtitle1"/>
      <w:lvlText w:val="%1."/>
      <w:lvlJc w:val="left"/>
      <w:pPr>
        <w:tabs>
          <w:tab w:val="num" w:pos="1080"/>
        </w:tabs>
        <w:ind w:left="1080" w:hanging="360"/>
      </w:pPr>
    </w:lvl>
    <w:lvl w:ilvl="1" w:tplc="FFFFFFFF">
      <w:start w:val="1"/>
      <w:numFmt w:val="lowerLetter"/>
      <w:lvlText w:val="%2."/>
      <w:lvlJc w:val="left"/>
      <w:pPr>
        <w:tabs>
          <w:tab w:val="num" w:pos="1800"/>
        </w:tabs>
        <w:ind w:left="1800" w:hanging="360"/>
      </w:pPr>
      <w:rPr>
        <w:rFonts w:hint="default"/>
      </w:rPr>
    </w:lvl>
    <w:lvl w:ilvl="2" w:tplc="FFFFFFFF">
      <w:start w:val="1"/>
      <w:numFmt w:val="decimal"/>
      <w:lvlText w:val="(%3)"/>
      <w:lvlJc w:val="left"/>
      <w:pPr>
        <w:tabs>
          <w:tab w:val="num" w:pos="2715"/>
        </w:tabs>
        <w:ind w:left="2715" w:hanging="375"/>
      </w:pPr>
      <w:rPr>
        <w:rFonts w:hint="default"/>
      </w:r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7" w15:restartNumberingAfterBreak="0">
    <w:nsid w:val="14AB10E3"/>
    <w:multiLevelType w:val="multilevel"/>
    <w:tmpl w:val="8836EF6A"/>
    <w:lvl w:ilvl="0">
      <w:start w:val="1"/>
      <w:numFmt w:val="upperRoman"/>
      <w:pStyle w:val="StyleIIIIII"/>
      <w:lvlText w:val="%1."/>
      <w:lvlJc w:val="right"/>
      <w:pPr>
        <w:tabs>
          <w:tab w:val="num" w:pos="1008"/>
        </w:tabs>
        <w:ind w:left="720" w:firstLine="0"/>
      </w:pPr>
      <w:rPr>
        <w:rFonts w:ascii="Times New Roman" w:hAnsi="Times New Roman" w:hint="default"/>
        <w:b/>
        <w:i w:val="0"/>
        <w:sz w:val="28"/>
        <w:szCs w:val="28"/>
      </w:rPr>
    </w:lvl>
    <w:lvl w:ilvl="1">
      <w:start w:val="1"/>
      <w:numFmt w:val="decimal"/>
      <w:pStyle w:val="Style123"/>
      <w:lvlText w:val="%2."/>
      <w:lvlJc w:val="right"/>
      <w:pPr>
        <w:tabs>
          <w:tab w:val="num" w:pos="1872"/>
        </w:tabs>
        <w:ind w:left="1872" w:hanging="432"/>
      </w:pPr>
      <w:rPr>
        <w:rFonts w:ascii="Times New Roman" w:hAnsi="Times New Roman" w:hint="default"/>
        <w:b w:val="0"/>
        <w:i w:val="0"/>
        <w:sz w:val="24"/>
        <w:szCs w:val="24"/>
        <w:u w:val="single"/>
      </w:rPr>
    </w:lvl>
    <w:lvl w:ilvl="2">
      <w:start w:val="1"/>
      <w:numFmt w:val="lowerLetter"/>
      <w:pStyle w:val="Styleabc"/>
      <w:lvlText w:val="%3."/>
      <w:lvlJc w:val="right"/>
      <w:pPr>
        <w:tabs>
          <w:tab w:val="num" w:pos="2592"/>
        </w:tabs>
        <w:ind w:left="2592" w:hanging="432"/>
      </w:pPr>
      <w:rPr>
        <w:rFonts w:ascii="Times New Roman" w:hAnsi="Times New Roman" w:hint="default"/>
        <w:b w:val="0"/>
        <w:i/>
        <w:sz w:val="24"/>
        <w:szCs w:val="24"/>
      </w:rPr>
    </w:lvl>
    <w:lvl w:ilvl="3">
      <w:start w:val="1"/>
      <w:numFmt w:val="none"/>
      <w:pStyle w:val="StyleNormal"/>
      <w:lvlText w:val=""/>
      <w:lvlJc w:val="left"/>
      <w:pPr>
        <w:tabs>
          <w:tab w:val="num" w:pos="1440"/>
        </w:tabs>
        <w:ind w:left="720" w:firstLine="72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1751252D"/>
    <w:multiLevelType w:val="hybridMultilevel"/>
    <w:tmpl w:val="B02E4590"/>
    <w:lvl w:ilvl="0" w:tplc="C35C1CE4">
      <w:start w:val="1"/>
      <w:numFmt w:val="decimal"/>
      <w:pStyle w:val="numbereditem"/>
      <w:lvlText w:val="%1."/>
      <w:lvlJc w:val="left"/>
      <w:pPr>
        <w:tabs>
          <w:tab w:val="num" w:pos="227"/>
        </w:tabs>
        <w:ind w:left="227" w:hanging="227"/>
      </w:pPr>
      <w:rPr>
        <w:rFonts w:hint="default"/>
      </w:rPr>
    </w:lvl>
    <w:lvl w:ilvl="1" w:tplc="CB1C9488" w:tentative="1">
      <w:start w:val="1"/>
      <w:numFmt w:val="lowerLetter"/>
      <w:lvlText w:val="%2."/>
      <w:lvlJc w:val="left"/>
      <w:pPr>
        <w:tabs>
          <w:tab w:val="num" w:pos="1440"/>
        </w:tabs>
        <w:ind w:left="1440" w:hanging="360"/>
      </w:pPr>
    </w:lvl>
    <w:lvl w:ilvl="2" w:tplc="9B6E57C6" w:tentative="1">
      <w:start w:val="1"/>
      <w:numFmt w:val="lowerRoman"/>
      <w:lvlText w:val="%3."/>
      <w:lvlJc w:val="right"/>
      <w:pPr>
        <w:tabs>
          <w:tab w:val="num" w:pos="2160"/>
        </w:tabs>
        <w:ind w:left="2160" w:hanging="180"/>
      </w:pPr>
    </w:lvl>
    <w:lvl w:ilvl="3" w:tplc="D8969A38" w:tentative="1">
      <w:start w:val="1"/>
      <w:numFmt w:val="decimal"/>
      <w:lvlText w:val="%4."/>
      <w:lvlJc w:val="left"/>
      <w:pPr>
        <w:tabs>
          <w:tab w:val="num" w:pos="2880"/>
        </w:tabs>
        <w:ind w:left="2880" w:hanging="360"/>
      </w:pPr>
    </w:lvl>
    <w:lvl w:ilvl="4" w:tplc="FEF23F7A" w:tentative="1">
      <w:start w:val="1"/>
      <w:numFmt w:val="lowerLetter"/>
      <w:lvlText w:val="%5."/>
      <w:lvlJc w:val="left"/>
      <w:pPr>
        <w:tabs>
          <w:tab w:val="num" w:pos="3600"/>
        </w:tabs>
        <w:ind w:left="3600" w:hanging="360"/>
      </w:pPr>
    </w:lvl>
    <w:lvl w:ilvl="5" w:tplc="8C3E8F60" w:tentative="1">
      <w:start w:val="1"/>
      <w:numFmt w:val="lowerRoman"/>
      <w:lvlText w:val="%6."/>
      <w:lvlJc w:val="right"/>
      <w:pPr>
        <w:tabs>
          <w:tab w:val="num" w:pos="4320"/>
        </w:tabs>
        <w:ind w:left="4320" w:hanging="180"/>
      </w:pPr>
    </w:lvl>
    <w:lvl w:ilvl="6" w:tplc="C8A4D5FC" w:tentative="1">
      <w:start w:val="1"/>
      <w:numFmt w:val="decimal"/>
      <w:lvlText w:val="%7."/>
      <w:lvlJc w:val="left"/>
      <w:pPr>
        <w:tabs>
          <w:tab w:val="num" w:pos="5040"/>
        </w:tabs>
        <w:ind w:left="5040" w:hanging="360"/>
      </w:pPr>
    </w:lvl>
    <w:lvl w:ilvl="7" w:tplc="BAC0EF70" w:tentative="1">
      <w:start w:val="1"/>
      <w:numFmt w:val="lowerLetter"/>
      <w:lvlText w:val="%8."/>
      <w:lvlJc w:val="left"/>
      <w:pPr>
        <w:tabs>
          <w:tab w:val="num" w:pos="5760"/>
        </w:tabs>
        <w:ind w:left="5760" w:hanging="360"/>
      </w:pPr>
    </w:lvl>
    <w:lvl w:ilvl="8" w:tplc="1AA0F410" w:tentative="1">
      <w:start w:val="1"/>
      <w:numFmt w:val="lowerRoman"/>
      <w:lvlText w:val="%9."/>
      <w:lvlJc w:val="right"/>
      <w:pPr>
        <w:tabs>
          <w:tab w:val="num" w:pos="6480"/>
        </w:tabs>
        <w:ind w:left="6480" w:hanging="180"/>
      </w:pPr>
    </w:lvl>
  </w:abstractNum>
  <w:abstractNum w:abstractNumId="9" w15:restartNumberingAfterBreak="0">
    <w:nsid w:val="1A9B6614"/>
    <w:multiLevelType w:val="multilevel"/>
    <w:tmpl w:val="0409001F"/>
    <w:styleLink w:val="111111"/>
    <w:lvl w:ilvl="0">
      <w:start w:val="1"/>
      <w:numFmt w:val="upperRoman"/>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1C62217C"/>
    <w:multiLevelType w:val="hybridMultilevel"/>
    <w:tmpl w:val="0FDE249C"/>
    <w:lvl w:ilvl="0" w:tplc="930007CE">
      <w:start w:val="1"/>
      <w:numFmt w:val="bullet"/>
      <w:pStyle w:val="Bullet5"/>
      <w:lvlText w:val="-"/>
      <w:lvlJc w:val="left"/>
      <w:pPr>
        <w:tabs>
          <w:tab w:val="num" w:pos="1134"/>
        </w:tabs>
        <w:ind w:left="1134" w:firstLine="0"/>
      </w:pPr>
      <w:rPr>
        <w:rFonts w:ascii="Times New Roman" w:hAnsi="Times New Roman" w:cs="Times New Roman" w:hint="default"/>
      </w:rPr>
    </w:lvl>
    <w:lvl w:ilvl="1" w:tplc="DC067ABE">
      <w:start w:val="1"/>
      <w:numFmt w:val="lowerLetter"/>
      <w:lvlText w:val="%2."/>
      <w:lvlJc w:val="left"/>
      <w:pPr>
        <w:tabs>
          <w:tab w:val="num" w:pos="1440"/>
        </w:tabs>
        <w:ind w:left="1440" w:hanging="360"/>
      </w:pPr>
    </w:lvl>
    <w:lvl w:ilvl="2" w:tplc="6D224772">
      <w:start w:val="1"/>
      <w:numFmt w:val="lowerRoman"/>
      <w:pStyle w:val="Bullet5"/>
      <w:lvlText w:val="%3."/>
      <w:lvlJc w:val="right"/>
      <w:pPr>
        <w:tabs>
          <w:tab w:val="num" w:pos="2160"/>
        </w:tabs>
        <w:ind w:left="2160" w:hanging="180"/>
      </w:pPr>
    </w:lvl>
    <w:lvl w:ilvl="3" w:tplc="6876DA3A" w:tentative="1">
      <w:start w:val="1"/>
      <w:numFmt w:val="decimal"/>
      <w:lvlText w:val="%4."/>
      <w:lvlJc w:val="left"/>
      <w:pPr>
        <w:tabs>
          <w:tab w:val="num" w:pos="2880"/>
        </w:tabs>
        <w:ind w:left="2880" w:hanging="360"/>
      </w:pPr>
    </w:lvl>
    <w:lvl w:ilvl="4" w:tplc="5CAA7DF4" w:tentative="1">
      <w:start w:val="1"/>
      <w:numFmt w:val="lowerLetter"/>
      <w:lvlText w:val="%5."/>
      <w:lvlJc w:val="left"/>
      <w:pPr>
        <w:tabs>
          <w:tab w:val="num" w:pos="3600"/>
        </w:tabs>
        <w:ind w:left="3600" w:hanging="360"/>
      </w:pPr>
    </w:lvl>
    <w:lvl w:ilvl="5" w:tplc="58A055F2" w:tentative="1">
      <w:start w:val="1"/>
      <w:numFmt w:val="lowerRoman"/>
      <w:lvlText w:val="%6."/>
      <w:lvlJc w:val="right"/>
      <w:pPr>
        <w:tabs>
          <w:tab w:val="num" w:pos="4320"/>
        </w:tabs>
        <w:ind w:left="4320" w:hanging="180"/>
      </w:pPr>
    </w:lvl>
    <w:lvl w:ilvl="6" w:tplc="8730D9AE" w:tentative="1">
      <w:start w:val="1"/>
      <w:numFmt w:val="decimal"/>
      <w:lvlText w:val="%7."/>
      <w:lvlJc w:val="left"/>
      <w:pPr>
        <w:tabs>
          <w:tab w:val="num" w:pos="5040"/>
        </w:tabs>
        <w:ind w:left="5040" w:hanging="360"/>
      </w:pPr>
    </w:lvl>
    <w:lvl w:ilvl="7" w:tplc="88F45E96" w:tentative="1">
      <w:start w:val="1"/>
      <w:numFmt w:val="lowerLetter"/>
      <w:lvlText w:val="%8."/>
      <w:lvlJc w:val="left"/>
      <w:pPr>
        <w:tabs>
          <w:tab w:val="num" w:pos="5760"/>
        </w:tabs>
        <w:ind w:left="5760" w:hanging="360"/>
      </w:pPr>
    </w:lvl>
    <w:lvl w:ilvl="8" w:tplc="3C528B7E" w:tentative="1">
      <w:start w:val="1"/>
      <w:numFmt w:val="lowerRoman"/>
      <w:lvlText w:val="%9."/>
      <w:lvlJc w:val="right"/>
      <w:pPr>
        <w:tabs>
          <w:tab w:val="num" w:pos="6480"/>
        </w:tabs>
        <w:ind w:left="6480" w:hanging="180"/>
      </w:pPr>
    </w:lvl>
  </w:abstractNum>
  <w:abstractNum w:abstractNumId="11" w15:restartNumberingAfterBreak="0">
    <w:nsid w:val="23F35EE1"/>
    <w:multiLevelType w:val="hybridMultilevel"/>
    <w:tmpl w:val="9B8A80AA"/>
    <w:lvl w:ilvl="0" w:tplc="6248E80A">
      <w:start w:val="1"/>
      <w:numFmt w:val="bullet"/>
      <w:lvlText w:val=""/>
      <w:lvlJc w:val="left"/>
      <w:pPr>
        <w:ind w:left="720" w:hanging="360"/>
      </w:pPr>
      <w:rPr>
        <w:rFonts w:ascii="Wingdings" w:hAnsi="Wingding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46064"/>
    <w:multiLevelType w:val="hybridMultilevel"/>
    <w:tmpl w:val="FDA689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896330E"/>
    <w:multiLevelType w:val="multilevel"/>
    <w:tmpl w:val="47109538"/>
    <w:styleLink w:val="StyleBulleted"/>
    <w:lvl w:ilvl="0">
      <w:start w:val="1"/>
      <w:numFmt w:val="bullet"/>
      <w:lvlText w:val=""/>
      <w:lvlJc w:val="left"/>
      <w:pPr>
        <w:tabs>
          <w:tab w:val="num" w:pos="624"/>
        </w:tabs>
        <w:ind w:left="1134" w:hanging="794"/>
      </w:pPr>
      <w:rPr>
        <w:rFonts w:ascii="Symbol" w:hAnsi="Symbol" w:hint="default"/>
        <w:sz w:val="26"/>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063435"/>
    <w:multiLevelType w:val="hybridMultilevel"/>
    <w:tmpl w:val="0F601168"/>
    <w:lvl w:ilvl="0" w:tplc="9A8A42A4">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2994FEA"/>
    <w:multiLevelType w:val="hybridMultilevel"/>
    <w:tmpl w:val="F9EC5B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3394655F"/>
    <w:multiLevelType w:val="hybridMultilevel"/>
    <w:tmpl w:val="5DDAF4AE"/>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36132C4B"/>
    <w:multiLevelType w:val="hybridMultilevel"/>
    <w:tmpl w:val="F5AA368C"/>
    <w:lvl w:ilvl="0" w:tplc="1BD29F5C">
      <w:start w:val="1"/>
      <w:numFmt w:val="bullet"/>
      <w:pStyle w:val="ListParagraph"/>
      <w:lvlText w:val=""/>
      <w:lvlJc w:val="left"/>
      <w:pPr>
        <w:ind w:left="927" w:hanging="360"/>
      </w:pPr>
      <w:rPr>
        <w:rFonts w:ascii="Symbol" w:hAnsi="Symbol" w:hint="default"/>
      </w:rPr>
    </w:lvl>
    <w:lvl w:ilvl="1" w:tplc="19A4EA38">
      <w:start w:val="1"/>
      <w:numFmt w:val="bullet"/>
      <w:lvlText w:val="o"/>
      <w:lvlJc w:val="left"/>
      <w:pPr>
        <w:ind w:left="1647" w:hanging="360"/>
      </w:pPr>
      <w:rPr>
        <w:rFonts w:ascii="Courier New" w:hAnsi="Courier New" w:cs="Courier New" w:hint="default"/>
      </w:rPr>
    </w:lvl>
    <w:lvl w:ilvl="2" w:tplc="EB6AE440">
      <w:start w:val="1"/>
      <w:numFmt w:val="bullet"/>
      <w:lvlText w:val=""/>
      <w:lvlJc w:val="left"/>
      <w:pPr>
        <w:ind w:left="2367" w:hanging="360"/>
      </w:pPr>
      <w:rPr>
        <w:rFonts w:ascii="Wingdings" w:hAnsi="Wingdings" w:hint="default"/>
      </w:rPr>
    </w:lvl>
    <w:lvl w:ilvl="3" w:tplc="2C18E1EC" w:tentative="1">
      <w:start w:val="1"/>
      <w:numFmt w:val="bullet"/>
      <w:lvlText w:val=""/>
      <w:lvlJc w:val="left"/>
      <w:pPr>
        <w:ind w:left="3087" w:hanging="360"/>
      </w:pPr>
      <w:rPr>
        <w:rFonts w:ascii="Symbol" w:hAnsi="Symbol" w:hint="default"/>
      </w:rPr>
    </w:lvl>
    <w:lvl w:ilvl="4" w:tplc="A87C3C7A" w:tentative="1">
      <w:start w:val="1"/>
      <w:numFmt w:val="bullet"/>
      <w:lvlText w:val="o"/>
      <w:lvlJc w:val="left"/>
      <w:pPr>
        <w:ind w:left="3807" w:hanging="360"/>
      </w:pPr>
      <w:rPr>
        <w:rFonts w:ascii="Courier New" w:hAnsi="Courier New" w:cs="Courier New" w:hint="default"/>
      </w:rPr>
    </w:lvl>
    <w:lvl w:ilvl="5" w:tplc="6B38C6A0" w:tentative="1">
      <w:start w:val="1"/>
      <w:numFmt w:val="bullet"/>
      <w:lvlText w:val=""/>
      <w:lvlJc w:val="left"/>
      <w:pPr>
        <w:ind w:left="4527" w:hanging="360"/>
      </w:pPr>
      <w:rPr>
        <w:rFonts w:ascii="Wingdings" w:hAnsi="Wingdings" w:hint="default"/>
      </w:rPr>
    </w:lvl>
    <w:lvl w:ilvl="6" w:tplc="A642C3C0" w:tentative="1">
      <w:start w:val="1"/>
      <w:numFmt w:val="bullet"/>
      <w:lvlText w:val=""/>
      <w:lvlJc w:val="left"/>
      <w:pPr>
        <w:ind w:left="5247" w:hanging="360"/>
      </w:pPr>
      <w:rPr>
        <w:rFonts w:ascii="Symbol" w:hAnsi="Symbol" w:hint="default"/>
      </w:rPr>
    </w:lvl>
    <w:lvl w:ilvl="7" w:tplc="1786DE78" w:tentative="1">
      <w:start w:val="1"/>
      <w:numFmt w:val="bullet"/>
      <w:lvlText w:val="o"/>
      <w:lvlJc w:val="left"/>
      <w:pPr>
        <w:ind w:left="5967" w:hanging="360"/>
      </w:pPr>
      <w:rPr>
        <w:rFonts w:ascii="Courier New" w:hAnsi="Courier New" w:cs="Courier New" w:hint="default"/>
      </w:rPr>
    </w:lvl>
    <w:lvl w:ilvl="8" w:tplc="21A296EA" w:tentative="1">
      <w:start w:val="1"/>
      <w:numFmt w:val="bullet"/>
      <w:lvlText w:val=""/>
      <w:lvlJc w:val="left"/>
      <w:pPr>
        <w:ind w:left="6687" w:hanging="360"/>
      </w:pPr>
      <w:rPr>
        <w:rFonts w:ascii="Wingdings" w:hAnsi="Wingdings" w:hint="default"/>
      </w:rPr>
    </w:lvl>
  </w:abstractNum>
  <w:abstractNum w:abstractNumId="18" w15:restartNumberingAfterBreak="0">
    <w:nsid w:val="37660336"/>
    <w:multiLevelType w:val="hybridMultilevel"/>
    <w:tmpl w:val="BAF4A982"/>
    <w:lvl w:ilvl="0" w:tplc="A3E2AEB2">
      <w:start w:val="1"/>
      <w:numFmt w:val="decimal"/>
      <w:pStyle w:val="step"/>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A371B3C"/>
    <w:multiLevelType w:val="hybridMultilevel"/>
    <w:tmpl w:val="44BC487E"/>
    <w:lvl w:ilvl="0" w:tplc="861C5D3E">
      <w:start w:val="1"/>
      <w:numFmt w:val="lowerLetter"/>
      <w:pStyle w:val="H4Alpha"/>
      <w:lvlText w:val="%1."/>
      <w:lvlJc w:val="left"/>
      <w:pPr>
        <w:tabs>
          <w:tab w:val="num" w:pos="1108"/>
        </w:tabs>
        <w:ind w:left="1108" w:hanging="360"/>
      </w:pPr>
      <w:rPr>
        <w:rFonts w:hint="default"/>
      </w:rPr>
    </w:lvl>
    <w:lvl w:ilvl="1" w:tplc="04090003">
      <w:start w:val="1"/>
      <w:numFmt w:val="bullet"/>
      <w:lvlText w:val=""/>
      <w:lvlJc w:val="left"/>
      <w:pPr>
        <w:tabs>
          <w:tab w:val="num" w:pos="3488"/>
        </w:tabs>
        <w:ind w:left="3488" w:hanging="360"/>
      </w:pPr>
      <w:rPr>
        <w:rFonts w:ascii="Wingdings" w:hAnsi="Wingdings" w:hint="default"/>
      </w:rPr>
    </w:lvl>
    <w:lvl w:ilvl="2" w:tplc="04090005" w:tentative="1">
      <w:start w:val="1"/>
      <w:numFmt w:val="lowerRoman"/>
      <w:lvlText w:val="%3."/>
      <w:lvlJc w:val="right"/>
      <w:pPr>
        <w:tabs>
          <w:tab w:val="num" w:pos="4208"/>
        </w:tabs>
        <w:ind w:left="4208" w:hanging="180"/>
      </w:pPr>
    </w:lvl>
    <w:lvl w:ilvl="3" w:tplc="04090001" w:tentative="1">
      <w:start w:val="1"/>
      <w:numFmt w:val="decimal"/>
      <w:lvlText w:val="%4."/>
      <w:lvlJc w:val="left"/>
      <w:pPr>
        <w:tabs>
          <w:tab w:val="num" w:pos="4928"/>
        </w:tabs>
        <w:ind w:left="4928" w:hanging="360"/>
      </w:pPr>
    </w:lvl>
    <w:lvl w:ilvl="4" w:tplc="04090003" w:tentative="1">
      <w:start w:val="1"/>
      <w:numFmt w:val="lowerLetter"/>
      <w:lvlText w:val="%5."/>
      <w:lvlJc w:val="left"/>
      <w:pPr>
        <w:tabs>
          <w:tab w:val="num" w:pos="5648"/>
        </w:tabs>
        <w:ind w:left="5648" w:hanging="360"/>
      </w:pPr>
    </w:lvl>
    <w:lvl w:ilvl="5" w:tplc="04090005" w:tentative="1">
      <w:start w:val="1"/>
      <w:numFmt w:val="lowerRoman"/>
      <w:lvlText w:val="%6."/>
      <w:lvlJc w:val="right"/>
      <w:pPr>
        <w:tabs>
          <w:tab w:val="num" w:pos="6368"/>
        </w:tabs>
        <w:ind w:left="6368" w:hanging="180"/>
      </w:pPr>
    </w:lvl>
    <w:lvl w:ilvl="6" w:tplc="04090001" w:tentative="1">
      <w:start w:val="1"/>
      <w:numFmt w:val="decimal"/>
      <w:lvlText w:val="%7."/>
      <w:lvlJc w:val="left"/>
      <w:pPr>
        <w:tabs>
          <w:tab w:val="num" w:pos="7088"/>
        </w:tabs>
        <w:ind w:left="7088" w:hanging="360"/>
      </w:pPr>
    </w:lvl>
    <w:lvl w:ilvl="7" w:tplc="04090003" w:tentative="1">
      <w:start w:val="1"/>
      <w:numFmt w:val="lowerLetter"/>
      <w:lvlText w:val="%8."/>
      <w:lvlJc w:val="left"/>
      <w:pPr>
        <w:tabs>
          <w:tab w:val="num" w:pos="7808"/>
        </w:tabs>
        <w:ind w:left="7808" w:hanging="360"/>
      </w:pPr>
    </w:lvl>
    <w:lvl w:ilvl="8" w:tplc="04090005" w:tentative="1">
      <w:start w:val="1"/>
      <w:numFmt w:val="lowerRoman"/>
      <w:lvlText w:val="%9."/>
      <w:lvlJc w:val="right"/>
      <w:pPr>
        <w:tabs>
          <w:tab w:val="num" w:pos="8528"/>
        </w:tabs>
        <w:ind w:left="8528" w:hanging="180"/>
      </w:pPr>
    </w:lvl>
  </w:abstractNum>
  <w:abstractNum w:abstractNumId="20" w15:restartNumberingAfterBreak="0">
    <w:nsid w:val="3D453744"/>
    <w:multiLevelType w:val="hybridMultilevel"/>
    <w:tmpl w:val="F90A92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28F1B71"/>
    <w:multiLevelType w:val="hybridMultilevel"/>
    <w:tmpl w:val="C47A30EE"/>
    <w:lvl w:ilvl="0" w:tplc="04090009">
      <w:start w:val="1"/>
      <w:numFmt w:val="bullet"/>
      <w:lvlText w:val=""/>
      <w:lvlJc w:val="left"/>
      <w:pPr>
        <w:ind w:left="720" w:hanging="360"/>
      </w:pPr>
      <w:rPr>
        <w:rFonts w:ascii="Wingdings" w:hAnsi="Wingding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05206"/>
    <w:multiLevelType w:val="hybridMultilevel"/>
    <w:tmpl w:val="C95442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48D1200"/>
    <w:multiLevelType w:val="hybridMultilevel"/>
    <w:tmpl w:val="9E3E57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520101F"/>
    <w:multiLevelType w:val="hybridMultilevel"/>
    <w:tmpl w:val="4182ABD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59648B5"/>
    <w:multiLevelType w:val="hybridMultilevel"/>
    <w:tmpl w:val="5D227FE2"/>
    <w:lvl w:ilvl="0" w:tplc="DAEE5D02">
      <w:start w:val="1"/>
      <w:numFmt w:val="bullet"/>
      <w:pStyle w:val="bulletlist"/>
      <w:lvlText w:val=""/>
      <w:lvlJc w:val="left"/>
      <w:pPr>
        <w:tabs>
          <w:tab w:val="num" w:pos="851"/>
        </w:tabs>
        <w:ind w:left="851" w:hanging="454"/>
      </w:pPr>
      <w:rPr>
        <w:rFonts w:ascii="Symbol" w:hAnsi="Symbol" w:hint="default"/>
      </w:rPr>
    </w:lvl>
    <w:lvl w:ilvl="1" w:tplc="7A04567C" w:tentative="1">
      <w:start w:val="1"/>
      <w:numFmt w:val="bullet"/>
      <w:lvlText w:val="o"/>
      <w:lvlJc w:val="left"/>
      <w:pPr>
        <w:tabs>
          <w:tab w:val="num" w:pos="1728"/>
        </w:tabs>
        <w:ind w:left="1728" w:hanging="360"/>
      </w:pPr>
      <w:rPr>
        <w:rFonts w:ascii="Courier New" w:hAnsi="Courier New" w:cs="Courier New" w:hint="default"/>
      </w:rPr>
    </w:lvl>
    <w:lvl w:ilvl="2" w:tplc="6FC69998" w:tentative="1">
      <w:start w:val="1"/>
      <w:numFmt w:val="bullet"/>
      <w:lvlText w:val=""/>
      <w:lvlJc w:val="left"/>
      <w:pPr>
        <w:tabs>
          <w:tab w:val="num" w:pos="2448"/>
        </w:tabs>
        <w:ind w:left="2448" w:hanging="360"/>
      </w:pPr>
      <w:rPr>
        <w:rFonts w:ascii="Wingdings" w:hAnsi="Wingdings" w:hint="default"/>
      </w:rPr>
    </w:lvl>
    <w:lvl w:ilvl="3" w:tplc="FFB8E02C" w:tentative="1">
      <w:start w:val="1"/>
      <w:numFmt w:val="bullet"/>
      <w:lvlText w:val=""/>
      <w:lvlJc w:val="left"/>
      <w:pPr>
        <w:tabs>
          <w:tab w:val="num" w:pos="3168"/>
        </w:tabs>
        <w:ind w:left="3168" w:hanging="360"/>
      </w:pPr>
      <w:rPr>
        <w:rFonts w:ascii="Symbol" w:hAnsi="Symbol" w:hint="default"/>
      </w:rPr>
    </w:lvl>
    <w:lvl w:ilvl="4" w:tplc="9866EDF8" w:tentative="1">
      <w:start w:val="1"/>
      <w:numFmt w:val="bullet"/>
      <w:lvlText w:val="o"/>
      <w:lvlJc w:val="left"/>
      <w:pPr>
        <w:tabs>
          <w:tab w:val="num" w:pos="3888"/>
        </w:tabs>
        <w:ind w:left="3888" w:hanging="360"/>
      </w:pPr>
      <w:rPr>
        <w:rFonts w:ascii="Courier New" w:hAnsi="Courier New" w:cs="Courier New" w:hint="default"/>
      </w:rPr>
    </w:lvl>
    <w:lvl w:ilvl="5" w:tplc="C8A64412" w:tentative="1">
      <w:start w:val="1"/>
      <w:numFmt w:val="bullet"/>
      <w:lvlText w:val=""/>
      <w:lvlJc w:val="left"/>
      <w:pPr>
        <w:tabs>
          <w:tab w:val="num" w:pos="4608"/>
        </w:tabs>
        <w:ind w:left="4608" w:hanging="360"/>
      </w:pPr>
      <w:rPr>
        <w:rFonts w:ascii="Wingdings" w:hAnsi="Wingdings" w:hint="default"/>
      </w:rPr>
    </w:lvl>
    <w:lvl w:ilvl="6" w:tplc="B832D44E" w:tentative="1">
      <w:start w:val="1"/>
      <w:numFmt w:val="bullet"/>
      <w:lvlText w:val=""/>
      <w:lvlJc w:val="left"/>
      <w:pPr>
        <w:tabs>
          <w:tab w:val="num" w:pos="5328"/>
        </w:tabs>
        <w:ind w:left="5328" w:hanging="360"/>
      </w:pPr>
      <w:rPr>
        <w:rFonts w:ascii="Symbol" w:hAnsi="Symbol" w:hint="default"/>
      </w:rPr>
    </w:lvl>
    <w:lvl w:ilvl="7" w:tplc="3996C014" w:tentative="1">
      <w:start w:val="1"/>
      <w:numFmt w:val="bullet"/>
      <w:lvlText w:val="o"/>
      <w:lvlJc w:val="left"/>
      <w:pPr>
        <w:tabs>
          <w:tab w:val="num" w:pos="6048"/>
        </w:tabs>
        <w:ind w:left="6048" w:hanging="360"/>
      </w:pPr>
      <w:rPr>
        <w:rFonts w:ascii="Courier New" w:hAnsi="Courier New" w:cs="Courier New" w:hint="default"/>
      </w:rPr>
    </w:lvl>
    <w:lvl w:ilvl="8" w:tplc="39EEE962" w:tentative="1">
      <w:start w:val="1"/>
      <w:numFmt w:val="bullet"/>
      <w:lvlText w:val=""/>
      <w:lvlJc w:val="left"/>
      <w:pPr>
        <w:tabs>
          <w:tab w:val="num" w:pos="6768"/>
        </w:tabs>
        <w:ind w:left="6768" w:hanging="360"/>
      </w:pPr>
      <w:rPr>
        <w:rFonts w:ascii="Wingdings" w:hAnsi="Wingdings" w:hint="default"/>
      </w:rPr>
    </w:lvl>
  </w:abstractNum>
  <w:abstractNum w:abstractNumId="26" w15:restartNumberingAfterBreak="0">
    <w:nsid w:val="479730DA"/>
    <w:multiLevelType w:val="hybridMultilevel"/>
    <w:tmpl w:val="8C447F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49A577C2"/>
    <w:multiLevelType w:val="hybridMultilevel"/>
    <w:tmpl w:val="0124189E"/>
    <w:lvl w:ilvl="0" w:tplc="B67C4E66">
      <w:start w:val="1"/>
      <w:numFmt w:val="decimal"/>
      <w:pStyle w:val="Ml2"/>
      <w:lvlText w:val="%1."/>
      <w:lvlJc w:val="left"/>
      <w:pPr>
        <w:tabs>
          <w:tab w:val="num" w:pos="735"/>
        </w:tabs>
        <w:ind w:left="735" w:hanging="360"/>
      </w:pPr>
      <w:rPr>
        <w:rFonts w:hint="default"/>
      </w:rPr>
    </w:lvl>
    <w:lvl w:ilvl="1" w:tplc="01CC6ECE">
      <w:start w:val="1"/>
      <w:numFmt w:val="lowerRoman"/>
      <w:pStyle w:val="Ml3"/>
      <w:lvlText w:val="%2."/>
      <w:lvlJc w:val="left"/>
      <w:pPr>
        <w:tabs>
          <w:tab w:val="num" w:pos="1440"/>
        </w:tabs>
        <w:ind w:left="1440" w:hanging="360"/>
      </w:pPr>
      <w:rPr>
        <w:rFonts w:hint="default"/>
      </w:rPr>
    </w:lvl>
    <w:lvl w:ilvl="2" w:tplc="30EAFAD0" w:tentative="1">
      <w:start w:val="1"/>
      <w:numFmt w:val="lowerRoman"/>
      <w:lvlText w:val="%3."/>
      <w:lvlJc w:val="right"/>
      <w:pPr>
        <w:tabs>
          <w:tab w:val="num" w:pos="2160"/>
        </w:tabs>
        <w:ind w:left="2160" w:hanging="180"/>
      </w:pPr>
    </w:lvl>
    <w:lvl w:ilvl="3" w:tplc="B5CCC944">
      <w:start w:val="1"/>
      <w:numFmt w:val="decimal"/>
      <w:lvlText w:val="%4."/>
      <w:lvlJc w:val="left"/>
      <w:pPr>
        <w:tabs>
          <w:tab w:val="num" w:pos="2880"/>
        </w:tabs>
        <w:ind w:left="2880" w:hanging="360"/>
      </w:pPr>
    </w:lvl>
    <w:lvl w:ilvl="4" w:tplc="B9E8AF84" w:tentative="1">
      <w:start w:val="1"/>
      <w:numFmt w:val="lowerLetter"/>
      <w:lvlText w:val="%5."/>
      <w:lvlJc w:val="left"/>
      <w:pPr>
        <w:tabs>
          <w:tab w:val="num" w:pos="3600"/>
        </w:tabs>
        <w:ind w:left="3600" w:hanging="360"/>
      </w:pPr>
    </w:lvl>
    <w:lvl w:ilvl="5" w:tplc="D0BE95E2" w:tentative="1">
      <w:start w:val="1"/>
      <w:numFmt w:val="lowerRoman"/>
      <w:lvlText w:val="%6."/>
      <w:lvlJc w:val="right"/>
      <w:pPr>
        <w:tabs>
          <w:tab w:val="num" w:pos="4320"/>
        </w:tabs>
        <w:ind w:left="4320" w:hanging="180"/>
      </w:pPr>
    </w:lvl>
    <w:lvl w:ilvl="6" w:tplc="7FCC1218" w:tentative="1">
      <w:start w:val="1"/>
      <w:numFmt w:val="decimal"/>
      <w:lvlText w:val="%7."/>
      <w:lvlJc w:val="left"/>
      <w:pPr>
        <w:tabs>
          <w:tab w:val="num" w:pos="5040"/>
        </w:tabs>
        <w:ind w:left="5040" w:hanging="360"/>
      </w:pPr>
    </w:lvl>
    <w:lvl w:ilvl="7" w:tplc="7096C448" w:tentative="1">
      <w:start w:val="1"/>
      <w:numFmt w:val="lowerLetter"/>
      <w:lvlText w:val="%8."/>
      <w:lvlJc w:val="left"/>
      <w:pPr>
        <w:tabs>
          <w:tab w:val="num" w:pos="5760"/>
        </w:tabs>
        <w:ind w:left="5760" w:hanging="360"/>
      </w:pPr>
    </w:lvl>
    <w:lvl w:ilvl="8" w:tplc="8250D912" w:tentative="1">
      <w:start w:val="1"/>
      <w:numFmt w:val="lowerRoman"/>
      <w:lvlText w:val="%9."/>
      <w:lvlJc w:val="right"/>
      <w:pPr>
        <w:tabs>
          <w:tab w:val="num" w:pos="6480"/>
        </w:tabs>
        <w:ind w:left="6480" w:hanging="180"/>
      </w:pPr>
    </w:lvl>
  </w:abstractNum>
  <w:abstractNum w:abstractNumId="28" w15:restartNumberingAfterBreak="0">
    <w:nsid w:val="52CA544A"/>
    <w:multiLevelType w:val="singleLevel"/>
    <w:tmpl w:val="739478B6"/>
    <w:lvl w:ilvl="0">
      <w:start w:val="1"/>
      <w:numFmt w:val="decimal"/>
      <w:pStyle w:val="references"/>
      <w:lvlText w:val="[%1]"/>
      <w:lvlJc w:val="left"/>
      <w:pPr>
        <w:tabs>
          <w:tab w:val="num" w:pos="567"/>
        </w:tabs>
        <w:ind w:left="567" w:hanging="567"/>
      </w:pPr>
      <w:rPr>
        <w:rFonts w:ascii="Times New Roman" w:hAnsi="Times New Roman" w:cs="Times New Roman" w:hint="default"/>
        <w:b w:val="0"/>
        <w:bCs w:val="0"/>
        <w:i w:val="0"/>
        <w:iCs w:val="0"/>
        <w:sz w:val="26"/>
        <w:szCs w:val="16"/>
      </w:rPr>
    </w:lvl>
  </w:abstractNum>
  <w:abstractNum w:abstractNumId="29" w15:restartNumberingAfterBreak="0">
    <w:nsid w:val="54034EAF"/>
    <w:multiLevelType w:val="hybridMultilevel"/>
    <w:tmpl w:val="A5FE9E8E"/>
    <w:lvl w:ilvl="0" w:tplc="04090009">
      <w:start w:val="1"/>
      <w:numFmt w:val="bullet"/>
      <w:lvlText w:val=""/>
      <w:lvlJc w:val="left"/>
      <w:pPr>
        <w:ind w:left="720" w:hanging="360"/>
      </w:pPr>
      <w:rPr>
        <w:rFonts w:ascii="Wingdings" w:hAnsi="Wingdings"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1426D"/>
    <w:multiLevelType w:val="hybridMultilevel"/>
    <w:tmpl w:val="3FF4F5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57D4875"/>
    <w:multiLevelType w:val="multilevel"/>
    <w:tmpl w:val="40F42B30"/>
    <w:styleLink w:val="UNSThesisChuong"/>
    <w:lvl w:ilvl="0">
      <w:start w:val="1"/>
      <w:numFmt w:val="decimal"/>
      <w:lvlText w:val="Chương %1"/>
      <w:lvlJc w:val="left"/>
      <w:pPr>
        <w:tabs>
          <w:tab w:val="num" w:pos="1701"/>
        </w:tabs>
        <w:ind w:left="0" w:firstLine="0"/>
      </w:pPr>
      <w:rPr>
        <w:rFonts w:ascii="Times New Roman" w:hAnsi="Times New Roman" w:hint="default"/>
        <w:b/>
        <w:sz w:val="32"/>
      </w:rPr>
    </w:lvl>
    <w:lvl w:ilvl="1">
      <w:start w:val="1"/>
      <w:numFmt w:val="decimal"/>
      <w:lvlText w:val="%1.%2"/>
      <w:lvlJc w:val="left"/>
      <w:pPr>
        <w:tabs>
          <w:tab w:val="num" w:pos="1134"/>
        </w:tabs>
        <w:ind w:left="0" w:firstLine="0"/>
      </w:pPr>
      <w:rPr>
        <w:rFonts w:hint="default"/>
        <w:b/>
        <w:i w:val="0"/>
      </w:rPr>
    </w:lvl>
    <w:lvl w:ilvl="2">
      <w:start w:val="1"/>
      <w:numFmt w:val="decimal"/>
      <w:lvlText w:val="%1.%2.%3"/>
      <w:lvlJc w:val="left"/>
      <w:pPr>
        <w:tabs>
          <w:tab w:val="num" w:pos="1418"/>
        </w:tabs>
        <w:ind w:left="0" w:firstLine="0"/>
      </w:pPr>
      <w:rPr>
        <w:rFonts w:hint="default"/>
        <w:b/>
        <w:i w:val="0"/>
        <w:sz w:val="26"/>
      </w:rPr>
    </w:lvl>
    <w:lvl w:ilvl="3">
      <w:start w:val="1"/>
      <w:numFmt w:val="decimal"/>
      <w:lvlText w:val="%1.%2.%3.%4"/>
      <w:lvlJc w:val="left"/>
      <w:pPr>
        <w:tabs>
          <w:tab w:val="num" w:pos="1701"/>
        </w:tabs>
        <w:ind w:left="0" w:firstLine="0"/>
      </w:pPr>
      <w:rPr>
        <w:rFonts w:ascii="Times New Roman" w:hAnsi="Times New Roman" w:hint="default"/>
        <w:b/>
        <w:i w:val="0"/>
        <w:sz w:val="26"/>
      </w:rPr>
    </w:lvl>
    <w:lvl w:ilvl="4">
      <w:start w:val="1"/>
      <w:numFmt w:val="none"/>
      <w:lvlText w:val=""/>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9F07A6E"/>
    <w:multiLevelType w:val="hybridMultilevel"/>
    <w:tmpl w:val="6040E84E"/>
    <w:lvl w:ilvl="0" w:tplc="E93E9C84">
      <w:start w:val="1"/>
      <w:numFmt w:val="decimal"/>
      <w:pStyle w:val="Thuattoan"/>
      <w:lvlText w:val="%1)"/>
      <w:lvlJc w:val="left"/>
      <w:pPr>
        <w:tabs>
          <w:tab w:val="num" w:pos="1004"/>
        </w:tabs>
        <w:ind w:left="1004" w:hanging="360"/>
      </w:pPr>
      <w:rPr>
        <w:rFonts w:hint="default"/>
      </w:rPr>
    </w:lvl>
    <w:lvl w:ilvl="1" w:tplc="0D585D10">
      <w:start w:val="1"/>
      <w:numFmt w:val="lowerLetter"/>
      <w:lvlText w:val="%2."/>
      <w:lvlJc w:val="left"/>
      <w:pPr>
        <w:tabs>
          <w:tab w:val="num" w:pos="1724"/>
        </w:tabs>
        <w:ind w:left="1724" w:hanging="360"/>
      </w:pPr>
    </w:lvl>
    <w:lvl w:ilvl="2" w:tplc="B4FCB6EC" w:tentative="1">
      <w:start w:val="1"/>
      <w:numFmt w:val="lowerRoman"/>
      <w:lvlText w:val="%3."/>
      <w:lvlJc w:val="right"/>
      <w:pPr>
        <w:tabs>
          <w:tab w:val="num" w:pos="2444"/>
        </w:tabs>
        <w:ind w:left="2444" w:hanging="180"/>
      </w:pPr>
    </w:lvl>
    <w:lvl w:ilvl="3" w:tplc="086A2E00" w:tentative="1">
      <w:start w:val="1"/>
      <w:numFmt w:val="decimal"/>
      <w:lvlText w:val="%4."/>
      <w:lvlJc w:val="left"/>
      <w:pPr>
        <w:tabs>
          <w:tab w:val="num" w:pos="3164"/>
        </w:tabs>
        <w:ind w:left="3164" w:hanging="360"/>
      </w:pPr>
    </w:lvl>
    <w:lvl w:ilvl="4" w:tplc="416298B0" w:tentative="1">
      <w:start w:val="1"/>
      <w:numFmt w:val="lowerLetter"/>
      <w:lvlText w:val="%5."/>
      <w:lvlJc w:val="left"/>
      <w:pPr>
        <w:tabs>
          <w:tab w:val="num" w:pos="3884"/>
        </w:tabs>
        <w:ind w:left="3884" w:hanging="360"/>
      </w:pPr>
    </w:lvl>
    <w:lvl w:ilvl="5" w:tplc="135871BC" w:tentative="1">
      <w:start w:val="1"/>
      <w:numFmt w:val="lowerRoman"/>
      <w:lvlText w:val="%6."/>
      <w:lvlJc w:val="right"/>
      <w:pPr>
        <w:tabs>
          <w:tab w:val="num" w:pos="4604"/>
        </w:tabs>
        <w:ind w:left="4604" w:hanging="180"/>
      </w:pPr>
    </w:lvl>
    <w:lvl w:ilvl="6" w:tplc="BADABBBE" w:tentative="1">
      <w:start w:val="1"/>
      <w:numFmt w:val="decimal"/>
      <w:lvlText w:val="%7."/>
      <w:lvlJc w:val="left"/>
      <w:pPr>
        <w:tabs>
          <w:tab w:val="num" w:pos="5324"/>
        </w:tabs>
        <w:ind w:left="5324" w:hanging="360"/>
      </w:pPr>
    </w:lvl>
    <w:lvl w:ilvl="7" w:tplc="16982B22" w:tentative="1">
      <w:start w:val="1"/>
      <w:numFmt w:val="lowerLetter"/>
      <w:lvlText w:val="%8."/>
      <w:lvlJc w:val="left"/>
      <w:pPr>
        <w:tabs>
          <w:tab w:val="num" w:pos="6044"/>
        </w:tabs>
        <w:ind w:left="6044" w:hanging="360"/>
      </w:pPr>
    </w:lvl>
    <w:lvl w:ilvl="8" w:tplc="22580976" w:tentative="1">
      <w:start w:val="1"/>
      <w:numFmt w:val="lowerRoman"/>
      <w:lvlText w:val="%9."/>
      <w:lvlJc w:val="right"/>
      <w:pPr>
        <w:tabs>
          <w:tab w:val="num" w:pos="6764"/>
        </w:tabs>
        <w:ind w:left="6764" w:hanging="180"/>
      </w:pPr>
    </w:lvl>
  </w:abstractNum>
  <w:abstractNum w:abstractNumId="33" w15:restartNumberingAfterBreak="0">
    <w:nsid w:val="6A46441F"/>
    <w:multiLevelType w:val="hybridMultilevel"/>
    <w:tmpl w:val="41CA50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6C402C58"/>
    <w:multiLevelType w:val="hybridMultilevel"/>
    <w:tmpl w:val="D43466F4"/>
    <w:lvl w:ilvl="0" w:tplc="C30A0D32">
      <w:start w:val="1"/>
      <w:numFmt w:val="decimal"/>
      <w:pStyle w:val="figurecaption"/>
      <w:lvlText w:val="Hình %1. "/>
      <w:lvlJc w:val="left"/>
      <w:pPr>
        <w:tabs>
          <w:tab w:val="num" w:pos="720"/>
        </w:tabs>
        <w:ind w:left="0" w:firstLine="0"/>
      </w:pPr>
      <w:rPr>
        <w:rFonts w:ascii="Times New Roman" w:hAnsi="Times New Roman" w:cs="Times New Roman" w:hint="default"/>
        <w:b w:val="0"/>
        <w:bCs w:val="0"/>
        <w:i w:val="0"/>
        <w:iCs w:val="0"/>
        <w:color w:val="auto"/>
        <w:sz w:val="20"/>
        <w:szCs w:val="16"/>
      </w:rPr>
    </w:lvl>
    <w:lvl w:ilvl="1" w:tplc="48090019">
      <w:start w:val="1"/>
      <w:numFmt w:val="lowerLetter"/>
      <w:lvlText w:val="%2."/>
      <w:lvlJc w:val="left"/>
      <w:pPr>
        <w:tabs>
          <w:tab w:val="num" w:pos="1440"/>
        </w:tabs>
        <w:ind w:left="1440" w:hanging="360"/>
      </w:pPr>
    </w:lvl>
    <w:lvl w:ilvl="2" w:tplc="4809001B">
      <w:start w:val="1"/>
      <w:numFmt w:val="lowerRoman"/>
      <w:lvlText w:val="%3."/>
      <w:lvlJc w:val="right"/>
      <w:pPr>
        <w:tabs>
          <w:tab w:val="num" w:pos="2160"/>
        </w:tabs>
        <w:ind w:left="2160" w:hanging="180"/>
      </w:pPr>
    </w:lvl>
    <w:lvl w:ilvl="3" w:tplc="4809000F">
      <w:start w:val="1"/>
      <w:numFmt w:val="decimal"/>
      <w:lvlText w:val="%4."/>
      <w:lvlJc w:val="left"/>
      <w:pPr>
        <w:tabs>
          <w:tab w:val="num" w:pos="2880"/>
        </w:tabs>
        <w:ind w:left="2880" w:hanging="360"/>
      </w:pPr>
    </w:lvl>
    <w:lvl w:ilvl="4" w:tplc="48090019">
      <w:start w:val="1"/>
      <w:numFmt w:val="lowerLetter"/>
      <w:lvlText w:val="%5."/>
      <w:lvlJc w:val="left"/>
      <w:pPr>
        <w:tabs>
          <w:tab w:val="num" w:pos="3600"/>
        </w:tabs>
        <w:ind w:left="3600" w:hanging="360"/>
      </w:pPr>
    </w:lvl>
    <w:lvl w:ilvl="5" w:tplc="4809001B">
      <w:start w:val="1"/>
      <w:numFmt w:val="lowerRoman"/>
      <w:lvlText w:val="%6."/>
      <w:lvlJc w:val="right"/>
      <w:pPr>
        <w:tabs>
          <w:tab w:val="num" w:pos="4320"/>
        </w:tabs>
        <w:ind w:left="4320" w:hanging="180"/>
      </w:pPr>
    </w:lvl>
    <w:lvl w:ilvl="6" w:tplc="4809000F">
      <w:start w:val="1"/>
      <w:numFmt w:val="decimal"/>
      <w:lvlText w:val="%7."/>
      <w:lvlJc w:val="left"/>
      <w:pPr>
        <w:tabs>
          <w:tab w:val="num" w:pos="5040"/>
        </w:tabs>
        <w:ind w:left="5040" w:hanging="360"/>
      </w:pPr>
    </w:lvl>
    <w:lvl w:ilvl="7" w:tplc="48090019">
      <w:start w:val="1"/>
      <w:numFmt w:val="lowerLetter"/>
      <w:lvlText w:val="%8."/>
      <w:lvlJc w:val="left"/>
      <w:pPr>
        <w:tabs>
          <w:tab w:val="num" w:pos="5760"/>
        </w:tabs>
        <w:ind w:left="5760" w:hanging="360"/>
      </w:pPr>
    </w:lvl>
    <w:lvl w:ilvl="8" w:tplc="4809001B">
      <w:start w:val="1"/>
      <w:numFmt w:val="lowerRoman"/>
      <w:lvlText w:val="%9."/>
      <w:lvlJc w:val="right"/>
      <w:pPr>
        <w:tabs>
          <w:tab w:val="num" w:pos="6480"/>
        </w:tabs>
        <w:ind w:left="6480" w:hanging="180"/>
      </w:pPr>
    </w:lvl>
  </w:abstractNum>
  <w:abstractNum w:abstractNumId="35" w15:restartNumberingAfterBreak="0">
    <w:nsid w:val="6CD32DA8"/>
    <w:multiLevelType w:val="singleLevel"/>
    <w:tmpl w:val="89D66EA4"/>
    <w:lvl w:ilvl="0">
      <w:start w:val="1"/>
      <w:numFmt w:val="upperRoman"/>
      <w:pStyle w:val="tablehead"/>
      <w:lvlText w:val="Bảng %1. "/>
      <w:lvlJc w:val="left"/>
      <w:pPr>
        <w:tabs>
          <w:tab w:val="num" w:pos="1080"/>
        </w:tabs>
        <w:ind w:left="0" w:firstLine="0"/>
      </w:pPr>
      <w:rPr>
        <w:rFonts w:ascii="Times New Roman" w:hAnsi="Times New Roman" w:cs="Times New Roman" w:hint="default"/>
        <w:b w:val="0"/>
        <w:bCs w:val="0"/>
        <w:i w:val="0"/>
        <w:iCs w:val="0"/>
        <w:sz w:val="22"/>
        <w:szCs w:val="16"/>
      </w:rPr>
    </w:lvl>
  </w:abstractNum>
  <w:abstractNum w:abstractNumId="36" w15:restartNumberingAfterBreak="0">
    <w:nsid w:val="6E8953C8"/>
    <w:multiLevelType w:val="hybridMultilevel"/>
    <w:tmpl w:val="60D8A262"/>
    <w:lvl w:ilvl="0" w:tplc="B7E42B74">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721435E7"/>
    <w:multiLevelType w:val="hybridMultilevel"/>
    <w:tmpl w:val="4CA835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33D3F5C"/>
    <w:multiLevelType w:val="hybridMultilevel"/>
    <w:tmpl w:val="DDE8AE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75E93B8F"/>
    <w:multiLevelType w:val="multilevel"/>
    <w:tmpl w:val="439C3D62"/>
    <w:lvl w:ilvl="0">
      <w:start w:val="1"/>
      <w:numFmt w:val="decimal"/>
      <w:pStyle w:val="Heading1"/>
      <w:lvlText w:val="Chương %1 ."/>
      <w:lvlJc w:val="left"/>
      <w:pPr>
        <w:tabs>
          <w:tab w:val="num" w:pos="3987"/>
        </w:tabs>
        <w:ind w:left="3420" w:firstLine="0"/>
      </w:pPr>
      <w:rPr>
        <w:rFonts w:ascii="Times New Roman" w:hAnsi="Times New Roman"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0"/>
        </w:tabs>
        <w:ind w:left="0" w:firstLine="0"/>
      </w:pPr>
      <w:rPr>
        <w:rFonts w:ascii="Times New Roman" w:hAnsi="Times New Roman" w:hint="default"/>
        <w:b/>
        <w:i w:val="0"/>
        <w:sz w:val="28"/>
        <w:szCs w:val="28"/>
      </w:rPr>
    </w:lvl>
    <w:lvl w:ilvl="2">
      <w:start w:val="1"/>
      <w:numFmt w:val="decimal"/>
      <w:lvlText w:val="%1.%2.%3"/>
      <w:lvlJc w:val="left"/>
      <w:pPr>
        <w:tabs>
          <w:tab w:val="num" w:pos="113"/>
        </w:tabs>
        <w:ind w:left="0" w:firstLine="0"/>
      </w:pPr>
      <w:rPr>
        <w:rFonts w:ascii="Times New Roman" w:hAnsi="Times New Roman" w:hint="default"/>
        <w:b/>
        <w:i w:val="0"/>
        <w:sz w:val="26"/>
      </w:rPr>
    </w:lvl>
    <w:lvl w:ilvl="3">
      <w:start w:val="1"/>
      <w:numFmt w:val="decimal"/>
      <w:pStyle w:val="Heading4"/>
      <w:suff w:val="space"/>
      <w:lvlText w:val="%1.%2.%3.%4"/>
      <w:lvlJc w:val="left"/>
      <w:pPr>
        <w:ind w:left="0" w:firstLine="0"/>
      </w:pPr>
      <w:rPr>
        <w:rFonts w:ascii="Times New Roman" w:hAnsi="Times New Roman" w:hint="default"/>
        <w:b w:val="0"/>
        <w:i/>
        <w:sz w:val="26"/>
        <w:szCs w:val="26"/>
      </w:rPr>
    </w:lvl>
    <w:lvl w:ilvl="4">
      <w:start w:val="1"/>
      <w:numFmt w:val="lowerLetter"/>
      <w:lvlText w:val="%5)"/>
      <w:lvlJc w:val="left"/>
      <w:pPr>
        <w:tabs>
          <w:tab w:val="num" w:pos="0"/>
        </w:tabs>
        <w:ind w:left="0" w:firstLine="0"/>
      </w:pPr>
      <w:rPr>
        <w:rFonts w:hint="eastAsia"/>
        <w:b w:val="0"/>
        <w:i w:val="0"/>
        <w:sz w:val="26"/>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40" w15:restartNumberingAfterBreak="0">
    <w:nsid w:val="785526A0"/>
    <w:multiLevelType w:val="hybridMultilevel"/>
    <w:tmpl w:val="F4D67FFA"/>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1" w15:restartNumberingAfterBreak="0">
    <w:nsid w:val="7B3E546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BA36049"/>
    <w:multiLevelType w:val="hybridMultilevel"/>
    <w:tmpl w:val="C5E68EE2"/>
    <w:lvl w:ilvl="0" w:tplc="9EEC2C12">
      <w:start w:val="1"/>
      <w:numFmt w:val="bullet"/>
      <w:pStyle w:val="Bullet4"/>
      <w:lvlText w:val=""/>
      <w:lvlPicBulletId w:val="0"/>
      <w:lvlJc w:val="left"/>
      <w:pPr>
        <w:tabs>
          <w:tab w:val="num" w:pos="720"/>
        </w:tabs>
        <w:ind w:left="720" w:hanging="360"/>
      </w:pPr>
      <w:rPr>
        <w:rFonts w:ascii="Symbol" w:hAnsi="Symbol" w:hint="default"/>
      </w:rPr>
    </w:lvl>
    <w:lvl w:ilvl="1" w:tplc="287CA498" w:tentative="1">
      <w:start w:val="1"/>
      <w:numFmt w:val="bullet"/>
      <w:lvlText w:val="o"/>
      <w:lvlJc w:val="left"/>
      <w:pPr>
        <w:tabs>
          <w:tab w:val="num" w:pos="1440"/>
        </w:tabs>
        <w:ind w:left="1440" w:hanging="360"/>
      </w:pPr>
      <w:rPr>
        <w:rFonts w:ascii="Courier New" w:hAnsi="Courier New" w:cs="Courier New" w:hint="default"/>
      </w:rPr>
    </w:lvl>
    <w:lvl w:ilvl="2" w:tplc="036C9C8C" w:tentative="1">
      <w:start w:val="1"/>
      <w:numFmt w:val="bullet"/>
      <w:lvlText w:val=""/>
      <w:lvlJc w:val="left"/>
      <w:pPr>
        <w:tabs>
          <w:tab w:val="num" w:pos="2160"/>
        </w:tabs>
        <w:ind w:left="2160" w:hanging="360"/>
      </w:pPr>
      <w:rPr>
        <w:rFonts w:ascii="Wingdings" w:hAnsi="Wingdings" w:hint="default"/>
      </w:rPr>
    </w:lvl>
    <w:lvl w:ilvl="3" w:tplc="14B4A996" w:tentative="1">
      <w:start w:val="1"/>
      <w:numFmt w:val="bullet"/>
      <w:lvlText w:val=""/>
      <w:lvlJc w:val="left"/>
      <w:pPr>
        <w:tabs>
          <w:tab w:val="num" w:pos="2880"/>
        </w:tabs>
        <w:ind w:left="2880" w:hanging="360"/>
      </w:pPr>
      <w:rPr>
        <w:rFonts w:ascii="Symbol" w:hAnsi="Symbol" w:hint="default"/>
      </w:rPr>
    </w:lvl>
    <w:lvl w:ilvl="4" w:tplc="7632C3FC" w:tentative="1">
      <w:start w:val="1"/>
      <w:numFmt w:val="bullet"/>
      <w:lvlText w:val="o"/>
      <w:lvlJc w:val="left"/>
      <w:pPr>
        <w:tabs>
          <w:tab w:val="num" w:pos="3600"/>
        </w:tabs>
        <w:ind w:left="3600" w:hanging="360"/>
      </w:pPr>
      <w:rPr>
        <w:rFonts w:ascii="Courier New" w:hAnsi="Courier New" w:cs="Courier New" w:hint="default"/>
      </w:rPr>
    </w:lvl>
    <w:lvl w:ilvl="5" w:tplc="2BBA0782" w:tentative="1">
      <w:start w:val="1"/>
      <w:numFmt w:val="bullet"/>
      <w:lvlText w:val=""/>
      <w:lvlJc w:val="left"/>
      <w:pPr>
        <w:tabs>
          <w:tab w:val="num" w:pos="4320"/>
        </w:tabs>
        <w:ind w:left="4320" w:hanging="360"/>
      </w:pPr>
      <w:rPr>
        <w:rFonts w:ascii="Wingdings" w:hAnsi="Wingdings" w:hint="default"/>
      </w:rPr>
    </w:lvl>
    <w:lvl w:ilvl="6" w:tplc="6076F0D2" w:tentative="1">
      <w:start w:val="1"/>
      <w:numFmt w:val="bullet"/>
      <w:lvlText w:val=""/>
      <w:lvlJc w:val="left"/>
      <w:pPr>
        <w:tabs>
          <w:tab w:val="num" w:pos="5040"/>
        </w:tabs>
        <w:ind w:left="5040" w:hanging="360"/>
      </w:pPr>
      <w:rPr>
        <w:rFonts w:ascii="Symbol" w:hAnsi="Symbol" w:hint="default"/>
      </w:rPr>
    </w:lvl>
    <w:lvl w:ilvl="7" w:tplc="2CDECA0A" w:tentative="1">
      <w:start w:val="1"/>
      <w:numFmt w:val="bullet"/>
      <w:lvlText w:val="o"/>
      <w:lvlJc w:val="left"/>
      <w:pPr>
        <w:tabs>
          <w:tab w:val="num" w:pos="5760"/>
        </w:tabs>
        <w:ind w:left="5760" w:hanging="360"/>
      </w:pPr>
      <w:rPr>
        <w:rFonts w:ascii="Courier New" w:hAnsi="Courier New" w:cs="Courier New" w:hint="default"/>
      </w:rPr>
    </w:lvl>
    <w:lvl w:ilvl="8" w:tplc="63C62AD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5"/>
  </w:num>
  <w:num w:numId="2">
    <w:abstractNumId w:val="6"/>
  </w:num>
  <w:num w:numId="3">
    <w:abstractNumId w:val="27"/>
  </w:num>
  <w:num w:numId="4">
    <w:abstractNumId w:val="7"/>
  </w:num>
  <w:num w:numId="5">
    <w:abstractNumId w:val="39"/>
  </w:num>
  <w:num w:numId="6">
    <w:abstractNumId w:val="10"/>
  </w:num>
  <w:num w:numId="7">
    <w:abstractNumId w:val="9"/>
  </w:num>
  <w:num w:numId="8">
    <w:abstractNumId w:val="41"/>
  </w:num>
  <w:num w:numId="9">
    <w:abstractNumId w:val="4"/>
  </w:num>
  <w:num w:numId="10">
    <w:abstractNumId w:val="42"/>
  </w:num>
  <w:num w:numId="11">
    <w:abstractNumId w:val="32"/>
  </w:num>
  <w:num w:numId="12">
    <w:abstractNumId w:val="28"/>
  </w:num>
  <w:num w:numId="13">
    <w:abstractNumId w:val="34"/>
  </w:num>
  <w:num w:numId="14">
    <w:abstractNumId w:val="18"/>
  </w:num>
  <w:num w:numId="15">
    <w:abstractNumId w:val="31"/>
  </w:num>
  <w:num w:numId="16">
    <w:abstractNumId w:val="25"/>
  </w:num>
  <w:num w:numId="17">
    <w:abstractNumId w:val="35"/>
  </w:num>
  <w:num w:numId="18">
    <w:abstractNumId w:val="8"/>
  </w:num>
  <w:num w:numId="19">
    <w:abstractNumId w:val="17"/>
  </w:num>
  <w:num w:numId="20">
    <w:abstractNumId w:val="13"/>
  </w:num>
  <w:num w:numId="21">
    <w:abstractNumId w:val="43"/>
  </w:num>
  <w:num w:numId="22">
    <w:abstractNumId w:val="19"/>
  </w:num>
  <w:num w:numId="23">
    <w:abstractNumId w:val="37"/>
  </w:num>
  <w:num w:numId="24">
    <w:abstractNumId w:val="39"/>
  </w:num>
  <w:num w:numId="25">
    <w:abstractNumId w:val="3"/>
  </w:num>
  <w:num w:numId="26">
    <w:abstractNumId w:val="22"/>
  </w:num>
  <w:num w:numId="27">
    <w:abstractNumId w:val="38"/>
  </w:num>
  <w:num w:numId="28">
    <w:abstractNumId w:val="26"/>
  </w:num>
  <w:num w:numId="29">
    <w:abstractNumId w:val="15"/>
  </w:num>
  <w:num w:numId="30">
    <w:abstractNumId w:val="20"/>
  </w:num>
  <w:num w:numId="31">
    <w:abstractNumId w:val="12"/>
  </w:num>
  <w:num w:numId="32">
    <w:abstractNumId w:val="2"/>
  </w:num>
  <w:num w:numId="33">
    <w:abstractNumId w:val="30"/>
  </w:num>
  <w:num w:numId="34">
    <w:abstractNumId w:val="33"/>
  </w:num>
  <w:num w:numId="35">
    <w:abstractNumId w:val="1"/>
  </w:num>
  <w:num w:numId="36">
    <w:abstractNumId w:val="36"/>
  </w:num>
  <w:num w:numId="37">
    <w:abstractNumId w:val="11"/>
  </w:num>
  <w:num w:numId="38">
    <w:abstractNumId w:val="0"/>
  </w:num>
  <w:num w:numId="39">
    <w:abstractNumId w:val="40"/>
  </w:num>
  <w:num w:numId="40">
    <w:abstractNumId w:val="16"/>
  </w:num>
  <w:num w:numId="41">
    <w:abstractNumId w:val="14"/>
  </w:num>
  <w:num w:numId="42">
    <w:abstractNumId w:val="24"/>
  </w:num>
  <w:num w:numId="43">
    <w:abstractNumId w:val="23"/>
  </w:num>
  <w:num w:numId="44">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BC"/>
    <w:rsid w:val="000000EC"/>
    <w:rsid w:val="0000087A"/>
    <w:rsid w:val="0000134F"/>
    <w:rsid w:val="00001ED8"/>
    <w:rsid w:val="00001F08"/>
    <w:rsid w:val="00002DA3"/>
    <w:rsid w:val="00003685"/>
    <w:rsid w:val="00003712"/>
    <w:rsid w:val="000037A4"/>
    <w:rsid w:val="00003CF9"/>
    <w:rsid w:val="00003E57"/>
    <w:rsid w:val="00004C64"/>
    <w:rsid w:val="00004E23"/>
    <w:rsid w:val="000050C0"/>
    <w:rsid w:val="00005547"/>
    <w:rsid w:val="000064C3"/>
    <w:rsid w:val="00006CB3"/>
    <w:rsid w:val="000070D6"/>
    <w:rsid w:val="000078C1"/>
    <w:rsid w:val="00007A5A"/>
    <w:rsid w:val="00007B99"/>
    <w:rsid w:val="00007F93"/>
    <w:rsid w:val="000105E2"/>
    <w:rsid w:val="00011A04"/>
    <w:rsid w:val="00011BF4"/>
    <w:rsid w:val="0001232C"/>
    <w:rsid w:val="00012B57"/>
    <w:rsid w:val="00012CD9"/>
    <w:rsid w:val="00012E65"/>
    <w:rsid w:val="00013317"/>
    <w:rsid w:val="000135E0"/>
    <w:rsid w:val="000141C7"/>
    <w:rsid w:val="000143D5"/>
    <w:rsid w:val="00014896"/>
    <w:rsid w:val="00014B6C"/>
    <w:rsid w:val="00014E59"/>
    <w:rsid w:val="0001542E"/>
    <w:rsid w:val="000156A2"/>
    <w:rsid w:val="00016265"/>
    <w:rsid w:val="00016B07"/>
    <w:rsid w:val="00016D33"/>
    <w:rsid w:val="00016E01"/>
    <w:rsid w:val="00016F65"/>
    <w:rsid w:val="000170F2"/>
    <w:rsid w:val="0001711A"/>
    <w:rsid w:val="000177B3"/>
    <w:rsid w:val="00017F9B"/>
    <w:rsid w:val="000204C9"/>
    <w:rsid w:val="000205E7"/>
    <w:rsid w:val="00021063"/>
    <w:rsid w:val="00021CCB"/>
    <w:rsid w:val="000229AB"/>
    <w:rsid w:val="000237F7"/>
    <w:rsid w:val="00023817"/>
    <w:rsid w:val="00024027"/>
    <w:rsid w:val="00024135"/>
    <w:rsid w:val="00024D4C"/>
    <w:rsid w:val="0002509F"/>
    <w:rsid w:val="00025221"/>
    <w:rsid w:val="000254E2"/>
    <w:rsid w:val="00025CE0"/>
    <w:rsid w:val="00026877"/>
    <w:rsid w:val="00026ADB"/>
    <w:rsid w:val="00027622"/>
    <w:rsid w:val="00027CDA"/>
    <w:rsid w:val="000307A7"/>
    <w:rsid w:val="00030EB9"/>
    <w:rsid w:val="00031A3A"/>
    <w:rsid w:val="00031BFF"/>
    <w:rsid w:val="00031FBC"/>
    <w:rsid w:val="0003286E"/>
    <w:rsid w:val="00032E40"/>
    <w:rsid w:val="00032FD6"/>
    <w:rsid w:val="000331EA"/>
    <w:rsid w:val="00033289"/>
    <w:rsid w:val="000333E1"/>
    <w:rsid w:val="00033C4F"/>
    <w:rsid w:val="00033E4D"/>
    <w:rsid w:val="000343CD"/>
    <w:rsid w:val="00035065"/>
    <w:rsid w:val="00035D3C"/>
    <w:rsid w:val="00035F80"/>
    <w:rsid w:val="00036419"/>
    <w:rsid w:val="00036427"/>
    <w:rsid w:val="000364F2"/>
    <w:rsid w:val="00036813"/>
    <w:rsid w:val="00036C9D"/>
    <w:rsid w:val="00036CCF"/>
    <w:rsid w:val="00036CE7"/>
    <w:rsid w:val="00036DF6"/>
    <w:rsid w:val="00037A3E"/>
    <w:rsid w:val="00040A77"/>
    <w:rsid w:val="00041178"/>
    <w:rsid w:val="0004456B"/>
    <w:rsid w:val="00044C24"/>
    <w:rsid w:val="000457F8"/>
    <w:rsid w:val="0004593F"/>
    <w:rsid w:val="00045AFC"/>
    <w:rsid w:val="00046311"/>
    <w:rsid w:val="000463DE"/>
    <w:rsid w:val="00046453"/>
    <w:rsid w:val="0004658A"/>
    <w:rsid w:val="0004684E"/>
    <w:rsid w:val="000469D2"/>
    <w:rsid w:val="00046AB5"/>
    <w:rsid w:val="0004710C"/>
    <w:rsid w:val="000472FE"/>
    <w:rsid w:val="000473CC"/>
    <w:rsid w:val="0004765D"/>
    <w:rsid w:val="00047A58"/>
    <w:rsid w:val="0005034D"/>
    <w:rsid w:val="00050A7B"/>
    <w:rsid w:val="00050F29"/>
    <w:rsid w:val="000515D2"/>
    <w:rsid w:val="00051ED7"/>
    <w:rsid w:val="00052202"/>
    <w:rsid w:val="000523D5"/>
    <w:rsid w:val="00052648"/>
    <w:rsid w:val="000526AA"/>
    <w:rsid w:val="00052D4F"/>
    <w:rsid w:val="00053AEB"/>
    <w:rsid w:val="00053B06"/>
    <w:rsid w:val="00053F18"/>
    <w:rsid w:val="0005452E"/>
    <w:rsid w:val="00054997"/>
    <w:rsid w:val="00054ABC"/>
    <w:rsid w:val="00054C83"/>
    <w:rsid w:val="000552D8"/>
    <w:rsid w:val="000556A4"/>
    <w:rsid w:val="00055715"/>
    <w:rsid w:val="00056477"/>
    <w:rsid w:val="0005676A"/>
    <w:rsid w:val="00056857"/>
    <w:rsid w:val="00056F99"/>
    <w:rsid w:val="000600C0"/>
    <w:rsid w:val="00060D29"/>
    <w:rsid w:val="00061274"/>
    <w:rsid w:val="000617E6"/>
    <w:rsid w:val="00061E2C"/>
    <w:rsid w:val="00061F28"/>
    <w:rsid w:val="000624F9"/>
    <w:rsid w:val="000635EA"/>
    <w:rsid w:val="00063A3B"/>
    <w:rsid w:val="0006405E"/>
    <w:rsid w:val="000640FE"/>
    <w:rsid w:val="0006416F"/>
    <w:rsid w:val="000641D5"/>
    <w:rsid w:val="00064466"/>
    <w:rsid w:val="000647C1"/>
    <w:rsid w:val="00064A9E"/>
    <w:rsid w:val="00064D0B"/>
    <w:rsid w:val="0006503D"/>
    <w:rsid w:val="00065776"/>
    <w:rsid w:val="00065BED"/>
    <w:rsid w:val="00065FA2"/>
    <w:rsid w:val="00066C11"/>
    <w:rsid w:val="00066E03"/>
    <w:rsid w:val="0007005A"/>
    <w:rsid w:val="00070829"/>
    <w:rsid w:val="000716B9"/>
    <w:rsid w:val="000718AB"/>
    <w:rsid w:val="00071AE0"/>
    <w:rsid w:val="00071BB5"/>
    <w:rsid w:val="00071E8D"/>
    <w:rsid w:val="00072D10"/>
    <w:rsid w:val="00072D88"/>
    <w:rsid w:val="00073292"/>
    <w:rsid w:val="000733B6"/>
    <w:rsid w:val="0007483E"/>
    <w:rsid w:val="00075DAC"/>
    <w:rsid w:val="00076C4E"/>
    <w:rsid w:val="00077021"/>
    <w:rsid w:val="0007726A"/>
    <w:rsid w:val="000802F5"/>
    <w:rsid w:val="000808D7"/>
    <w:rsid w:val="00081758"/>
    <w:rsid w:val="00082755"/>
    <w:rsid w:val="000829F0"/>
    <w:rsid w:val="000832D2"/>
    <w:rsid w:val="000832D5"/>
    <w:rsid w:val="00083666"/>
    <w:rsid w:val="0008370B"/>
    <w:rsid w:val="0008385A"/>
    <w:rsid w:val="00083BD7"/>
    <w:rsid w:val="00083FF7"/>
    <w:rsid w:val="000840ED"/>
    <w:rsid w:val="000841A0"/>
    <w:rsid w:val="00084654"/>
    <w:rsid w:val="000852A0"/>
    <w:rsid w:val="00085D17"/>
    <w:rsid w:val="000865D1"/>
    <w:rsid w:val="0009103F"/>
    <w:rsid w:val="00091891"/>
    <w:rsid w:val="00091AD3"/>
    <w:rsid w:val="00093A18"/>
    <w:rsid w:val="00093A95"/>
    <w:rsid w:val="00093D30"/>
    <w:rsid w:val="000949C3"/>
    <w:rsid w:val="00094C7A"/>
    <w:rsid w:val="0009536D"/>
    <w:rsid w:val="00095D99"/>
    <w:rsid w:val="000961C0"/>
    <w:rsid w:val="0009624B"/>
    <w:rsid w:val="0009646F"/>
    <w:rsid w:val="00096944"/>
    <w:rsid w:val="00096EFB"/>
    <w:rsid w:val="000975D7"/>
    <w:rsid w:val="0009785B"/>
    <w:rsid w:val="00097EB7"/>
    <w:rsid w:val="000A0599"/>
    <w:rsid w:val="000A156E"/>
    <w:rsid w:val="000A1909"/>
    <w:rsid w:val="000A202C"/>
    <w:rsid w:val="000A22C9"/>
    <w:rsid w:val="000A2664"/>
    <w:rsid w:val="000A2926"/>
    <w:rsid w:val="000A2AF4"/>
    <w:rsid w:val="000A2D05"/>
    <w:rsid w:val="000A3255"/>
    <w:rsid w:val="000A4719"/>
    <w:rsid w:val="000A4916"/>
    <w:rsid w:val="000A4DFB"/>
    <w:rsid w:val="000A5282"/>
    <w:rsid w:val="000A5B2A"/>
    <w:rsid w:val="000A608A"/>
    <w:rsid w:val="000A60CF"/>
    <w:rsid w:val="000A614F"/>
    <w:rsid w:val="000A62DB"/>
    <w:rsid w:val="000A68DE"/>
    <w:rsid w:val="000A6905"/>
    <w:rsid w:val="000A6A57"/>
    <w:rsid w:val="000A6CEC"/>
    <w:rsid w:val="000B0DD8"/>
    <w:rsid w:val="000B17C4"/>
    <w:rsid w:val="000B17F3"/>
    <w:rsid w:val="000B184F"/>
    <w:rsid w:val="000B24E2"/>
    <w:rsid w:val="000B2895"/>
    <w:rsid w:val="000B2BB6"/>
    <w:rsid w:val="000B45B4"/>
    <w:rsid w:val="000B561D"/>
    <w:rsid w:val="000B5D98"/>
    <w:rsid w:val="000B7169"/>
    <w:rsid w:val="000B742E"/>
    <w:rsid w:val="000B7725"/>
    <w:rsid w:val="000B7B35"/>
    <w:rsid w:val="000B7D37"/>
    <w:rsid w:val="000C0FE0"/>
    <w:rsid w:val="000C135F"/>
    <w:rsid w:val="000C1426"/>
    <w:rsid w:val="000C15CF"/>
    <w:rsid w:val="000C192F"/>
    <w:rsid w:val="000C1FBE"/>
    <w:rsid w:val="000C2090"/>
    <w:rsid w:val="000C2307"/>
    <w:rsid w:val="000C238A"/>
    <w:rsid w:val="000C26DC"/>
    <w:rsid w:val="000C34FA"/>
    <w:rsid w:val="000C3781"/>
    <w:rsid w:val="000C398F"/>
    <w:rsid w:val="000C3D73"/>
    <w:rsid w:val="000C4A7F"/>
    <w:rsid w:val="000C4E49"/>
    <w:rsid w:val="000C5082"/>
    <w:rsid w:val="000C5113"/>
    <w:rsid w:val="000C5776"/>
    <w:rsid w:val="000C5A0C"/>
    <w:rsid w:val="000C5F52"/>
    <w:rsid w:val="000C6223"/>
    <w:rsid w:val="000C6B92"/>
    <w:rsid w:val="000C6D17"/>
    <w:rsid w:val="000C6F92"/>
    <w:rsid w:val="000C710F"/>
    <w:rsid w:val="000C71B6"/>
    <w:rsid w:val="000C721B"/>
    <w:rsid w:val="000C7553"/>
    <w:rsid w:val="000C7753"/>
    <w:rsid w:val="000C7CCA"/>
    <w:rsid w:val="000D0D92"/>
    <w:rsid w:val="000D12F8"/>
    <w:rsid w:val="000D1FB0"/>
    <w:rsid w:val="000D2000"/>
    <w:rsid w:val="000D44CE"/>
    <w:rsid w:val="000D467B"/>
    <w:rsid w:val="000D4837"/>
    <w:rsid w:val="000D4A36"/>
    <w:rsid w:val="000D4B41"/>
    <w:rsid w:val="000D4F9F"/>
    <w:rsid w:val="000D5E72"/>
    <w:rsid w:val="000D5F58"/>
    <w:rsid w:val="000D60ED"/>
    <w:rsid w:val="000D632A"/>
    <w:rsid w:val="000D648D"/>
    <w:rsid w:val="000D6594"/>
    <w:rsid w:val="000D6D86"/>
    <w:rsid w:val="000D781C"/>
    <w:rsid w:val="000D79EC"/>
    <w:rsid w:val="000E0035"/>
    <w:rsid w:val="000E01D1"/>
    <w:rsid w:val="000E0A72"/>
    <w:rsid w:val="000E1A1E"/>
    <w:rsid w:val="000E1AC6"/>
    <w:rsid w:val="000E2661"/>
    <w:rsid w:val="000E2B77"/>
    <w:rsid w:val="000E2C7D"/>
    <w:rsid w:val="000E30A1"/>
    <w:rsid w:val="000E32EB"/>
    <w:rsid w:val="000E3A16"/>
    <w:rsid w:val="000E3F4D"/>
    <w:rsid w:val="000E469B"/>
    <w:rsid w:val="000E5C6A"/>
    <w:rsid w:val="000E5CDE"/>
    <w:rsid w:val="000E5E32"/>
    <w:rsid w:val="000E607A"/>
    <w:rsid w:val="000E63E8"/>
    <w:rsid w:val="000E655E"/>
    <w:rsid w:val="000E681E"/>
    <w:rsid w:val="000E6DBF"/>
    <w:rsid w:val="000E7653"/>
    <w:rsid w:val="000E7952"/>
    <w:rsid w:val="000E7B35"/>
    <w:rsid w:val="000F0787"/>
    <w:rsid w:val="000F092A"/>
    <w:rsid w:val="000F0EAE"/>
    <w:rsid w:val="000F0FF4"/>
    <w:rsid w:val="000F1959"/>
    <w:rsid w:val="000F1C14"/>
    <w:rsid w:val="000F1CD7"/>
    <w:rsid w:val="000F2F84"/>
    <w:rsid w:val="000F2FB0"/>
    <w:rsid w:val="000F3184"/>
    <w:rsid w:val="000F340C"/>
    <w:rsid w:val="000F4797"/>
    <w:rsid w:val="000F4B10"/>
    <w:rsid w:val="000F5714"/>
    <w:rsid w:val="000F5878"/>
    <w:rsid w:val="000F67F0"/>
    <w:rsid w:val="000F73A0"/>
    <w:rsid w:val="000F759A"/>
    <w:rsid w:val="000F7721"/>
    <w:rsid w:val="001004DA"/>
    <w:rsid w:val="00100EBE"/>
    <w:rsid w:val="00101327"/>
    <w:rsid w:val="00101AF9"/>
    <w:rsid w:val="00101BD2"/>
    <w:rsid w:val="00101CF0"/>
    <w:rsid w:val="00102379"/>
    <w:rsid w:val="00102906"/>
    <w:rsid w:val="00102BDF"/>
    <w:rsid w:val="0010324C"/>
    <w:rsid w:val="00103C81"/>
    <w:rsid w:val="001040CB"/>
    <w:rsid w:val="00104500"/>
    <w:rsid w:val="00104552"/>
    <w:rsid w:val="00104EBD"/>
    <w:rsid w:val="001051DA"/>
    <w:rsid w:val="0010559A"/>
    <w:rsid w:val="00105838"/>
    <w:rsid w:val="00105A4F"/>
    <w:rsid w:val="00106393"/>
    <w:rsid w:val="00110071"/>
    <w:rsid w:val="001103B6"/>
    <w:rsid w:val="00110585"/>
    <w:rsid w:val="00110629"/>
    <w:rsid w:val="00110B5D"/>
    <w:rsid w:val="00110C30"/>
    <w:rsid w:val="0011158A"/>
    <w:rsid w:val="001115C2"/>
    <w:rsid w:val="00112039"/>
    <w:rsid w:val="00112048"/>
    <w:rsid w:val="001128EE"/>
    <w:rsid w:val="00112AE8"/>
    <w:rsid w:val="00112B22"/>
    <w:rsid w:val="00113141"/>
    <w:rsid w:val="00113240"/>
    <w:rsid w:val="001133FF"/>
    <w:rsid w:val="001150DC"/>
    <w:rsid w:val="0011573B"/>
    <w:rsid w:val="00115C2E"/>
    <w:rsid w:val="00116326"/>
    <w:rsid w:val="00116822"/>
    <w:rsid w:val="00116BE3"/>
    <w:rsid w:val="00116EB2"/>
    <w:rsid w:val="00117815"/>
    <w:rsid w:val="00117853"/>
    <w:rsid w:val="00120284"/>
    <w:rsid w:val="001206F8"/>
    <w:rsid w:val="00121217"/>
    <w:rsid w:val="00121252"/>
    <w:rsid w:val="00121421"/>
    <w:rsid w:val="00121629"/>
    <w:rsid w:val="00121967"/>
    <w:rsid w:val="001227F2"/>
    <w:rsid w:val="00122AAD"/>
    <w:rsid w:val="00122DC0"/>
    <w:rsid w:val="00123419"/>
    <w:rsid w:val="00124746"/>
    <w:rsid w:val="001249DC"/>
    <w:rsid w:val="00124AE9"/>
    <w:rsid w:val="00125F1F"/>
    <w:rsid w:val="001261FF"/>
    <w:rsid w:val="00126F89"/>
    <w:rsid w:val="00127173"/>
    <w:rsid w:val="00127377"/>
    <w:rsid w:val="00127599"/>
    <w:rsid w:val="00127751"/>
    <w:rsid w:val="00130073"/>
    <w:rsid w:val="0013020D"/>
    <w:rsid w:val="001305AF"/>
    <w:rsid w:val="001306D6"/>
    <w:rsid w:val="0013148F"/>
    <w:rsid w:val="00131686"/>
    <w:rsid w:val="001320CE"/>
    <w:rsid w:val="00133D89"/>
    <w:rsid w:val="0013424A"/>
    <w:rsid w:val="00135424"/>
    <w:rsid w:val="001359D4"/>
    <w:rsid w:val="00140699"/>
    <w:rsid w:val="001407AD"/>
    <w:rsid w:val="00140993"/>
    <w:rsid w:val="00140C17"/>
    <w:rsid w:val="0014103A"/>
    <w:rsid w:val="00141D41"/>
    <w:rsid w:val="00141E14"/>
    <w:rsid w:val="001420AB"/>
    <w:rsid w:val="00142824"/>
    <w:rsid w:val="0014288D"/>
    <w:rsid w:val="001429DF"/>
    <w:rsid w:val="00142D54"/>
    <w:rsid w:val="00142ECA"/>
    <w:rsid w:val="00143EE2"/>
    <w:rsid w:val="001446C7"/>
    <w:rsid w:val="00144BB1"/>
    <w:rsid w:val="00144EE3"/>
    <w:rsid w:val="00144F3B"/>
    <w:rsid w:val="00145E38"/>
    <w:rsid w:val="001465DE"/>
    <w:rsid w:val="001471A9"/>
    <w:rsid w:val="001474FD"/>
    <w:rsid w:val="00147699"/>
    <w:rsid w:val="0015042C"/>
    <w:rsid w:val="00150516"/>
    <w:rsid w:val="0015063A"/>
    <w:rsid w:val="00150873"/>
    <w:rsid w:val="001512A0"/>
    <w:rsid w:val="00151E67"/>
    <w:rsid w:val="00152091"/>
    <w:rsid w:val="00153158"/>
    <w:rsid w:val="00153E62"/>
    <w:rsid w:val="001540A4"/>
    <w:rsid w:val="0015440D"/>
    <w:rsid w:val="00154505"/>
    <w:rsid w:val="0015477C"/>
    <w:rsid w:val="00154CF5"/>
    <w:rsid w:val="00154E3F"/>
    <w:rsid w:val="00155485"/>
    <w:rsid w:val="00155F0C"/>
    <w:rsid w:val="0015689B"/>
    <w:rsid w:val="00156E59"/>
    <w:rsid w:val="001614FA"/>
    <w:rsid w:val="00161BF5"/>
    <w:rsid w:val="00161D21"/>
    <w:rsid w:val="00162333"/>
    <w:rsid w:val="0016257F"/>
    <w:rsid w:val="00163109"/>
    <w:rsid w:val="001634DA"/>
    <w:rsid w:val="00163529"/>
    <w:rsid w:val="00163D1E"/>
    <w:rsid w:val="001640B5"/>
    <w:rsid w:val="00164108"/>
    <w:rsid w:val="0016436C"/>
    <w:rsid w:val="00164868"/>
    <w:rsid w:val="00164B00"/>
    <w:rsid w:val="001650B9"/>
    <w:rsid w:val="0016557A"/>
    <w:rsid w:val="00165633"/>
    <w:rsid w:val="00165902"/>
    <w:rsid w:val="001665FD"/>
    <w:rsid w:val="00166A48"/>
    <w:rsid w:val="00166F10"/>
    <w:rsid w:val="0016798B"/>
    <w:rsid w:val="00170A85"/>
    <w:rsid w:val="00170B1B"/>
    <w:rsid w:val="001710F6"/>
    <w:rsid w:val="001716CE"/>
    <w:rsid w:val="0017254D"/>
    <w:rsid w:val="00174003"/>
    <w:rsid w:val="0017434B"/>
    <w:rsid w:val="001743E9"/>
    <w:rsid w:val="001749A8"/>
    <w:rsid w:val="00174CA2"/>
    <w:rsid w:val="00174DC1"/>
    <w:rsid w:val="00175102"/>
    <w:rsid w:val="00175EA6"/>
    <w:rsid w:val="0017661D"/>
    <w:rsid w:val="0017761A"/>
    <w:rsid w:val="001778F0"/>
    <w:rsid w:val="00177B04"/>
    <w:rsid w:val="0018055E"/>
    <w:rsid w:val="00180D83"/>
    <w:rsid w:val="001815B7"/>
    <w:rsid w:val="00181AC7"/>
    <w:rsid w:val="00181C84"/>
    <w:rsid w:val="00182599"/>
    <w:rsid w:val="00182E4B"/>
    <w:rsid w:val="00182FFE"/>
    <w:rsid w:val="001838BF"/>
    <w:rsid w:val="00184922"/>
    <w:rsid w:val="00184B6A"/>
    <w:rsid w:val="00185203"/>
    <w:rsid w:val="001856C8"/>
    <w:rsid w:val="001858DD"/>
    <w:rsid w:val="0018593E"/>
    <w:rsid w:val="0018635C"/>
    <w:rsid w:val="00186482"/>
    <w:rsid w:val="001866DB"/>
    <w:rsid w:val="001866FC"/>
    <w:rsid w:val="001869CD"/>
    <w:rsid w:val="00187BAF"/>
    <w:rsid w:val="00187F5A"/>
    <w:rsid w:val="0019066D"/>
    <w:rsid w:val="00190DF2"/>
    <w:rsid w:val="001924ED"/>
    <w:rsid w:val="001925FF"/>
    <w:rsid w:val="00192944"/>
    <w:rsid w:val="00192D8D"/>
    <w:rsid w:val="001930DF"/>
    <w:rsid w:val="0019310A"/>
    <w:rsid w:val="00194170"/>
    <w:rsid w:val="00194957"/>
    <w:rsid w:val="00195159"/>
    <w:rsid w:val="00195C24"/>
    <w:rsid w:val="00196BAE"/>
    <w:rsid w:val="00196DAA"/>
    <w:rsid w:val="00197014"/>
    <w:rsid w:val="001A1C07"/>
    <w:rsid w:val="001A2203"/>
    <w:rsid w:val="001A3016"/>
    <w:rsid w:val="001A342B"/>
    <w:rsid w:val="001A377F"/>
    <w:rsid w:val="001A45C6"/>
    <w:rsid w:val="001A4782"/>
    <w:rsid w:val="001A4ACF"/>
    <w:rsid w:val="001A5031"/>
    <w:rsid w:val="001A540E"/>
    <w:rsid w:val="001A57AC"/>
    <w:rsid w:val="001A5E55"/>
    <w:rsid w:val="001A61CE"/>
    <w:rsid w:val="001A664D"/>
    <w:rsid w:val="001A688B"/>
    <w:rsid w:val="001A6F29"/>
    <w:rsid w:val="001A74BA"/>
    <w:rsid w:val="001A7775"/>
    <w:rsid w:val="001A77F1"/>
    <w:rsid w:val="001B0592"/>
    <w:rsid w:val="001B135C"/>
    <w:rsid w:val="001B2010"/>
    <w:rsid w:val="001B2AA5"/>
    <w:rsid w:val="001B2CDD"/>
    <w:rsid w:val="001B2E24"/>
    <w:rsid w:val="001B3845"/>
    <w:rsid w:val="001B4656"/>
    <w:rsid w:val="001B4AC8"/>
    <w:rsid w:val="001B4F89"/>
    <w:rsid w:val="001B5056"/>
    <w:rsid w:val="001B5820"/>
    <w:rsid w:val="001B5FED"/>
    <w:rsid w:val="001B6343"/>
    <w:rsid w:val="001B6350"/>
    <w:rsid w:val="001B6FE1"/>
    <w:rsid w:val="001C0424"/>
    <w:rsid w:val="001C05B6"/>
    <w:rsid w:val="001C08C3"/>
    <w:rsid w:val="001C0B30"/>
    <w:rsid w:val="001C0C2D"/>
    <w:rsid w:val="001C118C"/>
    <w:rsid w:val="001C2347"/>
    <w:rsid w:val="001C266B"/>
    <w:rsid w:val="001C31F8"/>
    <w:rsid w:val="001C3766"/>
    <w:rsid w:val="001C4055"/>
    <w:rsid w:val="001C4945"/>
    <w:rsid w:val="001C49D6"/>
    <w:rsid w:val="001C4B91"/>
    <w:rsid w:val="001C58B9"/>
    <w:rsid w:val="001C5ACF"/>
    <w:rsid w:val="001C5BB5"/>
    <w:rsid w:val="001C5E26"/>
    <w:rsid w:val="001C6181"/>
    <w:rsid w:val="001C62A4"/>
    <w:rsid w:val="001C62AB"/>
    <w:rsid w:val="001C6F7F"/>
    <w:rsid w:val="001C7E1A"/>
    <w:rsid w:val="001C7F82"/>
    <w:rsid w:val="001D02CD"/>
    <w:rsid w:val="001D0E20"/>
    <w:rsid w:val="001D0EEE"/>
    <w:rsid w:val="001D1177"/>
    <w:rsid w:val="001D1C13"/>
    <w:rsid w:val="001D2BC2"/>
    <w:rsid w:val="001D2F96"/>
    <w:rsid w:val="001D31DE"/>
    <w:rsid w:val="001D3EA7"/>
    <w:rsid w:val="001D4753"/>
    <w:rsid w:val="001D48BE"/>
    <w:rsid w:val="001D50DF"/>
    <w:rsid w:val="001D52FB"/>
    <w:rsid w:val="001D5C05"/>
    <w:rsid w:val="001D63AC"/>
    <w:rsid w:val="001D63B2"/>
    <w:rsid w:val="001D64D4"/>
    <w:rsid w:val="001D7ADD"/>
    <w:rsid w:val="001E0842"/>
    <w:rsid w:val="001E0EAB"/>
    <w:rsid w:val="001E10DF"/>
    <w:rsid w:val="001E11FD"/>
    <w:rsid w:val="001E1286"/>
    <w:rsid w:val="001E18A5"/>
    <w:rsid w:val="001E1C36"/>
    <w:rsid w:val="001E2C26"/>
    <w:rsid w:val="001E3205"/>
    <w:rsid w:val="001E3712"/>
    <w:rsid w:val="001E38F2"/>
    <w:rsid w:val="001E3EAC"/>
    <w:rsid w:val="001E3FA8"/>
    <w:rsid w:val="001E420B"/>
    <w:rsid w:val="001E4925"/>
    <w:rsid w:val="001E4965"/>
    <w:rsid w:val="001E4C01"/>
    <w:rsid w:val="001E4D40"/>
    <w:rsid w:val="001E4FBC"/>
    <w:rsid w:val="001E5290"/>
    <w:rsid w:val="001E5446"/>
    <w:rsid w:val="001E5447"/>
    <w:rsid w:val="001E603E"/>
    <w:rsid w:val="001E6218"/>
    <w:rsid w:val="001E6446"/>
    <w:rsid w:val="001E65EE"/>
    <w:rsid w:val="001E68C0"/>
    <w:rsid w:val="001E6A50"/>
    <w:rsid w:val="001E6B5B"/>
    <w:rsid w:val="001E6D4B"/>
    <w:rsid w:val="001E6EB2"/>
    <w:rsid w:val="001E706B"/>
    <w:rsid w:val="001E7EA3"/>
    <w:rsid w:val="001F01D1"/>
    <w:rsid w:val="001F05DF"/>
    <w:rsid w:val="001F080D"/>
    <w:rsid w:val="001F0834"/>
    <w:rsid w:val="001F08DC"/>
    <w:rsid w:val="001F0C01"/>
    <w:rsid w:val="001F0F34"/>
    <w:rsid w:val="001F1198"/>
    <w:rsid w:val="001F1784"/>
    <w:rsid w:val="001F1E7A"/>
    <w:rsid w:val="001F1F6C"/>
    <w:rsid w:val="001F3511"/>
    <w:rsid w:val="001F3961"/>
    <w:rsid w:val="001F3A2A"/>
    <w:rsid w:val="001F3AAF"/>
    <w:rsid w:val="001F3EDF"/>
    <w:rsid w:val="001F44EF"/>
    <w:rsid w:val="001F5094"/>
    <w:rsid w:val="001F512F"/>
    <w:rsid w:val="001F517D"/>
    <w:rsid w:val="001F5426"/>
    <w:rsid w:val="001F544C"/>
    <w:rsid w:val="001F5917"/>
    <w:rsid w:val="001F5933"/>
    <w:rsid w:val="001F5FD1"/>
    <w:rsid w:val="001F6046"/>
    <w:rsid w:val="001F6050"/>
    <w:rsid w:val="001F651C"/>
    <w:rsid w:val="001F6619"/>
    <w:rsid w:val="001F6652"/>
    <w:rsid w:val="001F6A9A"/>
    <w:rsid w:val="001F6C55"/>
    <w:rsid w:val="001F6C60"/>
    <w:rsid w:val="001F7099"/>
    <w:rsid w:val="001F709F"/>
    <w:rsid w:val="001F7745"/>
    <w:rsid w:val="00200262"/>
    <w:rsid w:val="0020027B"/>
    <w:rsid w:val="002002D9"/>
    <w:rsid w:val="0020125E"/>
    <w:rsid w:val="0020128D"/>
    <w:rsid w:val="00201FAE"/>
    <w:rsid w:val="002033CA"/>
    <w:rsid w:val="00203401"/>
    <w:rsid w:val="00204AF1"/>
    <w:rsid w:val="00204D3E"/>
    <w:rsid w:val="00204F0B"/>
    <w:rsid w:val="002055D3"/>
    <w:rsid w:val="0020639B"/>
    <w:rsid w:val="00206650"/>
    <w:rsid w:val="00207034"/>
    <w:rsid w:val="002074B7"/>
    <w:rsid w:val="002075C1"/>
    <w:rsid w:val="002079EB"/>
    <w:rsid w:val="00207B7C"/>
    <w:rsid w:val="00210FE3"/>
    <w:rsid w:val="00211BBA"/>
    <w:rsid w:val="00212373"/>
    <w:rsid w:val="00212795"/>
    <w:rsid w:val="00212EEA"/>
    <w:rsid w:val="00213F0B"/>
    <w:rsid w:val="0021536E"/>
    <w:rsid w:val="0021539C"/>
    <w:rsid w:val="00215479"/>
    <w:rsid w:val="00216132"/>
    <w:rsid w:val="00216FB2"/>
    <w:rsid w:val="002170EC"/>
    <w:rsid w:val="002178F6"/>
    <w:rsid w:val="002179BE"/>
    <w:rsid w:val="00217E12"/>
    <w:rsid w:val="002205DA"/>
    <w:rsid w:val="00220986"/>
    <w:rsid w:val="002209FA"/>
    <w:rsid w:val="00221B9F"/>
    <w:rsid w:val="00222AE1"/>
    <w:rsid w:val="002232E5"/>
    <w:rsid w:val="002237F7"/>
    <w:rsid w:val="00223B1B"/>
    <w:rsid w:val="002243D6"/>
    <w:rsid w:val="00224882"/>
    <w:rsid w:val="00224948"/>
    <w:rsid w:val="00224B62"/>
    <w:rsid w:val="00224CFA"/>
    <w:rsid w:val="00225073"/>
    <w:rsid w:val="0022514C"/>
    <w:rsid w:val="002252A5"/>
    <w:rsid w:val="0022606D"/>
    <w:rsid w:val="002260DB"/>
    <w:rsid w:val="00226DD7"/>
    <w:rsid w:val="00226F11"/>
    <w:rsid w:val="00227610"/>
    <w:rsid w:val="002276BB"/>
    <w:rsid w:val="002277EA"/>
    <w:rsid w:val="00227A53"/>
    <w:rsid w:val="00227AF4"/>
    <w:rsid w:val="00227EAC"/>
    <w:rsid w:val="0023018D"/>
    <w:rsid w:val="00230634"/>
    <w:rsid w:val="002312EC"/>
    <w:rsid w:val="00231358"/>
    <w:rsid w:val="002317DE"/>
    <w:rsid w:val="0023336C"/>
    <w:rsid w:val="00233EC0"/>
    <w:rsid w:val="002340D4"/>
    <w:rsid w:val="00234835"/>
    <w:rsid w:val="002348EA"/>
    <w:rsid w:val="00234F3E"/>
    <w:rsid w:val="00235C5B"/>
    <w:rsid w:val="002361C0"/>
    <w:rsid w:val="002367AA"/>
    <w:rsid w:val="00236E56"/>
    <w:rsid w:val="00237E27"/>
    <w:rsid w:val="002400A3"/>
    <w:rsid w:val="00240E19"/>
    <w:rsid w:val="002417CE"/>
    <w:rsid w:val="00241896"/>
    <w:rsid w:val="00241D3E"/>
    <w:rsid w:val="0024208E"/>
    <w:rsid w:val="00242108"/>
    <w:rsid w:val="00242DDA"/>
    <w:rsid w:val="0024343A"/>
    <w:rsid w:val="00243766"/>
    <w:rsid w:val="00243B3D"/>
    <w:rsid w:val="0024484D"/>
    <w:rsid w:val="00244CD9"/>
    <w:rsid w:val="00244ED7"/>
    <w:rsid w:val="002451A5"/>
    <w:rsid w:val="00245B52"/>
    <w:rsid w:val="00245C1D"/>
    <w:rsid w:val="002464AB"/>
    <w:rsid w:val="002466E8"/>
    <w:rsid w:val="00246754"/>
    <w:rsid w:val="00247191"/>
    <w:rsid w:val="0024722B"/>
    <w:rsid w:val="0024763C"/>
    <w:rsid w:val="0025037E"/>
    <w:rsid w:val="00250C81"/>
    <w:rsid w:val="00250D7B"/>
    <w:rsid w:val="00250EE2"/>
    <w:rsid w:val="00252700"/>
    <w:rsid w:val="00252C52"/>
    <w:rsid w:val="00252E38"/>
    <w:rsid w:val="00252E72"/>
    <w:rsid w:val="00253751"/>
    <w:rsid w:val="0025437B"/>
    <w:rsid w:val="00254F06"/>
    <w:rsid w:val="00254FE9"/>
    <w:rsid w:val="00255C7F"/>
    <w:rsid w:val="0025650F"/>
    <w:rsid w:val="0025690F"/>
    <w:rsid w:val="00256FCC"/>
    <w:rsid w:val="0025790F"/>
    <w:rsid w:val="00257BBB"/>
    <w:rsid w:val="00257BC5"/>
    <w:rsid w:val="002608D9"/>
    <w:rsid w:val="0026196A"/>
    <w:rsid w:val="002619F2"/>
    <w:rsid w:val="00261C7C"/>
    <w:rsid w:val="00261CEA"/>
    <w:rsid w:val="0026201B"/>
    <w:rsid w:val="0026204F"/>
    <w:rsid w:val="00262104"/>
    <w:rsid w:val="0026232E"/>
    <w:rsid w:val="00262352"/>
    <w:rsid w:val="00262450"/>
    <w:rsid w:val="00263EEA"/>
    <w:rsid w:val="002640FF"/>
    <w:rsid w:val="0026474B"/>
    <w:rsid w:val="00264A0D"/>
    <w:rsid w:val="00264C75"/>
    <w:rsid w:val="00265945"/>
    <w:rsid w:val="002659DC"/>
    <w:rsid w:val="002661B9"/>
    <w:rsid w:val="00267DEA"/>
    <w:rsid w:val="00270082"/>
    <w:rsid w:val="002702E8"/>
    <w:rsid w:val="002710E8"/>
    <w:rsid w:val="00271906"/>
    <w:rsid w:val="00272B92"/>
    <w:rsid w:val="00272DE5"/>
    <w:rsid w:val="0027325C"/>
    <w:rsid w:val="00273D96"/>
    <w:rsid w:val="00273F1F"/>
    <w:rsid w:val="00274759"/>
    <w:rsid w:val="002747FA"/>
    <w:rsid w:val="00274FBE"/>
    <w:rsid w:val="002751AF"/>
    <w:rsid w:val="00275239"/>
    <w:rsid w:val="00275303"/>
    <w:rsid w:val="0027576D"/>
    <w:rsid w:val="00275BB1"/>
    <w:rsid w:val="00276074"/>
    <w:rsid w:val="00276434"/>
    <w:rsid w:val="00276BBD"/>
    <w:rsid w:val="0027758C"/>
    <w:rsid w:val="00280320"/>
    <w:rsid w:val="002816B3"/>
    <w:rsid w:val="0028177E"/>
    <w:rsid w:val="00281D82"/>
    <w:rsid w:val="002821A2"/>
    <w:rsid w:val="002821A3"/>
    <w:rsid w:val="0028299C"/>
    <w:rsid w:val="00282BE0"/>
    <w:rsid w:val="00283E4B"/>
    <w:rsid w:val="002841B7"/>
    <w:rsid w:val="00285119"/>
    <w:rsid w:val="0028523D"/>
    <w:rsid w:val="002855B2"/>
    <w:rsid w:val="0028580D"/>
    <w:rsid w:val="00285B31"/>
    <w:rsid w:val="00285BB0"/>
    <w:rsid w:val="00285E8A"/>
    <w:rsid w:val="00286A60"/>
    <w:rsid w:val="00286D70"/>
    <w:rsid w:val="00286E83"/>
    <w:rsid w:val="002874E0"/>
    <w:rsid w:val="00287D34"/>
    <w:rsid w:val="00292475"/>
    <w:rsid w:val="002926EE"/>
    <w:rsid w:val="0029279D"/>
    <w:rsid w:val="00292870"/>
    <w:rsid w:val="0029317C"/>
    <w:rsid w:val="002931EE"/>
    <w:rsid w:val="00294403"/>
    <w:rsid w:val="0029519B"/>
    <w:rsid w:val="002960B8"/>
    <w:rsid w:val="0029622B"/>
    <w:rsid w:val="002972C8"/>
    <w:rsid w:val="00297957"/>
    <w:rsid w:val="00297C8C"/>
    <w:rsid w:val="002A0D00"/>
    <w:rsid w:val="002A0DB3"/>
    <w:rsid w:val="002A147A"/>
    <w:rsid w:val="002A18AE"/>
    <w:rsid w:val="002A196D"/>
    <w:rsid w:val="002A2BEA"/>
    <w:rsid w:val="002A3387"/>
    <w:rsid w:val="002A33E0"/>
    <w:rsid w:val="002A3687"/>
    <w:rsid w:val="002A3C5B"/>
    <w:rsid w:val="002A4059"/>
    <w:rsid w:val="002A4C32"/>
    <w:rsid w:val="002A4D30"/>
    <w:rsid w:val="002A5203"/>
    <w:rsid w:val="002A61F7"/>
    <w:rsid w:val="002A66AE"/>
    <w:rsid w:val="002A73D2"/>
    <w:rsid w:val="002A7AAF"/>
    <w:rsid w:val="002B0051"/>
    <w:rsid w:val="002B0384"/>
    <w:rsid w:val="002B0447"/>
    <w:rsid w:val="002B1743"/>
    <w:rsid w:val="002B18A6"/>
    <w:rsid w:val="002B18B9"/>
    <w:rsid w:val="002B1AD0"/>
    <w:rsid w:val="002B1BFF"/>
    <w:rsid w:val="002B1CC6"/>
    <w:rsid w:val="002B2183"/>
    <w:rsid w:val="002B2EE6"/>
    <w:rsid w:val="002B3650"/>
    <w:rsid w:val="002B3CD3"/>
    <w:rsid w:val="002B47DA"/>
    <w:rsid w:val="002B4A65"/>
    <w:rsid w:val="002B4D49"/>
    <w:rsid w:val="002B4E7D"/>
    <w:rsid w:val="002B61DA"/>
    <w:rsid w:val="002B6269"/>
    <w:rsid w:val="002B737B"/>
    <w:rsid w:val="002B746D"/>
    <w:rsid w:val="002B7CFE"/>
    <w:rsid w:val="002C05C7"/>
    <w:rsid w:val="002C0989"/>
    <w:rsid w:val="002C0A54"/>
    <w:rsid w:val="002C162D"/>
    <w:rsid w:val="002C167B"/>
    <w:rsid w:val="002C18BB"/>
    <w:rsid w:val="002C215A"/>
    <w:rsid w:val="002C242F"/>
    <w:rsid w:val="002C2607"/>
    <w:rsid w:val="002C297E"/>
    <w:rsid w:val="002C2A8C"/>
    <w:rsid w:val="002C2F89"/>
    <w:rsid w:val="002C31CC"/>
    <w:rsid w:val="002C33AE"/>
    <w:rsid w:val="002C3833"/>
    <w:rsid w:val="002C40E5"/>
    <w:rsid w:val="002C4CAE"/>
    <w:rsid w:val="002C4FC4"/>
    <w:rsid w:val="002C5010"/>
    <w:rsid w:val="002C5696"/>
    <w:rsid w:val="002C61AF"/>
    <w:rsid w:val="002C6ABD"/>
    <w:rsid w:val="002C6B41"/>
    <w:rsid w:val="002C73D3"/>
    <w:rsid w:val="002C79C6"/>
    <w:rsid w:val="002C7AC6"/>
    <w:rsid w:val="002C7DDA"/>
    <w:rsid w:val="002D07E6"/>
    <w:rsid w:val="002D0B1C"/>
    <w:rsid w:val="002D1604"/>
    <w:rsid w:val="002D16C0"/>
    <w:rsid w:val="002D1882"/>
    <w:rsid w:val="002D1944"/>
    <w:rsid w:val="002D1A64"/>
    <w:rsid w:val="002D1B34"/>
    <w:rsid w:val="002D212A"/>
    <w:rsid w:val="002D2722"/>
    <w:rsid w:val="002D30BC"/>
    <w:rsid w:val="002D32DD"/>
    <w:rsid w:val="002D38DA"/>
    <w:rsid w:val="002D449B"/>
    <w:rsid w:val="002D4785"/>
    <w:rsid w:val="002D4CAB"/>
    <w:rsid w:val="002D4D05"/>
    <w:rsid w:val="002D518A"/>
    <w:rsid w:val="002D51C1"/>
    <w:rsid w:val="002D5531"/>
    <w:rsid w:val="002D5A9E"/>
    <w:rsid w:val="002D64C1"/>
    <w:rsid w:val="002D6846"/>
    <w:rsid w:val="002D7C41"/>
    <w:rsid w:val="002E009F"/>
    <w:rsid w:val="002E0113"/>
    <w:rsid w:val="002E029A"/>
    <w:rsid w:val="002E0436"/>
    <w:rsid w:val="002E0686"/>
    <w:rsid w:val="002E0757"/>
    <w:rsid w:val="002E0BA3"/>
    <w:rsid w:val="002E0EA5"/>
    <w:rsid w:val="002E11DA"/>
    <w:rsid w:val="002E1B57"/>
    <w:rsid w:val="002E1CBF"/>
    <w:rsid w:val="002E261B"/>
    <w:rsid w:val="002E2745"/>
    <w:rsid w:val="002E3D66"/>
    <w:rsid w:val="002E3DF0"/>
    <w:rsid w:val="002E46A2"/>
    <w:rsid w:val="002E4FAD"/>
    <w:rsid w:val="002E5664"/>
    <w:rsid w:val="002E5E88"/>
    <w:rsid w:val="002E5FF2"/>
    <w:rsid w:val="002E61C3"/>
    <w:rsid w:val="002E6829"/>
    <w:rsid w:val="002E7177"/>
    <w:rsid w:val="002E7985"/>
    <w:rsid w:val="002E798E"/>
    <w:rsid w:val="002F03A2"/>
    <w:rsid w:val="002F0510"/>
    <w:rsid w:val="002F07BF"/>
    <w:rsid w:val="002F0CA0"/>
    <w:rsid w:val="002F1228"/>
    <w:rsid w:val="002F123C"/>
    <w:rsid w:val="002F1271"/>
    <w:rsid w:val="002F3041"/>
    <w:rsid w:val="002F3BBD"/>
    <w:rsid w:val="002F3E10"/>
    <w:rsid w:val="002F4AD4"/>
    <w:rsid w:val="002F4D09"/>
    <w:rsid w:val="002F4D85"/>
    <w:rsid w:val="002F50F5"/>
    <w:rsid w:val="002F5254"/>
    <w:rsid w:val="002F6181"/>
    <w:rsid w:val="002F727E"/>
    <w:rsid w:val="002F7885"/>
    <w:rsid w:val="00300FC8"/>
    <w:rsid w:val="00301490"/>
    <w:rsid w:val="00302092"/>
    <w:rsid w:val="00302D0E"/>
    <w:rsid w:val="0030300C"/>
    <w:rsid w:val="00303FB1"/>
    <w:rsid w:val="00304936"/>
    <w:rsid w:val="00304AD9"/>
    <w:rsid w:val="00304E2C"/>
    <w:rsid w:val="003050CD"/>
    <w:rsid w:val="00305B65"/>
    <w:rsid w:val="00306103"/>
    <w:rsid w:val="0030629A"/>
    <w:rsid w:val="00306D40"/>
    <w:rsid w:val="00306D74"/>
    <w:rsid w:val="003076E3"/>
    <w:rsid w:val="003100F5"/>
    <w:rsid w:val="003105E3"/>
    <w:rsid w:val="00310B65"/>
    <w:rsid w:val="00310C82"/>
    <w:rsid w:val="00310F29"/>
    <w:rsid w:val="00312B7A"/>
    <w:rsid w:val="00313185"/>
    <w:rsid w:val="00313377"/>
    <w:rsid w:val="00313AB2"/>
    <w:rsid w:val="003149B8"/>
    <w:rsid w:val="00314CEF"/>
    <w:rsid w:val="003151C2"/>
    <w:rsid w:val="003153FA"/>
    <w:rsid w:val="0031580D"/>
    <w:rsid w:val="003158CE"/>
    <w:rsid w:val="0031592B"/>
    <w:rsid w:val="003163A3"/>
    <w:rsid w:val="0031652B"/>
    <w:rsid w:val="00316711"/>
    <w:rsid w:val="0031697A"/>
    <w:rsid w:val="0031726A"/>
    <w:rsid w:val="00317995"/>
    <w:rsid w:val="0032089E"/>
    <w:rsid w:val="003215F7"/>
    <w:rsid w:val="00321A2A"/>
    <w:rsid w:val="00321A67"/>
    <w:rsid w:val="00321A72"/>
    <w:rsid w:val="00321E61"/>
    <w:rsid w:val="00322C63"/>
    <w:rsid w:val="00322D1B"/>
    <w:rsid w:val="00324CBD"/>
    <w:rsid w:val="00324DE4"/>
    <w:rsid w:val="00324FC7"/>
    <w:rsid w:val="00325CC9"/>
    <w:rsid w:val="00325FD3"/>
    <w:rsid w:val="00326D5E"/>
    <w:rsid w:val="00326E81"/>
    <w:rsid w:val="003275CA"/>
    <w:rsid w:val="00327B60"/>
    <w:rsid w:val="00327DD1"/>
    <w:rsid w:val="00330929"/>
    <w:rsid w:val="00330FE9"/>
    <w:rsid w:val="003318DC"/>
    <w:rsid w:val="00331DB1"/>
    <w:rsid w:val="0033231B"/>
    <w:rsid w:val="003327B3"/>
    <w:rsid w:val="00332839"/>
    <w:rsid w:val="0033329A"/>
    <w:rsid w:val="003337CD"/>
    <w:rsid w:val="00333904"/>
    <w:rsid w:val="00333989"/>
    <w:rsid w:val="00333A31"/>
    <w:rsid w:val="00334254"/>
    <w:rsid w:val="003343C9"/>
    <w:rsid w:val="003345D7"/>
    <w:rsid w:val="00334B11"/>
    <w:rsid w:val="00334C8C"/>
    <w:rsid w:val="00334D23"/>
    <w:rsid w:val="00334ED3"/>
    <w:rsid w:val="0033524C"/>
    <w:rsid w:val="003357F8"/>
    <w:rsid w:val="003358DA"/>
    <w:rsid w:val="00335B72"/>
    <w:rsid w:val="00336702"/>
    <w:rsid w:val="00337748"/>
    <w:rsid w:val="00337BBB"/>
    <w:rsid w:val="00340162"/>
    <w:rsid w:val="003401D2"/>
    <w:rsid w:val="003403EB"/>
    <w:rsid w:val="003407D4"/>
    <w:rsid w:val="00340836"/>
    <w:rsid w:val="003411AD"/>
    <w:rsid w:val="003413BA"/>
    <w:rsid w:val="00341C55"/>
    <w:rsid w:val="0034201D"/>
    <w:rsid w:val="003429A1"/>
    <w:rsid w:val="0034336C"/>
    <w:rsid w:val="00343B24"/>
    <w:rsid w:val="00343D8E"/>
    <w:rsid w:val="00344D12"/>
    <w:rsid w:val="00345182"/>
    <w:rsid w:val="00345756"/>
    <w:rsid w:val="00345C88"/>
    <w:rsid w:val="003463F3"/>
    <w:rsid w:val="00346655"/>
    <w:rsid w:val="00346F1A"/>
    <w:rsid w:val="00347893"/>
    <w:rsid w:val="00347B83"/>
    <w:rsid w:val="003501E1"/>
    <w:rsid w:val="0035066D"/>
    <w:rsid w:val="00350D7C"/>
    <w:rsid w:val="003510C8"/>
    <w:rsid w:val="003514D1"/>
    <w:rsid w:val="00352118"/>
    <w:rsid w:val="003524BB"/>
    <w:rsid w:val="003525BE"/>
    <w:rsid w:val="003530E0"/>
    <w:rsid w:val="0035324F"/>
    <w:rsid w:val="00353360"/>
    <w:rsid w:val="003534A4"/>
    <w:rsid w:val="003535EB"/>
    <w:rsid w:val="003539FE"/>
    <w:rsid w:val="003549EB"/>
    <w:rsid w:val="00354BC4"/>
    <w:rsid w:val="00356021"/>
    <w:rsid w:val="00356244"/>
    <w:rsid w:val="003576BC"/>
    <w:rsid w:val="00357B04"/>
    <w:rsid w:val="00357C4A"/>
    <w:rsid w:val="003606EA"/>
    <w:rsid w:val="00360B43"/>
    <w:rsid w:val="0036117F"/>
    <w:rsid w:val="00361B4D"/>
    <w:rsid w:val="00362ACE"/>
    <w:rsid w:val="00362B4E"/>
    <w:rsid w:val="00362FB5"/>
    <w:rsid w:val="00363060"/>
    <w:rsid w:val="0036325F"/>
    <w:rsid w:val="0036338E"/>
    <w:rsid w:val="0036463D"/>
    <w:rsid w:val="00364A06"/>
    <w:rsid w:val="00365200"/>
    <w:rsid w:val="00365527"/>
    <w:rsid w:val="00365A50"/>
    <w:rsid w:val="00365CCA"/>
    <w:rsid w:val="00366976"/>
    <w:rsid w:val="00366D0A"/>
    <w:rsid w:val="003670CC"/>
    <w:rsid w:val="00367AB2"/>
    <w:rsid w:val="00367E9D"/>
    <w:rsid w:val="00370D39"/>
    <w:rsid w:val="00370F22"/>
    <w:rsid w:val="003715C7"/>
    <w:rsid w:val="00372A2B"/>
    <w:rsid w:val="00375FB4"/>
    <w:rsid w:val="00376145"/>
    <w:rsid w:val="003762DA"/>
    <w:rsid w:val="00376379"/>
    <w:rsid w:val="00376A97"/>
    <w:rsid w:val="003770DE"/>
    <w:rsid w:val="003775DC"/>
    <w:rsid w:val="00377B2D"/>
    <w:rsid w:val="00377F65"/>
    <w:rsid w:val="0038028D"/>
    <w:rsid w:val="00380385"/>
    <w:rsid w:val="003808F0"/>
    <w:rsid w:val="00380AA4"/>
    <w:rsid w:val="00380AF8"/>
    <w:rsid w:val="0038106F"/>
    <w:rsid w:val="003817C1"/>
    <w:rsid w:val="00381CAE"/>
    <w:rsid w:val="00382AF6"/>
    <w:rsid w:val="00382B3C"/>
    <w:rsid w:val="00382DFE"/>
    <w:rsid w:val="0038308A"/>
    <w:rsid w:val="00383290"/>
    <w:rsid w:val="00383886"/>
    <w:rsid w:val="0038456D"/>
    <w:rsid w:val="00384CC7"/>
    <w:rsid w:val="00384F4F"/>
    <w:rsid w:val="00385130"/>
    <w:rsid w:val="0038520C"/>
    <w:rsid w:val="0038565B"/>
    <w:rsid w:val="00385E1D"/>
    <w:rsid w:val="003861A2"/>
    <w:rsid w:val="00386542"/>
    <w:rsid w:val="0038655F"/>
    <w:rsid w:val="003867F1"/>
    <w:rsid w:val="0038689E"/>
    <w:rsid w:val="0039041C"/>
    <w:rsid w:val="003904D9"/>
    <w:rsid w:val="00390B3E"/>
    <w:rsid w:val="00390E10"/>
    <w:rsid w:val="0039183F"/>
    <w:rsid w:val="00391AB0"/>
    <w:rsid w:val="003920CB"/>
    <w:rsid w:val="00392448"/>
    <w:rsid w:val="00392862"/>
    <w:rsid w:val="0039286E"/>
    <w:rsid w:val="0039368F"/>
    <w:rsid w:val="00394560"/>
    <w:rsid w:val="00394703"/>
    <w:rsid w:val="00394739"/>
    <w:rsid w:val="003947E0"/>
    <w:rsid w:val="00394A2B"/>
    <w:rsid w:val="00394D28"/>
    <w:rsid w:val="00395765"/>
    <w:rsid w:val="0039578F"/>
    <w:rsid w:val="00395825"/>
    <w:rsid w:val="00395B08"/>
    <w:rsid w:val="00396156"/>
    <w:rsid w:val="00396366"/>
    <w:rsid w:val="0039637A"/>
    <w:rsid w:val="00396967"/>
    <w:rsid w:val="00396C0B"/>
    <w:rsid w:val="003970E1"/>
    <w:rsid w:val="00397BEA"/>
    <w:rsid w:val="003A07DC"/>
    <w:rsid w:val="003A0E3A"/>
    <w:rsid w:val="003A1232"/>
    <w:rsid w:val="003A15E2"/>
    <w:rsid w:val="003A18F3"/>
    <w:rsid w:val="003A21B5"/>
    <w:rsid w:val="003A222A"/>
    <w:rsid w:val="003A23BA"/>
    <w:rsid w:val="003A2835"/>
    <w:rsid w:val="003A3271"/>
    <w:rsid w:val="003A492C"/>
    <w:rsid w:val="003A4E00"/>
    <w:rsid w:val="003A52C0"/>
    <w:rsid w:val="003A5B62"/>
    <w:rsid w:val="003A5BD2"/>
    <w:rsid w:val="003A5DC5"/>
    <w:rsid w:val="003A653C"/>
    <w:rsid w:val="003A65AC"/>
    <w:rsid w:val="003A6AB2"/>
    <w:rsid w:val="003A7498"/>
    <w:rsid w:val="003A74D4"/>
    <w:rsid w:val="003A7845"/>
    <w:rsid w:val="003B0A7E"/>
    <w:rsid w:val="003B0AF1"/>
    <w:rsid w:val="003B0EBF"/>
    <w:rsid w:val="003B1423"/>
    <w:rsid w:val="003B1908"/>
    <w:rsid w:val="003B1B67"/>
    <w:rsid w:val="003B2121"/>
    <w:rsid w:val="003B2940"/>
    <w:rsid w:val="003B336B"/>
    <w:rsid w:val="003B3488"/>
    <w:rsid w:val="003B3505"/>
    <w:rsid w:val="003B3E29"/>
    <w:rsid w:val="003B3E66"/>
    <w:rsid w:val="003B43A2"/>
    <w:rsid w:val="003B4DB8"/>
    <w:rsid w:val="003B51D2"/>
    <w:rsid w:val="003B52BA"/>
    <w:rsid w:val="003B5996"/>
    <w:rsid w:val="003B5FC1"/>
    <w:rsid w:val="003B733E"/>
    <w:rsid w:val="003B7D7B"/>
    <w:rsid w:val="003C0320"/>
    <w:rsid w:val="003C04C3"/>
    <w:rsid w:val="003C06B0"/>
    <w:rsid w:val="003C0785"/>
    <w:rsid w:val="003C0B5B"/>
    <w:rsid w:val="003C0E6E"/>
    <w:rsid w:val="003C16FE"/>
    <w:rsid w:val="003C1AA4"/>
    <w:rsid w:val="003C1B97"/>
    <w:rsid w:val="003C21BD"/>
    <w:rsid w:val="003C23C4"/>
    <w:rsid w:val="003C2769"/>
    <w:rsid w:val="003C2ACC"/>
    <w:rsid w:val="003C47E6"/>
    <w:rsid w:val="003C4F1C"/>
    <w:rsid w:val="003C503B"/>
    <w:rsid w:val="003C50A1"/>
    <w:rsid w:val="003C516D"/>
    <w:rsid w:val="003C5228"/>
    <w:rsid w:val="003C5305"/>
    <w:rsid w:val="003C5791"/>
    <w:rsid w:val="003C5874"/>
    <w:rsid w:val="003C65FD"/>
    <w:rsid w:val="003C6D14"/>
    <w:rsid w:val="003C76AA"/>
    <w:rsid w:val="003C7C34"/>
    <w:rsid w:val="003C7CCF"/>
    <w:rsid w:val="003D0172"/>
    <w:rsid w:val="003D020C"/>
    <w:rsid w:val="003D0A54"/>
    <w:rsid w:val="003D1389"/>
    <w:rsid w:val="003D19A7"/>
    <w:rsid w:val="003D1C50"/>
    <w:rsid w:val="003D1C5E"/>
    <w:rsid w:val="003D22B2"/>
    <w:rsid w:val="003D2706"/>
    <w:rsid w:val="003D2811"/>
    <w:rsid w:val="003D2916"/>
    <w:rsid w:val="003D2C2D"/>
    <w:rsid w:val="003D317A"/>
    <w:rsid w:val="003D3C80"/>
    <w:rsid w:val="003D3D0C"/>
    <w:rsid w:val="003D430F"/>
    <w:rsid w:val="003D4762"/>
    <w:rsid w:val="003D49B7"/>
    <w:rsid w:val="003D4C12"/>
    <w:rsid w:val="003D4D82"/>
    <w:rsid w:val="003D4E3A"/>
    <w:rsid w:val="003D5114"/>
    <w:rsid w:val="003D51C4"/>
    <w:rsid w:val="003D5686"/>
    <w:rsid w:val="003D62DB"/>
    <w:rsid w:val="003D6E36"/>
    <w:rsid w:val="003D70A1"/>
    <w:rsid w:val="003D7EA4"/>
    <w:rsid w:val="003E13C7"/>
    <w:rsid w:val="003E1645"/>
    <w:rsid w:val="003E1B1A"/>
    <w:rsid w:val="003E1DD2"/>
    <w:rsid w:val="003E2391"/>
    <w:rsid w:val="003E2478"/>
    <w:rsid w:val="003E30D4"/>
    <w:rsid w:val="003E4DBC"/>
    <w:rsid w:val="003E528F"/>
    <w:rsid w:val="003E5E5C"/>
    <w:rsid w:val="003E696B"/>
    <w:rsid w:val="003E6C85"/>
    <w:rsid w:val="003E6EA5"/>
    <w:rsid w:val="003E7031"/>
    <w:rsid w:val="003E77F5"/>
    <w:rsid w:val="003E7E67"/>
    <w:rsid w:val="003F09C5"/>
    <w:rsid w:val="003F1552"/>
    <w:rsid w:val="003F3092"/>
    <w:rsid w:val="003F381F"/>
    <w:rsid w:val="003F3876"/>
    <w:rsid w:val="003F3FBD"/>
    <w:rsid w:val="003F625D"/>
    <w:rsid w:val="003F6DB6"/>
    <w:rsid w:val="00400190"/>
    <w:rsid w:val="004003D8"/>
    <w:rsid w:val="004004A0"/>
    <w:rsid w:val="0040075E"/>
    <w:rsid w:val="004019E6"/>
    <w:rsid w:val="0040210B"/>
    <w:rsid w:val="0040264A"/>
    <w:rsid w:val="004029F0"/>
    <w:rsid w:val="004049F6"/>
    <w:rsid w:val="00406398"/>
    <w:rsid w:val="004065BD"/>
    <w:rsid w:val="00407620"/>
    <w:rsid w:val="00407C0A"/>
    <w:rsid w:val="00410262"/>
    <w:rsid w:val="00410578"/>
    <w:rsid w:val="00410A69"/>
    <w:rsid w:val="00411206"/>
    <w:rsid w:val="00411441"/>
    <w:rsid w:val="00411719"/>
    <w:rsid w:val="00411B64"/>
    <w:rsid w:val="004124F9"/>
    <w:rsid w:val="004125C7"/>
    <w:rsid w:val="00412B16"/>
    <w:rsid w:val="00412FF0"/>
    <w:rsid w:val="0041302E"/>
    <w:rsid w:val="004133C0"/>
    <w:rsid w:val="004136FA"/>
    <w:rsid w:val="0041586C"/>
    <w:rsid w:val="00415AE8"/>
    <w:rsid w:val="00416204"/>
    <w:rsid w:val="00416553"/>
    <w:rsid w:val="004201ED"/>
    <w:rsid w:val="00420519"/>
    <w:rsid w:val="004206FD"/>
    <w:rsid w:val="0042074E"/>
    <w:rsid w:val="0042094A"/>
    <w:rsid w:val="00420E11"/>
    <w:rsid w:val="004217FA"/>
    <w:rsid w:val="00421C6F"/>
    <w:rsid w:val="00421E99"/>
    <w:rsid w:val="004220A5"/>
    <w:rsid w:val="00422146"/>
    <w:rsid w:val="00422C36"/>
    <w:rsid w:val="004230E3"/>
    <w:rsid w:val="00423A56"/>
    <w:rsid w:val="004243B1"/>
    <w:rsid w:val="00424701"/>
    <w:rsid w:val="004248A6"/>
    <w:rsid w:val="0042496B"/>
    <w:rsid w:val="00424CD0"/>
    <w:rsid w:val="0042525F"/>
    <w:rsid w:val="0042573D"/>
    <w:rsid w:val="00425CF1"/>
    <w:rsid w:val="00426341"/>
    <w:rsid w:val="004267ED"/>
    <w:rsid w:val="00426A12"/>
    <w:rsid w:val="00426D6B"/>
    <w:rsid w:val="004270A1"/>
    <w:rsid w:val="004273EA"/>
    <w:rsid w:val="004274CD"/>
    <w:rsid w:val="00427799"/>
    <w:rsid w:val="00427A66"/>
    <w:rsid w:val="004308DC"/>
    <w:rsid w:val="00430F79"/>
    <w:rsid w:val="0043150F"/>
    <w:rsid w:val="00432463"/>
    <w:rsid w:val="004326C8"/>
    <w:rsid w:val="004327E6"/>
    <w:rsid w:val="00432FD8"/>
    <w:rsid w:val="004348E4"/>
    <w:rsid w:val="0043493B"/>
    <w:rsid w:val="00434977"/>
    <w:rsid w:val="00435573"/>
    <w:rsid w:val="004357C6"/>
    <w:rsid w:val="00435A34"/>
    <w:rsid w:val="00436139"/>
    <w:rsid w:val="004368A2"/>
    <w:rsid w:val="0043787E"/>
    <w:rsid w:val="004378F7"/>
    <w:rsid w:val="004379B4"/>
    <w:rsid w:val="0044026A"/>
    <w:rsid w:val="00440BFA"/>
    <w:rsid w:val="004420A8"/>
    <w:rsid w:val="00442166"/>
    <w:rsid w:val="004422AE"/>
    <w:rsid w:val="00442422"/>
    <w:rsid w:val="004425A3"/>
    <w:rsid w:val="0044290A"/>
    <w:rsid w:val="004436BA"/>
    <w:rsid w:val="00443EC8"/>
    <w:rsid w:val="00444AA6"/>
    <w:rsid w:val="00445074"/>
    <w:rsid w:val="004459C9"/>
    <w:rsid w:val="004463AC"/>
    <w:rsid w:val="00446458"/>
    <w:rsid w:val="004464D0"/>
    <w:rsid w:val="00447329"/>
    <w:rsid w:val="0044746B"/>
    <w:rsid w:val="0044776B"/>
    <w:rsid w:val="00447A87"/>
    <w:rsid w:val="00447B72"/>
    <w:rsid w:val="004504C0"/>
    <w:rsid w:val="004509EF"/>
    <w:rsid w:val="00450F8D"/>
    <w:rsid w:val="0045117D"/>
    <w:rsid w:val="004511A8"/>
    <w:rsid w:val="0045121F"/>
    <w:rsid w:val="00451A55"/>
    <w:rsid w:val="00451C10"/>
    <w:rsid w:val="004520CD"/>
    <w:rsid w:val="0045249F"/>
    <w:rsid w:val="00452C99"/>
    <w:rsid w:val="00452CD2"/>
    <w:rsid w:val="004530FD"/>
    <w:rsid w:val="0045320D"/>
    <w:rsid w:val="00453D49"/>
    <w:rsid w:val="00453F7F"/>
    <w:rsid w:val="00454CCA"/>
    <w:rsid w:val="00454E2D"/>
    <w:rsid w:val="004553A0"/>
    <w:rsid w:val="00455935"/>
    <w:rsid w:val="00456756"/>
    <w:rsid w:val="00456F5C"/>
    <w:rsid w:val="00457B03"/>
    <w:rsid w:val="00457D2B"/>
    <w:rsid w:val="00457F55"/>
    <w:rsid w:val="00457F87"/>
    <w:rsid w:val="004603E2"/>
    <w:rsid w:val="00460509"/>
    <w:rsid w:val="00460542"/>
    <w:rsid w:val="00460B88"/>
    <w:rsid w:val="00460CE5"/>
    <w:rsid w:val="004616E1"/>
    <w:rsid w:val="00461C36"/>
    <w:rsid w:val="00461D30"/>
    <w:rsid w:val="004620E8"/>
    <w:rsid w:val="0046211C"/>
    <w:rsid w:val="0046212B"/>
    <w:rsid w:val="004624AD"/>
    <w:rsid w:val="00462658"/>
    <w:rsid w:val="0046337A"/>
    <w:rsid w:val="00463664"/>
    <w:rsid w:val="00463AF9"/>
    <w:rsid w:val="00463DC7"/>
    <w:rsid w:val="004644C3"/>
    <w:rsid w:val="00464AC2"/>
    <w:rsid w:val="004655F0"/>
    <w:rsid w:val="0046606C"/>
    <w:rsid w:val="004663BC"/>
    <w:rsid w:val="004668EE"/>
    <w:rsid w:val="0047021B"/>
    <w:rsid w:val="00470926"/>
    <w:rsid w:val="0047126B"/>
    <w:rsid w:val="00471824"/>
    <w:rsid w:val="004729CF"/>
    <w:rsid w:val="00473AE8"/>
    <w:rsid w:val="004748CD"/>
    <w:rsid w:val="004749BB"/>
    <w:rsid w:val="00474A45"/>
    <w:rsid w:val="0047502E"/>
    <w:rsid w:val="00475102"/>
    <w:rsid w:val="00475311"/>
    <w:rsid w:val="00475472"/>
    <w:rsid w:val="0047557C"/>
    <w:rsid w:val="00475F25"/>
    <w:rsid w:val="00476658"/>
    <w:rsid w:val="00476EE5"/>
    <w:rsid w:val="004772CB"/>
    <w:rsid w:val="0047766D"/>
    <w:rsid w:val="00477E05"/>
    <w:rsid w:val="00480562"/>
    <w:rsid w:val="00480DD9"/>
    <w:rsid w:val="004810CA"/>
    <w:rsid w:val="00481C71"/>
    <w:rsid w:val="00481D00"/>
    <w:rsid w:val="00482007"/>
    <w:rsid w:val="004839CC"/>
    <w:rsid w:val="00483D04"/>
    <w:rsid w:val="00483E7B"/>
    <w:rsid w:val="004841F3"/>
    <w:rsid w:val="00484FDB"/>
    <w:rsid w:val="00484FFA"/>
    <w:rsid w:val="00485366"/>
    <w:rsid w:val="00485503"/>
    <w:rsid w:val="004857DF"/>
    <w:rsid w:val="00485AE9"/>
    <w:rsid w:val="00485CAA"/>
    <w:rsid w:val="00485E42"/>
    <w:rsid w:val="00486AC0"/>
    <w:rsid w:val="00486DEC"/>
    <w:rsid w:val="00487273"/>
    <w:rsid w:val="0048743D"/>
    <w:rsid w:val="00487443"/>
    <w:rsid w:val="00487F45"/>
    <w:rsid w:val="00490087"/>
    <w:rsid w:val="00490FC0"/>
    <w:rsid w:val="004911B1"/>
    <w:rsid w:val="00491885"/>
    <w:rsid w:val="004919E8"/>
    <w:rsid w:val="00491CCC"/>
    <w:rsid w:val="00491EED"/>
    <w:rsid w:val="004926D7"/>
    <w:rsid w:val="00492B5B"/>
    <w:rsid w:val="00492CBC"/>
    <w:rsid w:val="00493349"/>
    <w:rsid w:val="004933FD"/>
    <w:rsid w:val="004934FA"/>
    <w:rsid w:val="00493A66"/>
    <w:rsid w:val="00493B74"/>
    <w:rsid w:val="0049536A"/>
    <w:rsid w:val="00496E03"/>
    <w:rsid w:val="00497304"/>
    <w:rsid w:val="0049747F"/>
    <w:rsid w:val="004976AF"/>
    <w:rsid w:val="00497B82"/>
    <w:rsid w:val="00497F6A"/>
    <w:rsid w:val="004A08C6"/>
    <w:rsid w:val="004A2665"/>
    <w:rsid w:val="004A3184"/>
    <w:rsid w:val="004A3EF4"/>
    <w:rsid w:val="004A411E"/>
    <w:rsid w:val="004A537E"/>
    <w:rsid w:val="004A63AF"/>
    <w:rsid w:val="004A6407"/>
    <w:rsid w:val="004A6452"/>
    <w:rsid w:val="004A70A6"/>
    <w:rsid w:val="004A71B6"/>
    <w:rsid w:val="004A73C3"/>
    <w:rsid w:val="004B0E0C"/>
    <w:rsid w:val="004B197E"/>
    <w:rsid w:val="004B1D47"/>
    <w:rsid w:val="004B1E90"/>
    <w:rsid w:val="004B2440"/>
    <w:rsid w:val="004B2871"/>
    <w:rsid w:val="004B2F54"/>
    <w:rsid w:val="004B30DF"/>
    <w:rsid w:val="004B3746"/>
    <w:rsid w:val="004B37C5"/>
    <w:rsid w:val="004B3BF4"/>
    <w:rsid w:val="004B3D35"/>
    <w:rsid w:val="004B462F"/>
    <w:rsid w:val="004B4908"/>
    <w:rsid w:val="004B5CC5"/>
    <w:rsid w:val="004B65F0"/>
    <w:rsid w:val="004B6DD1"/>
    <w:rsid w:val="004C0168"/>
    <w:rsid w:val="004C1683"/>
    <w:rsid w:val="004C182F"/>
    <w:rsid w:val="004C19EE"/>
    <w:rsid w:val="004C1DC5"/>
    <w:rsid w:val="004C241D"/>
    <w:rsid w:val="004C2706"/>
    <w:rsid w:val="004C2D97"/>
    <w:rsid w:val="004C2FAF"/>
    <w:rsid w:val="004C36AD"/>
    <w:rsid w:val="004C3736"/>
    <w:rsid w:val="004C3AF2"/>
    <w:rsid w:val="004C4E55"/>
    <w:rsid w:val="004C66C0"/>
    <w:rsid w:val="004C6B5E"/>
    <w:rsid w:val="004C6E26"/>
    <w:rsid w:val="004C7499"/>
    <w:rsid w:val="004D0043"/>
    <w:rsid w:val="004D0A4E"/>
    <w:rsid w:val="004D11D8"/>
    <w:rsid w:val="004D20B0"/>
    <w:rsid w:val="004D22AB"/>
    <w:rsid w:val="004D2968"/>
    <w:rsid w:val="004D4B75"/>
    <w:rsid w:val="004D4DA0"/>
    <w:rsid w:val="004D5573"/>
    <w:rsid w:val="004D5A5F"/>
    <w:rsid w:val="004D642C"/>
    <w:rsid w:val="004D7C9C"/>
    <w:rsid w:val="004E0198"/>
    <w:rsid w:val="004E0239"/>
    <w:rsid w:val="004E0A68"/>
    <w:rsid w:val="004E16E5"/>
    <w:rsid w:val="004E1B30"/>
    <w:rsid w:val="004E1DD5"/>
    <w:rsid w:val="004E1FF3"/>
    <w:rsid w:val="004E2037"/>
    <w:rsid w:val="004E22CD"/>
    <w:rsid w:val="004E2736"/>
    <w:rsid w:val="004E2B44"/>
    <w:rsid w:val="004E2C56"/>
    <w:rsid w:val="004E2F3E"/>
    <w:rsid w:val="004E2F5D"/>
    <w:rsid w:val="004E303A"/>
    <w:rsid w:val="004E356D"/>
    <w:rsid w:val="004E3E54"/>
    <w:rsid w:val="004E5430"/>
    <w:rsid w:val="004E58A7"/>
    <w:rsid w:val="004E5A35"/>
    <w:rsid w:val="004E62CB"/>
    <w:rsid w:val="004E6358"/>
    <w:rsid w:val="004E6659"/>
    <w:rsid w:val="004E66A2"/>
    <w:rsid w:val="004E7C41"/>
    <w:rsid w:val="004E7E22"/>
    <w:rsid w:val="004E7FE7"/>
    <w:rsid w:val="004F02B7"/>
    <w:rsid w:val="004F065F"/>
    <w:rsid w:val="004F0BCB"/>
    <w:rsid w:val="004F1705"/>
    <w:rsid w:val="004F1C21"/>
    <w:rsid w:val="004F1DDA"/>
    <w:rsid w:val="004F2520"/>
    <w:rsid w:val="004F2F2F"/>
    <w:rsid w:val="004F34F6"/>
    <w:rsid w:val="004F3669"/>
    <w:rsid w:val="004F3F1B"/>
    <w:rsid w:val="004F4577"/>
    <w:rsid w:val="004F489D"/>
    <w:rsid w:val="004F5169"/>
    <w:rsid w:val="004F533B"/>
    <w:rsid w:val="004F58DC"/>
    <w:rsid w:val="004F5C49"/>
    <w:rsid w:val="004F5D72"/>
    <w:rsid w:val="004F5EB9"/>
    <w:rsid w:val="004F63A4"/>
    <w:rsid w:val="004F653D"/>
    <w:rsid w:val="004F68F4"/>
    <w:rsid w:val="004F69DA"/>
    <w:rsid w:val="004F6BAA"/>
    <w:rsid w:val="004F71A1"/>
    <w:rsid w:val="004F7755"/>
    <w:rsid w:val="004F7CB3"/>
    <w:rsid w:val="0050000C"/>
    <w:rsid w:val="0050022E"/>
    <w:rsid w:val="00500678"/>
    <w:rsid w:val="00501E71"/>
    <w:rsid w:val="00502274"/>
    <w:rsid w:val="005034F6"/>
    <w:rsid w:val="00503D8D"/>
    <w:rsid w:val="00504351"/>
    <w:rsid w:val="00504494"/>
    <w:rsid w:val="00505132"/>
    <w:rsid w:val="00505B35"/>
    <w:rsid w:val="00505E79"/>
    <w:rsid w:val="00506817"/>
    <w:rsid w:val="00506B89"/>
    <w:rsid w:val="00506C0E"/>
    <w:rsid w:val="00506C83"/>
    <w:rsid w:val="00506E8D"/>
    <w:rsid w:val="00507361"/>
    <w:rsid w:val="00510C5B"/>
    <w:rsid w:val="0051135E"/>
    <w:rsid w:val="005114EB"/>
    <w:rsid w:val="0051177C"/>
    <w:rsid w:val="00512682"/>
    <w:rsid w:val="00512723"/>
    <w:rsid w:val="00512760"/>
    <w:rsid w:val="00514150"/>
    <w:rsid w:val="005142EA"/>
    <w:rsid w:val="0051467C"/>
    <w:rsid w:val="00514814"/>
    <w:rsid w:val="005149B0"/>
    <w:rsid w:val="00514AC5"/>
    <w:rsid w:val="00515E1E"/>
    <w:rsid w:val="005166D2"/>
    <w:rsid w:val="00516934"/>
    <w:rsid w:val="0051712D"/>
    <w:rsid w:val="0051782E"/>
    <w:rsid w:val="00517EF6"/>
    <w:rsid w:val="0052000C"/>
    <w:rsid w:val="0052005F"/>
    <w:rsid w:val="005201BD"/>
    <w:rsid w:val="005210AD"/>
    <w:rsid w:val="00521188"/>
    <w:rsid w:val="00521EC0"/>
    <w:rsid w:val="00521F39"/>
    <w:rsid w:val="0052381E"/>
    <w:rsid w:val="00524C24"/>
    <w:rsid w:val="00525D35"/>
    <w:rsid w:val="00525DF4"/>
    <w:rsid w:val="00526B6E"/>
    <w:rsid w:val="00526FE2"/>
    <w:rsid w:val="00527712"/>
    <w:rsid w:val="00527942"/>
    <w:rsid w:val="00527DC5"/>
    <w:rsid w:val="00527F98"/>
    <w:rsid w:val="00531387"/>
    <w:rsid w:val="00531AA3"/>
    <w:rsid w:val="005324A8"/>
    <w:rsid w:val="005326DC"/>
    <w:rsid w:val="00532995"/>
    <w:rsid w:val="00532C30"/>
    <w:rsid w:val="00533162"/>
    <w:rsid w:val="0053527A"/>
    <w:rsid w:val="00536893"/>
    <w:rsid w:val="00536CEF"/>
    <w:rsid w:val="00536F9D"/>
    <w:rsid w:val="00537755"/>
    <w:rsid w:val="00537C3D"/>
    <w:rsid w:val="0054035A"/>
    <w:rsid w:val="00540548"/>
    <w:rsid w:val="00540B9D"/>
    <w:rsid w:val="00540E01"/>
    <w:rsid w:val="00540E7E"/>
    <w:rsid w:val="00540F80"/>
    <w:rsid w:val="00540FBD"/>
    <w:rsid w:val="00540FEB"/>
    <w:rsid w:val="00541F60"/>
    <w:rsid w:val="00542FE3"/>
    <w:rsid w:val="0054314C"/>
    <w:rsid w:val="00543ACE"/>
    <w:rsid w:val="00544007"/>
    <w:rsid w:val="00544CB8"/>
    <w:rsid w:val="005453A7"/>
    <w:rsid w:val="00545963"/>
    <w:rsid w:val="00545BE9"/>
    <w:rsid w:val="00545E90"/>
    <w:rsid w:val="00545F30"/>
    <w:rsid w:val="00546346"/>
    <w:rsid w:val="00550B62"/>
    <w:rsid w:val="00550FC2"/>
    <w:rsid w:val="00551573"/>
    <w:rsid w:val="00551793"/>
    <w:rsid w:val="00553064"/>
    <w:rsid w:val="005532FF"/>
    <w:rsid w:val="005537AC"/>
    <w:rsid w:val="00553A15"/>
    <w:rsid w:val="00553B44"/>
    <w:rsid w:val="00553EC2"/>
    <w:rsid w:val="005542A6"/>
    <w:rsid w:val="005543AE"/>
    <w:rsid w:val="005552E1"/>
    <w:rsid w:val="00555669"/>
    <w:rsid w:val="00555712"/>
    <w:rsid w:val="00555C82"/>
    <w:rsid w:val="00555F1F"/>
    <w:rsid w:val="005560D1"/>
    <w:rsid w:val="005566FB"/>
    <w:rsid w:val="0055711F"/>
    <w:rsid w:val="00557381"/>
    <w:rsid w:val="00557804"/>
    <w:rsid w:val="0055797C"/>
    <w:rsid w:val="00560281"/>
    <w:rsid w:val="005605D3"/>
    <w:rsid w:val="0056097E"/>
    <w:rsid w:val="00560B0C"/>
    <w:rsid w:val="00560FB3"/>
    <w:rsid w:val="00561219"/>
    <w:rsid w:val="005612B7"/>
    <w:rsid w:val="00561986"/>
    <w:rsid w:val="005621F5"/>
    <w:rsid w:val="00562A53"/>
    <w:rsid w:val="0056305E"/>
    <w:rsid w:val="00563A64"/>
    <w:rsid w:val="00563BA2"/>
    <w:rsid w:val="00564607"/>
    <w:rsid w:val="00564B66"/>
    <w:rsid w:val="005655C0"/>
    <w:rsid w:val="00566021"/>
    <w:rsid w:val="00566406"/>
    <w:rsid w:val="00566C3D"/>
    <w:rsid w:val="00567080"/>
    <w:rsid w:val="0056744E"/>
    <w:rsid w:val="005676E6"/>
    <w:rsid w:val="00567AB5"/>
    <w:rsid w:val="00567B07"/>
    <w:rsid w:val="005700B7"/>
    <w:rsid w:val="00570BA3"/>
    <w:rsid w:val="00571683"/>
    <w:rsid w:val="005720D5"/>
    <w:rsid w:val="0057226C"/>
    <w:rsid w:val="005728FC"/>
    <w:rsid w:val="00572CFE"/>
    <w:rsid w:val="00573040"/>
    <w:rsid w:val="005730AE"/>
    <w:rsid w:val="005732E1"/>
    <w:rsid w:val="00573909"/>
    <w:rsid w:val="00573AD9"/>
    <w:rsid w:val="00575846"/>
    <w:rsid w:val="00575F45"/>
    <w:rsid w:val="00576123"/>
    <w:rsid w:val="005770CD"/>
    <w:rsid w:val="00577449"/>
    <w:rsid w:val="0058091E"/>
    <w:rsid w:val="00581B38"/>
    <w:rsid w:val="005827D5"/>
    <w:rsid w:val="0058311D"/>
    <w:rsid w:val="00583ECD"/>
    <w:rsid w:val="00583ED5"/>
    <w:rsid w:val="0058456C"/>
    <w:rsid w:val="005846B9"/>
    <w:rsid w:val="00584719"/>
    <w:rsid w:val="00584B53"/>
    <w:rsid w:val="00584B5E"/>
    <w:rsid w:val="00584FC7"/>
    <w:rsid w:val="0058505D"/>
    <w:rsid w:val="00585538"/>
    <w:rsid w:val="00585C50"/>
    <w:rsid w:val="005868DD"/>
    <w:rsid w:val="005869EE"/>
    <w:rsid w:val="005905D6"/>
    <w:rsid w:val="00590801"/>
    <w:rsid w:val="00590BD4"/>
    <w:rsid w:val="00591A5D"/>
    <w:rsid w:val="005920B6"/>
    <w:rsid w:val="005924D9"/>
    <w:rsid w:val="0059256B"/>
    <w:rsid w:val="0059272E"/>
    <w:rsid w:val="00592E71"/>
    <w:rsid w:val="00593481"/>
    <w:rsid w:val="0059371D"/>
    <w:rsid w:val="005940E0"/>
    <w:rsid w:val="00594F15"/>
    <w:rsid w:val="0059562C"/>
    <w:rsid w:val="00595B05"/>
    <w:rsid w:val="00595B2C"/>
    <w:rsid w:val="00595B3A"/>
    <w:rsid w:val="00595C50"/>
    <w:rsid w:val="00597118"/>
    <w:rsid w:val="0059737F"/>
    <w:rsid w:val="005973F6"/>
    <w:rsid w:val="00597B7F"/>
    <w:rsid w:val="00597B81"/>
    <w:rsid w:val="00597DEF"/>
    <w:rsid w:val="005A0511"/>
    <w:rsid w:val="005A15B8"/>
    <w:rsid w:val="005A160E"/>
    <w:rsid w:val="005A2051"/>
    <w:rsid w:val="005A2A30"/>
    <w:rsid w:val="005A3DA1"/>
    <w:rsid w:val="005A3DE6"/>
    <w:rsid w:val="005A42CD"/>
    <w:rsid w:val="005A45BA"/>
    <w:rsid w:val="005A4B4A"/>
    <w:rsid w:val="005A4DA9"/>
    <w:rsid w:val="005A5E4B"/>
    <w:rsid w:val="005A6042"/>
    <w:rsid w:val="005A6B61"/>
    <w:rsid w:val="005A7BA3"/>
    <w:rsid w:val="005A7CF8"/>
    <w:rsid w:val="005A7DB8"/>
    <w:rsid w:val="005B006A"/>
    <w:rsid w:val="005B081E"/>
    <w:rsid w:val="005B0F6B"/>
    <w:rsid w:val="005B2F1E"/>
    <w:rsid w:val="005B2FB3"/>
    <w:rsid w:val="005B3038"/>
    <w:rsid w:val="005B38E7"/>
    <w:rsid w:val="005B39ED"/>
    <w:rsid w:val="005B3F54"/>
    <w:rsid w:val="005B423C"/>
    <w:rsid w:val="005B431B"/>
    <w:rsid w:val="005B4AA6"/>
    <w:rsid w:val="005B5128"/>
    <w:rsid w:val="005B53D3"/>
    <w:rsid w:val="005B5489"/>
    <w:rsid w:val="005B5808"/>
    <w:rsid w:val="005B5A0F"/>
    <w:rsid w:val="005B5EFD"/>
    <w:rsid w:val="005B6560"/>
    <w:rsid w:val="005B6FD0"/>
    <w:rsid w:val="005B7379"/>
    <w:rsid w:val="005B75DE"/>
    <w:rsid w:val="005B7CAB"/>
    <w:rsid w:val="005B7D79"/>
    <w:rsid w:val="005B7E9A"/>
    <w:rsid w:val="005C0BB7"/>
    <w:rsid w:val="005C1B0F"/>
    <w:rsid w:val="005C2618"/>
    <w:rsid w:val="005C3381"/>
    <w:rsid w:val="005C33CE"/>
    <w:rsid w:val="005C3575"/>
    <w:rsid w:val="005C3D0F"/>
    <w:rsid w:val="005C42E7"/>
    <w:rsid w:val="005C4781"/>
    <w:rsid w:val="005C5448"/>
    <w:rsid w:val="005C54E1"/>
    <w:rsid w:val="005C5F17"/>
    <w:rsid w:val="005C6527"/>
    <w:rsid w:val="005C68F9"/>
    <w:rsid w:val="005C68FC"/>
    <w:rsid w:val="005C73B8"/>
    <w:rsid w:val="005C7DB6"/>
    <w:rsid w:val="005D0784"/>
    <w:rsid w:val="005D0901"/>
    <w:rsid w:val="005D09C3"/>
    <w:rsid w:val="005D0AEA"/>
    <w:rsid w:val="005D1035"/>
    <w:rsid w:val="005D141D"/>
    <w:rsid w:val="005D1921"/>
    <w:rsid w:val="005D2245"/>
    <w:rsid w:val="005D229E"/>
    <w:rsid w:val="005D2866"/>
    <w:rsid w:val="005D28A8"/>
    <w:rsid w:val="005D2BC4"/>
    <w:rsid w:val="005D2E39"/>
    <w:rsid w:val="005D2F3C"/>
    <w:rsid w:val="005D3275"/>
    <w:rsid w:val="005D368E"/>
    <w:rsid w:val="005D3830"/>
    <w:rsid w:val="005D38C8"/>
    <w:rsid w:val="005D3A22"/>
    <w:rsid w:val="005D4155"/>
    <w:rsid w:val="005D4A1B"/>
    <w:rsid w:val="005D5111"/>
    <w:rsid w:val="005D56FD"/>
    <w:rsid w:val="005D5EC5"/>
    <w:rsid w:val="005D63AF"/>
    <w:rsid w:val="005D6482"/>
    <w:rsid w:val="005D6767"/>
    <w:rsid w:val="005D6EB8"/>
    <w:rsid w:val="005D709F"/>
    <w:rsid w:val="005E0169"/>
    <w:rsid w:val="005E02A7"/>
    <w:rsid w:val="005E0971"/>
    <w:rsid w:val="005E0BD8"/>
    <w:rsid w:val="005E0F6B"/>
    <w:rsid w:val="005E1103"/>
    <w:rsid w:val="005E11F5"/>
    <w:rsid w:val="005E12AA"/>
    <w:rsid w:val="005E12B7"/>
    <w:rsid w:val="005E1692"/>
    <w:rsid w:val="005E16FA"/>
    <w:rsid w:val="005E1924"/>
    <w:rsid w:val="005E28BF"/>
    <w:rsid w:val="005E3345"/>
    <w:rsid w:val="005E3EA1"/>
    <w:rsid w:val="005E55C8"/>
    <w:rsid w:val="005E5B9C"/>
    <w:rsid w:val="005E5FFB"/>
    <w:rsid w:val="005E6499"/>
    <w:rsid w:val="005E7490"/>
    <w:rsid w:val="005E79C9"/>
    <w:rsid w:val="005E7C52"/>
    <w:rsid w:val="005F001A"/>
    <w:rsid w:val="005F00DD"/>
    <w:rsid w:val="005F0286"/>
    <w:rsid w:val="005F0740"/>
    <w:rsid w:val="005F0CC1"/>
    <w:rsid w:val="005F0DA1"/>
    <w:rsid w:val="005F18D5"/>
    <w:rsid w:val="005F1C43"/>
    <w:rsid w:val="005F3168"/>
    <w:rsid w:val="005F3173"/>
    <w:rsid w:val="005F31F5"/>
    <w:rsid w:val="005F38A6"/>
    <w:rsid w:val="005F3B19"/>
    <w:rsid w:val="005F3C71"/>
    <w:rsid w:val="005F548E"/>
    <w:rsid w:val="005F570C"/>
    <w:rsid w:val="005F580C"/>
    <w:rsid w:val="005F5C72"/>
    <w:rsid w:val="005F5E6E"/>
    <w:rsid w:val="005F6416"/>
    <w:rsid w:val="005F6520"/>
    <w:rsid w:val="005F6598"/>
    <w:rsid w:val="005F6A27"/>
    <w:rsid w:val="005F732B"/>
    <w:rsid w:val="005F7EA3"/>
    <w:rsid w:val="006003C8"/>
    <w:rsid w:val="006022B2"/>
    <w:rsid w:val="00602522"/>
    <w:rsid w:val="00603781"/>
    <w:rsid w:val="006039BF"/>
    <w:rsid w:val="00604FB1"/>
    <w:rsid w:val="00605024"/>
    <w:rsid w:val="0060505B"/>
    <w:rsid w:val="006050B0"/>
    <w:rsid w:val="006053DA"/>
    <w:rsid w:val="00605B14"/>
    <w:rsid w:val="00605B8F"/>
    <w:rsid w:val="00605D49"/>
    <w:rsid w:val="006062A3"/>
    <w:rsid w:val="00607661"/>
    <w:rsid w:val="00610DAA"/>
    <w:rsid w:val="00611D37"/>
    <w:rsid w:val="006121BA"/>
    <w:rsid w:val="0061366D"/>
    <w:rsid w:val="006142D5"/>
    <w:rsid w:val="006147B1"/>
    <w:rsid w:val="00614D8C"/>
    <w:rsid w:val="00615D1A"/>
    <w:rsid w:val="0061618F"/>
    <w:rsid w:val="006162FD"/>
    <w:rsid w:val="00616441"/>
    <w:rsid w:val="006165D6"/>
    <w:rsid w:val="00616690"/>
    <w:rsid w:val="00616799"/>
    <w:rsid w:val="00616B2E"/>
    <w:rsid w:val="00616EC7"/>
    <w:rsid w:val="00616EE2"/>
    <w:rsid w:val="0061722F"/>
    <w:rsid w:val="00617244"/>
    <w:rsid w:val="00617BAC"/>
    <w:rsid w:val="00617C53"/>
    <w:rsid w:val="00617DB8"/>
    <w:rsid w:val="00620469"/>
    <w:rsid w:val="0062065A"/>
    <w:rsid w:val="00621092"/>
    <w:rsid w:val="006211E0"/>
    <w:rsid w:val="006224CF"/>
    <w:rsid w:val="00622C8F"/>
    <w:rsid w:val="00623555"/>
    <w:rsid w:val="006239C2"/>
    <w:rsid w:val="00624167"/>
    <w:rsid w:val="0062469A"/>
    <w:rsid w:val="00624F26"/>
    <w:rsid w:val="00625107"/>
    <w:rsid w:val="0062569A"/>
    <w:rsid w:val="0062687A"/>
    <w:rsid w:val="00626E70"/>
    <w:rsid w:val="00626F72"/>
    <w:rsid w:val="00627078"/>
    <w:rsid w:val="00627EAA"/>
    <w:rsid w:val="00630130"/>
    <w:rsid w:val="00630BE0"/>
    <w:rsid w:val="00630D28"/>
    <w:rsid w:val="00630D30"/>
    <w:rsid w:val="006311FE"/>
    <w:rsid w:val="0063175B"/>
    <w:rsid w:val="00631D9C"/>
    <w:rsid w:val="006322CB"/>
    <w:rsid w:val="0063299A"/>
    <w:rsid w:val="00632F29"/>
    <w:rsid w:val="00633202"/>
    <w:rsid w:val="006333B6"/>
    <w:rsid w:val="00633CD8"/>
    <w:rsid w:val="006345FD"/>
    <w:rsid w:val="0063474B"/>
    <w:rsid w:val="00636EBC"/>
    <w:rsid w:val="0063713D"/>
    <w:rsid w:val="00637698"/>
    <w:rsid w:val="00637C25"/>
    <w:rsid w:val="00637CA3"/>
    <w:rsid w:val="00637E1F"/>
    <w:rsid w:val="006401A2"/>
    <w:rsid w:val="0064083E"/>
    <w:rsid w:val="006414AC"/>
    <w:rsid w:val="006414E5"/>
    <w:rsid w:val="00642DE0"/>
    <w:rsid w:val="00642F50"/>
    <w:rsid w:val="00643760"/>
    <w:rsid w:val="0064410D"/>
    <w:rsid w:val="0064587B"/>
    <w:rsid w:val="00645E42"/>
    <w:rsid w:val="00645F9F"/>
    <w:rsid w:val="006463FA"/>
    <w:rsid w:val="006469BE"/>
    <w:rsid w:val="00646A7F"/>
    <w:rsid w:val="00650353"/>
    <w:rsid w:val="00650F34"/>
    <w:rsid w:val="00651603"/>
    <w:rsid w:val="00651C58"/>
    <w:rsid w:val="006524A8"/>
    <w:rsid w:val="00652FF2"/>
    <w:rsid w:val="00653673"/>
    <w:rsid w:val="00653689"/>
    <w:rsid w:val="00653CF7"/>
    <w:rsid w:val="0065468E"/>
    <w:rsid w:val="00654D97"/>
    <w:rsid w:val="00654F4D"/>
    <w:rsid w:val="0065574F"/>
    <w:rsid w:val="00655E41"/>
    <w:rsid w:val="00656204"/>
    <w:rsid w:val="00656F84"/>
    <w:rsid w:val="00657BEC"/>
    <w:rsid w:val="0066001A"/>
    <w:rsid w:val="00660C37"/>
    <w:rsid w:val="00660E4A"/>
    <w:rsid w:val="00660EF7"/>
    <w:rsid w:val="00660F6D"/>
    <w:rsid w:val="00661251"/>
    <w:rsid w:val="00661564"/>
    <w:rsid w:val="0066283F"/>
    <w:rsid w:val="00662E51"/>
    <w:rsid w:val="006630B6"/>
    <w:rsid w:val="0066364E"/>
    <w:rsid w:val="0066427B"/>
    <w:rsid w:val="00664EB7"/>
    <w:rsid w:val="0066524A"/>
    <w:rsid w:val="00665367"/>
    <w:rsid w:val="0066543A"/>
    <w:rsid w:val="00665F28"/>
    <w:rsid w:val="00666720"/>
    <w:rsid w:val="00667284"/>
    <w:rsid w:val="00667645"/>
    <w:rsid w:val="00667FB3"/>
    <w:rsid w:val="006705E5"/>
    <w:rsid w:val="0067080B"/>
    <w:rsid w:val="006716E8"/>
    <w:rsid w:val="00671850"/>
    <w:rsid w:val="00671E9E"/>
    <w:rsid w:val="006725CB"/>
    <w:rsid w:val="00672BC7"/>
    <w:rsid w:val="006733B7"/>
    <w:rsid w:val="00673514"/>
    <w:rsid w:val="006741B4"/>
    <w:rsid w:val="00676476"/>
    <w:rsid w:val="00676550"/>
    <w:rsid w:val="00676738"/>
    <w:rsid w:val="006767CC"/>
    <w:rsid w:val="00676B96"/>
    <w:rsid w:val="006770DB"/>
    <w:rsid w:val="00677297"/>
    <w:rsid w:val="006776D5"/>
    <w:rsid w:val="00680073"/>
    <w:rsid w:val="0068007F"/>
    <w:rsid w:val="006800E6"/>
    <w:rsid w:val="0068043E"/>
    <w:rsid w:val="00680C6D"/>
    <w:rsid w:val="00680FC7"/>
    <w:rsid w:val="0068102D"/>
    <w:rsid w:val="006817BD"/>
    <w:rsid w:val="0068198F"/>
    <w:rsid w:val="0068202C"/>
    <w:rsid w:val="00682162"/>
    <w:rsid w:val="00682C88"/>
    <w:rsid w:val="00682FD5"/>
    <w:rsid w:val="00683085"/>
    <w:rsid w:val="006834A7"/>
    <w:rsid w:val="00683FE6"/>
    <w:rsid w:val="00684468"/>
    <w:rsid w:val="00685083"/>
    <w:rsid w:val="006851EE"/>
    <w:rsid w:val="0068671D"/>
    <w:rsid w:val="00686D57"/>
    <w:rsid w:val="0068736A"/>
    <w:rsid w:val="00687608"/>
    <w:rsid w:val="006879F3"/>
    <w:rsid w:val="00687B68"/>
    <w:rsid w:val="00687D24"/>
    <w:rsid w:val="0069059E"/>
    <w:rsid w:val="00690E38"/>
    <w:rsid w:val="00690E5D"/>
    <w:rsid w:val="006915D4"/>
    <w:rsid w:val="00691CAB"/>
    <w:rsid w:val="00692300"/>
    <w:rsid w:val="00692739"/>
    <w:rsid w:val="006929FE"/>
    <w:rsid w:val="00692E9F"/>
    <w:rsid w:val="00693945"/>
    <w:rsid w:val="00694631"/>
    <w:rsid w:val="0069464C"/>
    <w:rsid w:val="006948DC"/>
    <w:rsid w:val="00695529"/>
    <w:rsid w:val="00695624"/>
    <w:rsid w:val="006960F1"/>
    <w:rsid w:val="0069696F"/>
    <w:rsid w:val="00696CA7"/>
    <w:rsid w:val="006970B7"/>
    <w:rsid w:val="00697DA4"/>
    <w:rsid w:val="006A0193"/>
    <w:rsid w:val="006A02E5"/>
    <w:rsid w:val="006A07F3"/>
    <w:rsid w:val="006A0E4B"/>
    <w:rsid w:val="006A1FA1"/>
    <w:rsid w:val="006A20C2"/>
    <w:rsid w:val="006A2766"/>
    <w:rsid w:val="006A284F"/>
    <w:rsid w:val="006A3A63"/>
    <w:rsid w:val="006A43A0"/>
    <w:rsid w:val="006A48B9"/>
    <w:rsid w:val="006A4B33"/>
    <w:rsid w:val="006A5631"/>
    <w:rsid w:val="006A60B6"/>
    <w:rsid w:val="006A64F6"/>
    <w:rsid w:val="006A69FC"/>
    <w:rsid w:val="006A6EC1"/>
    <w:rsid w:val="006A7128"/>
    <w:rsid w:val="006B029E"/>
    <w:rsid w:val="006B0C34"/>
    <w:rsid w:val="006B0FE4"/>
    <w:rsid w:val="006B17EB"/>
    <w:rsid w:val="006B20F1"/>
    <w:rsid w:val="006B28C0"/>
    <w:rsid w:val="006B3420"/>
    <w:rsid w:val="006B3612"/>
    <w:rsid w:val="006B3995"/>
    <w:rsid w:val="006B4548"/>
    <w:rsid w:val="006B45D8"/>
    <w:rsid w:val="006B4BD4"/>
    <w:rsid w:val="006B4C3C"/>
    <w:rsid w:val="006B4EB4"/>
    <w:rsid w:val="006B6B2E"/>
    <w:rsid w:val="006C083F"/>
    <w:rsid w:val="006C09F7"/>
    <w:rsid w:val="006C197A"/>
    <w:rsid w:val="006C1FE1"/>
    <w:rsid w:val="006C22C4"/>
    <w:rsid w:val="006C2E66"/>
    <w:rsid w:val="006C3CC0"/>
    <w:rsid w:val="006C3D6D"/>
    <w:rsid w:val="006C43CB"/>
    <w:rsid w:val="006C45D8"/>
    <w:rsid w:val="006C4A3A"/>
    <w:rsid w:val="006C5C6D"/>
    <w:rsid w:val="006C667E"/>
    <w:rsid w:val="006C70A8"/>
    <w:rsid w:val="006C70C6"/>
    <w:rsid w:val="006C72B6"/>
    <w:rsid w:val="006D01E4"/>
    <w:rsid w:val="006D02FF"/>
    <w:rsid w:val="006D0991"/>
    <w:rsid w:val="006D13DF"/>
    <w:rsid w:val="006D154E"/>
    <w:rsid w:val="006D21C5"/>
    <w:rsid w:val="006D29D2"/>
    <w:rsid w:val="006D2B2D"/>
    <w:rsid w:val="006D2DBD"/>
    <w:rsid w:val="006D2DD2"/>
    <w:rsid w:val="006D3D52"/>
    <w:rsid w:val="006D5137"/>
    <w:rsid w:val="006D5662"/>
    <w:rsid w:val="006D5C7E"/>
    <w:rsid w:val="006D6499"/>
    <w:rsid w:val="006D6A6E"/>
    <w:rsid w:val="006D74DF"/>
    <w:rsid w:val="006D7AD0"/>
    <w:rsid w:val="006D7DE9"/>
    <w:rsid w:val="006E008B"/>
    <w:rsid w:val="006E00B8"/>
    <w:rsid w:val="006E0376"/>
    <w:rsid w:val="006E0F51"/>
    <w:rsid w:val="006E0F5E"/>
    <w:rsid w:val="006E13E4"/>
    <w:rsid w:val="006E1E77"/>
    <w:rsid w:val="006E33AA"/>
    <w:rsid w:val="006E33C0"/>
    <w:rsid w:val="006E3784"/>
    <w:rsid w:val="006E37FC"/>
    <w:rsid w:val="006E3CA0"/>
    <w:rsid w:val="006E3D60"/>
    <w:rsid w:val="006E4215"/>
    <w:rsid w:val="006E5414"/>
    <w:rsid w:val="006E6234"/>
    <w:rsid w:val="006E64E3"/>
    <w:rsid w:val="006E69F7"/>
    <w:rsid w:val="006E7748"/>
    <w:rsid w:val="006E788E"/>
    <w:rsid w:val="006E78AF"/>
    <w:rsid w:val="006E7FC9"/>
    <w:rsid w:val="006F0021"/>
    <w:rsid w:val="006F034A"/>
    <w:rsid w:val="006F0DF1"/>
    <w:rsid w:val="006F0E29"/>
    <w:rsid w:val="006F17CE"/>
    <w:rsid w:val="006F1B03"/>
    <w:rsid w:val="006F2889"/>
    <w:rsid w:val="006F29B1"/>
    <w:rsid w:val="006F2B0A"/>
    <w:rsid w:val="006F31E6"/>
    <w:rsid w:val="006F3BBF"/>
    <w:rsid w:val="006F3FDF"/>
    <w:rsid w:val="006F426C"/>
    <w:rsid w:val="006F4A32"/>
    <w:rsid w:val="006F5089"/>
    <w:rsid w:val="006F536F"/>
    <w:rsid w:val="006F6200"/>
    <w:rsid w:val="00700740"/>
    <w:rsid w:val="00700A10"/>
    <w:rsid w:val="00700AC0"/>
    <w:rsid w:val="00700D3D"/>
    <w:rsid w:val="00701488"/>
    <w:rsid w:val="007029CE"/>
    <w:rsid w:val="00702CC7"/>
    <w:rsid w:val="00702D46"/>
    <w:rsid w:val="00703446"/>
    <w:rsid w:val="00703769"/>
    <w:rsid w:val="007044A3"/>
    <w:rsid w:val="00705028"/>
    <w:rsid w:val="007061E1"/>
    <w:rsid w:val="00707197"/>
    <w:rsid w:val="00707BA9"/>
    <w:rsid w:val="00710687"/>
    <w:rsid w:val="007106FC"/>
    <w:rsid w:val="007107E1"/>
    <w:rsid w:val="00710A1C"/>
    <w:rsid w:val="00710C75"/>
    <w:rsid w:val="00710E58"/>
    <w:rsid w:val="00711371"/>
    <w:rsid w:val="00711710"/>
    <w:rsid w:val="0071171F"/>
    <w:rsid w:val="00712734"/>
    <w:rsid w:val="00712B34"/>
    <w:rsid w:val="00712B3C"/>
    <w:rsid w:val="007136D5"/>
    <w:rsid w:val="00714687"/>
    <w:rsid w:val="00714ECC"/>
    <w:rsid w:val="00715BA3"/>
    <w:rsid w:val="00715C43"/>
    <w:rsid w:val="00716609"/>
    <w:rsid w:val="00716944"/>
    <w:rsid w:val="00716E63"/>
    <w:rsid w:val="00717102"/>
    <w:rsid w:val="007171B9"/>
    <w:rsid w:val="007173B2"/>
    <w:rsid w:val="00717514"/>
    <w:rsid w:val="00717533"/>
    <w:rsid w:val="007178A6"/>
    <w:rsid w:val="00717BF9"/>
    <w:rsid w:val="00717DBF"/>
    <w:rsid w:val="00720567"/>
    <w:rsid w:val="007213FF"/>
    <w:rsid w:val="007214B7"/>
    <w:rsid w:val="00721BAB"/>
    <w:rsid w:val="00721E92"/>
    <w:rsid w:val="00722A94"/>
    <w:rsid w:val="00723AC2"/>
    <w:rsid w:val="007240D6"/>
    <w:rsid w:val="00724333"/>
    <w:rsid w:val="00724A22"/>
    <w:rsid w:val="007255C5"/>
    <w:rsid w:val="00725B00"/>
    <w:rsid w:val="00725B37"/>
    <w:rsid w:val="0072616F"/>
    <w:rsid w:val="0072636E"/>
    <w:rsid w:val="007270EA"/>
    <w:rsid w:val="007270FA"/>
    <w:rsid w:val="00727F30"/>
    <w:rsid w:val="0073053B"/>
    <w:rsid w:val="00730A9E"/>
    <w:rsid w:val="00730ABB"/>
    <w:rsid w:val="00730B22"/>
    <w:rsid w:val="00730B4E"/>
    <w:rsid w:val="007311E1"/>
    <w:rsid w:val="007313AA"/>
    <w:rsid w:val="007319BC"/>
    <w:rsid w:val="00731BF8"/>
    <w:rsid w:val="00732A4D"/>
    <w:rsid w:val="00733093"/>
    <w:rsid w:val="00733311"/>
    <w:rsid w:val="00733B39"/>
    <w:rsid w:val="00733CD8"/>
    <w:rsid w:val="00733D1B"/>
    <w:rsid w:val="00734688"/>
    <w:rsid w:val="00735045"/>
    <w:rsid w:val="007361BB"/>
    <w:rsid w:val="00736283"/>
    <w:rsid w:val="00736320"/>
    <w:rsid w:val="00736740"/>
    <w:rsid w:val="00736963"/>
    <w:rsid w:val="00737AC6"/>
    <w:rsid w:val="00737D8C"/>
    <w:rsid w:val="00740299"/>
    <w:rsid w:val="007408C5"/>
    <w:rsid w:val="007408EB"/>
    <w:rsid w:val="00740C7B"/>
    <w:rsid w:val="00740DFC"/>
    <w:rsid w:val="007413B6"/>
    <w:rsid w:val="00741787"/>
    <w:rsid w:val="007417D1"/>
    <w:rsid w:val="007418A6"/>
    <w:rsid w:val="00743529"/>
    <w:rsid w:val="00743777"/>
    <w:rsid w:val="00743836"/>
    <w:rsid w:val="00743A16"/>
    <w:rsid w:val="0074425E"/>
    <w:rsid w:val="00744843"/>
    <w:rsid w:val="0074510C"/>
    <w:rsid w:val="007454CE"/>
    <w:rsid w:val="00745B43"/>
    <w:rsid w:val="00745CED"/>
    <w:rsid w:val="00746217"/>
    <w:rsid w:val="00746741"/>
    <w:rsid w:val="00746BB7"/>
    <w:rsid w:val="00746C78"/>
    <w:rsid w:val="00746ECC"/>
    <w:rsid w:val="00746EE3"/>
    <w:rsid w:val="007473F0"/>
    <w:rsid w:val="0074740E"/>
    <w:rsid w:val="00747F63"/>
    <w:rsid w:val="0075006C"/>
    <w:rsid w:val="00751601"/>
    <w:rsid w:val="00751BD7"/>
    <w:rsid w:val="0075220F"/>
    <w:rsid w:val="00752A2F"/>
    <w:rsid w:val="00752C5F"/>
    <w:rsid w:val="00752CA0"/>
    <w:rsid w:val="007536D5"/>
    <w:rsid w:val="00753B38"/>
    <w:rsid w:val="00754AA1"/>
    <w:rsid w:val="0075557D"/>
    <w:rsid w:val="007556C9"/>
    <w:rsid w:val="00755C9D"/>
    <w:rsid w:val="00755CB6"/>
    <w:rsid w:val="00756E5E"/>
    <w:rsid w:val="00756FEE"/>
    <w:rsid w:val="007572B1"/>
    <w:rsid w:val="00757577"/>
    <w:rsid w:val="00757615"/>
    <w:rsid w:val="00757BE9"/>
    <w:rsid w:val="00760238"/>
    <w:rsid w:val="00761106"/>
    <w:rsid w:val="007611A6"/>
    <w:rsid w:val="00761B84"/>
    <w:rsid w:val="00761B9B"/>
    <w:rsid w:val="00761CE3"/>
    <w:rsid w:val="00762DA1"/>
    <w:rsid w:val="0076375E"/>
    <w:rsid w:val="007637D7"/>
    <w:rsid w:val="00763A91"/>
    <w:rsid w:val="00763AC7"/>
    <w:rsid w:val="00763E00"/>
    <w:rsid w:val="007645AC"/>
    <w:rsid w:val="007649F9"/>
    <w:rsid w:val="00764D40"/>
    <w:rsid w:val="00765579"/>
    <w:rsid w:val="00765AEE"/>
    <w:rsid w:val="0076630C"/>
    <w:rsid w:val="0076704B"/>
    <w:rsid w:val="0077097B"/>
    <w:rsid w:val="00770CEA"/>
    <w:rsid w:val="00771076"/>
    <w:rsid w:val="00771294"/>
    <w:rsid w:val="0077160E"/>
    <w:rsid w:val="0077325F"/>
    <w:rsid w:val="00773A41"/>
    <w:rsid w:val="007740DE"/>
    <w:rsid w:val="00775CB0"/>
    <w:rsid w:val="007765B1"/>
    <w:rsid w:val="00776A6F"/>
    <w:rsid w:val="00776B1C"/>
    <w:rsid w:val="00777636"/>
    <w:rsid w:val="00781455"/>
    <w:rsid w:val="00781F5E"/>
    <w:rsid w:val="00782B9B"/>
    <w:rsid w:val="00782D21"/>
    <w:rsid w:val="00783623"/>
    <w:rsid w:val="007838C6"/>
    <w:rsid w:val="0078488F"/>
    <w:rsid w:val="00784956"/>
    <w:rsid w:val="00784AA9"/>
    <w:rsid w:val="00784F0C"/>
    <w:rsid w:val="00784F36"/>
    <w:rsid w:val="007857DF"/>
    <w:rsid w:val="00785B6B"/>
    <w:rsid w:val="00785F62"/>
    <w:rsid w:val="00786E24"/>
    <w:rsid w:val="0078742D"/>
    <w:rsid w:val="00787C47"/>
    <w:rsid w:val="0079005D"/>
    <w:rsid w:val="00790133"/>
    <w:rsid w:val="0079015B"/>
    <w:rsid w:val="0079022C"/>
    <w:rsid w:val="0079054A"/>
    <w:rsid w:val="00790A83"/>
    <w:rsid w:val="00791408"/>
    <w:rsid w:val="00791836"/>
    <w:rsid w:val="0079245B"/>
    <w:rsid w:val="007928F8"/>
    <w:rsid w:val="00792D58"/>
    <w:rsid w:val="007937B4"/>
    <w:rsid w:val="00793867"/>
    <w:rsid w:val="00793A43"/>
    <w:rsid w:val="00794429"/>
    <w:rsid w:val="007946E5"/>
    <w:rsid w:val="00794F64"/>
    <w:rsid w:val="00795D21"/>
    <w:rsid w:val="00796CB5"/>
    <w:rsid w:val="00796D73"/>
    <w:rsid w:val="007978AC"/>
    <w:rsid w:val="00797C1E"/>
    <w:rsid w:val="00797FD6"/>
    <w:rsid w:val="007A0032"/>
    <w:rsid w:val="007A0075"/>
    <w:rsid w:val="007A029A"/>
    <w:rsid w:val="007A0E58"/>
    <w:rsid w:val="007A0F66"/>
    <w:rsid w:val="007A126A"/>
    <w:rsid w:val="007A1B00"/>
    <w:rsid w:val="007A2633"/>
    <w:rsid w:val="007A33BA"/>
    <w:rsid w:val="007A528F"/>
    <w:rsid w:val="007A62CC"/>
    <w:rsid w:val="007A7131"/>
    <w:rsid w:val="007A7231"/>
    <w:rsid w:val="007A72B7"/>
    <w:rsid w:val="007A783D"/>
    <w:rsid w:val="007B024B"/>
    <w:rsid w:val="007B06AD"/>
    <w:rsid w:val="007B0BB0"/>
    <w:rsid w:val="007B0BB1"/>
    <w:rsid w:val="007B0C96"/>
    <w:rsid w:val="007B0EFD"/>
    <w:rsid w:val="007B0F06"/>
    <w:rsid w:val="007B1278"/>
    <w:rsid w:val="007B132F"/>
    <w:rsid w:val="007B170C"/>
    <w:rsid w:val="007B1849"/>
    <w:rsid w:val="007B1A3B"/>
    <w:rsid w:val="007B1C64"/>
    <w:rsid w:val="007B1D5B"/>
    <w:rsid w:val="007B2233"/>
    <w:rsid w:val="007B22F0"/>
    <w:rsid w:val="007B2A9F"/>
    <w:rsid w:val="007B2D9B"/>
    <w:rsid w:val="007B2F1A"/>
    <w:rsid w:val="007B32C4"/>
    <w:rsid w:val="007B335F"/>
    <w:rsid w:val="007B4A97"/>
    <w:rsid w:val="007B61C1"/>
    <w:rsid w:val="007B64CE"/>
    <w:rsid w:val="007B6A1C"/>
    <w:rsid w:val="007B6C01"/>
    <w:rsid w:val="007B6FFA"/>
    <w:rsid w:val="007B7570"/>
    <w:rsid w:val="007B7647"/>
    <w:rsid w:val="007C032B"/>
    <w:rsid w:val="007C0429"/>
    <w:rsid w:val="007C088B"/>
    <w:rsid w:val="007C089B"/>
    <w:rsid w:val="007C1555"/>
    <w:rsid w:val="007C17A4"/>
    <w:rsid w:val="007C1F3F"/>
    <w:rsid w:val="007C1F94"/>
    <w:rsid w:val="007C2A8C"/>
    <w:rsid w:val="007C2DE0"/>
    <w:rsid w:val="007C2DE5"/>
    <w:rsid w:val="007C30BD"/>
    <w:rsid w:val="007C3552"/>
    <w:rsid w:val="007C3717"/>
    <w:rsid w:val="007C43B1"/>
    <w:rsid w:val="007C480F"/>
    <w:rsid w:val="007C5147"/>
    <w:rsid w:val="007C57DE"/>
    <w:rsid w:val="007C5D7E"/>
    <w:rsid w:val="007C7442"/>
    <w:rsid w:val="007C74CD"/>
    <w:rsid w:val="007D0B1A"/>
    <w:rsid w:val="007D0F3F"/>
    <w:rsid w:val="007D121D"/>
    <w:rsid w:val="007D1E97"/>
    <w:rsid w:val="007D229F"/>
    <w:rsid w:val="007D2726"/>
    <w:rsid w:val="007D275E"/>
    <w:rsid w:val="007D2816"/>
    <w:rsid w:val="007D3154"/>
    <w:rsid w:val="007D330F"/>
    <w:rsid w:val="007D35FE"/>
    <w:rsid w:val="007D3BF7"/>
    <w:rsid w:val="007D3E64"/>
    <w:rsid w:val="007D3F22"/>
    <w:rsid w:val="007D6222"/>
    <w:rsid w:val="007D6806"/>
    <w:rsid w:val="007D6A78"/>
    <w:rsid w:val="007E000E"/>
    <w:rsid w:val="007E02B9"/>
    <w:rsid w:val="007E0B68"/>
    <w:rsid w:val="007E24ED"/>
    <w:rsid w:val="007E3085"/>
    <w:rsid w:val="007E395D"/>
    <w:rsid w:val="007E3A86"/>
    <w:rsid w:val="007E4232"/>
    <w:rsid w:val="007E449E"/>
    <w:rsid w:val="007E45FC"/>
    <w:rsid w:val="007E4A6E"/>
    <w:rsid w:val="007E4CF2"/>
    <w:rsid w:val="007E4E9C"/>
    <w:rsid w:val="007E5136"/>
    <w:rsid w:val="007E5D0C"/>
    <w:rsid w:val="007E665B"/>
    <w:rsid w:val="007E684B"/>
    <w:rsid w:val="007E6B83"/>
    <w:rsid w:val="007E787F"/>
    <w:rsid w:val="007E79DB"/>
    <w:rsid w:val="007E7BDF"/>
    <w:rsid w:val="007F03A6"/>
    <w:rsid w:val="007F0672"/>
    <w:rsid w:val="007F095C"/>
    <w:rsid w:val="007F12A6"/>
    <w:rsid w:val="007F13A1"/>
    <w:rsid w:val="007F1695"/>
    <w:rsid w:val="007F20B4"/>
    <w:rsid w:val="007F246C"/>
    <w:rsid w:val="007F2646"/>
    <w:rsid w:val="007F2E3B"/>
    <w:rsid w:val="007F32C5"/>
    <w:rsid w:val="007F3802"/>
    <w:rsid w:val="007F38D9"/>
    <w:rsid w:val="007F3EAD"/>
    <w:rsid w:val="007F42E1"/>
    <w:rsid w:val="007F482C"/>
    <w:rsid w:val="007F4CEE"/>
    <w:rsid w:val="007F5349"/>
    <w:rsid w:val="007F5E76"/>
    <w:rsid w:val="007F6697"/>
    <w:rsid w:val="007F7439"/>
    <w:rsid w:val="007F787C"/>
    <w:rsid w:val="007F7880"/>
    <w:rsid w:val="007F7CB9"/>
    <w:rsid w:val="008006A5"/>
    <w:rsid w:val="008009A0"/>
    <w:rsid w:val="00800AA9"/>
    <w:rsid w:val="00800EBD"/>
    <w:rsid w:val="0080179C"/>
    <w:rsid w:val="00801EDD"/>
    <w:rsid w:val="0080202C"/>
    <w:rsid w:val="008027EE"/>
    <w:rsid w:val="008028A5"/>
    <w:rsid w:val="00802F3F"/>
    <w:rsid w:val="00803207"/>
    <w:rsid w:val="0080329F"/>
    <w:rsid w:val="008037B4"/>
    <w:rsid w:val="008038D3"/>
    <w:rsid w:val="00803BB7"/>
    <w:rsid w:val="00804B13"/>
    <w:rsid w:val="00804BBD"/>
    <w:rsid w:val="00805424"/>
    <w:rsid w:val="0080559B"/>
    <w:rsid w:val="00806E44"/>
    <w:rsid w:val="00807B00"/>
    <w:rsid w:val="00807C3B"/>
    <w:rsid w:val="00807DD4"/>
    <w:rsid w:val="00807DF3"/>
    <w:rsid w:val="008102DB"/>
    <w:rsid w:val="008102F4"/>
    <w:rsid w:val="00810312"/>
    <w:rsid w:val="0081035E"/>
    <w:rsid w:val="00810CEE"/>
    <w:rsid w:val="00811C75"/>
    <w:rsid w:val="0081231F"/>
    <w:rsid w:val="0081264E"/>
    <w:rsid w:val="00812EB1"/>
    <w:rsid w:val="00813B6E"/>
    <w:rsid w:val="00814B2D"/>
    <w:rsid w:val="008156A9"/>
    <w:rsid w:val="00815E14"/>
    <w:rsid w:val="00816F00"/>
    <w:rsid w:val="00817218"/>
    <w:rsid w:val="008179EB"/>
    <w:rsid w:val="00821697"/>
    <w:rsid w:val="00821899"/>
    <w:rsid w:val="00821ADC"/>
    <w:rsid w:val="00822CD6"/>
    <w:rsid w:val="00822D30"/>
    <w:rsid w:val="008231D0"/>
    <w:rsid w:val="008235B5"/>
    <w:rsid w:val="008238E8"/>
    <w:rsid w:val="00823CFE"/>
    <w:rsid w:val="008246C2"/>
    <w:rsid w:val="00824BA5"/>
    <w:rsid w:val="00824C09"/>
    <w:rsid w:val="00824C5C"/>
    <w:rsid w:val="00825525"/>
    <w:rsid w:val="008255BD"/>
    <w:rsid w:val="008261EC"/>
    <w:rsid w:val="00826B30"/>
    <w:rsid w:val="00826B56"/>
    <w:rsid w:val="008270A3"/>
    <w:rsid w:val="00827DD0"/>
    <w:rsid w:val="008304AD"/>
    <w:rsid w:val="008317DD"/>
    <w:rsid w:val="00831844"/>
    <w:rsid w:val="00831FCF"/>
    <w:rsid w:val="008334F3"/>
    <w:rsid w:val="008343F3"/>
    <w:rsid w:val="008348E4"/>
    <w:rsid w:val="00834FC6"/>
    <w:rsid w:val="008353E6"/>
    <w:rsid w:val="0083646A"/>
    <w:rsid w:val="008368D2"/>
    <w:rsid w:val="00836BCD"/>
    <w:rsid w:val="008373C7"/>
    <w:rsid w:val="008379D1"/>
    <w:rsid w:val="00840624"/>
    <w:rsid w:val="008407F7"/>
    <w:rsid w:val="00841219"/>
    <w:rsid w:val="00841983"/>
    <w:rsid w:val="00841D9F"/>
    <w:rsid w:val="0084201D"/>
    <w:rsid w:val="00842743"/>
    <w:rsid w:val="008428A7"/>
    <w:rsid w:val="008432C5"/>
    <w:rsid w:val="00843DB8"/>
    <w:rsid w:val="00843DFE"/>
    <w:rsid w:val="008441E6"/>
    <w:rsid w:val="00844388"/>
    <w:rsid w:val="00844BFA"/>
    <w:rsid w:val="00845315"/>
    <w:rsid w:val="00845DC8"/>
    <w:rsid w:val="00845EF9"/>
    <w:rsid w:val="00846505"/>
    <w:rsid w:val="0084664D"/>
    <w:rsid w:val="00846CD4"/>
    <w:rsid w:val="00847540"/>
    <w:rsid w:val="008476A6"/>
    <w:rsid w:val="008500E6"/>
    <w:rsid w:val="00850992"/>
    <w:rsid w:val="00850D5A"/>
    <w:rsid w:val="008513AB"/>
    <w:rsid w:val="0085161D"/>
    <w:rsid w:val="00852280"/>
    <w:rsid w:val="00852FDE"/>
    <w:rsid w:val="0085329A"/>
    <w:rsid w:val="00853583"/>
    <w:rsid w:val="00854182"/>
    <w:rsid w:val="008541EA"/>
    <w:rsid w:val="00854541"/>
    <w:rsid w:val="0085474C"/>
    <w:rsid w:val="00855323"/>
    <w:rsid w:val="00855CF8"/>
    <w:rsid w:val="008561EC"/>
    <w:rsid w:val="0085656B"/>
    <w:rsid w:val="00856EA9"/>
    <w:rsid w:val="00857CE5"/>
    <w:rsid w:val="00860CDB"/>
    <w:rsid w:val="0086115F"/>
    <w:rsid w:val="00862584"/>
    <w:rsid w:val="00862997"/>
    <w:rsid w:val="00862D4B"/>
    <w:rsid w:val="008649D6"/>
    <w:rsid w:val="0086501E"/>
    <w:rsid w:val="008653D4"/>
    <w:rsid w:val="00865C97"/>
    <w:rsid w:val="0086628B"/>
    <w:rsid w:val="00866DD7"/>
    <w:rsid w:val="00867218"/>
    <w:rsid w:val="008677AF"/>
    <w:rsid w:val="00870DFC"/>
    <w:rsid w:val="008715AA"/>
    <w:rsid w:val="00871732"/>
    <w:rsid w:val="0087224C"/>
    <w:rsid w:val="0087228D"/>
    <w:rsid w:val="008725D9"/>
    <w:rsid w:val="00872E13"/>
    <w:rsid w:val="00873E7C"/>
    <w:rsid w:val="008740E6"/>
    <w:rsid w:val="00874BAD"/>
    <w:rsid w:val="008750B2"/>
    <w:rsid w:val="008758F1"/>
    <w:rsid w:val="0087639C"/>
    <w:rsid w:val="00876447"/>
    <w:rsid w:val="008767B8"/>
    <w:rsid w:val="00876900"/>
    <w:rsid w:val="00876BE9"/>
    <w:rsid w:val="00876C6B"/>
    <w:rsid w:val="008773F6"/>
    <w:rsid w:val="00877478"/>
    <w:rsid w:val="008774D8"/>
    <w:rsid w:val="00877A14"/>
    <w:rsid w:val="00880045"/>
    <w:rsid w:val="00880C59"/>
    <w:rsid w:val="00881FB6"/>
    <w:rsid w:val="00882325"/>
    <w:rsid w:val="00882904"/>
    <w:rsid w:val="00882959"/>
    <w:rsid w:val="00882BFC"/>
    <w:rsid w:val="00882C69"/>
    <w:rsid w:val="00882CA6"/>
    <w:rsid w:val="008830E1"/>
    <w:rsid w:val="008833BC"/>
    <w:rsid w:val="00883AC4"/>
    <w:rsid w:val="00883AC8"/>
    <w:rsid w:val="00884362"/>
    <w:rsid w:val="008846B8"/>
    <w:rsid w:val="00884D1C"/>
    <w:rsid w:val="008857D5"/>
    <w:rsid w:val="00885AB5"/>
    <w:rsid w:val="00885D3E"/>
    <w:rsid w:val="00885DAB"/>
    <w:rsid w:val="00885FEE"/>
    <w:rsid w:val="00886315"/>
    <w:rsid w:val="008866EB"/>
    <w:rsid w:val="00886CCD"/>
    <w:rsid w:val="00886D38"/>
    <w:rsid w:val="008909BD"/>
    <w:rsid w:val="00890AE0"/>
    <w:rsid w:val="00890F3F"/>
    <w:rsid w:val="00890FA0"/>
    <w:rsid w:val="00891365"/>
    <w:rsid w:val="0089156A"/>
    <w:rsid w:val="00891BDD"/>
    <w:rsid w:val="00891F6B"/>
    <w:rsid w:val="008932E0"/>
    <w:rsid w:val="00893368"/>
    <w:rsid w:val="008933B6"/>
    <w:rsid w:val="00893AA8"/>
    <w:rsid w:val="00894060"/>
    <w:rsid w:val="0089508D"/>
    <w:rsid w:val="008956FD"/>
    <w:rsid w:val="0089689E"/>
    <w:rsid w:val="008969F4"/>
    <w:rsid w:val="00896A56"/>
    <w:rsid w:val="00896D08"/>
    <w:rsid w:val="008975A9"/>
    <w:rsid w:val="008A08DE"/>
    <w:rsid w:val="008A0A08"/>
    <w:rsid w:val="008A0DC6"/>
    <w:rsid w:val="008A153D"/>
    <w:rsid w:val="008A17BB"/>
    <w:rsid w:val="008A1B2A"/>
    <w:rsid w:val="008A1C55"/>
    <w:rsid w:val="008A1EAE"/>
    <w:rsid w:val="008A24AC"/>
    <w:rsid w:val="008A2E40"/>
    <w:rsid w:val="008A2F52"/>
    <w:rsid w:val="008A2F82"/>
    <w:rsid w:val="008A350F"/>
    <w:rsid w:val="008A358F"/>
    <w:rsid w:val="008A38B7"/>
    <w:rsid w:val="008A3E6C"/>
    <w:rsid w:val="008A5179"/>
    <w:rsid w:val="008A5C34"/>
    <w:rsid w:val="008A5FAA"/>
    <w:rsid w:val="008A6382"/>
    <w:rsid w:val="008A6961"/>
    <w:rsid w:val="008A6F0E"/>
    <w:rsid w:val="008A6F40"/>
    <w:rsid w:val="008A7DD3"/>
    <w:rsid w:val="008B1104"/>
    <w:rsid w:val="008B1312"/>
    <w:rsid w:val="008B13FF"/>
    <w:rsid w:val="008B1761"/>
    <w:rsid w:val="008B1C68"/>
    <w:rsid w:val="008B1D05"/>
    <w:rsid w:val="008B1FEA"/>
    <w:rsid w:val="008B2625"/>
    <w:rsid w:val="008B31DC"/>
    <w:rsid w:val="008B37E1"/>
    <w:rsid w:val="008B3BFA"/>
    <w:rsid w:val="008B3EDD"/>
    <w:rsid w:val="008B4B1A"/>
    <w:rsid w:val="008B537E"/>
    <w:rsid w:val="008B544F"/>
    <w:rsid w:val="008B54C1"/>
    <w:rsid w:val="008B62B1"/>
    <w:rsid w:val="008B6398"/>
    <w:rsid w:val="008B6C4A"/>
    <w:rsid w:val="008B6FB2"/>
    <w:rsid w:val="008B75D9"/>
    <w:rsid w:val="008B7AF8"/>
    <w:rsid w:val="008B7EC8"/>
    <w:rsid w:val="008C0A6D"/>
    <w:rsid w:val="008C10A1"/>
    <w:rsid w:val="008C110E"/>
    <w:rsid w:val="008C1721"/>
    <w:rsid w:val="008C1C5D"/>
    <w:rsid w:val="008C1DEB"/>
    <w:rsid w:val="008C2334"/>
    <w:rsid w:val="008C2702"/>
    <w:rsid w:val="008C39BD"/>
    <w:rsid w:val="008C3FAC"/>
    <w:rsid w:val="008C4852"/>
    <w:rsid w:val="008C4FC7"/>
    <w:rsid w:val="008C6C4A"/>
    <w:rsid w:val="008C7178"/>
    <w:rsid w:val="008C75F7"/>
    <w:rsid w:val="008C7E55"/>
    <w:rsid w:val="008D017F"/>
    <w:rsid w:val="008D024C"/>
    <w:rsid w:val="008D076B"/>
    <w:rsid w:val="008D0AA0"/>
    <w:rsid w:val="008D0B23"/>
    <w:rsid w:val="008D0CC2"/>
    <w:rsid w:val="008D10E3"/>
    <w:rsid w:val="008D1856"/>
    <w:rsid w:val="008D1F11"/>
    <w:rsid w:val="008D2192"/>
    <w:rsid w:val="008D2DAB"/>
    <w:rsid w:val="008D3010"/>
    <w:rsid w:val="008D3455"/>
    <w:rsid w:val="008D43D1"/>
    <w:rsid w:val="008D4BC8"/>
    <w:rsid w:val="008D4C26"/>
    <w:rsid w:val="008D5143"/>
    <w:rsid w:val="008D53C3"/>
    <w:rsid w:val="008D5AEB"/>
    <w:rsid w:val="008D5CB4"/>
    <w:rsid w:val="008D5F08"/>
    <w:rsid w:val="008D6265"/>
    <w:rsid w:val="008D6424"/>
    <w:rsid w:val="008D660D"/>
    <w:rsid w:val="008D6E2C"/>
    <w:rsid w:val="008D7FA5"/>
    <w:rsid w:val="008E01F2"/>
    <w:rsid w:val="008E0ADF"/>
    <w:rsid w:val="008E0C56"/>
    <w:rsid w:val="008E1A99"/>
    <w:rsid w:val="008E1EA3"/>
    <w:rsid w:val="008E2398"/>
    <w:rsid w:val="008E2A17"/>
    <w:rsid w:val="008E2B3B"/>
    <w:rsid w:val="008E2B6E"/>
    <w:rsid w:val="008E2F77"/>
    <w:rsid w:val="008E3FD1"/>
    <w:rsid w:val="008E40C5"/>
    <w:rsid w:val="008E4683"/>
    <w:rsid w:val="008E5472"/>
    <w:rsid w:val="008E59CB"/>
    <w:rsid w:val="008E5AE2"/>
    <w:rsid w:val="008E5CF5"/>
    <w:rsid w:val="008E5D80"/>
    <w:rsid w:val="008E66DF"/>
    <w:rsid w:val="008E68BB"/>
    <w:rsid w:val="008E6C54"/>
    <w:rsid w:val="008E7286"/>
    <w:rsid w:val="008E72B7"/>
    <w:rsid w:val="008F0683"/>
    <w:rsid w:val="008F2323"/>
    <w:rsid w:val="008F26EE"/>
    <w:rsid w:val="008F2819"/>
    <w:rsid w:val="008F3089"/>
    <w:rsid w:val="008F3534"/>
    <w:rsid w:val="008F377C"/>
    <w:rsid w:val="008F3790"/>
    <w:rsid w:val="008F4009"/>
    <w:rsid w:val="008F495E"/>
    <w:rsid w:val="008F527E"/>
    <w:rsid w:val="008F554D"/>
    <w:rsid w:val="008F55BE"/>
    <w:rsid w:val="008F571F"/>
    <w:rsid w:val="008F5872"/>
    <w:rsid w:val="008F604C"/>
    <w:rsid w:val="008F6531"/>
    <w:rsid w:val="008F666A"/>
    <w:rsid w:val="008F67F5"/>
    <w:rsid w:val="008F6D27"/>
    <w:rsid w:val="008F6DC0"/>
    <w:rsid w:val="008F6E72"/>
    <w:rsid w:val="008F71C7"/>
    <w:rsid w:val="008F798F"/>
    <w:rsid w:val="00900108"/>
    <w:rsid w:val="009007AD"/>
    <w:rsid w:val="009023D6"/>
    <w:rsid w:val="00902A79"/>
    <w:rsid w:val="00903F21"/>
    <w:rsid w:val="0090496C"/>
    <w:rsid w:val="0090540D"/>
    <w:rsid w:val="00906131"/>
    <w:rsid w:val="009064D0"/>
    <w:rsid w:val="00906A23"/>
    <w:rsid w:val="00906F00"/>
    <w:rsid w:val="00906F4D"/>
    <w:rsid w:val="0091010D"/>
    <w:rsid w:val="0091012F"/>
    <w:rsid w:val="00910E2C"/>
    <w:rsid w:val="009115D9"/>
    <w:rsid w:val="00912091"/>
    <w:rsid w:val="009122F0"/>
    <w:rsid w:val="00912368"/>
    <w:rsid w:val="00912C79"/>
    <w:rsid w:val="00912D6E"/>
    <w:rsid w:val="00913A0D"/>
    <w:rsid w:val="00913C4B"/>
    <w:rsid w:val="00913E3F"/>
    <w:rsid w:val="00914432"/>
    <w:rsid w:val="00914AEC"/>
    <w:rsid w:val="00914BEA"/>
    <w:rsid w:val="00914BFB"/>
    <w:rsid w:val="00914FEF"/>
    <w:rsid w:val="009152D4"/>
    <w:rsid w:val="00915528"/>
    <w:rsid w:val="00915970"/>
    <w:rsid w:val="009160CB"/>
    <w:rsid w:val="009163DF"/>
    <w:rsid w:val="00917724"/>
    <w:rsid w:val="009177C8"/>
    <w:rsid w:val="009207F4"/>
    <w:rsid w:val="00921922"/>
    <w:rsid w:val="00922931"/>
    <w:rsid w:val="00922964"/>
    <w:rsid w:val="00922F1E"/>
    <w:rsid w:val="009230BD"/>
    <w:rsid w:val="00923918"/>
    <w:rsid w:val="00923CF9"/>
    <w:rsid w:val="0092407D"/>
    <w:rsid w:val="00924333"/>
    <w:rsid w:val="00924608"/>
    <w:rsid w:val="0092476A"/>
    <w:rsid w:val="009249D6"/>
    <w:rsid w:val="00924E0B"/>
    <w:rsid w:val="009250E0"/>
    <w:rsid w:val="00925478"/>
    <w:rsid w:val="009259C0"/>
    <w:rsid w:val="00925AF4"/>
    <w:rsid w:val="00925C52"/>
    <w:rsid w:val="00925EE5"/>
    <w:rsid w:val="00926178"/>
    <w:rsid w:val="00926390"/>
    <w:rsid w:val="0092662D"/>
    <w:rsid w:val="009268A8"/>
    <w:rsid w:val="0092765D"/>
    <w:rsid w:val="00927763"/>
    <w:rsid w:val="00927C4A"/>
    <w:rsid w:val="009300F5"/>
    <w:rsid w:val="0093080C"/>
    <w:rsid w:val="00931113"/>
    <w:rsid w:val="00931593"/>
    <w:rsid w:val="00931D6C"/>
    <w:rsid w:val="009323D4"/>
    <w:rsid w:val="00932F59"/>
    <w:rsid w:val="00933390"/>
    <w:rsid w:val="009340D9"/>
    <w:rsid w:val="009341B5"/>
    <w:rsid w:val="00935797"/>
    <w:rsid w:val="00935EEC"/>
    <w:rsid w:val="0093676A"/>
    <w:rsid w:val="009374ED"/>
    <w:rsid w:val="009378BE"/>
    <w:rsid w:val="00937993"/>
    <w:rsid w:val="00940B6B"/>
    <w:rsid w:val="00941818"/>
    <w:rsid w:val="00941A3E"/>
    <w:rsid w:val="00941AC3"/>
    <w:rsid w:val="009420A1"/>
    <w:rsid w:val="00943531"/>
    <w:rsid w:val="00943D44"/>
    <w:rsid w:val="00943DAC"/>
    <w:rsid w:val="00944239"/>
    <w:rsid w:val="00944C74"/>
    <w:rsid w:val="00944CF4"/>
    <w:rsid w:val="0094557D"/>
    <w:rsid w:val="00945F2E"/>
    <w:rsid w:val="00946047"/>
    <w:rsid w:val="00946495"/>
    <w:rsid w:val="009465D2"/>
    <w:rsid w:val="00946647"/>
    <w:rsid w:val="00946AA1"/>
    <w:rsid w:val="00946DEE"/>
    <w:rsid w:val="0094704D"/>
    <w:rsid w:val="0094742B"/>
    <w:rsid w:val="00947C57"/>
    <w:rsid w:val="00947FCF"/>
    <w:rsid w:val="009500EA"/>
    <w:rsid w:val="00950699"/>
    <w:rsid w:val="00950843"/>
    <w:rsid w:val="009509BB"/>
    <w:rsid w:val="00951900"/>
    <w:rsid w:val="00951D51"/>
    <w:rsid w:val="00952146"/>
    <w:rsid w:val="00952B30"/>
    <w:rsid w:val="00952BA5"/>
    <w:rsid w:val="00952BA7"/>
    <w:rsid w:val="00952E03"/>
    <w:rsid w:val="00954713"/>
    <w:rsid w:val="00954AB5"/>
    <w:rsid w:val="009551FC"/>
    <w:rsid w:val="00955618"/>
    <w:rsid w:val="00955FC8"/>
    <w:rsid w:val="0095709A"/>
    <w:rsid w:val="00957112"/>
    <w:rsid w:val="00957738"/>
    <w:rsid w:val="00957918"/>
    <w:rsid w:val="0096035C"/>
    <w:rsid w:val="00960DD4"/>
    <w:rsid w:val="00961911"/>
    <w:rsid w:val="009619DA"/>
    <w:rsid w:val="00961C55"/>
    <w:rsid w:val="0096207D"/>
    <w:rsid w:val="00962E9A"/>
    <w:rsid w:val="00964275"/>
    <w:rsid w:val="00964836"/>
    <w:rsid w:val="009654BD"/>
    <w:rsid w:val="009655FC"/>
    <w:rsid w:val="009663BD"/>
    <w:rsid w:val="00966678"/>
    <w:rsid w:val="00966E91"/>
    <w:rsid w:val="009670CE"/>
    <w:rsid w:val="009676D1"/>
    <w:rsid w:val="0097000C"/>
    <w:rsid w:val="009700F1"/>
    <w:rsid w:val="0097030C"/>
    <w:rsid w:val="00970439"/>
    <w:rsid w:val="0097168A"/>
    <w:rsid w:val="0097171D"/>
    <w:rsid w:val="00971D13"/>
    <w:rsid w:val="00972570"/>
    <w:rsid w:val="0097274E"/>
    <w:rsid w:val="00973E6B"/>
    <w:rsid w:val="00973E95"/>
    <w:rsid w:val="00974FF4"/>
    <w:rsid w:val="00975181"/>
    <w:rsid w:val="009755B1"/>
    <w:rsid w:val="0097562E"/>
    <w:rsid w:val="00975E21"/>
    <w:rsid w:val="009767A7"/>
    <w:rsid w:val="009767E4"/>
    <w:rsid w:val="00976DCA"/>
    <w:rsid w:val="00980653"/>
    <w:rsid w:val="009806E5"/>
    <w:rsid w:val="009806F7"/>
    <w:rsid w:val="00980791"/>
    <w:rsid w:val="009818DC"/>
    <w:rsid w:val="009825F0"/>
    <w:rsid w:val="00983515"/>
    <w:rsid w:val="009839E8"/>
    <w:rsid w:val="00983FC6"/>
    <w:rsid w:val="0098422F"/>
    <w:rsid w:val="009849F6"/>
    <w:rsid w:val="00985035"/>
    <w:rsid w:val="00985BC1"/>
    <w:rsid w:val="00986201"/>
    <w:rsid w:val="00986569"/>
    <w:rsid w:val="00987374"/>
    <w:rsid w:val="00987CB6"/>
    <w:rsid w:val="009904C0"/>
    <w:rsid w:val="00990609"/>
    <w:rsid w:val="009908E4"/>
    <w:rsid w:val="00991846"/>
    <w:rsid w:val="00991CFC"/>
    <w:rsid w:val="009934C6"/>
    <w:rsid w:val="0099371C"/>
    <w:rsid w:val="00993863"/>
    <w:rsid w:val="00993D97"/>
    <w:rsid w:val="009940F9"/>
    <w:rsid w:val="00994745"/>
    <w:rsid w:val="009953B3"/>
    <w:rsid w:val="00996700"/>
    <w:rsid w:val="009967A7"/>
    <w:rsid w:val="009968C9"/>
    <w:rsid w:val="00996B23"/>
    <w:rsid w:val="00996D4A"/>
    <w:rsid w:val="009970FB"/>
    <w:rsid w:val="009A06AD"/>
    <w:rsid w:val="009A0D36"/>
    <w:rsid w:val="009A12FF"/>
    <w:rsid w:val="009A1728"/>
    <w:rsid w:val="009A1730"/>
    <w:rsid w:val="009A1C2B"/>
    <w:rsid w:val="009A36CB"/>
    <w:rsid w:val="009A442D"/>
    <w:rsid w:val="009A47EF"/>
    <w:rsid w:val="009A490F"/>
    <w:rsid w:val="009A53DF"/>
    <w:rsid w:val="009A6AEE"/>
    <w:rsid w:val="009A6C55"/>
    <w:rsid w:val="009A6D50"/>
    <w:rsid w:val="009A7384"/>
    <w:rsid w:val="009A7536"/>
    <w:rsid w:val="009A7755"/>
    <w:rsid w:val="009B0502"/>
    <w:rsid w:val="009B0C60"/>
    <w:rsid w:val="009B114B"/>
    <w:rsid w:val="009B1192"/>
    <w:rsid w:val="009B16D1"/>
    <w:rsid w:val="009B1910"/>
    <w:rsid w:val="009B2009"/>
    <w:rsid w:val="009B3762"/>
    <w:rsid w:val="009B3777"/>
    <w:rsid w:val="009B3991"/>
    <w:rsid w:val="009B3CAD"/>
    <w:rsid w:val="009B4014"/>
    <w:rsid w:val="009B4267"/>
    <w:rsid w:val="009B467B"/>
    <w:rsid w:val="009B4884"/>
    <w:rsid w:val="009B4CA6"/>
    <w:rsid w:val="009B4CFD"/>
    <w:rsid w:val="009B4DC4"/>
    <w:rsid w:val="009B4E79"/>
    <w:rsid w:val="009B513A"/>
    <w:rsid w:val="009B55E1"/>
    <w:rsid w:val="009B5758"/>
    <w:rsid w:val="009B5D80"/>
    <w:rsid w:val="009B72A4"/>
    <w:rsid w:val="009B72D8"/>
    <w:rsid w:val="009B7B03"/>
    <w:rsid w:val="009C18EC"/>
    <w:rsid w:val="009C22FB"/>
    <w:rsid w:val="009C22FE"/>
    <w:rsid w:val="009C3233"/>
    <w:rsid w:val="009C377A"/>
    <w:rsid w:val="009C4261"/>
    <w:rsid w:val="009C48CD"/>
    <w:rsid w:val="009C528D"/>
    <w:rsid w:val="009C5AAD"/>
    <w:rsid w:val="009C5C89"/>
    <w:rsid w:val="009C6402"/>
    <w:rsid w:val="009C67A6"/>
    <w:rsid w:val="009C6DDD"/>
    <w:rsid w:val="009C6F74"/>
    <w:rsid w:val="009C79AD"/>
    <w:rsid w:val="009D0057"/>
    <w:rsid w:val="009D0817"/>
    <w:rsid w:val="009D09B8"/>
    <w:rsid w:val="009D0E31"/>
    <w:rsid w:val="009D2957"/>
    <w:rsid w:val="009D2A91"/>
    <w:rsid w:val="009D2AF0"/>
    <w:rsid w:val="009D2BE4"/>
    <w:rsid w:val="009D4236"/>
    <w:rsid w:val="009D5135"/>
    <w:rsid w:val="009D5171"/>
    <w:rsid w:val="009D5DCF"/>
    <w:rsid w:val="009D5F20"/>
    <w:rsid w:val="009D6064"/>
    <w:rsid w:val="009D700F"/>
    <w:rsid w:val="009D7F11"/>
    <w:rsid w:val="009E068E"/>
    <w:rsid w:val="009E06E9"/>
    <w:rsid w:val="009E0791"/>
    <w:rsid w:val="009E0868"/>
    <w:rsid w:val="009E1281"/>
    <w:rsid w:val="009E26D8"/>
    <w:rsid w:val="009E2A2D"/>
    <w:rsid w:val="009E44B4"/>
    <w:rsid w:val="009E4841"/>
    <w:rsid w:val="009E4A9D"/>
    <w:rsid w:val="009E4E5C"/>
    <w:rsid w:val="009E5336"/>
    <w:rsid w:val="009E5473"/>
    <w:rsid w:val="009E56A4"/>
    <w:rsid w:val="009E5AE8"/>
    <w:rsid w:val="009E5D83"/>
    <w:rsid w:val="009E699E"/>
    <w:rsid w:val="009E76C7"/>
    <w:rsid w:val="009E7950"/>
    <w:rsid w:val="009F1106"/>
    <w:rsid w:val="009F1816"/>
    <w:rsid w:val="009F18B5"/>
    <w:rsid w:val="009F1E25"/>
    <w:rsid w:val="009F2389"/>
    <w:rsid w:val="009F23DE"/>
    <w:rsid w:val="009F2F15"/>
    <w:rsid w:val="009F33AA"/>
    <w:rsid w:val="009F34F7"/>
    <w:rsid w:val="009F38C7"/>
    <w:rsid w:val="009F47F9"/>
    <w:rsid w:val="009F4DE5"/>
    <w:rsid w:val="009F50F1"/>
    <w:rsid w:val="009F556C"/>
    <w:rsid w:val="009F5A3C"/>
    <w:rsid w:val="009F5C78"/>
    <w:rsid w:val="009F6A1F"/>
    <w:rsid w:val="009F754E"/>
    <w:rsid w:val="009F7570"/>
    <w:rsid w:val="009F75AE"/>
    <w:rsid w:val="009F7B27"/>
    <w:rsid w:val="00A011B5"/>
    <w:rsid w:val="00A019EC"/>
    <w:rsid w:val="00A01F6A"/>
    <w:rsid w:val="00A01FF7"/>
    <w:rsid w:val="00A024FD"/>
    <w:rsid w:val="00A043AF"/>
    <w:rsid w:val="00A0462B"/>
    <w:rsid w:val="00A058EE"/>
    <w:rsid w:val="00A05952"/>
    <w:rsid w:val="00A05DE9"/>
    <w:rsid w:val="00A05DF6"/>
    <w:rsid w:val="00A06049"/>
    <w:rsid w:val="00A06CC2"/>
    <w:rsid w:val="00A07C89"/>
    <w:rsid w:val="00A101DF"/>
    <w:rsid w:val="00A10C8C"/>
    <w:rsid w:val="00A113D7"/>
    <w:rsid w:val="00A11533"/>
    <w:rsid w:val="00A13445"/>
    <w:rsid w:val="00A137F3"/>
    <w:rsid w:val="00A13974"/>
    <w:rsid w:val="00A1466C"/>
    <w:rsid w:val="00A14B32"/>
    <w:rsid w:val="00A15A36"/>
    <w:rsid w:val="00A160DC"/>
    <w:rsid w:val="00A1626F"/>
    <w:rsid w:val="00A17ACD"/>
    <w:rsid w:val="00A17B72"/>
    <w:rsid w:val="00A17BBA"/>
    <w:rsid w:val="00A203C8"/>
    <w:rsid w:val="00A20872"/>
    <w:rsid w:val="00A20A2D"/>
    <w:rsid w:val="00A2101A"/>
    <w:rsid w:val="00A21098"/>
    <w:rsid w:val="00A2117B"/>
    <w:rsid w:val="00A2128F"/>
    <w:rsid w:val="00A21706"/>
    <w:rsid w:val="00A22510"/>
    <w:rsid w:val="00A22610"/>
    <w:rsid w:val="00A22BA2"/>
    <w:rsid w:val="00A234F8"/>
    <w:rsid w:val="00A23972"/>
    <w:rsid w:val="00A24783"/>
    <w:rsid w:val="00A2534E"/>
    <w:rsid w:val="00A25AEF"/>
    <w:rsid w:val="00A2609A"/>
    <w:rsid w:val="00A260BA"/>
    <w:rsid w:val="00A26290"/>
    <w:rsid w:val="00A26A5C"/>
    <w:rsid w:val="00A26B3A"/>
    <w:rsid w:val="00A27074"/>
    <w:rsid w:val="00A272B8"/>
    <w:rsid w:val="00A2747F"/>
    <w:rsid w:val="00A3199F"/>
    <w:rsid w:val="00A31BC9"/>
    <w:rsid w:val="00A31FD3"/>
    <w:rsid w:val="00A32142"/>
    <w:rsid w:val="00A3278D"/>
    <w:rsid w:val="00A34857"/>
    <w:rsid w:val="00A3489E"/>
    <w:rsid w:val="00A349B4"/>
    <w:rsid w:val="00A34EBB"/>
    <w:rsid w:val="00A35A28"/>
    <w:rsid w:val="00A363B6"/>
    <w:rsid w:val="00A36BEF"/>
    <w:rsid w:val="00A40024"/>
    <w:rsid w:val="00A4055E"/>
    <w:rsid w:val="00A41242"/>
    <w:rsid w:val="00A41CCA"/>
    <w:rsid w:val="00A425B3"/>
    <w:rsid w:val="00A425B9"/>
    <w:rsid w:val="00A4291E"/>
    <w:rsid w:val="00A437BF"/>
    <w:rsid w:val="00A44CFA"/>
    <w:rsid w:val="00A44EFF"/>
    <w:rsid w:val="00A45D3B"/>
    <w:rsid w:val="00A45FA8"/>
    <w:rsid w:val="00A464C0"/>
    <w:rsid w:val="00A46A5D"/>
    <w:rsid w:val="00A46AB1"/>
    <w:rsid w:val="00A474A6"/>
    <w:rsid w:val="00A47E5D"/>
    <w:rsid w:val="00A50588"/>
    <w:rsid w:val="00A512E4"/>
    <w:rsid w:val="00A5147A"/>
    <w:rsid w:val="00A52159"/>
    <w:rsid w:val="00A52554"/>
    <w:rsid w:val="00A52F0D"/>
    <w:rsid w:val="00A5367B"/>
    <w:rsid w:val="00A5371D"/>
    <w:rsid w:val="00A53B15"/>
    <w:rsid w:val="00A54292"/>
    <w:rsid w:val="00A5500E"/>
    <w:rsid w:val="00A55FE4"/>
    <w:rsid w:val="00A565E7"/>
    <w:rsid w:val="00A56C0F"/>
    <w:rsid w:val="00A57643"/>
    <w:rsid w:val="00A576F6"/>
    <w:rsid w:val="00A5775F"/>
    <w:rsid w:val="00A60999"/>
    <w:rsid w:val="00A617C9"/>
    <w:rsid w:val="00A6199B"/>
    <w:rsid w:val="00A61B1D"/>
    <w:rsid w:val="00A62B84"/>
    <w:rsid w:val="00A64D15"/>
    <w:rsid w:val="00A654A6"/>
    <w:rsid w:val="00A655A8"/>
    <w:rsid w:val="00A65F6B"/>
    <w:rsid w:val="00A66AB3"/>
    <w:rsid w:val="00A67226"/>
    <w:rsid w:val="00A6763C"/>
    <w:rsid w:val="00A67A04"/>
    <w:rsid w:val="00A67F34"/>
    <w:rsid w:val="00A701A6"/>
    <w:rsid w:val="00A7038C"/>
    <w:rsid w:val="00A706F7"/>
    <w:rsid w:val="00A70CAE"/>
    <w:rsid w:val="00A7100E"/>
    <w:rsid w:val="00A711E0"/>
    <w:rsid w:val="00A71C3E"/>
    <w:rsid w:val="00A71E5B"/>
    <w:rsid w:val="00A725EC"/>
    <w:rsid w:val="00A72931"/>
    <w:rsid w:val="00A72FC7"/>
    <w:rsid w:val="00A7482D"/>
    <w:rsid w:val="00A74BF3"/>
    <w:rsid w:val="00A75205"/>
    <w:rsid w:val="00A759BE"/>
    <w:rsid w:val="00A773F8"/>
    <w:rsid w:val="00A77D7A"/>
    <w:rsid w:val="00A77E90"/>
    <w:rsid w:val="00A80958"/>
    <w:rsid w:val="00A80BAA"/>
    <w:rsid w:val="00A80F19"/>
    <w:rsid w:val="00A810CF"/>
    <w:rsid w:val="00A81A6F"/>
    <w:rsid w:val="00A81A7E"/>
    <w:rsid w:val="00A836E1"/>
    <w:rsid w:val="00A8386B"/>
    <w:rsid w:val="00A848E0"/>
    <w:rsid w:val="00A84C10"/>
    <w:rsid w:val="00A84F96"/>
    <w:rsid w:val="00A8512B"/>
    <w:rsid w:val="00A859D4"/>
    <w:rsid w:val="00A859FC"/>
    <w:rsid w:val="00A85FF1"/>
    <w:rsid w:val="00A8653C"/>
    <w:rsid w:val="00A865A3"/>
    <w:rsid w:val="00A867BE"/>
    <w:rsid w:val="00A869CB"/>
    <w:rsid w:val="00A87827"/>
    <w:rsid w:val="00A879E4"/>
    <w:rsid w:val="00A87D9A"/>
    <w:rsid w:val="00A87F12"/>
    <w:rsid w:val="00A910CD"/>
    <w:rsid w:val="00A92243"/>
    <w:rsid w:val="00A924A9"/>
    <w:rsid w:val="00A92604"/>
    <w:rsid w:val="00A92B68"/>
    <w:rsid w:val="00A93184"/>
    <w:rsid w:val="00A932A4"/>
    <w:rsid w:val="00A93E46"/>
    <w:rsid w:val="00A94B6D"/>
    <w:rsid w:val="00A95101"/>
    <w:rsid w:val="00A9519F"/>
    <w:rsid w:val="00A952BB"/>
    <w:rsid w:val="00A95D8D"/>
    <w:rsid w:val="00A96A7B"/>
    <w:rsid w:val="00A96B3F"/>
    <w:rsid w:val="00A96C74"/>
    <w:rsid w:val="00A96E2E"/>
    <w:rsid w:val="00A9776B"/>
    <w:rsid w:val="00AA008B"/>
    <w:rsid w:val="00AA09FA"/>
    <w:rsid w:val="00AA0CC9"/>
    <w:rsid w:val="00AA11B0"/>
    <w:rsid w:val="00AA1856"/>
    <w:rsid w:val="00AA20E2"/>
    <w:rsid w:val="00AA2C6B"/>
    <w:rsid w:val="00AA2D14"/>
    <w:rsid w:val="00AA2D48"/>
    <w:rsid w:val="00AA333C"/>
    <w:rsid w:val="00AA370D"/>
    <w:rsid w:val="00AA3906"/>
    <w:rsid w:val="00AA3A58"/>
    <w:rsid w:val="00AA3D5F"/>
    <w:rsid w:val="00AA407D"/>
    <w:rsid w:val="00AA4860"/>
    <w:rsid w:val="00AA4F40"/>
    <w:rsid w:val="00AA51DC"/>
    <w:rsid w:val="00AA552D"/>
    <w:rsid w:val="00AA57D7"/>
    <w:rsid w:val="00AA5E99"/>
    <w:rsid w:val="00AA65E0"/>
    <w:rsid w:val="00AA6625"/>
    <w:rsid w:val="00AA6B33"/>
    <w:rsid w:val="00AA78E3"/>
    <w:rsid w:val="00AA7F62"/>
    <w:rsid w:val="00AB0BBC"/>
    <w:rsid w:val="00AB0FCD"/>
    <w:rsid w:val="00AB2336"/>
    <w:rsid w:val="00AB2894"/>
    <w:rsid w:val="00AB34AD"/>
    <w:rsid w:val="00AB5700"/>
    <w:rsid w:val="00AB61DA"/>
    <w:rsid w:val="00AB6517"/>
    <w:rsid w:val="00AB6EA5"/>
    <w:rsid w:val="00AB7089"/>
    <w:rsid w:val="00AB7F37"/>
    <w:rsid w:val="00AC031F"/>
    <w:rsid w:val="00AC1B5F"/>
    <w:rsid w:val="00AC2515"/>
    <w:rsid w:val="00AC2C1C"/>
    <w:rsid w:val="00AC2C98"/>
    <w:rsid w:val="00AC374B"/>
    <w:rsid w:val="00AC3916"/>
    <w:rsid w:val="00AC3A79"/>
    <w:rsid w:val="00AC3EE4"/>
    <w:rsid w:val="00AC4035"/>
    <w:rsid w:val="00AC41B7"/>
    <w:rsid w:val="00AC47F7"/>
    <w:rsid w:val="00AC4EDE"/>
    <w:rsid w:val="00AC50A8"/>
    <w:rsid w:val="00AC5232"/>
    <w:rsid w:val="00AC5A97"/>
    <w:rsid w:val="00AC5B42"/>
    <w:rsid w:val="00AC5E0D"/>
    <w:rsid w:val="00AC6332"/>
    <w:rsid w:val="00AC6559"/>
    <w:rsid w:val="00AC6E14"/>
    <w:rsid w:val="00AC78B6"/>
    <w:rsid w:val="00AC7D63"/>
    <w:rsid w:val="00AD069B"/>
    <w:rsid w:val="00AD0E49"/>
    <w:rsid w:val="00AD0E7E"/>
    <w:rsid w:val="00AD0EC2"/>
    <w:rsid w:val="00AD0ECF"/>
    <w:rsid w:val="00AD1126"/>
    <w:rsid w:val="00AD159C"/>
    <w:rsid w:val="00AD1C18"/>
    <w:rsid w:val="00AD1E29"/>
    <w:rsid w:val="00AD1ED6"/>
    <w:rsid w:val="00AD2149"/>
    <w:rsid w:val="00AD271C"/>
    <w:rsid w:val="00AD2BEC"/>
    <w:rsid w:val="00AD3A96"/>
    <w:rsid w:val="00AD3F6B"/>
    <w:rsid w:val="00AD416E"/>
    <w:rsid w:val="00AD5675"/>
    <w:rsid w:val="00AD5720"/>
    <w:rsid w:val="00AD5835"/>
    <w:rsid w:val="00AD5D97"/>
    <w:rsid w:val="00AD5FCE"/>
    <w:rsid w:val="00AD6199"/>
    <w:rsid w:val="00AD63F5"/>
    <w:rsid w:val="00AD6C37"/>
    <w:rsid w:val="00AD6C67"/>
    <w:rsid w:val="00AD762A"/>
    <w:rsid w:val="00AD7C16"/>
    <w:rsid w:val="00AD7F12"/>
    <w:rsid w:val="00AE12B5"/>
    <w:rsid w:val="00AE1FEC"/>
    <w:rsid w:val="00AE23CE"/>
    <w:rsid w:val="00AE23E6"/>
    <w:rsid w:val="00AE290D"/>
    <w:rsid w:val="00AE3834"/>
    <w:rsid w:val="00AE3C6B"/>
    <w:rsid w:val="00AE4362"/>
    <w:rsid w:val="00AE4B6F"/>
    <w:rsid w:val="00AE4FB9"/>
    <w:rsid w:val="00AE53E5"/>
    <w:rsid w:val="00AE5A6D"/>
    <w:rsid w:val="00AE5AA7"/>
    <w:rsid w:val="00AE5BD5"/>
    <w:rsid w:val="00AE662D"/>
    <w:rsid w:val="00AE66FB"/>
    <w:rsid w:val="00AE6803"/>
    <w:rsid w:val="00AE6D45"/>
    <w:rsid w:val="00AE6FFD"/>
    <w:rsid w:val="00AE7609"/>
    <w:rsid w:val="00AE7758"/>
    <w:rsid w:val="00AE7EE0"/>
    <w:rsid w:val="00AF00F6"/>
    <w:rsid w:val="00AF02BE"/>
    <w:rsid w:val="00AF0630"/>
    <w:rsid w:val="00AF151A"/>
    <w:rsid w:val="00AF1992"/>
    <w:rsid w:val="00AF48F6"/>
    <w:rsid w:val="00AF58C8"/>
    <w:rsid w:val="00AF5A3F"/>
    <w:rsid w:val="00AF6436"/>
    <w:rsid w:val="00AF6B53"/>
    <w:rsid w:val="00AF6E0A"/>
    <w:rsid w:val="00AF74B4"/>
    <w:rsid w:val="00AF7DB2"/>
    <w:rsid w:val="00B0159B"/>
    <w:rsid w:val="00B015EA"/>
    <w:rsid w:val="00B01642"/>
    <w:rsid w:val="00B02A80"/>
    <w:rsid w:val="00B033D4"/>
    <w:rsid w:val="00B03816"/>
    <w:rsid w:val="00B03DD0"/>
    <w:rsid w:val="00B03E89"/>
    <w:rsid w:val="00B04325"/>
    <w:rsid w:val="00B04411"/>
    <w:rsid w:val="00B0537B"/>
    <w:rsid w:val="00B054D9"/>
    <w:rsid w:val="00B05A55"/>
    <w:rsid w:val="00B06872"/>
    <w:rsid w:val="00B07023"/>
    <w:rsid w:val="00B0733B"/>
    <w:rsid w:val="00B07DF7"/>
    <w:rsid w:val="00B11C93"/>
    <w:rsid w:val="00B1255B"/>
    <w:rsid w:val="00B12FE1"/>
    <w:rsid w:val="00B13997"/>
    <w:rsid w:val="00B13E02"/>
    <w:rsid w:val="00B13E16"/>
    <w:rsid w:val="00B14222"/>
    <w:rsid w:val="00B14281"/>
    <w:rsid w:val="00B14962"/>
    <w:rsid w:val="00B151FC"/>
    <w:rsid w:val="00B15715"/>
    <w:rsid w:val="00B15722"/>
    <w:rsid w:val="00B15793"/>
    <w:rsid w:val="00B15C98"/>
    <w:rsid w:val="00B1673F"/>
    <w:rsid w:val="00B16C0D"/>
    <w:rsid w:val="00B16D0B"/>
    <w:rsid w:val="00B17F57"/>
    <w:rsid w:val="00B201E6"/>
    <w:rsid w:val="00B20946"/>
    <w:rsid w:val="00B219C7"/>
    <w:rsid w:val="00B22121"/>
    <w:rsid w:val="00B222AE"/>
    <w:rsid w:val="00B2293C"/>
    <w:rsid w:val="00B22D84"/>
    <w:rsid w:val="00B23BB1"/>
    <w:rsid w:val="00B246FF"/>
    <w:rsid w:val="00B247AE"/>
    <w:rsid w:val="00B24C13"/>
    <w:rsid w:val="00B26C50"/>
    <w:rsid w:val="00B2766C"/>
    <w:rsid w:val="00B30188"/>
    <w:rsid w:val="00B3051F"/>
    <w:rsid w:val="00B31122"/>
    <w:rsid w:val="00B31803"/>
    <w:rsid w:val="00B31875"/>
    <w:rsid w:val="00B319FC"/>
    <w:rsid w:val="00B32693"/>
    <w:rsid w:val="00B32ED5"/>
    <w:rsid w:val="00B336B8"/>
    <w:rsid w:val="00B3384C"/>
    <w:rsid w:val="00B338E7"/>
    <w:rsid w:val="00B347B4"/>
    <w:rsid w:val="00B34D8D"/>
    <w:rsid w:val="00B3583D"/>
    <w:rsid w:val="00B35907"/>
    <w:rsid w:val="00B35D58"/>
    <w:rsid w:val="00B360B2"/>
    <w:rsid w:val="00B36568"/>
    <w:rsid w:val="00B37E15"/>
    <w:rsid w:val="00B40DF8"/>
    <w:rsid w:val="00B411AC"/>
    <w:rsid w:val="00B41694"/>
    <w:rsid w:val="00B41C21"/>
    <w:rsid w:val="00B41FE6"/>
    <w:rsid w:val="00B426FD"/>
    <w:rsid w:val="00B43A3C"/>
    <w:rsid w:val="00B43A64"/>
    <w:rsid w:val="00B44159"/>
    <w:rsid w:val="00B44A3B"/>
    <w:rsid w:val="00B44B51"/>
    <w:rsid w:val="00B45172"/>
    <w:rsid w:val="00B4534D"/>
    <w:rsid w:val="00B45AB0"/>
    <w:rsid w:val="00B45BC5"/>
    <w:rsid w:val="00B45FA4"/>
    <w:rsid w:val="00B46184"/>
    <w:rsid w:val="00B47FF6"/>
    <w:rsid w:val="00B5008E"/>
    <w:rsid w:val="00B5013E"/>
    <w:rsid w:val="00B501FA"/>
    <w:rsid w:val="00B5025F"/>
    <w:rsid w:val="00B50EFB"/>
    <w:rsid w:val="00B5145F"/>
    <w:rsid w:val="00B516D8"/>
    <w:rsid w:val="00B517D6"/>
    <w:rsid w:val="00B519B9"/>
    <w:rsid w:val="00B521B4"/>
    <w:rsid w:val="00B52F9D"/>
    <w:rsid w:val="00B530AD"/>
    <w:rsid w:val="00B53133"/>
    <w:rsid w:val="00B53788"/>
    <w:rsid w:val="00B538E8"/>
    <w:rsid w:val="00B54235"/>
    <w:rsid w:val="00B545CC"/>
    <w:rsid w:val="00B549CD"/>
    <w:rsid w:val="00B54A18"/>
    <w:rsid w:val="00B54A7A"/>
    <w:rsid w:val="00B5644F"/>
    <w:rsid w:val="00B56941"/>
    <w:rsid w:val="00B56DAA"/>
    <w:rsid w:val="00B57A17"/>
    <w:rsid w:val="00B60864"/>
    <w:rsid w:val="00B60B72"/>
    <w:rsid w:val="00B60E78"/>
    <w:rsid w:val="00B616E1"/>
    <w:rsid w:val="00B61864"/>
    <w:rsid w:val="00B61882"/>
    <w:rsid w:val="00B6254B"/>
    <w:rsid w:val="00B62560"/>
    <w:rsid w:val="00B6272D"/>
    <w:rsid w:val="00B62A08"/>
    <w:rsid w:val="00B63212"/>
    <w:rsid w:val="00B637CE"/>
    <w:rsid w:val="00B640B4"/>
    <w:rsid w:val="00B6443F"/>
    <w:rsid w:val="00B646C9"/>
    <w:rsid w:val="00B64769"/>
    <w:rsid w:val="00B64B2A"/>
    <w:rsid w:val="00B64D7C"/>
    <w:rsid w:val="00B6564D"/>
    <w:rsid w:val="00B669C9"/>
    <w:rsid w:val="00B66A62"/>
    <w:rsid w:val="00B67037"/>
    <w:rsid w:val="00B7102F"/>
    <w:rsid w:val="00B710CC"/>
    <w:rsid w:val="00B71305"/>
    <w:rsid w:val="00B716B7"/>
    <w:rsid w:val="00B71704"/>
    <w:rsid w:val="00B7326E"/>
    <w:rsid w:val="00B732F2"/>
    <w:rsid w:val="00B747C7"/>
    <w:rsid w:val="00B748AB"/>
    <w:rsid w:val="00B748CD"/>
    <w:rsid w:val="00B7497C"/>
    <w:rsid w:val="00B74CB6"/>
    <w:rsid w:val="00B7514D"/>
    <w:rsid w:val="00B752F7"/>
    <w:rsid w:val="00B75797"/>
    <w:rsid w:val="00B75893"/>
    <w:rsid w:val="00B75A1D"/>
    <w:rsid w:val="00B75BAD"/>
    <w:rsid w:val="00B75C66"/>
    <w:rsid w:val="00B765A8"/>
    <w:rsid w:val="00B76828"/>
    <w:rsid w:val="00B76C42"/>
    <w:rsid w:val="00B7706E"/>
    <w:rsid w:val="00B774D6"/>
    <w:rsid w:val="00B7763F"/>
    <w:rsid w:val="00B80AF1"/>
    <w:rsid w:val="00B81159"/>
    <w:rsid w:val="00B813A7"/>
    <w:rsid w:val="00B81532"/>
    <w:rsid w:val="00B8181C"/>
    <w:rsid w:val="00B81EB2"/>
    <w:rsid w:val="00B820E2"/>
    <w:rsid w:val="00B822D5"/>
    <w:rsid w:val="00B82896"/>
    <w:rsid w:val="00B82CD7"/>
    <w:rsid w:val="00B8335D"/>
    <w:rsid w:val="00B84196"/>
    <w:rsid w:val="00B842AA"/>
    <w:rsid w:val="00B85059"/>
    <w:rsid w:val="00B85100"/>
    <w:rsid w:val="00B852AD"/>
    <w:rsid w:val="00B8563C"/>
    <w:rsid w:val="00B86D06"/>
    <w:rsid w:val="00B86EC0"/>
    <w:rsid w:val="00B871D8"/>
    <w:rsid w:val="00B87D59"/>
    <w:rsid w:val="00B87F85"/>
    <w:rsid w:val="00B90CE7"/>
    <w:rsid w:val="00B90CF9"/>
    <w:rsid w:val="00B9133F"/>
    <w:rsid w:val="00B92BA7"/>
    <w:rsid w:val="00B93839"/>
    <w:rsid w:val="00B93A68"/>
    <w:rsid w:val="00B93AA9"/>
    <w:rsid w:val="00B93EB3"/>
    <w:rsid w:val="00B93F96"/>
    <w:rsid w:val="00B95FBE"/>
    <w:rsid w:val="00B9687C"/>
    <w:rsid w:val="00B96AEF"/>
    <w:rsid w:val="00B96C51"/>
    <w:rsid w:val="00B975F3"/>
    <w:rsid w:val="00B97801"/>
    <w:rsid w:val="00B97F47"/>
    <w:rsid w:val="00BA0112"/>
    <w:rsid w:val="00BA0B99"/>
    <w:rsid w:val="00BA0BAD"/>
    <w:rsid w:val="00BA0D15"/>
    <w:rsid w:val="00BA1B5E"/>
    <w:rsid w:val="00BA1DE8"/>
    <w:rsid w:val="00BA1DF8"/>
    <w:rsid w:val="00BA2055"/>
    <w:rsid w:val="00BA286F"/>
    <w:rsid w:val="00BA4F70"/>
    <w:rsid w:val="00BA53A4"/>
    <w:rsid w:val="00BA564D"/>
    <w:rsid w:val="00BA5E37"/>
    <w:rsid w:val="00BA6509"/>
    <w:rsid w:val="00BA6EB2"/>
    <w:rsid w:val="00BA79EB"/>
    <w:rsid w:val="00BA7D66"/>
    <w:rsid w:val="00BB21A7"/>
    <w:rsid w:val="00BB244F"/>
    <w:rsid w:val="00BB262E"/>
    <w:rsid w:val="00BB2744"/>
    <w:rsid w:val="00BB2D07"/>
    <w:rsid w:val="00BB36D9"/>
    <w:rsid w:val="00BB39DB"/>
    <w:rsid w:val="00BB3C47"/>
    <w:rsid w:val="00BB4184"/>
    <w:rsid w:val="00BB443E"/>
    <w:rsid w:val="00BB4700"/>
    <w:rsid w:val="00BB4714"/>
    <w:rsid w:val="00BB48CB"/>
    <w:rsid w:val="00BB4CBD"/>
    <w:rsid w:val="00BB52C5"/>
    <w:rsid w:val="00BB602E"/>
    <w:rsid w:val="00BB6504"/>
    <w:rsid w:val="00BB73A9"/>
    <w:rsid w:val="00BB747F"/>
    <w:rsid w:val="00BB7CBC"/>
    <w:rsid w:val="00BB7DFC"/>
    <w:rsid w:val="00BC0182"/>
    <w:rsid w:val="00BC01EF"/>
    <w:rsid w:val="00BC03F2"/>
    <w:rsid w:val="00BC0512"/>
    <w:rsid w:val="00BC060D"/>
    <w:rsid w:val="00BC083E"/>
    <w:rsid w:val="00BC124C"/>
    <w:rsid w:val="00BC1697"/>
    <w:rsid w:val="00BC1CEC"/>
    <w:rsid w:val="00BC373D"/>
    <w:rsid w:val="00BC3849"/>
    <w:rsid w:val="00BC398B"/>
    <w:rsid w:val="00BC39D7"/>
    <w:rsid w:val="00BC415A"/>
    <w:rsid w:val="00BC43C2"/>
    <w:rsid w:val="00BC4628"/>
    <w:rsid w:val="00BC46E1"/>
    <w:rsid w:val="00BC520E"/>
    <w:rsid w:val="00BC5A28"/>
    <w:rsid w:val="00BC68E4"/>
    <w:rsid w:val="00BC6BA8"/>
    <w:rsid w:val="00BC6D12"/>
    <w:rsid w:val="00BC6DE8"/>
    <w:rsid w:val="00BC74EA"/>
    <w:rsid w:val="00BC7EE9"/>
    <w:rsid w:val="00BD046F"/>
    <w:rsid w:val="00BD28B3"/>
    <w:rsid w:val="00BD2D5D"/>
    <w:rsid w:val="00BD2E36"/>
    <w:rsid w:val="00BD3537"/>
    <w:rsid w:val="00BD43C5"/>
    <w:rsid w:val="00BD4D47"/>
    <w:rsid w:val="00BD5BED"/>
    <w:rsid w:val="00BD5E7B"/>
    <w:rsid w:val="00BD6164"/>
    <w:rsid w:val="00BD61F0"/>
    <w:rsid w:val="00BD6FD7"/>
    <w:rsid w:val="00BD7CD3"/>
    <w:rsid w:val="00BE0037"/>
    <w:rsid w:val="00BE0459"/>
    <w:rsid w:val="00BE213F"/>
    <w:rsid w:val="00BE2261"/>
    <w:rsid w:val="00BE253C"/>
    <w:rsid w:val="00BE39A1"/>
    <w:rsid w:val="00BE39E7"/>
    <w:rsid w:val="00BE41D9"/>
    <w:rsid w:val="00BE4ADF"/>
    <w:rsid w:val="00BE4FF6"/>
    <w:rsid w:val="00BE5024"/>
    <w:rsid w:val="00BE55CD"/>
    <w:rsid w:val="00BE5622"/>
    <w:rsid w:val="00BE5BE0"/>
    <w:rsid w:val="00BE621F"/>
    <w:rsid w:val="00BE63F1"/>
    <w:rsid w:val="00BE6A2C"/>
    <w:rsid w:val="00BE7755"/>
    <w:rsid w:val="00BE783A"/>
    <w:rsid w:val="00BE78FB"/>
    <w:rsid w:val="00BE7E58"/>
    <w:rsid w:val="00BF0360"/>
    <w:rsid w:val="00BF0433"/>
    <w:rsid w:val="00BF05BC"/>
    <w:rsid w:val="00BF199E"/>
    <w:rsid w:val="00BF2B39"/>
    <w:rsid w:val="00BF3084"/>
    <w:rsid w:val="00BF4B79"/>
    <w:rsid w:val="00BF4E63"/>
    <w:rsid w:val="00BF5110"/>
    <w:rsid w:val="00BF53F5"/>
    <w:rsid w:val="00BF5630"/>
    <w:rsid w:val="00BF5705"/>
    <w:rsid w:val="00BF5822"/>
    <w:rsid w:val="00BF6D7D"/>
    <w:rsid w:val="00BF7D08"/>
    <w:rsid w:val="00C00347"/>
    <w:rsid w:val="00C00AEE"/>
    <w:rsid w:val="00C01A21"/>
    <w:rsid w:val="00C01F04"/>
    <w:rsid w:val="00C02175"/>
    <w:rsid w:val="00C02290"/>
    <w:rsid w:val="00C02329"/>
    <w:rsid w:val="00C02428"/>
    <w:rsid w:val="00C028C2"/>
    <w:rsid w:val="00C03E04"/>
    <w:rsid w:val="00C03E47"/>
    <w:rsid w:val="00C041F8"/>
    <w:rsid w:val="00C043BC"/>
    <w:rsid w:val="00C0480A"/>
    <w:rsid w:val="00C04B39"/>
    <w:rsid w:val="00C04CAF"/>
    <w:rsid w:val="00C0539B"/>
    <w:rsid w:val="00C05AC0"/>
    <w:rsid w:val="00C064B5"/>
    <w:rsid w:val="00C06C85"/>
    <w:rsid w:val="00C101BF"/>
    <w:rsid w:val="00C107EE"/>
    <w:rsid w:val="00C12522"/>
    <w:rsid w:val="00C12BBA"/>
    <w:rsid w:val="00C13A81"/>
    <w:rsid w:val="00C14045"/>
    <w:rsid w:val="00C149B7"/>
    <w:rsid w:val="00C14D45"/>
    <w:rsid w:val="00C14EB8"/>
    <w:rsid w:val="00C15B74"/>
    <w:rsid w:val="00C15DC3"/>
    <w:rsid w:val="00C1640B"/>
    <w:rsid w:val="00C16917"/>
    <w:rsid w:val="00C173B8"/>
    <w:rsid w:val="00C173E3"/>
    <w:rsid w:val="00C17842"/>
    <w:rsid w:val="00C17A3F"/>
    <w:rsid w:val="00C20050"/>
    <w:rsid w:val="00C20BD1"/>
    <w:rsid w:val="00C20C48"/>
    <w:rsid w:val="00C20FAE"/>
    <w:rsid w:val="00C20FFD"/>
    <w:rsid w:val="00C21B77"/>
    <w:rsid w:val="00C222CB"/>
    <w:rsid w:val="00C25644"/>
    <w:rsid w:val="00C307DC"/>
    <w:rsid w:val="00C30934"/>
    <w:rsid w:val="00C31BCA"/>
    <w:rsid w:val="00C31DE4"/>
    <w:rsid w:val="00C31F16"/>
    <w:rsid w:val="00C328AC"/>
    <w:rsid w:val="00C337EC"/>
    <w:rsid w:val="00C34417"/>
    <w:rsid w:val="00C34998"/>
    <w:rsid w:val="00C34B4D"/>
    <w:rsid w:val="00C35158"/>
    <w:rsid w:val="00C35425"/>
    <w:rsid w:val="00C35549"/>
    <w:rsid w:val="00C35952"/>
    <w:rsid w:val="00C3609E"/>
    <w:rsid w:val="00C36148"/>
    <w:rsid w:val="00C36156"/>
    <w:rsid w:val="00C363BC"/>
    <w:rsid w:val="00C363CC"/>
    <w:rsid w:val="00C3725F"/>
    <w:rsid w:val="00C37EA9"/>
    <w:rsid w:val="00C409A7"/>
    <w:rsid w:val="00C41B1A"/>
    <w:rsid w:val="00C420C0"/>
    <w:rsid w:val="00C42B74"/>
    <w:rsid w:val="00C42E96"/>
    <w:rsid w:val="00C43589"/>
    <w:rsid w:val="00C44560"/>
    <w:rsid w:val="00C447D7"/>
    <w:rsid w:val="00C44A37"/>
    <w:rsid w:val="00C44CF3"/>
    <w:rsid w:val="00C4650A"/>
    <w:rsid w:val="00C4668B"/>
    <w:rsid w:val="00C46E10"/>
    <w:rsid w:val="00C47220"/>
    <w:rsid w:val="00C4750A"/>
    <w:rsid w:val="00C47DA0"/>
    <w:rsid w:val="00C47E56"/>
    <w:rsid w:val="00C504AE"/>
    <w:rsid w:val="00C50BBD"/>
    <w:rsid w:val="00C50C45"/>
    <w:rsid w:val="00C50FC0"/>
    <w:rsid w:val="00C51017"/>
    <w:rsid w:val="00C5211D"/>
    <w:rsid w:val="00C52274"/>
    <w:rsid w:val="00C52671"/>
    <w:rsid w:val="00C52C2C"/>
    <w:rsid w:val="00C52D3E"/>
    <w:rsid w:val="00C5333D"/>
    <w:rsid w:val="00C53640"/>
    <w:rsid w:val="00C53663"/>
    <w:rsid w:val="00C543C8"/>
    <w:rsid w:val="00C54853"/>
    <w:rsid w:val="00C54F36"/>
    <w:rsid w:val="00C5715B"/>
    <w:rsid w:val="00C575B3"/>
    <w:rsid w:val="00C5761A"/>
    <w:rsid w:val="00C6017B"/>
    <w:rsid w:val="00C60F38"/>
    <w:rsid w:val="00C6151D"/>
    <w:rsid w:val="00C61FAA"/>
    <w:rsid w:val="00C625FD"/>
    <w:rsid w:val="00C62BCC"/>
    <w:rsid w:val="00C6457E"/>
    <w:rsid w:val="00C646E7"/>
    <w:rsid w:val="00C64770"/>
    <w:rsid w:val="00C65592"/>
    <w:rsid w:val="00C65D9F"/>
    <w:rsid w:val="00C671D0"/>
    <w:rsid w:val="00C67AC1"/>
    <w:rsid w:val="00C70EAB"/>
    <w:rsid w:val="00C70FAE"/>
    <w:rsid w:val="00C71118"/>
    <w:rsid w:val="00C714B6"/>
    <w:rsid w:val="00C71E29"/>
    <w:rsid w:val="00C7288F"/>
    <w:rsid w:val="00C72E99"/>
    <w:rsid w:val="00C738B8"/>
    <w:rsid w:val="00C73AE5"/>
    <w:rsid w:val="00C73B40"/>
    <w:rsid w:val="00C73B95"/>
    <w:rsid w:val="00C73C99"/>
    <w:rsid w:val="00C7424A"/>
    <w:rsid w:val="00C742B1"/>
    <w:rsid w:val="00C746A3"/>
    <w:rsid w:val="00C75A21"/>
    <w:rsid w:val="00C76893"/>
    <w:rsid w:val="00C76E2A"/>
    <w:rsid w:val="00C774C1"/>
    <w:rsid w:val="00C775EE"/>
    <w:rsid w:val="00C777F4"/>
    <w:rsid w:val="00C77A4B"/>
    <w:rsid w:val="00C801B6"/>
    <w:rsid w:val="00C81317"/>
    <w:rsid w:val="00C8213A"/>
    <w:rsid w:val="00C82243"/>
    <w:rsid w:val="00C82A85"/>
    <w:rsid w:val="00C835C5"/>
    <w:rsid w:val="00C83B36"/>
    <w:rsid w:val="00C84114"/>
    <w:rsid w:val="00C85700"/>
    <w:rsid w:val="00C86C0E"/>
    <w:rsid w:val="00C86D6F"/>
    <w:rsid w:val="00C87022"/>
    <w:rsid w:val="00C87365"/>
    <w:rsid w:val="00C87850"/>
    <w:rsid w:val="00C904D1"/>
    <w:rsid w:val="00C907DA"/>
    <w:rsid w:val="00C90B63"/>
    <w:rsid w:val="00C923C2"/>
    <w:rsid w:val="00C9298A"/>
    <w:rsid w:val="00C92C96"/>
    <w:rsid w:val="00C93307"/>
    <w:rsid w:val="00C94413"/>
    <w:rsid w:val="00C94793"/>
    <w:rsid w:val="00C9497D"/>
    <w:rsid w:val="00C94AB8"/>
    <w:rsid w:val="00C961BB"/>
    <w:rsid w:val="00C96705"/>
    <w:rsid w:val="00C96808"/>
    <w:rsid w:val="00C96ABD"/>
    <w:rsid w:val="00C971CF"/>
    <w:rsid w:val="00C97ADA"/>
    <w:rsid w:val="00CA00EE"/>
    <w:rsid w:val="00CA05F8"/>
    <w:rsid w:val="00CA0B6F"/>
    <w:rsid w:val="00CA12BF"/>
    <w:rsid w:val="00CA14CA"/>
    <w:rsid w:val="00CA1C09"/>
    <w:rsid w:val="00CA1E92"/>
    <w:rsid w:val="00CA2090"/>
    <w:rsid w:val="00CA2EA0"/>
    <w:rsid w:val="00CA2F89"/>
    <w:rsid w:val="00CA30FA"/>
    <w:rsid w:val="00CA366F"/>
    <w:rsid w:val="00CA4209"/>
    <w:rsid w:val="00CA4516"/>
    <w:rsid w:val="00CA4CCD"/>
    <w:rsid w:val="00CA58A3"/>
    <w:rsid w:val="00CA5D1A"/>
    <w:rsid w:val="00CA608E"/>
    <w:rsid w:val="00CA6C3C"/>
    <w:rsid w:val="00CA750F"/>
    <w:rsid w:val="00CA7AB3"/>
    <w:rsid w:val="00CA7B8B"/>
    <w:rsid w:val="00CB0319"/>
    <w:rsid w:val="00CB1BB6"/>
    <w:rsid w:val="00CB2006"/>
    <w:rsid w:val="00CB207F"/>
    <w:rsid w:val="00CB242F"/>
    <w:rsid w:val="00CB31C0"/>
    <w:rsid w:val="00CB3227"/>
    <w:rsid w:val="00CB4332"/>
    <w:rsid w:val="00CB5A31"/>
    <w:rsid w:val="00CB6740"/>
    <w:rsid w:val="00CB6E11"/>
    <w:rsid w:val="00CB6ED5"/>
    <w:rsid w:val="00CB75BE"/>
    <w:rsid w:val="00CB7B79"/>
    <w:rsid w:val="00CC04D6"/>
    <w:rsid w:val="00CC1A58"/>
    <w:rsid w:val="00CC2070"/>
    <w:rsid w:val="00CC21C8"/>
    <w:rsid w:val="00CC24C9"/>
    <w:rsid w:val="00CC26A7"/>
    <w:rsid w:val="00CC2D19"/>
    <w:rsid w:val="00CC2F16"/>
    <w:rsid w:val="00CC3627"/>
    <w:rsid w:val="00CC4656"/>
    <w:rsid w:val="00CC5513"/>
    <w:rsid w:val="00CC568F"/>
    <w:rsid w:val="00CC5DDB"/>
    <w:rsid w:val="00CC6615"/>
    <w:rsid w:val="00CC6A5E"/>
    <w:rsid w:val="00CC6A94"/>
    <w:rsid w:val="00CC71A9"/>
    <w:rsid w:val="00CC72C3"/>
    <w:rsid w:val="00CC747A"/>
    <w:rsid w:val="00CC7608"/>
    <w:rsid w:val="00CC7C8D"/>
    <w:rsid w:val="00CC7F5F"/>
    <w:rsid w:val="00CD00B1"/>
    <w:rsid w:val="00CD0127"/>
    <w:rsid w:val="00CD09D5"/>
    <w:rsid w:val="00CD0B50"/>
    <w:rsid w:val="00CD0C24"/>
    <w:rsid w:val="00CD13A5"/>
    <w:rsid w:val="00CD2725"/>
    <w:rsid w:val="00CD2B8F"/>
    <w:rsid w:val="00CD2CB5"/>
    <w:rsid w:val="00CD2D22"/>
    <w:rsid w:val="00CD33D6"/>
    <w:rsid w:val="00CD3676"/>
    <w:rsid w:val="00CD3A44"/>
    <w:rsid w:val="00CD3AF5"/>
    <w:rsid w:val="00CD48B9"/>
    <w:rsid w:val="00CD59FC"/>
    <w:rsid w:val="00CD5E43"/>
    <w:rsid w:val="00CD6041"/>
    <w:rsid w:val="00CD6182"/>
    <w:rsid w:val="00CD6342"/>
    <w:rsid w:val="00CD6739"/>
    <w:rsid w:val="00CD7F8E"/>
    <w:rsid w:val="00CE043B"/>
    <w:rsid w:val="00CE09B8"/>
    <w:rsid w:val="00CE0AAA"/>
    <w:rsid w:val="00CE10E8"/>
    <w:rsid w:val="00CE1504"/>
    <w:rsid w:val="00CE1ACB"/>
    <w:rsid w:val="00CE1F4F"/>
    <w:rsid w:val="00CE23B2"/>
    <w:rsid w:val="00CE23C9"/>
    <w:rsid w:val="00CE2933"/>
    <w:rsid w:val="00CE2C3E"/>
    <w:rsid w:val="00CE3038"/>
    <w:rsid w:val="00CE4185"/>
    <w:rsid w:val="00CE5B29"/>
    <w:rsid w:val="00CE5D7F"/>
    <w:rsid w:val="00CE6013"/>
    <w:rsid w:val="00CE63D1"/>
    <w:rsid w:val="00CE697D"/>
    <w:rsid w:val="00CE6A1B"/>
    <w:rsid w:val="00CE6F1C"/>
    <w:rsid w:val="00CE71E1"/>
    <w:rsid w:val="00CE7522"/>
    <w:rsid w:val="00CE7967"/>
    <w:rsid w:val="00CE7A6D"/>
    <w:rsid w:val="00CF0304"/>
    <w:rsid w:val="00CF132D"/>
    <w:rsid w:val="00CF15BD"/>
    <w:rsid w:val="00CF2B9C"/>
    <w:rsid w:val="00CF305D"/>
    <w:rsid w:val="00CF30F4"/>
    <w:rsid w:val="00CF3381"/>
    <w:rsid w:val="00CF34EC"/>
    <w:rsid w:val="00CF3E6D"/>
    <w:rsid w:val="00CF4F8F"/>
    <w:rsid w:val="00CF5529"/>
    <w:rsid w:val="00CF56F9"/>
    <w:rsid w:val="00CF77DA"/>
    <w:rsid w:val="00D000B8"/>
    <w:rsid w:val="00D004A0"/>
    <w:rsid w:val="00D00D33"/>
    <w:rsid w:val="00D00EB2"/>
    <w:rsid w:val="00D010E8"/>
    <w:rsid w:val="00D01F4F"/>
    <w:rsid w:val="00D02547"/>
    <w:rsid w:val="00D02591"/>
    <w:rsid w:val="00D02716"/>
    <w:rsid w:val="00D02AE9"/>
    <w:rsid w:val="00D0384B"/>
    <w:rsid w:val="00D041C7"/>
    <w:rsid w:val="00D04E43"/>
    <w:rsid w:val="00D055F7"/>
    <w:rsid w:val="00D05AA5"/>
    <w:rsid w:val="00D06661"/>
    <w:rsid w:val="00D06ADF"/>
    <w:rsid w:val="00D06F9C"/>
    <w:rsid w:val="00D0741D"/>
    <w:rsid w:val="00D07760"/>
    <w:rsid w:val="00D10567"/>
    <w:rsid w:val="00D10E93"/>
    <w:rsid w:val="00D10EBC"/>
    <w:rsid w:val="00D10F2D"/>
    <w:rsid w:val="00D11651"/>
    <w:rsid w:val="00D11B28"/>
    <w:rsid w:val="00D11CCC"/>
    <w:rsid w:val="00D12001"/>
    <w:rsid w:val="00D1244E"/>
    <w:rsid w:val="00D12A13"/>
    <w:rsid w:val="00D12B71"/>
    <w:rsid w:val="00D12F27"/>
    <w:rsid w:val="00D14818"/>
    <w:rsid w:val="00D14A8E"/>
    <w:rsid w:val="00D1509E"/>
    <w:rsid w:val="00D1511A"/>
    <w:rsid w:val="00D15256"/>
    <w:rsid w:val="00D1533C"/>
    <w:rsid w:val="00D1552E"/>
    <w:rsid w:val="00D15C63"/>
    <w:rsid w:val="00D15F25"/>
    <w:rsid w:val="00D16088"/>
    <w:rsid w:val="00D16ECB"/>
    <w:rsid w:val="00D170E1"/>
    <w:rsid w:val="00D17889"/>
    <w:rsid w:val="00D17ABC"/>
    <w:rsid w:val="00D2130D"/>
    <w:rsid w:val="00D21F5A"/>
    <w:rsid w:val="00D223D8"/>
    <w:rsid w:val="00D22620"/>
    <w:rsid w:val="00D2433E"/>
    <w:rsid w:val="00D24374"/>
    <w:rsid w:val="00D244BE"/>
    <w:rsid w:val="00D24869"/>
    <w:rsid w:val="00D2493F"/>
    <w:rsid w:val="00D25960"/>
    <w:rsid w:val="00D25ADA"/>
    <w:rsid w:val="00D26246"/>
    <w:rsid w:val="00D265B0"/>
    <w:rsid w:val="00D266D7"/>
    <w:rsid w:val="00D267C4"/>
    <w:rsid w:val="00D27780"/>
    <w:rsid w:val="00D27C18"/>
    <w:rsid w:val="00D3012B"/>
    <w:rsid w:val="00D30ABB"/>
    <w:rsid w:val="00D3112A"/>
    <w:rsid w:val="00D313A7"/>
    <w:rsid w:val="00D31B04"/>
    <w:rsid w:val="00D32321"/>
    <w:rsid w:val="00D3250E"/>
    <w:rsid w:val="00D32907"/>
    <w:rsid w:val="00D3320A"/>
    <w:rsid w:val="00D333B3"/>
    <w:rsid w:val="00D34ABE"/>
    <w:rsid w:val="00D34BD7"/>
    <w:rsid w:val="00D3517D"/>
    <w:rsid w:val="00D359B0"/>
    <w:rsid w:val="00D35DBB"/>
    <w:rsid w:val="00D3620D"/>
    <w:rsid w:val="00D367A7"/>
    <w:rsid w:val="00D36E98"/>
    <w:rsid w:val="00D3722F"/>
    <w:rsid w:val="00D3764C"/>
    <w:rsid w:val="00D37932"/>
    <w:rsid w:val="00D40835"/>
    <w:rsid w:val="00D41EE4"/>
    <w:rsid w:val="00D4231A"/>
    <w:rsid w:val="00D42349"/>
    <w:rsid w:val="00D42B8B"/>
    <w:rsid w:val="00D42FE7"/>
    <w:rsid w:val="00D43373"/>
    <w:rsid w:val="00D43539"/>
    <w:rsid w:val="00D43822"/>
    <w:rsid w:val="00D43865"/>
    <w:rsid w:val="00D43DAB"/>
    <w:rsid w:val="00D4428A"/>
    <w:rsid w:val="00D44AAF"/>
    <w:rsid w:val="00D451C0"/>
    <w:rsid w:val="00D4520F"/>
    <w:rsid w:val="00D45DD5"/>
    <w:rsid w:val="00D45E61"/>
    <w:rsid w:val="00D46703"/>
    <w:rsid w:val="00D46B16"/>
    <w:rsid w:val="00D46E69"/>
    <w:rsid w:val="00D46F0A"/>
    <w:rsid w:val="00D476F3"/>
    <w:rsid w:val="00D47715"/>
    <w:rsid w:val="00D4787B"/>
    <w:rsid w:val="00D47989"/>
    <w:rsid w:val="00D50A4C"/>
    <w:rsid w:val="00D50AE5"/>
    <w:rsid w:val="00D51561"/>
    <w:rsid w:val="00D51A6E"/>
    <w:rsid w:val="00D52C50"/>
    <w:rsid w:val="00D52CF4"/>
    <w:rsid w:val="00D52D58"/>
    <w:rsid w:val="00D52E0F"/>
    <w:rsid w:val="00D53B0E"/>
    <w:rsid w:val="00D53D5D"/>
    <w:rsid w:val="00D5448B"/>
    <w:rsid w:val="00D544E7"/>
    <w:rsid w:val="00D54681"/>
    <w:rsid w:val="00D54ABB"/>
    <w:rsid w:val="00D54B37"/>
    <w:rsid w:val="00D54F8E"/>
    <w:rsid w:val="00D55A24"/>
    <w:rsid w:val="00D566A6"/>
    <w:rsid w:val="00D56F15"/>
    <w:rsid w:val="00D5703E"/>
    <w:rsid w:val="00D57787"/>
    <w:rsid w:val="00D57A97"/>
    <w:rsid w:val="00D6057F"/>
    <w:rsid w:val="00D6072B"/>
    <w:rsid w:val="00D60FC4"/>
    <w:rsid w:val="00D61782"/>
    <w:rsid w:val="00D61BF6"/>
    <w:rsid w:val="00D61E76"/>
    <w:rsid w:val="00D61F33"/>
    <w:rsid w:val="00D62777"/>
    <w:rsid w:val="00D629FE"/>
    <w:rsid w:val="00D62BCD"/>
    <w:rsid w:val="00D6324D"/>
    <w:rsid w:val="00D63906"/>
    <w:rsid w:val="00D64443"/>
    <w:rsid w:val="00D6471A"/>
    <w:rsid w:val="00D64942"/>
    <w:rsid w:val="00D651C6"/>
    <w:rsid w:val="00D67136"/>
    <w:rsid w:val="00D67690"/>
    <w:rsid w:val="00D67E1F"/>
    <w:rsid w:val="00D70442"/>
    <w:rsid w:val="00D7092B"/>
    <w:rsid w:val="00D70CF5"/>
    <w:rsid w:val="00D70F48"/>
    <w:rsid w:val="00D7123F"/>
    <w:rsid w:val="00D71676"/>
    <w:rsid w:val="00D71788"/>
    <w:rsid w:val="00D7229A"/>
    <w:rsid w:val="00D72B2B"/>
    <w:rsid w:val="00D72CA5"/>
    <w:rsid w:val="00D732C4"/>
    <w:rsid w:val="00D73718"/>
    <w:rsid w:val="00D74E29"/>
    <w:rsid w:val="00D756A2"/>
    <w:rsid w:val="00D75749"/>
    <w:rsid w:val="00D75DE4"/>
    <w:rsid w:val="00D767B1"/>
    <w:rsid w:val="00D76D76"/>
    <w:rsid w:val="00D80078"/>
    <w:rsid w:val="00D808A2"/>
    <w:rsid w:val="00D80D42"/>
    <w:rsid w:val="00D81E55"/>
    <w:rsid w:val="00D81ED9"/>
    <w:rsid w:val="00D8205F"/>
    <w:rsid w:val="00D82956"/>
    <w:rsid w:val="00D832BA"/>
    <w:rsid w:val="00D83ACA"/>
    <w:rsid w:val="00D8411C"/>
    <w:rsid w:val="00D847C8"/>
    <w:rsid w:val="00D84938"/>
    <w:rsid w:val="00D84C87"/>
    <w:rsid w:val="00D85282"/>
    <w:rsid w:val="00D8550A"/>
    <w:rsid w:val="00D858C5"/>
    <w:rsid w:val="00D85F27"/>
    <w:rsid w:val="00D8634B"/>
    <w:rsid w:val="00D863ED"/>
    <w:rsid w:val="00D8650F"/>
    <w:rsid w:val="00D86ADE"/>
    <w:rsid w:val="00D873F3"/>
    <w:rsid w:val="00D87ABD"/>
    <w:rsid w:val="00D90253"/>
    <w:rsid w:val="00D90B7E"/>
    <w:rsid w:val="00D90E3E"/>
    <w:rsid w:val="00D91341"/>
    <w:rsid w:val="00D9137A"/>
    <w:rsid w:val="00D919B6"/>
    <w:rsid w:val="00D921DD"/>
    <w:rsid w:val="00D92228"/>
    <w:rsid w:val="00D9232A"/>
    <w:rsid w:val="00D9256A"/>
    <w:rsid w:val="00D9267B"/>
    <w:rsid w:val="00D92759"/>
    <w:rsid w:val="00D9298B"/>
    <w:rsid w:val="00D92BEE"/>
    <w:rsid w:val="00D93648"/>
    <w:rsid w:val="00D936B7"/>
    <w:rsid w:val="00D937F4"/>
    <w:rsid w:val="00D93CFC"/>
    <w:rsid w:val="00D954E2"/>
    <w:rsid w:val="00D956E9"/>
    <w:rsid w:val="00D95848"/>
    <w:rsid w:val="00D95978"/>
    <w:rsid w:val="00D95EE6"/>
    <w:rsid w:val="00D9696A"/>
    <w:rsid w:val="00D97035"/>
    <w:rsid w:val="00D97355"/>
    <w:rsid w:val="00D9758A"/>
    <w:rsid w:val="00D975F6"/>
    <w:rsid w:val="00D97864"/>
    <w:rsid w:val="00D97F48"/>
    <w:rsid w:val="00D97F78"/>
    <w:rsid w:val="00DA0156"/>
    <w:rsid w:val="00DA0437"/>
    <w:rsid w:val="00DA1219"/>
    <w:rsid w:val="00DA16C9"/>
    <w:rsid w:val="00DA246B"/>
    <w:rsid w:val="00DA2491"/>
    <w:rsid w:val="00DA3E57"/>
    <w:rsid w:val="00DA458D"/>
    <w:rsid w:val="00DA49A7"/>
    <w:rsid w:val="00DA4FAF"/>
    <w:rsid w:val="00DA5214"/>
    <w:rsid w:val="00DA620E"/>
    <w:rsid w:val="00DA636F"/>
    <w:rsid w:val="00DA690A"/>
    <w:rsid w:val="00DA7337"/>
    <w:rsid w:val="00DA797C"/>
    <w:rsid w:val="00DA7ED0"/>
    <w:rsid w:val="00DB0036"/>
    <w:rsid w:val="00DB0EC4"/>
    <w:rsid w:val="00DB10D8"/>
    <w:rsid w:val="00DB1238"/>
    <w:rsid w:val="00DB1557"/>
    <w:rsid w:val="00DB15A1"/>
    <w:rsid w:val="00DB1F43"/>
    <w:rsid w:val="00DB1FCE"/>
    <w:rsid w:val="00DB2D01"/>
    <w:rsid w:val="00DB3472"/>
    <w:rsid w:val="00DB3E28"/>
    <w:rsid w:val="00DB470D"/>
    <w:rsid w:val="00DB4724"/>
    <w:rsid w:val="00DB4995"/>
    <w:rsid w:val="00DB4B9E"/>
    <w:rsid w:val="00DB5114"/>
    <w:rsid w:val="00DB572D"/>
    <w:rsid w:val="00DB5A72"/>
    <w:rsid w:val="00DB61A7"/>
    <w:rsid w:val="00DB6244"/>
    <w:rsid w:val="00DB6DC5"/>
    <w:rsid w:val="00DB72B0"/>
    <w:rsid w:val="00DB73BC"/>
    <w:rsid w:val="00DB760A"/>
    <w:rsid w:val="00DB7B12"/>
    <w:rsid w:val="00DB7C4F"/>
    <w:rsid w:val="00DC0040"/>
    <w:rsid w:val="00DC1406"/>
    <w:rsid w:val="00DC14FC"/>
    <w:rsid w:val="00DC2429"/>
    <w:rsid w:val="00DC2EE5"/>
    <w:rsid w:val="00DC344E"/>
    <w:rsid w:val="00DC345F"/>
    <w:rsid w:val="00DC3578"/>
    <w:rsid w:val="00DC37C7"/>
    <w:rsid w:val="00DC387D"/>
    <w:rsid w:val="00DC5638"/>
    <w:rsid w:val="00DC5BFB"/>
    <w:rsid w:val="00DC6183"/>
    <w:rsid w:val="00DC6C4C"/>
    <w:rsid w:val="00DC74A6"/>
    <w:rsid w:val="00DC74C0"/>
    <w:rsid w:val="00DC7A5E"/>
    <w:rsid w:val="00DD00AF"/>
    <w:rsid w:val="00DD190C"/>
    <w:rsid w:val="00DD1E18"/>
    <w:rsid w:val="00DD38A6"/>
    <w:rsid w:val="00DD43DD"/>
    <w:rsid w:val="00DD479A"/>
    <w:rsid w:val="00DD4CE1"/>
    <w:rsid w:val="00DD4F2F"/>
    <w:rsid w:val="00DD56E2"/>
    <w:rsid w:val="00DD65A9"/>
    <w:rsid w:val="00DD70B0"/>
    <w:rsid w:val="00DD7457"/>
    <w:rsid w:val="00DD7B22"/>
    <w:rsid w:val="00DE0884"/>
    <w:rsid w:val="00DE1052"/>
    <w:rsid w:val="00DE1158"/>
    <w:rsid w:val="00DE13ED"/>
    <w:rsid w:val="00DE1487"/>
    <w:rsid w:val="00DE1A31"/>
    <w:rsid w:val="00DE2615"/>
    <w:rsid w:val="00DE29C6"/>
    <w:rsid w:val="00DE2E8E"/>
    <w:rsid w:val="00DE34E6"/>
    <w:rsid w:val="00DE3C21"/>
    <w:rsid w:val="00DE4892"/>
    <w:rsid w:val="00DE49B0"/>
    <w:rsid w:val="00DE5217"/>
    <w:rsid w:val="00DE6B67"/>
    <w:rsid w:val="00DE6D2C"/>
    <w:rsid w:val="00DE749A"/>
    <w:rsid w:val="00DE792F"/>
    <w:rsid w:val="00DE7A57"/>
    <w:rsid w:val="00DF0DE4"/>
    <w:rsid w:val="00DF0E5D"/>
    <w:rsid w:val="00DF146F"/>
    <w:rsid w:val="00DF17B1"/>
    <w:rsid w:val="00DF184C"/>
    <w:rsid w:val="00DF1A5C"/>
    <w:rsid w:val="00DF2466"/>
    <w:rsid w:val="00DF26D1"/>
    <w:rsid w:val="00DF2995"/>
    <w:rsid w:val="00DF2E81"/>
    <w:rsid w:val="00DF32C3"/>
    <w:rsid w:val="00DF3479"/>
    <w:rsid w:val="00DF4267"/>
    <w:rsid w:val="00DF47C5"/>
    <w:rsid w:val="00DF4C65"/>
    <w:rsid w:val="00DF4ECA"/>
    <w:rsid w:val="00DF5260"/>
    <w:rsid w:val="00DF538A"/>
    <w:rsid w:val="00DF573D"/>
    <w:rsid w:val="00DF57DE"/>
    <w:rsid w:val="00DF5B02"/>
    <w:rsid w:val="00DF5D24"/>
    <w:rsid w:val="00DF6A23"/>
    <w:rsid w:val="00DF6E95"/>
    <w:rsid w:val="00E000BD"/>
    <w:rsid w:val="00E0049C"/>
    <w:rsid w:val="00E00B24"/>
    <w:rsid w:val="00E00DBF"/>
    <w:rsid w:val="00E00E5D"/>
    <w:rsid w:val="00E0171A"/>
    <w:rsid w:val="00E0188A"/>
    <w:rsid w:val="00E01B82"/>
    <w:rsid w:val="00E01BFD"/>
    <w:rsid w:val="00E026DE"/>
    <w:rsid w:val="00E02799"/>
    <w:rsid w:val="00E02CCC"/>
    <w:rsid w:val="00E02E13"/>
    <w:rsid w:val="00E02EE7"/>
    <w:rsid w:val="00E03E5C"/>
    <w:rsid w:val="00E04989"/>
    <w:rsid w:val="00E0576F"/>
    <w:rsid w:val="00E057CD"/>
    <w:rsid w:val="00E05D72"/>
    <w:rsid w:val="00E05FC0"/>
    <w:rsid w:val="00E06182"/>
    <w:rsid w:val="00E063D3"/>
    <w:rsid w:val="00E06CD9"/>
    <w:rsid w:val="00E06F14"/>
    <w:rsid w:val="00E073A2"/>
    <w:rsid w:val="00E10043"/>
    <w:rsid w:val="00E1051E"/>
    <w:rsid w:val="00E10820"/>
    <w:rsid w:val="00E10F52"/>
    <w:rsid w:val="00E1136D"/>
    <w:rsid w:val="00E11451"/>
    <w:rsid w:val="00E11697"/>
    <w:rsid w:val="00E12450"/>
    <w:rsid w:val="00E1247D"/>
    <w:rsid w:val="00E12F7E"/>
    <w:rsid w:val="00E130B7"/>
    <w:rsid w:val="00E13620"/>
    <w:rsid w:val="00E1366A"/>
    <w:rsid w:val="00E13D5F"/>
    <w:rsid w:val="00E14056"/>
    <w:rsid w:val="00E140E1"/>
    <w:rsid w:val="00E14443"/>
    <w:rsid w:val="00E1446C"/>
    <w:rsid w:val="00E14C95"/>
    <w:rsid w:val="00E14F2D"/>
    <w:rsid w:val="00E1558B"/>
    <w:rsid w:val="00E1558D"/>
    <w:rsid w:val="00E155B0"/>
    <w:rsid w:val="00E157C9"/>
    <w:rsid w:val="00E15C8E"/>
    <w:rsid w:val="00E15CFC"/>
    <w:rsid w:val="00E15E57"/>
    <w:rsid w:val="00E162B4"/>
    <w:rsid w:val="00E168C8"/>
    <w:rsid w:val="00E16BA6"/>
    <w:rsid w:val="00E16BB6"/>
    <w:rsid w:val="00E16FD8"/>
    <w:rsid w:val="00E1720F"/>
    <w:rsid w:val="00E1727A"/>
    <w:rsid w:val="00E175E5"/>
    <w:rsid w:val="00E205B0"/>
    <w:rsid w:val="00E2193E"/>
    <w:rsid w:val="00E21DD4"/>
    <w:rsid w:val="00E22B01"/>
    <w:rsid w:val="00E23639"/>
    <w:rsid w:val="00E23939"/>
    <w:rsid w:val="00E24F1D"/>
    <w:rsid w:val="00E24FE0"/>
    <w:rsid w:val="00E26063"/>
    <w:rsid w:val="00E263A4"/>
    <w:rsid w:val="00E2649C"/>
    <w:rsid w:val="00E26725"/>
    <w:rsid w:val="00E26A00"/>
    <w:rsid w:val="00E26C23"/>
    <w:rsid w:val="00E26D87"/>
    <w:rsid w:val="00E30172"/>
    <w:rsid w:val="00E3020B"/>
    <w:rsid w:val="00E30B22"/>
    <w:rsid w:val="00E311BA"/>
    <w:rsid w:val="00E313C0"/>
    <w:rsid w:val="00E3158F"/>
    <w:rsid w:val="00E31A37"/>
    <w:rsid w:val="00E320D8"/>
    <w:rsid w:val="00E32A96"/>
    <w:rsid w:val="00E32C31"/>
    <w:rsid w:val="00E32E63"/>
    <w:rsid w:val="00E34269"/>
    <w:rsid w:val="00E34533"/>
    <w:rsid w:val="00E348DE"/>
    <w:rsid w:val="00E349C1"/>
    <w:rsid w:val="00E35868"/>
    <w:rsid w:val="00E35CE0"/>
    <w:rsid w:val="00E36A1A"/>
    <w:rsid w:val="00E36B3A"/>
    <w:rsid w:val="00E36FBB"/>
    <w:rsid w:val="00E37ECD"/>
    <w:rsid w:val="00E404A0"/>
    <w:rsid w:val="00E40CD7"/>
    <w:rsid w:val="00E4133C"/>
    <w:rsid w:val="00E414A3"/>
    <w:rsid w:val="00E41627"/>
    <w:rsid w:val="00E421FD"/>
    <w:rsid w:val="00E42D06"/>
    <w:rsid w:val="00E439F7"/>
    <w:rsid w:val="00E4407A"/>
    <w:rsid w:val="00E45426"/>
    <w:rsid w:val="00E45B43"/>
    <w:rsid w:val="00E45F9C"/>
    <w:rsid w:val="00E46138"/>
    <w:rsid w:val="00E46A10"/>
    <w:rsid w:val="00E46ECF"/>
    <w:rsid w:val="00E47109"/>
    <w:rsid w:val="00E47165"/>
    <w:rsid w:val="00E47A9D"/>
    <w:rsid w:val="00E47BE8"/>
    <w:rsid w:val="00E50344"/>
    <w:rsid w:val="00E50638"/>
    <w:rsid w:val="00E5077D"/>
    <w:rsid w:val="00E50877"/>
    <w:rsid w:val="00E50FA8"/>
    <w:rsid w:val="00E5170B"/>
    <w:rsid w:val="00E5195A"/>
    <w:rsid w:val="00E51E6E"/>
    <w:rsid w:val="00E51E8B"/>
    <w:rsid w:val="00E52892"/>
    <w:rsid w:val="00E54AE6"/>
    <w:rsid w:val="00E54E23"/>
    <w:rsid w:val="00E5514B"/>
    <w:rsid w:val="00E55193"/>
    <w:rsid w:val="00E558D8"/>
    <w:rsid w:val="00E55A5B"/>
    <w:rsid w:val="00E55BE6"/>
    <w:rsid w:val="00E55CFC"/>
    <w:rsid w:val="00E5639D"/>
    <w:rsid w:val="00E5652C"/>
    <w:rsid w:val="00E56B5C"/>
    <w:rsid w:val="00E57D43"/>
    <w:rsid w:val="00E60BF9"/>
    <w:rsid w:val="00E60C63"/>
    <w:rsid w:val="00E614D7"/>
    <w:rsid w:val="00E62220"/>
    <w:rsid w:val="00E62BFA"/>
    <w:rsid w:val="00E62D2C"/>
    <w:rsid w:val="00E631AF"/>
    <w:rsid w:val="00E6343C"/>
    <w:rsid w:val="00E636CE"/>
    <w:rsid w:val="00E63C8B"/>
    <w:rsid w:val="00E63D15"/>
    <w:rsid w:val="00E64E78"/>
    <w:rsid w:val="00E6521F"/>
    <w:rsid w:val="00E65CE3"/>
    <w:rsid w:val="00E65E11"/>
    <w:rsid w:val="00E664FA"/>
    <w:rsid w:val="00E66EDF"/>
    <w:rsid w:val="00E67C44"/>
    <w:rsid w:val="00E67CCC"/>
    <w:rsid w:val="00E67F46"/>
    <w:rsid w:val="00E70170"/>
    <w:rsid w:val="00E705F5"/>
    <w:rsid w:val="00E70638"/>
    <w:rsid w:val="00E70B6B"/>
    <w:rsid w:val="00E717CC"/>
    <w:rsid w:val="00E71CB8"/>
    <w:rsid w:val="00E722EA"/>
    <w:rsid w:val="00E7287B"/>
    <w:rsid w:val="00E72D6D"/>
    <w:rsid w:val="00E74229"/>
    <w:rsid w:val="00E745E8"/>
    <w:rsid w:val="00E7503F"/>
    <w:rsid w:val="00E75788"/>
    <w:rsid w:val="00E75CF0"/>
    <w:rsid w:val="00E766EB"/>
    <w:rsid w:val="00E768B9"/>
    <w:rsid w:val="00E768FA"/>
    <w:rsid w:val="00E76A40"/>
    <w:rsid w:val="00E76D3B"/>
    <w:rsid w:val="00E76D52"/>
    <w:rsid w:val="00E76F44"/>
    <w:rsid w:val="00E7717E"/>
    <w:rsid w:val="00E77518"/>
    <w:rsid w:val="00E8136A"/>
    <w:rsid w:val="00E818F1"/>
    <w:rsid w:val="00E81B40"/>
    <w:rsid w:val="00E83541"/>
    <w:rsid w:val="00E8371A"/>
    <w:rsid w:val="00E83732"/>
    <w:rsid w:val="00E837AD"/>
    <w:rsid w:val="00E83AFC"/>
    <w:rsid w:val="00E83C38"/>
    <w:rsid w:val="00E83DB5"/>
    <w:rsid w:val="00E84335"/>
    <w:rsid w:val="00E84397"/>
    <w:rsid w:val="00E84412"/>
    <w:rsid w:val="00E85373"/>
    <w:rsid w:val="00E85A03"/>
    <w:rsid w:val="00E861BF"/>
    <w:rsid w:val="00E86267"/>
    <w:rsid w:val="00E866C3"/>
    <w:rsid w:val="00E86A60"/>
    <w:rsid w:val="00E873F2"/>
    <w:rsid w:val="00E874FB"/>
    <w:rsid w:val="00E8757A"/>
    <w:rsid w:val="00E87680"/>
    <w:rsid w:val="00E87DAB"/>
    <w:rsid w:val="00E908D6"/>
    <w:rsid w:val="00E90B79"/>
    <w:rsid w:val="00E917EE"/>
    <w:rsid w:val="00E91D7D"/>
    <w:rsid w:val="00E92986"/>
    <w:rsid w:val="00E93951"/>
    <w:rsid w:val="00E9476F"/>
    <w:rsid w:val="00E956B4"/>
    <w:rsid w:val="00E95B8B"/>
    <w:rsid w:val="00E95CCB"/>
    <w:rsid w:val="00E96BEB"/>
    <w:rsid w:val="00E96E89"/>
    <w:rsid w:val="00E96ED0"/>
    <w:rsid w:val="00E96FA9"/>
    <w:rsid w:val="00E97DD6"/>
    <w:rsid w:val="00EA08E8"/>
    <w:rsid w:val="00EA0E3A"/>
    <w:rsid w:val="00EA1153"/>
    <w:rsid w:val="00EA1CCE"/>
    <w:rsid w:val="00EA1F37"/>
    <w:rsid w:val="00EA2103"/>
    <w:rsid w:val="00EA2183"/>
    <w:rsid w:val="00EA3061"/>
    <w:rsid w:val="00EA411A"/>
    <w:rsid w:val="00EA4DE8"/>
    <w:rsid w:val="00EA4E73"/>
    <w:rsid w:val="00EA51FF"/>
    <w:rsid w:val="00EA5A68"/>
    <w:rsid w:val="00EA5F7A"/>
    <w:rsid w:val="00EA670A"/>
    <w:rsid w:val="00EA6B1B"/>
    <w:rsid w:val="00EA6D58"/>
    <w:rsid w:val="00EA7454"/>
    <w:rsid w:val="00EA7532"/>
    <w:rsid w:val="00EA78F5"/>
    <w:rsid w:val="00EA7AFC"/>
    <w:rsid w:val="00EA7BCD"/>
    <w:rsid w:val="00EA7E2F"/>
    <w:rsid w:val="00EB1822"/>
    <w:rsid w:val="00EB1C7B"/>
    <w:rsid w:val="00EB1C86"/>
    <w:rsid w:val="00EB1E7D"/>
    <w:rsid w:val="00EB2AE7"/>
    <w:rsid w:val="00EB2DE6"/>
    <w:rsid w:val="00EB3BDF"/>
    <w:rsid w:val="00EB3C9E"/>
    <w:rsid w:val="00EB41BB"/>
    <w:rsid w:val="00EB41C5"/>
    <w:rsid w:val="00EB4FD2"/>
    <w:rsid w:val="00EB5C04"/>
    <w:rsid w:val="00EB5EFB"/>
    <w:rsid w:val="00EB63A3"/>
    <w:rsid w:val="00EB64F7"/>
    <w:rsid w:val="00EB6E8C"/>
    <w:rsid w:val="00EB7197"/>
    <w:rsid w:val="00EB74B3"/>
    <w:rsid w:val="00EB7910"/>
    <w:rsid w:val="00EB7D56"/>
    <w:rsid w:val="00EC002A"/>
    <w:rsid w:val="00EC0703"/>
    <w:rsid w:val="00EC0887"/>
    <w:rsid w:val="00EC09B3"/>
    <w:rsid w:val="00EC12A6"/>
    <w:rsid w:val="00EC1485"/>
    <w:rsid w:val="00EC1616"/>
    <w:rsid w:val="00EC19C2"/>
    <w:rsid w:val="00EC473E"/>
    <w:rsid w:val="00EC6153"/>
    <w:rsid w:val="00EC6CFF"/>
    <w:rsid w:val="00EC720D"/>
    <w:rsid w:val="00EC74F0"/>
    <w:rsid w:val="00EC7985"/>
    <w:rsid w:val="00ED0215"/>
    <w:rsid w:val="00ED0902"/>
    <w:rsid w:val="00ED09E8"/>
    <w:rsid w:val="00ED0F2F"/>
    <w:rsid w:val="00ED12C6"/>
    <w:rsid w:val="00ED1CF4"/>
    <w:rsid w:val="00ED1E80"/>
    <w:rsid w:val="00ED29C7"/>
    <w:rsid w:val="00ED2CAC"/>
    <w:rsid w:val="00ED3673"/>
    <w:rsid w:val="00ED4211"/>
    <w:rsid w:val="00ED4EFB"/>
    <w:rsid w:val="00ED5256"/>
    <w:rsid w:val="00ED61FD"/>
    <w:rsid w:val="00ED63D3"/>
    <w:rsid w:val="00ED680A"/>
    <w:rsid w:val="00ED6D0B"/>
    <w:rsid w:val="00ED6E28"/>
    <w:rsid w:val="00ED7154"/>
    <w:rsid w:val="00ED79F6"/>
    <w:rsid w:val="00ED7E1C"/>
    <w:rsid w:val="00EE0062"/>
    <w:rsid w:val="00EE0198"/>
    <w:rsid w:val="00EE102A"/>
    <w:rsid w:val="00EE132F"/>
    <w:rsid w:val="00EE14E8"/>
    <w:rsid w:val="00EE1BF5"/>
    <w:rsid w:val="00EE1FBF"/>
    <w:rsid w:val="00EE20AC"/>
    <w:rsid w:val="00EE2857"/>
    <w:rsid w:val="00EE285E"/>
    <w:rsid w:val="00EE2DB6"/>
    <w:rsid w:val="00EE2EAA"/>
    <w:rsid w:val="00EE30AA"/>
    <w:rsid w:val="00EE36C5"/>
    <w:rsid w:val="00EE398B"/>
    <w:rsid w:val="00EE42F3"/>
    <w:rsid w:val="00EE4F58"/>
    <w:rsid w:val="00EE5085"/>
    <w:rsid w:val="00EE5204"/>
    <w:rsid w:val="00EE5C9B"/>
    <w:rsid w:val="00EE5DA1"/>
    <w:rsid w:val="00EE701E"/>
    <w:rsid w:val="00EE7BD6"/>
    <w:rsid w:val="00EF01AF"/>
    <w:rsid w:val="00EF0D4D"/>
    <w:rsid w:val="00EF0D8F"/>
    <w:rsid w:val="00EF1130"/>
    <w:rsid w:val="00EF1481"/>
    <w:rsid w:val="00EF1B63"/>
    <w:rsid w:val="00EF1E34"/>
    <w:rsid w:val="00EF2F0D"/>
    <w:rsid w:val="00EF2FBF"/>
    <w:rsid w:val="00EF32A1"/>
    <w:rsid w:val="00EF36B9"/>
    <w:rsid w:val="00EF388F"/>
    <w:rsid w:val="00EF3939"/>
    <w:rsid w:val="00EF39FC"/>
    <w:rsid w:val="00EF3F7F"/>
    <w:rsid w:val="00EF4638"/>
    <w:rsid w:val="00EF4ABD"/>
    <w:rsid w:val="00EF4FEA"/>
    <w:rsid w:val="00EF50D1"/>
    <w:rsid w:val="00EF5C8C"/>
    <w:rsid w:val="00EF77A9"/>
    <w:rsid w:val="00EF7A39"/>
    <w:rsid w:val="00EF7B63"/>
    <w:rsid w:val="00EF7FB6"/>
    <w:rsid w:val="00F00023"/>
    <w:rsid w:val="00F00876"/>
    <w:rsid w:val="00F00B7F"/>
    <w:rsid w:val="00F00E32"/>
    <w:rsid w:val="00F00ED3"/>
    <w:rsid w:val="00F01037"/>
    <w:rsid w:val="00F0132C"/>
    <w:rsid w:val="00F01832"/>
    <w:rsid w:val="00F018F6"/>
    <w:rsid w:val="00F01E33"/>
    <w:rsid w:val="00F0279A"/>
    <w:rsid w:val="00F02FD4"/>
    <w:rsid w:val="00F03390"/>
    <w:rsid w:val="00F04690"/>
    <w:rsid w:val="00F04AAD"/>
    <w:rsid w:val="00F0512D"/>
    <w:rsid w:val="00F06513"/>
    <w:rsid w:val="00F06CF5"/>
    <w:rsid w:val="00F074D2"/>
    <w:rsid w:val="00F07664"/>
    <w:rsid w:val="00F078D0"/>
    <w:rsid w:val="00F078EF"/>
    <w:rsid w:val="00F103A3"/>
    <w:rsid w:val="00F1084C"/>
    <w:rsid w:val="00F10D12"/>
    <w:rsid w:val="00F1191E"/>
    <w:rsid w:val="00F13930"/>
    <w:rsid w:val="00F13B35"/>
    <w:rsid w:val="00F14121"/>
    <w:rsid w:val="00F14A82"/>
    <w:rsid w:val="00F152FF"/>
    <w:rsid w:val="00F1592A"/>
    <w:rsid w:val="00F16586"/>
    <w:rsid w:val="00F16675"/>
    <w:rsid w:val="00F1721E"/>
    <w:rsid w:val="00F172DF"/>
    <w:rsid w:val="00F17EFF"/>
    <w:rsid w:val="00F17F33"/>
    <w:rsid w:val="00F2061C"/>
    <w:rsid w:val="00F20742"/>
    <w:rsid w:val="00F20A33"/>
    <w:rsid w:val="00F21A47"/>
    <w:rsid w:val="00F21A74"/>
    <w:rsid w:val="00F21BCA"/>
    <w:rsid w:val="00F2223A"/>
    <w:rsid w:val="00F2286D"/>
    <w:rsid w:val="00F229CA"/>
    <w:rsid w:val="00F235A8"/>
    <w:rsid w:val="00F235C4"/>
    <w:rsid w:val="00F23D27"/>
    <w:rsid w:val="00F23FCC"/>
    <w:rsid w:val="00F24178"/>
    <w:rsid w:val="00F2444B"/>
    <w:rsid w:val="00F24523"/>
    <w:rsid w:val="00F24837"/>
    <w:rsid w:val="00F24FF9"/>
    <w:rsid w:val="00F25359"/>
    <w:rsid w:val="00F25F48"/>
    <w:rsid w:val="00F25F67"/>
    <w:rsid w:val="00F25FD5"/>
    <w:rsid w:val="00F26054"/>
    <w:rsid w:val="00F260CC"/>
    <w:rsid w:val="00F2657B"/>
    <w:rsid w:val="00F26635"/>
    <w:rsid w:val="00F27851"/>
    <w:rsid w:val="00F27942"/>
    <w:rsid w:val="00F279D1"/>
    <w:rsid w:val="00F27A50"/>
    <w:rsid w:val="00F27D0E"/>
    <w:rsid w:val="00F30072"/>
    <w:rsid w:val="00F304B0"/>
    <w:rsid w:val="00F30D96"/>
    <w:rsid w:val="00F30DBC"/>
    <w:rsid w:val="00F31137"/>
    <w:rsid w:val="00F3140E"/>
    <w:rsid w:val="00F3345C"/>
    <w:rsid w:val="00F33514"/>
    <w:rsid w:val="00F338B3"/>
    <w:rsid w:val="00F33BAA"/>
    <w:rsid w:val="00F35392"/>
    <w:rsid w:val="00F353EB"/>
    <w:rsid w:val="00F35F11"/>
    <w:rsid w:val="00F36B36"/>
    <w:rsid w:val="00F36B4B"/>
    <w:rsid w:val="00F36CD5"/>
    <w:rsid w:val="00F37035"/>
    <w:rsid w:val="00F372C3"/>
    <w:rsid w:val="00F41590"/>
    <w:rsid w:val="00F417D7"/>
    <w:rsid w:val="00F41D90"/>
    <w:rsid w:val="00F41F42"/>
    <w:rsid w:val="00F42030"/>
    <w:rsid w:val="00F423FC"/>
    <w:rsid w:val="00F42928"/>
    <w:rsid w:val="00F44074"/>
    <w:rsid w:val="00F4485B"/>
    <w:rsid w:val="00F44A00"/>
    <w:rsid w:val="00F44A4C"/>
    <w:rsid w:val="00F44DD2"/>
    <w:rsid w:val="00F45F25"/>
    <w:rsid w:val="00F46C8F"/>
    <w:rsid w:val="00F47663"/>
    <w:rsid w:val="00F500B1"/>
    <w:rsid w:val="00F52575"/>
    <w:rsid w:val="00F52BA8"/>
    <w:rsid w:val="00F52E4D"/>
    <w:rsid w:val="00F53852"/>
    <w:rsid w:val="00F53EB5"/>
    <w:rsid w:val="00F543A1"/>
    <w:rsid w:val="00F54B1D"/>
    <w:rsid w:val="00F54C90"/>
    <w:rsid w:val="00F555F8"/>
    <w:rsid w:val="00F55A94"/>
    <w:rsid w:val="00F55FD3"/>
    <w:rsid w:val="00F56480"/>
    <w:rsid w:val="00F56CB7"/>
    <w:rsid w:val="00F56DC4"/>
    <w:rsid w:val="00F573B0"/>
    <w:rsid w:val="00F5765F"/>
    <w:rsid w:val="00F57717"/>
    <w:rsid w:val="00F57951"/>
    <w:rsid w:val="00F57B77"/>
    <w:rsid w:val="00F60A3D"/>
    <w:rsid w:val="00F60DEE"/>
    <w:rsid w:val="00F60FA9"/>
    <w:rsid w:val="00F612EE"/>
    <w:rsid w:val="00F620C8"/>
    <w:rsid w:val="00F621DC"/>
    <w:rsid w:val="00F62E4E"/>
    <w:rsid w:val="00F62F93"/>
    <w:rsid w:val="00F6318A"/>
    <w:rsid w:val="00F634A5"/>
    <w:rsid w:val="00F6395F"/>
    <w:rsid w:val="00F63E56"/>
    <w:rsid w:val="00F647D2"/>
    <w:rsid w:val="00F658BF"/>
    <w:rsid w:val="00F66C77"/>
    <w:rsid w:val="00F66EB2"/>
    <w:rsid w:val="00F67299"/>
    <w:rsid w:val="00F70362"/>
    <w:rsid w:val="00F709B6"/>
    <w:rsid w:val="00F70B70"/>
    <w:rsid w:val="00F711CF"/>
    <w:rsid w:val="00F71221"/>
    <w:rsid w:val="00F71482"/>
    <w:rsid w:val="00F715FE"/>
    <w:rsid w:val="00F720DB"/>
    <w:rsid w:val="00F72B41"/>
    <w:rsid w:val="00F72EFB"/>
    <w:rsid w:val="00F73537"/>
    <w:rsid w:val="00F73C5B"/>
    <w:rsid w:val="00F73EEE"/>
    <w:rsid w:val="00F7527E"/>
    <w:rsid w:val="00F7528D"/>
    <w:rsid w:val="00F75C21"/>
    <w:rsid w:val="00F75D1A"/>
    <w:rsid w:val="00F76092"/>
    <w:rsid w:val="00F7621F"/>
    <w:rsid w:val="00F76298"/>
    <w:rsid w:val="00F76615"/>
    <w:rsid w:val="00F76991"/>
    <w:rsid w:val="00F773C1"/>
    <w:rsid w:val="00F777B0"/>
    <w:rsid w:val="00F80119"/>
    <w:rsid w:val="00F810CC"/>
    <w:rsid w:val="00F811A8"/>
    <w:rsid w:val="00F81D99"/>
    <w:rsid w:val="00F81EF8"/>
    <w:rsid w:val="00F81FED"/>
    <w:rsid w:val="00F8229B"/>
    <w:rsid w:val="00F82835"/>
    <w:rsid w:val="00F82B6D"/>
    <w:rsid w:val="00F8370B"/>
    <w:rsid w:val="00F8381F"/>
    <w:rsid w:val="00F83B49"/>
    <w:rsid w:val="00F8466F"/>
    <w:rsid w:val="00F84AE0"/>
    <w:rsid w:val="00F8533A"/>
    <w:rsid w:val="00F85A0D"/>
    <w:rsid w:val="00F87628"/>
    <w:rsid w:val="00F90C27"/>
    <w:rsid w:val="00F910FE"/>
    <w:rsid w:val="00F9117C"/>
    <w:rsid w:val="00F91AD0"/>
    <w:rsid w:val="00F91F87"/>
    <w:rsid w:val="00F92213"/>
    <w:rsid w:val="00F92522"/>
    <w:rsid w:val="00F9270F"/>
    <w:rsid w:val="00F9304C"/>
    <w:rsid w:val="00F9310D"/>
    <w:rsid w:val="00F93649"/>
    <w:rsid w:val="00F93804"/>
    <w:rsid w:val="00F93D2D"/>
    <w:rsid w:val="00F93DC3"/>
    <w:rsid w:val="00F94D3D"/>
    <w:rsid w:val="00F94F50"/>
    <w:rsid w:val="00F95445"/>
    <w:rsid w:val="00F95E6E"/>
    <w:rsid w:val="00F96BAD"/>
    <w:rsid w:val="00F96D4D"/>
    <w:rsid w:val="00F977E5"/>
    <w:rsid w:val="00FA0084"/>
    <w:rsid w:val="00FA025E"/>
    <w:rsid w:val="00FA05D0"/>
    <w:rsid w:val="00FA065F"/>
    <w:rsid w:val="00FA0EAD"/>
    <w:rsid w:val="00FA0EFB"/>
    <w:rsid w:val="00FA203F"/>
    <w:rsid w:val="00FA2309"/>
    <w:rsid w:val="00FA28A3"/>
    <w:rsid w:val="00FA2E7F"/>
    <w:rsid w:val="00FA34FB"/>
    <w:rsid w:val="00FA3822"/>
    <w:rsid w:val="00FA3BDA"/>
    <w:rsid w:val="00FA3D62"/>
    <w:rsid w:val="00FA47F0"/>
    <w:rsid w:val="00FA4A71"/>
    <w:rsid w:val="00FA4E28"/>
    <w:rsid w:val="00FA564D"/>
    <w:rsid w:val="00FA5D64"/>
    <w:rsid w:val="00FA5DAF"/>
    <w:rsid w:val="00FA6496"/>
    <w:rsid w:val="00FA6A47"/>
    <w:rsid w:val="00FA71C0"/>
    <w:rsid w:val="00FA746F"/>
    <w:rsid w:val="00FA7553"/>
    <w:rsid w:val="00FA7FCD"/>
    <w:rsid w:val="00FB0647"/>
    <w:rsid w:val="00FB0A38"/>
    <w:rsid w:val="00FB0AAB"/>
    <w:rsid w:val="00FB1026"/>
    <w:rsid w:val="00FB10F5"/>
    <w:rsid w:val="00FB1398"/>
    <w:rsid w:val="00FB13B1"/>
    <w:rsid w:val="00FB1E1B"/>
    <w:rsid w:val="00FB2054"/>
    <w:rsid w:val="00FB2CD8"/>
    <w:rsid w:val="00FB3BC4"/>
    <w:rsid w:val="00FB40B1"/>
    <w:rsid w:val="00FB4440"/>
    <w:rsid w:val="00FB498D"/>
    <w:rsid w:val="00FB4B99"/>
    <w:rsid w:val="00FB4B9F"/>
    <w:rsid w:val="00FB4F9E"/>
    <w:rsid w:val="00FB5F57"/>
    <w:rsid w:val="00FB60A1"/>
    <w:rsid w:val="00FB63CD"/>
    <w:rsid w:val="00FB63D1"/>
    <w:rsid w:val="00FB6456"/>
    <w:rsid w:val="00FB6ABB"/>
    <w:rsid w:val="00FB6E17"/>
    <w:rsid w:val="00FB6E51"/>
    <w:rsid w:val="00FB74BE"/>
    <w:rsid w:val="00FC004F"/>
    <w:rsid w:val="00FC0234"/>
    <w:rsid w:val="00FC0886"/>
    <w:rsid w:val="00FC0B4B"/>
    <w:rsid w:val="00FC12D8"/>
    <w:rsid w:val="00FC1C64"/>
    <w:rsid w:val="00FC1C80"/>
    <w:rsid w:val="00FC2F20"/>
    <w:rsid w:val="00FC34D0"/>
    <w:rsid w:val="00FC3973"/>
    <w:rsid w:val="00FC3C29"/>
    <w:rsid w:val="00FC3C45"/>
    <w:rsid w:val="00FC5893"/>
    <w:rsid w:val="00FC5AD3"/>
    <w:rsid w:val="00FC5F18"/>
    <w:rsid w:val="00FC5F7E"/>
    <w:rsid w:val="00FC6A74"/>
    <w:rsid w:val="00FC7420"/>
    <w:rsid w:val="00FC75A8"/>
    <w:rsid w:val="00FC7BDA"/>
    <w:rsid w:val="00FD00CE"/>
    <w:rsid w:val="00FD014A"/>
    <w:rsid w:val="00FD0196"/>
    <w:rsid w:val="00FD0600"/>
    <w:rsid w:val="00FD1086"/>
    <w:rsid w:val="00FD1264"/>
    <w:rsid w:val="00FD1357"/>
    <w:rsid w:val="00FD18A3"/>
    <w:rsid w:val="00FD1ADA"/>
    <w:rsid w:val="00FD2228"/>
    <w:rsid w:val="00FD3C4A"/>
    <w:rsid w:val="00FD4326"/>
    <w:rsid w:val="00FD461D"/>
    <w:rsid w:val="00FD47B9"/>
    <w:rsid w:val="00FD49A9"/>
    <w:rsid w:val="00FD4DC5"/>
    <w:rsid w:val="00FD6604"/>
    <w:rsid w:val="00FD67A0"/>
    <w:rsid w:val="00FD6C06"/>
    <w:rsid w:val="00FD7246"/>
    <w:rsid w:val="00FD74B9"/>
    <w:rsid w:val="00FD78D2"/>
    <w:rsid w:val="00FD7C19"/>
    <w:rsid w:val="00FE0555"/>
    <w:rsid w:val="00FE06FB"/>
    <w:rsid w:val="00FE0BAD"/>
    <w:rsid w:val="00FE0CF3"/>
    <w:rsid w:val="00FE1343"/>
    <w:rsid w:val="00FE20E9"/>
    <w:rsid w:val="00FE2456"/>
    <w:rsid w:val="00FE3D9A"/>
    <w:rsid w:val="00FE3DF5"/>
    <w:rsid w:val="00FE3F3F"/>
    <w:rsid w:val="00FE45E4"/>
    <w:rsid w:val="00FE45FE"/>
    <w:rsid w:val="00FE48C0"/>
    <w:rsid w:val="00FE4A9B"/>
    <w:rsid w:val="00FE4AEF"/>
    <w:rsid w:val="00FE53A7"/>
    <w:rsid w:val="00FE5C04"/>
    <w:rsid w:val="00FE5DB2"/>
    <w:rsid w:val="00FE607D"/>
    <w:rsid w:val="00FE60E3"/>
    <w:rsid w:val="00FE60F1"/>
    <w:rsid w:val="00FE67C6"/>
    <w:rsid w:val="00FE7D3B"/>
    <w:rsid w:val="00FF0035"/>
    <w:rsid w:val="00FF08C8"/>
    <w:rsid w:val="00FF110B"/>
    <w:rsid w:val="00FF135D"/>
    <w:rsid w:val="00FF1D65"/>
    <w:rsid w:val="00FF2566"/>
    <w:rsid w:val="00FF270A"/>
    <w:rsid w:val="00FF2CD3"/>
    <w:rsid w:val="00FF33C0"/>
    <w:rsid w:val="00FF375B"/>
    <w:rsid w:val="00FF37C4"/>
    <w:rsid w:val="00FF3FA5"/>
    <w:rsid w:val="00FF482C"/>
    <w:rsid w:val="00FF5106"/>
    <w:rsid w:val="00FF52CC"/>
    <w:rsid w:val="00FF5876"/>
    <w:rsid w:val="00FF5A58"/>
    <w:rsid w:val="00FF5FD6"/>
    <w:rsid w:val="00FF6047"/>
    <w:rsid w:val="00FF6400"/>
    <w:rsid w:val="00FF6477"/>
    <w:rsid w:val="00FF64D1"/>
    <w:rsid w:val="00FF67F9"/>
    <w:rsid w:val="00FF6FB6"/>
    <w:rsid w:val="00FF73D5"/>
    <w:rsid w:val="00FF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BB8FF5"/>
  <w15:docId w15:val="{9F64DEE9-06A9-4208-B778-B119A11F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before="120" w:after="120"/>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C5B"/>
    <w:pPr>
      <w:spacing w:before="60" w:line="360" w:lineRule="auto"/>
      <w:ind w:firstLine="567"/>
      <w:jc w:val="both"/>
    </w:pPr>
    <w:rPr>
      <w:sz w:val="26"/>
      <w:szCs w:val="26"/>
    </w:rPr>
  </w:style>
  <w:style w:type="paragraph" w:styleId="Heading1">
    <w:name w:val="heading 1"/>
    <w:basedOn w:val="Normal"/>
    <w:next w:val="Normal"/>
    <w:link w:val="Heading1Char"/>
    <w:qFormat/>
    <w:rsid w:val="003B336B"/>
    <w:pPr>
      <w:keepNext/>
      <w:numPr>
        <w:numId w:val="24"/>
      </w:numPr>
      <w:spacing w:before="120" w:after="240"/>
      <w:jc w:val="right"/>
      <w:outlineLvl w:val="0"/>
    </w:pPr>
    <w:rPr>
      <w:rFonts w:cs="Arial"/>
      <w:b/>
      <w:bCs/>
      <w:kern w:val="32"/>
      <w:szCs w:val="32"/>
    </w:rPr>
  </w:style>
  <w:style w:type="paragraph" w:styleId="Heading2">
    <w:name w:val="heading 2"/>
    <w:basedOn w:val="Normal"/>
    <w:next w:val="Normal"/>
    <w:link w:val="Heading2Char"/>
    <w:qFormat/>
    <w:rsid w:val="0004456B"/>
    <w:pPr>
      <w:keepNext/>
      <w:numPr>
        <w:ilvl w:val="1"/>
        <w:numId w:val="24"/>
      </w:numPr>
      <w:spacing w:before="240"/>
      <w:outlineLvl w:val="1"/>
    </w:pPr>
    <w:rPr>
      <w:rFonts w:cs="Arial"/>
      <w:b/>
      <w:bCs/>
      <w:iCs/>
      <w:szCs w:val="28"/>
    </w:rPr>
  </w:style>
  <w:style w:type="paragraph" w:styleId="Heading3">
    <w:name w:val="heading 3"/>
    <w:basedOn w:val="ListParagraph"/>
    <w:next w:val="Normal"/>
    <w:link w:val="Heading3Char"/>
    <w:qFormat/>
    <w:rsid w:val="00B23BB1"/>
    <w:pPr>
      <w:numPr>
        <w:numId w:val="0"/>
      </w:numPr>
      <w:outlineLvl w:val="2"/>
    </w:pPr>
  </w:style>
  <w:style w:type="paragraph" w:styleId="Heading4">
    <w:name w:val="heading 4"/>
    <w:basedOn w:val="Normal"/>
    <w:next w:val="Normal"/>
    <w:qFormat/>
    <w:rsid w:val="000641D5"/>
    <w:pPr>
      <w:keepNext/>
      <w:numPr>
        <w:ilvl w:val="3"/>
        <w:numId w:val="24"/>
      </w:numPr>
      <w:spacing w:before="240" w:after="60"/>
      <w:outlineLvl w:val="3"/>
    </w:pPr>
    <w:rPr>
      <w:rFonts w:eastAsia="MS Mincho"/>
      <w:bCs/>
      <w:i/>
      <w:szCs w:val="28"/>
      <w:lang w:eastAsia="ja-JP"/>
    </w:rPr>
  </w:style>
  <w:style w:type="paragraph" w:styleId="Heading5">
    <w:name w:val="heading 5"/>
    <w:basedOn w:val="Normal"/>
    <w:next w:val="Normal"/>
    <w:qFormat/>
    <w:rsid w:val="008561EC"/>
    <w:pPr>
      <w:keepNext/>
      <w:spacing w:before="120"/>
      <w:ind w:firstLine="0"/>
      <w:jc w:val="left"/>
      <w:outlineLvl w:val="4"/>
    </w:pPr>
    <w:rPr>
      <w:szCs w:val="32"/>
    </w:rPr>
  </w:style>
  <w:style w:type="paragraph" w:styleId="Heading6">
    <w:name w:val="heading 6"/>
    <w:basedOn w:val="Normal"/>
    <w:next w:val="Normal"/>
    <w:qFormat/>
    <w:rsid w:val="00BB6504"/>
    <w:pPr>
      <w:keepNext/>
      <w:jc w:val="center"/>
      <w:outlineLvl w:val="5"/>
    </w:pPr>
    <w:rPr>
      <w:b/>
      <w:sz w:val="28"/>
      <w:szCs w:val="32"/>
    </w:rPr>
  </w:style>
  <w:style w:type="paragraph" w:styleId="Heading7">
    <w:name w:val="heading 7"/>
    <w:basedOn w:val="Normal"/>
    <w:next w:val="Normal"/>
    <w:qFormat/>
    <w:rsid w:val="00BB6504"/>
    <w:pPr>
      <w:keepNext/>
      <w:outlineLvl w:val="6"/>
    </w:pPr>
    <w:rPr>
      <w:b/>
      <w:bCs/>
      <w:iCs/>
      <w:noProof/>
      <w:lang w:bidi="th-TH"/>
    </w:rPr>
  </w:style>
  <w:style w:type="paragraph" w:styleId="Heading8">
    <w:name w:val="heading 8"/>
    <w:basedOn w:val="Normal"/>
    <w:next w:val="Normal"/>
    <w:link w:val="Heading8Char"/>
    <w:qFormat/>
    <w:rsid w:val="00BB6504"/>
    <w:p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B650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336B"/>
    <w:rPr>
      <w:rFonts w:cs="Arial"/>
      <w:b/>
      <w:bCs/>
      <w:kern w:val="32"/>
      <w:sz w:val="26"/>
      <w:szCs w:val="32"/>
    </w:rPr>
  </w:style>
  <w:style w:type="paragraph" w:customStyle="1" w:styleId="Subtitle1">
    <w:name w:val="Subtitle1"/>
    <w:basedOn w:val="Normal"/>
    <w:next w:val="normaltext"/>
    <w:rsid w:val="001F6652"/>
    <w:pPr>
      <w:numPr>
        <w:numId w:val="2"/>
      </w:numPr>
      <w:tabs>
        <w:tab w:val="clear" w:pos="1080"/>
      </w:tabs>
      <w:ind w:left="720" w:hanging="720"/>
    </w:pPr>
    <w:rPr>
      <w:b/>
    </w:rPr>
  </w:style>
  <w:style w:type="paragraph" w:styleId="TOC5">
    <w:name w:val="toc 5"/>
    <w:basedOn w:val="Normal"/>
    <w:next w:val="Normal"/>
    <w:autoRedefine/>
    <w:semiHidden/>
    <w:rsid w:val="004D22AB"/>
    <w:pPr>
      <w:ind w:left="960"/>
    </w:pPr>
    <w:rPr>
      <w:sz w:val="24"/>
      <w:szCs w:val="24"/>
      <w:lang w:val="en-SG" w:eastAsia="en-SG"/>
    </w:rPr>
  </w:style>
  <w:style w:type="paragraph" w:styleId="Header">
    <w:name w:val="header"/>
    <w:basedOn w:val="Normal"/>
    <w:link w:val="HeaderChar"/>
    <w:uiPriority w:val="99"/>
    <w:rsid w:val="00FD2228"/>
    <w:pPr>
      <w:tabs>
        <w:tab w:val="center" w:pos="4320"/>
        <w:tab w:val="right" w:pos="8640"/>
      </w:tabs>
    </w:pPr>
  </w:style>
  <w:style w:type="paragraph" w:styleId="Footer">
    <w:name w:val="footer"/>
    <w:basedOn w:val="Normal"/>
    <w:link w:val="FooterChar"/>
    <w:uiPriority w:val="99"/>
    <w:rsid w:val="00FD2228"/>
    <w:pPr>
      <w:tabs>
        <w:tab w:val="center" w:pos="4320"/>
        <w:tab w:val="right" w:pos="8640"/>
      </w:tabs>
    </w:pPr>
  </w:style>
  <w:style w:type="character" w:styleId="PageNumber">
    <w:name w:val="page number"/>
    <w:basedOn w:val="DefaultParagraphFont"/>
    <w:rsid w:val="00FD2228"/>
  </w:style>
  <w:style w:type="paragraph" w:styleId="TOC6">
    <w:name w:val="toc 6"/>
    <w:basedOn w:val="Normal"/>
    <w:next w:val="Normal"/>
    <w:autoRedefine/>
    <w:semiHidden/>
    <w:rsid w:val="004D22AB"/>
    <w:pPr>
      <w:ind w:left="1200"/>
    </w:pPr>
    <w:rPr>
      <w:sz w:val="24"/>
      <w:szCs w:val="24"/>
      <w:lang w:val="en-SG" w:eastAsia="en-SG"/>
    </w:rPr>
  </w:style>
  <w:style w:type="paragraph" w:styleId="TOC7">
    <w:name w:val="toc 7"/>
    <w:basedOn w:val="Normal"/>
    <w:next w:val="Normal"/>
    <w:autoRedefine/>
    <w:semiHidden/>
    <w:rsid w:val="004D22AB"/>
    <w:pPr>
      <w:ind w:left="1440"/>
    </w:pPr>
    <w:rPr>
      <w:sz w:val="24"/>
      <w:szCs w:val="24"/>
      <w:lang w:val="en-SG" w:eastAsia="en-SG"/>
    </w:rPr>
  </w:style>
  <w:style w:type="paragraph" w:styleId="TOC1">
    <w:name w:val="toc 1"/>
    <w:basedOn w:val="Normal"/>
    <w:next w:val="Normal"/>
    <w:autoRedefine/>
    <w:uiPriority w:val="39"/>
    <w:rsid w:val="00460B88"/>
    <w:pPr>
      <w:tabs>
        <w:tab w:val="left" w:pos="1710"/>
        <w:tab w:val="left" w:pos="1800"/>
        <w:tab w:val="right" w:leader="dot" w:pos="8780"/>
      </w:tabs>
      <w:ind w:firstLine="0"/>
    </w:pPr>
    <w:rPr>
      <w:sz w:val="30"/>
    </w:rPr>
  </w:style>
  <w:style w:type="paragraph" w:styleId="TOC2">
    <w:name w:val="toc 2"/>
    <w:basedOn w:val="Normal"/>
    <w:next w:val="Normal"/>
    <w:autoRedefine/>
    <w:uiPriority w:val="39"/>
    <w:rsid w:val="000802F5"/>
    <w:pPr>
      <w:tabs>
        <w:tab w:val="left" w:pos="960"/>
        <w:tab w:val="left" w:pos="1440"/>
        <w:tab w:val="right" w:leader="dot" w:pos="8780"/>
      </w:tabs>
      <w:ind w:left="240"/>
      <w:jc w:val="left"/>
    </w:pPr>
  </w:style>
  <w:style w:type="character" w:styleId="Hyperlink">
    <w:name w:val="Hyperlink"/>
    <w:basedOn w:val="DefaultParagraphFont"/>
    <w:uiPriority w:val="99"/>
    <w:rsid w:val="00E55193"/>
    <w:rPr>
      <w:color w:val="0000FF"/>
      <w:u w:val="single"/>
    </w:rPr>
  </w:style>
  <w:style w:type="paragraph" w:styleId="TOC3">
    <w:name w:val="toc 3"/>
    <w:basedOn w:val="Normal"/>
    <w:next w:val="Normal"/>
    <w:autoRedefine/>
    <w:uiPriority w:val="39"/>
    <w:rsid w:val="00F60A3D"/>
    <w:pPr>
      <w:tabs>
        <w:tab w:val="left" w:pos="1440"/>
        <w:tab w:val="left" w:pos="1920"/>
        <w:tab w:val="right" w:leader="dot" w:pos="8780"/>
      </w:tabs>
      <w:ind w:left="482"/>
    </w:pPr>
  </w:style>
  <w:style w:type="paragraph" w:styleId="BodyTextIndent3">
    <w:name w:val="Body Text Indent 3"/>
    <w:basedOn w:val="Normal"/>
    <w:rsid w:val="008830E1"/>
    <w:pPr>
      <w:ind w:left="720"/>
    </w:pPr>
    <w:rPr>
      <w:rFonts w:ascii="VNI-Times" w:hAnsi="VNI-Times"/>
      <w:szCs w:val="20"/>
    </w:rPr>
  </w:style>
  <w:style w:type="paragraph" w:styleId="TOC4">
    <w:name w:val="toc 4"/>
    <w:basedOn w:val="Normal"/>
    <w:next w:val="Normal"/>
    <w:autoRedefine/>
    <w:semiHidden/>
    <w:rsid w:val="005728FC"/>
    <w:pPr>
      <w:ind w:left="720"/>
    </w:pPr>
    <w:rPr>
      <w:i/>
    </w:rPr>
  </w:style>
  <w:style w:type="paragraph" w:styleId="BodyText">
    <w:name w:val="Body Text"/>
    <w:basedOn w:val="Normal"/>
    <w:link w:val="BodyTextChar1"/>
    <w:rsid w:val="00061274"/>
  </w:style>
  <w:style w:type="paragraph" w:customStyle="1" w:styleId="Style1">
    <w:name w:val="Style1"/>
    <w:basedOn w:val="Heading4"/>
    <w:rsid w:val="00061274"/>
    <w:pPr>
      <w:numPr>
        <w:ilvl w:val="1"/>
        <w:numId w:val="1"/>
      </w:numPr>
    </w:pPr>
    <w:rPr>
      <w:u w:val="single"/>
    </w:rPr>
  </w:style>
  <w:style w:type="paragraph" w:styleId="Title">
    <w:name w:val="Title"/>
    <w:basedOn w:val="Normal"/>
    <w:next w:val="Heading1"/>
    <w:link w:val="TitleChar"/>
    <w:qFormat/>
    <w:rsid w:val="006B28C0"/>
    <w:pPr>
      <w:jc w:val="center"/>
    </w:pPr>
    <w:rPr>
      <w:b/>
      <w:sz w:val="32"/>
      <w:szCs w:val="20"/>
    </w:rPr>
  </w:style>
  <w:style w:type="table" w:styleId="TableGrid">
    <w:name w:val="Table Grid"/>
    <w:basedOn w:val="TableNormal"/>
    <w:rsid w:val="00BC3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106393"/>
    <w:pPr>
      <w:spacing w:line="480" w:lineRule="auto"/>
      <w:ind w:left="283"/>
    </w:pPr>
  </w:style>
  <w:style w:type="paragraph" w:styleId="BodyText2">
    <w:name w:val="Body Text 2"/>
    <w:basedOn w:val="Normal"/>
    <w:rsid w:val="00730B22"/>
    <w:pPr>
      <w:spacing w:line="480" w:lineRule="auto"/>
    </w:pPr>
  </w:style>
  <w:style w:type="paragraph" w:styleId="NormalWeb">
    <w:name w:val="Normal (Web)"/>
    <w:basedOn w:val="Normal"/>
    <w:uiPriority w:val="99"/>
    <w:rsid w:val="006E788E"/>
    <w:pPr>
      <w:spacing w:before="100" w:beforeAutospacing="1" w:after="100" w:afterAutospacing="1"/>
    </w:pPr>
    <w:rPr>
      <w:sz w:val="24"/>
      <w:szCs w:val="24"/>
    </w:rPr>
  </w:style>
  <w:style w:type="paragraph" w:styleId="TableofFigures">
    <w:name w:val="table of figures"/>
    <w:basedOn w:val="Normal"/>
    <w:next w:val="Normal"/>
    <w:uiPriority w:val="99"/>
    <w:rsid w:val="00E13D5F"/>
    <w:pPr>
      <w:ind w:firstLine="0"/>
    </w:pPr>
  </w:style>
  <w:style w:type="character" w:customStyle="1" w:styleId="normal021">
    <w:name w:val="normal_021"/>
    <w:basedOn w:val="DefaultParagraphFont"/>
    <w:rsid w:val="00E175E5"/>
    <w:rPr>
      <w:rFonts w:ascii="Verdana" w:hAnsi="Verdana" w:hint="default"/>
      <w:b/>
      <w:bCs/>
      <w:strike w:val="0"/>
      <w:dstrike w:val="0"/>
      <w:color w:val="808080"/>
      <w:sz w:val="15"/>
      <w:szCs w:val="15"/>
      <w:u w:val="none"/>
      <w:effect w:val="none"/>
    </w:rPr>
  </w:style>
  <w:style w:type="character" w:customStyle="1" w:styleId="normal011">
    <w:name w:val="normal011"/>
    <w:basedOn w:val="DefaultParagraphFont"/>
    <w:rsid w:val="00E175E5"/>
    <w:rPr>
      <w:rFonts w:ascii="Verdana" w:hAnsi="Verdana" w:hint="default"/>
      <w:strike w:val="0"/>
      <w:dstrike w:val="0"/>
      <w:sz w:val="17"/>
      <w:szCs w:val="17"/>
      <w:u w:val="none"/>
      <w:effect w:val="none"/>
    </w:rPr>
  </w:style>
  <w:style w:type="character" w:styleId="Strong">
    <w:name w:val="Strong"/>
    <w:basedOn w:val="DefaultParagraphFont"/>
    <w:uiPriority w:val="22"/>
    <w:qFormat/>
    <w:rsid w:val="0020128D"/>
    <w:rPr>
      <w:b/>
      <w:bCs/>
    </w:rPr>
  </w:style>
  <w:style w:type="paragraph" w:styleId="Caption">
    <w:name w:val="caption"/>
    <w:aliases w:val="Hinh"/>
    <w:basedOn w:val="Normal"/>
    <w:next w:val="Normal"/>
    <w:qFormat/>
    <w:rsid w:val="006B6B2E"/>
    <w:pPr>
      <w:spacing w:before="240"/>
      <w:ind w:firstLine="0"/>
      <w:jc w:val="center"/>
    </w:pPr>
    <w:rPr>
      <w:bCs/>
      <w:i/>
      <w:szCs w:val="20"/>
    </w:rPr>
  </w:style>
  <w:style w:type="paragraph" w:customStyle="1" w:styleId="StyleCaptionCentered">
    <w:name w:val="Style Caption + Centered"/>
    <w:basedOn w:val="Caption"/>
    <w:rsid w:val="007D6222"/>
  </w:style>
  <w:style w:type="paragraph" w:customStyle="1" w:styleId="StyleCaptionCentered1">
    <w:name w:val="Style Caption + Centered1"/>
    <w:basedOn w:val="Caption"/>
    <w:autoRedefine/>
    <w:rsid w:val="007D6222"/>
  </w:style>
  <w:style w:type="paragraph" w:customStyle="1" w:styleId="StyleCaption13ptCenteredLinespacing15lines">
    <w:name w:val="Style Caption + 13 pt Centered Line spacing:  1.5 lines"/>
    <w:basedOn w:val="Caption"/>
    <w:autoRedefine/>
    <w:rsid w:val="007D6222"/>
  </w:style>
  <w:style w:type="paragraph" w:styleId="BodyTextIndent">
    <w:name w:val="Body Text Indent"/>
    <w:basedOn w:val="Normal"/>
    <w:link w:val="BodyTextIndentChar"/>
    <w:rsid w:val="003C21BD"/>
    <w:pPr>
      <w:ind w:firstLine="720"/>
    </w:pPr>
    <w:rPr>
      <w:i/>
    </w:rPr>
  </w:style>
  <w:style w:type="paragraph" w:customStyle="1" w:styleId="Ml2">
    <w:name w:val="Ml_2"/>
    <w:basedOn w:val="Normal"/>
    <w:rsid w:val="00A879E4"/>
    <w:pPr>
      <w:numPr>
        <w:numId w:val="3"/>
      </w:numPr>
      <w:spacing w:before="100" w:beforeAutospacing="1" w:after="100" w:afterAutospacing="1"/>
    </w:pPr>
    <w:rPr>
      <w:b/>
      <w:sz w:val="24"/>
      <w:szCs w:val="24"/>
    </w:rPr>
  </w:style>
  <w:style w:type="paragraph" w:customStyle="1" w:styleId="Ml3">
    <w:name w:val="Ml_3"/>
    <w:basedOn w:val="Normal"/>
    <w:link w:val="Ml3Char"/>
    <w:rsid w:val="00A879E4"/>
    <w:pPr>
      <w:numPr>
        <w:ilvl w:val="1"/>
        <w:numId w:val="3"/>
      </w:numPr>
      <w:tabs>
        <w:tab w:val="left" w:pos="1250"/>
      </w:tabs>
      <w:spacing w:before="100" w:beforeAutospacing="1" w:after="100" w:afterAutospacing="1"/>
    </w:pPr>
    <w:rPr>
      <w:i/>
      <w:sz w:val="24"/>
      <w:szCs w:val="24"/>
    </w:rPr>
  </w:style>
  <w:style w:type="paragraph" w:customStyle="1" w:styleId="StyleIIIIII">
    <w:name w:val="Style_I_II_III"/>
    <w:basedOn w:val="Header"/>
    <w:rsid w:val="00A879E4"/>
    <w:pPr>
      <w:numPr>
        <w:numId w:val="4"/>
      </w:numPr>
      <w:tabs>
        <w:tab w:val="clear" w:pos="4320"/>
        <w:tab w:val="clear" w:pos="8640"/>
      </w:tabs>
      <w:spacing w:before="100" w:beforeAutospacing="1" w:after="100" w:afterAutospacing="1"/>
    </w:pPr>
    <w:rPr>
      <w:b/>
      <w:bCs/>
      <w:sz w:val="24"/>
      <w:szCs w:val="24"/>
    </w:rPr>
  </w:style>
  <w:style w:type="paragraph" w:customStyle="1" w:styleId="Style123">
    <w:name w:val="Style_1_2_3"/>
    <w:basedOn w:val="StyleIIIIII"/>
    <w:rsid w:val="00A879E4"/>
    <w:pPr>
      <w:numPr>
        <w:ilvl w:val="1"/>
      </w:numPr>
      <w:tabs>
        <w:tab w:val="left" w:pos="480"/>
      </w:tabs>
    </w:pPr>
    <w:rPr>
      <w:b w:val="0"/>
      <w:u w:val="single"/>
    </w:rPr>
  </w:style>
  <w:style w:type="paragraph" w:customStyle="1" w:styleId="Styleabc">
    <w:name w:val="Style_a_b_c"/>
    <w:basedOn w:val="Style123"/>
    <w:rsid w:val="00A879E4"/>
    <w:pPr>
      <w:numPr>
        <w:ilvl w:val="2"/>
      </w:numPr>
    </w:pPr>
    <w:rPr>
      <w:i/>
      <w:u w:val="none"/>
    </w:rPr>
  </w:style>
  <w:style w:type="paragraph" w:customStyle="1" w:styleId="StyleNormal">
    <w:name w:val="Style_Normal"/>
    <w:basedOn w:val="Styleabc"/>
    <w:rsid w:val="00A879E4"/>
    <w:pPr>
      <w:numPr>
        <w:ilvl w:val="3"/>
      </w:numPr>
      <w:tabs>
        <w:tab w:val="clear" w:pos="480"/>
        <w:tab w:val="left" w:pos="2040"/>
      </w:tabs>
    </w:pPr>
    <w:rPr>
      <w:i w:val="0"/>
    </w:rPr>
  </w:style>
  <w:style w:type="character" w:customStyle="1" w:styleId="Ml3Char">
    <w:name w:val="Ml_3 Char"/>
    <w:basedOn w:val="DefaultParagraphFont"/>
    <w:link w:val="Ml3"/>
    <w:rsid w:val="00A879E4"/>
    <w:rPr>
      <w:i/>
      <w:sz w:val="24"/>
      <w:szCs w:val="24"/>
    </w:rPr>
  </w:style>
  <w:style w:type="paragraph" w:styleId="TOC8">
    <w:name w:val="toc 8"/>
    <w:basedOn w:val="Normal"/>
    <w:next w:val="Normal"/>
    <w:autoRedefine/>
    <w:semiHidden/>
    <w:rsid w:val="004D22AB"/>
    <w:pPr>
      <w:ind w:left="1680"/>
    </w:pPr>
    <w:rPr>
      <w:sz w:val="24"/>
      <w:szCs w:val="24"/>
      <w:lang w:val="en-SG" w:eastAsia="en-SG"/>
    </w:rPr>
  </w:style>
  <w:style w:type="paragraph" w:styleId="TOC9">
    <w:name w:val="toc 9"/>
    <w:basedOn w:val="Normal"/>
    <w:next w:val="Normal"/>
    <w:autoRedefine/>
    <w:semiHidden/>
    <w:rsid w:val="004D22AB"/>
    <w:pPr>
      <w:ind w:left="1920"/>
    </w:pPr>
    <w:rPr>
      <w:sz w:val="24"/>
      <w:szCs w:val="24"/>
      <w:lang w:val="en-SG" w:eastAsia="en-SG"/>
    </w:rPr>
  </w:style>
  <w:style w:type="paragraph" w:customStyle="1" w:styleId="HinhVe">
    <w:name w:val="HinhVe"/>
    <w:basedOn w:val="Normal"/>
    <w:rsid w:val="00E766EB"/>
    <w:pPr>
      <w:spacing w:before="100" w:beforeAutospacing="1" w:after="100" w:afterAutospacing="1"/>
      <w:jc w:val="center"/>
    </w:pPr>
  </w:style>
  <w:style w:type="paragraph" w:styleId="BodyText3">
    <w:name w:val="Body Text 3"/>
    <w:basedOn w:val="Normal"/>
    <w:link w:val="BodyText3Char"/>
    <w:rsid w:val="003F3FBD"/>
    <w:rPr>
      <w:rFonts w:cs="Arial"/>
      <w:sz w:val="48"/>
      <w:szCs w:val="48"/>
      <w:lang w:bidi="th-TH"/>
    </w:rPr>
  </w:style>
  <w:style w:type="character" w:styleId="FollowedHyperlink">
    <w:name w:val="FollowedHyperlink"/>
    <w:basedOn w:val="DefaultParagraphFont"/>
    <w:rsid w:val="00B545CC"/>
    <w:rPr>
      <w:color w:val="800080"/>
      <w:u w:val="single"/>
    </w:rPr>
  </w:style>
  <w:style w:type="character" w:customStyle="1" w:styleId="bold021">
    <w:name w:val="bold021"/>
    <w:basedOn w:val="DefaultParagraphFont"/>
    <w:rsid w:val="00B545CC"/>
    <w:rPr>
      <w:rFonts w:ascii="Verdana" w:hAnsi="Verdana" w:hint="default"/>
      <w:b/>
      <w:bCs/>
      <w:strike w:val="0"/>
      <w:dstrike w:val="0"/>
      <w:color w:val="CC3333"/>
      <w:sz w:val="17"/>
      <w:szCs w:val="17"/>
      <w:u w:val="none"/>
      <w:effect w:val="none"/>
    </w:rPr>
  </w:style>
  <w:style w:type="character" w:styleId="Emphasis">
    <w:name w:val="Emphasis"/>
    <w:basedOn w:val="DefaultParagraphFont"/>
    <w:uiPriority w:val="20"/>
    <w:qFormat/>
    <w:rsid w:val="00B545CC"/>
    <w:rPr>
      <w:i/>
      <w:iCs/>
    </w:rPr>
  </w:style>
  <w:style w:type="character" w:customStyle="1" w:styleId="titlecontent1">
    <w:name w:val="title_content1"/>
    <w:basedOn w:val="DefaultParagraphFont"/>
    <w:rsid w:val="00B545CC"/>
    <w:rPr>
      <w:rFonts w:ascii="Verdana" w:hAnsi="Verdana" w:hint="default"/>
      <w:b/>
      <w:bCs/>
      <w:strike w:val="0"/>
      <w:dstrike w:val="0"/>
      <w:color w:val="BB6721"/>
      <w:spacing w:val="0"/>
      <w:sz w:val="18"/>
      <w:szCs w:val="18"/>
      <w:u w:val="none"/>
      <w:effect w:val="none"/>
    </w:rPr>
  </w:style>
  <w:style w:type="paragraph" w:customStyle="1" w:styleId="normaltext">
    <w:name w:val="normal_text"/>
    <w:basedOn w:val="Normal"/>
    <w:rsid w:val="00B545CC"/>
    <w:pPr>
      <w:spacing w:before="100" w:beforeAutospacing="1" w:after="100" w:afterAutospacing="1"/>
    </w:pPr>
    <w:rPr>
      <w:rFonts w:ascii="Verdana" w:hAnsi="Verdana"/>
      <w:sz w:val="17"/>
      <w:szCs w:val="17"/>
      <w:lang w:bidi="th-TH"/>
    </w:rPr>
  </w:style>
  <w:style w:type="character" w:customStyle="1" w:styleId="style41">
    <w:name w:val="style41"/>
    <w:basedOn w:val="DefaultParagraphFont"/>
    <w:rsid w:val="00B545CC"/>
    <w:rPr>
      <w:b/>
      <w:bCs/>
      <w:sz w:val="24"/>
      <w:szCs w:val="24"/>
    </w:rPr>
  </w:style>
  <w:style w:type="paragraph" w:styleId="z-TopofForm">
    <w:name w:val="HTML Top of Form"/>
    <w:basedOn w:val="Normal"/>
    <w:next w:val="Normal"/>
    <w:hidden/>
    <w:rsid w:val="00B545CC"/>
    <w:pPr>
      <w:pBdr>
        <w:bottom w:val="single" w:sz="6" w:space="1" w:color="auto"/>
      </w:pBdr>
      <w:jc w:val="center"/>
    </w:pPr>
    <w:rPr>
      <w:rFonts w:ascii="Arial" w:hAnsi="Arial"/>
      <w:vanish/>
      <w:sz w:val="16"/>
      <w:szCs w:val="16"/>
      <w:lang w:bidi="th-TH"/>
    </w:rPr>
  </w:style>
  <w:style w:type="paragraph" w:styleId="z-BottomofForm">
    <w:name w:val="HTML Bottom of Form"/>
    <w:basedOn w:val="Normal"/>
    <w:next w:val="Normal"/>
    <w:hidden/>
    <w:rsid w:val="00B545CC"/>
    <w:pPr>
      <w:pBdr>
        <w:top w:val="single" w:sz="6" w:space="1" w:color="auto"/>
      </w:pBdr>
      <w:jc w:val="center"/>
    </w:pPr>
    <w:rPr>
      <w:rFonts w:ascii="Arial" w:hAnsi="Arial"/>
      <w:vanish/>
      <w:sz w:val="16"/>
      <w:szCs w:val="16"/>
      <w:lang w:bidi="th-TH"/>
    </w:rPr>
  </w:style>
  <w:style w:type="character" w:customStyle="1" w:styleId="footer1">
    <w:name w:val="footer1"/>
    <w:basedOn w:val="DefaultParagraphFont"/>
    <w:rsid w:val="00B545CC"/>
    <w:rPr>
      <w:rFonts w:ascii="Arial" w:hAnsi="Arial" w:hint="default"/>
      <w:strike w:val="0"/>
      <w:dstrike w:val="0"/>
      <w:color w:val="000000"/>
      <w:sz w:val="15"/>
      <w:szCs w:val="15"/>
      <w:u w:val="none"/>
      <w:effect w:val="none"/>
    </w:rPr>
  </w:style>
  <w:style w:type="paragraph" w:customStyle="1" w:styleId="tahoma-pa">
    <w:name w:val="tahoma-pa"/>
    <w:basedOn w:val="Normal"/>
    <w:rsid w:val="00B545CC"/>
    <w:pPr>
      <w:spacing w:before="100" w:beforeAutospacing="1" w:after="100" w:afterAutospacing="1"/>
    </w:pPr>
    <w:rPr>
      <w:sz w:val="24"/>
      <w:szCs w:val="24"/>
    </w:rPr>
  </w:style>
  <w:style w:type="paragraph" w:styleId="BalloonText">
    <w:name w:val="Balloon Text"/>
    <w:basedOn w:val="Normal"/>
    <w:semiHidden/>
    <w:rsid w:val="00A9519F"/>
    <w:rPr>
      <w:rFonts w:ascii="Tahoma" w:hAnsi="Tahoma" w:cs="Tahoma"/>
      <w:sz w:val="16"/>
      <w:szCs w:val="16"/>
    </w:rPr>
  </w:style>
  <w:style w:type="character" w:customStyle="1" w:styleId="Heading3Char">
    <w:name w:val="Heading 3 Char"/>
    <w:basedOn w:val="DefaultParagraphFont"/>
    <w:link w:val="Heading3"/>
    <w:rsid w:val="00B23BB1"/>
    <w:rPr>
      <w:sz w:val="26"/>
      <w:szCs w:val="26"/>
    </w:rPr>
  </w:style>
  <w:style w:type="character" w:customStyle="1" w:styleId="Heading8Char">
    <w:name w:val="Heading 8 Char"/>
    <w:basedOn w:val="DefaultParagraphFont"/>
    <w:link w:val="Heading8"/>
    <w:rsid w:val="00775CB0"/>
    <w:rPr>
      <w:rFonts w:ascii="Calibri" w:hAnsi="Calibri"/>
      <w:i/>
      <w:iCs/>
      <w:sz w:val="24"/>
      <w:szCs w:val="24"/>
    </w:rPr>
  </w:style>
  <w:style w:type="character" w:customStyle="1" w:styleId="Heading9Char">
    <w:name w:val="Heading 9 Char"/>
    <w:basedOn w:val="DefaultParagraphFont"/>
    <w:link w:val="Heading9"/>
    <w:rsid w:val="00775CB0"/>
    <w:rPr>
      <w:rFonts w:ascii="Cambria" w:hAnsi="Cambria"/>
      <w:sz w:val="22"/>
      <w:szCs w:val="22"/>
    </w:rPr>
  </w:style>
  <w:style w:type="character" w:customStyle="1" w:styleId="BodyTextIndentChar">
    <w:name w:val="Body Text Indent Char"/>
    <w:basedOn w:val="DefaultParagraphFont"/>
    <w:link w:val="BodyTextIndent"/>
    <w:locked/>
    <w:rsid w:val="000457F8"/>
    <w:rPr>
      <w:i/>
      <w:sz w:val="26"/>
      <w:szCs w:val="26"/>
    </w:rPr>
  </w:style>
  <w:style w:type="character" w:customStyle="1" w:styleId="TitleChar">
    <w:name w:val="Title Char"/>
    <w:basedOn w:val="DefaultParagraphFont"/>
    <w:link w:val="Title"/>
    <w:locked/>
    <w:rsid w:val="006B28C0"/>
    <w:rPr>
      <w:b/>
      <w:sz w:val="32"/>
    </w:rPr>
  </w:style>
  <w:style w:type="character" w:customStyle="1" w:styleId="Heading2Char">
    <w:name w:val="Heading 2 Char"/>
    <w:basedOn w:val="DefaultParagraphFont"/>
    <w:link w:val="Heading2"/>
    <w:locked/>
    <w:rsid w:val="0004456B"/>
    <w:rPr>
      <w:rFonts w:cs="Arial"/>
      <w:b/>
      <w:bCs/>
      <w:iCs/>
      <w:sz w:val="26"/>
      <w:szCs w:val="28"/>
    </w:rPr>
  </w:style>
  <w:style w:type="character" w:customStyle="1" w:styleId="BodyText3Char">
    <w:name w:val="Body Text 3 Char"/>
    <w:basedOn w:val="DefaultParagraphFont"/>
    <w:link w:val="BodyText3"/>
    <w:locked/>
    <w:rsid w:val="001640B5"/>
    <w:rPr>
      <w:rFonts w:cs="Arial"/>
      <w:sz w:val="48"/>
      <w:szCs w:val="48"/>
      <w:lang w:bidi="th-TH"/>
    </w:rPr>
  </w:style>
  <w:style w:type="character" w:customStyle="1" w:styleId="FooterChar">
    <w:name w:val="Footer Char"/>
    <w:basedOn w:val="DefaultParagraphFont"/>
    <w:link w:val="Footer"/>
    <w:uiPriority w:val="99"/>
    <w:locked/>
    <w:rsid w:val="001640B5"/>
    <w:rPr>
      <w:sz w:val="26"/>
      <w:szCs w:val="26"/>
    </w:rPr>
  </w:style>
  <w:style w:type="character" w:customStyle="1" w:styleId="BodyTextChar1">
    <w:name w:val="Body Text Char1"/>
    <w:basedOn w:val="DefaultParagraphFont"/>
    <w:link w:val="BodyText"/>
    <w:locked/>
    <w:rsid w:val="001640B5"/>
    <w:rPr>
      <w:sz w:val="26"/>
      <w:szCs w:val="26"/>
    </w:rPr>
  </w:style>
  <w:style w:type="paragraph" w:styleId="ListParagraph">
    <w:name w:val="List Paragraph"/>
    <w:basedOn w:val="Normal"/>
    <w:uiPriority w:val="34"/>
    <w:qFormat/>
    <w:rsid w:val="0068736A"/>
    <w:pPr>
      <w:numPr>
        <w:numId w:val="19"/>
      </w:numPr>
    </w:pPr>
  </w:style>
  <w:style w:type="numbering" w:styleId="1ai">
    <w:name w:val="Outline List 1"/>
    <w:basedOn w:val="NoList"/>
    <w:rsid w:val="009163DF"/>
    <w:pPr>
      <w:numPr>
        <w:numId w:val="8"/>
      </w:numPr>
    </w:pPr>
  </w:style>
  <w:style w:type="numbering" w:styleId="ArticleSection">
    <w:name w:val="Outline List 3"/>
    <w:basedOn w:val="NoList"/>
    <w:rsid w:val="009163DF"/>
    <w:pPr>
      <w:numPr>
        <w:numId w:val="9"/>
      </w:numPr>
    </w:pPr>
  </w:style>
  <w:style w:type="numbering" w:styleId="111111">
    <w:name w:val="Outline List 2"/>
    <w:aliases w:val="III.1"/>
    <w:basedOn w:val="NoList"/>
    <w:rsid w:val="009163DF"/>
    <w:pPr>
      <w:numPr>
        <w:numId w:val="7"/>
      </w:numPr>
    </w:pPr>
  </w:style>
  <w:style w:type="paragraph" w:customStyle="1" w:styleId="Style">
    <w:name w:val="Style"/>
    <w:basedOn w:val="Heading1"/>
    <w:rsid w:val="009163DF"/>
    <w:pPr>
      <w:numPr>
        <w:numId w:val="0"/>
      </w:numPr>
      <w:tabs>
        <w:tab w:val="num" w:pos="360"/>
      </w:tabs>
      <w:ind w:left="360" w:hanging="360"/>
    </w:pPr>
    <w:rPr>
      <w:rFonts w:cs="Times New Roman"/>
      <w:szCs w:val="20"/>
    </w:rPr>
  </w:style>
  <w:style w:type="paragraph" w:customStyle="1" w:styleId="CoverTitle">
    <w:name w:val="Cover_Title"/>
    <w:basedOn w:val="Heading1"/>
    <w:link w:val="CoverTitleChar"/>
    <w:rsid w:val="00B87F85"/>
    <w:pPr>
      <w:numPr>
        <w:numId w:val="0"/>
      </w:numPr>
      <w:ind w:left="431"/>
    </w:pPr>
  </w:style>
  <w:style w:type="paragraph" w:customStyle="1" w:styleId="Bullet4">
    <w:name w:val="Bullet4"/>
    <w:basedOn w:val="Normal"/>
    <w:rsid w:val="007173B2"/>
    <w:pPr>
      <w:numPr>
        <w:numId w:val="10"/>
      </w:numPr>
      <w:spacing w:before="120" w:after="60"/>
      <w:ind w:left="714" w:hanging="357"/>
    </w:pPr>
    <w:rPr>
      <w:rFonts w:eastAsia="MS Mincho"/>
      <w:b/>
    </w:rPr>
  </w:style>
  <w:style w:type="paragraph" w:customStyle="1" w:styleId="Bullet5">
    <w:name w:val="Bullet5"/>
    <w:basedOn w:val="Normal"/>
    <w:rsid w:val="00EB7910"/>
    <w:pPr>
      <w:numPr>
        <w:numId w:val="6"/>
      </w:numPr>
    </w:pPr>
    <w:rPr>
      <w:szCs w:val="24"/>
      <w:lang w:val="fr-FR"/>
    </w:rPr>
  </w:style>
  <w:style w:type="paragraph" w:customStyle="1" w:styleId="Cover1">
    <w:name w:val="Cover 1"/>
    <w:basedOn w:val="Normal"/>
    <w:rsid w:val="00FD00CE"/>
    <w:pPr>
      <w:jc w:val="center"/>
    </w:pPr>
    <w:rPr>
      <w:rFonts w:ascii="Tahoma" w:hAnsi="Tahoma"/>
      <w:b/>
      <w:bCs/>
      <w:szCs w:val="20"/>
    </w:rPr>
  </w:style>
  <w:style w:type="paragraph" w:customStyle="1" w:styleId="Cover2">
    <w:name w:val="Cover 2"/>
    <w:basedOn w:val="Normal"/>
    <w:rsid w:val="00BB3C47"/>
    <w:pPr>
      <w:jc w:val="center"/>
    </w:pPr>
    <w:rPr>
      <w:rFonts w:ascii="Arial" w:hAnsi="Arial"/>
      <w:b/>
      <w:bCs/>
      <w:sz w:val="32"/>
      <w:szCs w:val="20"/>
    </w:rPr>
  </w:style>
  <w:style w:type="paragraph" w:customStyle="1" w:styleId="Cover3">
    <w:name w:val="Cover 3"/>
    <w:basedOn w:val="Normal"/>
    <w:rsid w:val="003A653C"/>
    <w:pPr>
      <w:ind w:left="284" w:right="284"/>
      <w:jc w:val="center"/>
    </w:pPr>
    <w:rPr>
      <w:rFonts w:ascii="Arial" w:hAnsi="Arial"/>
      <w:b/>
      <w:bCs/>
      <w:sz w:val="40"/>
      <w:szCs w:val="20"/>
    </w:rPr>
  </w:style>
  <w:style w:type="paragraph" w:customStyle="1" w:styleId="Cover4">
    <w:name w:val="Cover 4"/>
    <w:basedOn w:val="Normal"/>
    <w:rsid w:val="00FD00CE"/>
    <w:pPr>
      <w:jc w:val="center"/>
    </w:pPr>
    <w:rPr>
      <w:b/>
      <w:bCs/>
      <w:sz w:val="28"/>
      <w:szCs w:val="20"/>
    </w:rPr>
  </w:style>
  <w:style w:type="paragraph" w:customStyle="1" w:styleId="Cover6">
    <w:name w:val="Cover 6"/>
    <w:basedOn w:val="Cover2"/>
    <w:rsid w:val="00FD00CE"/>
    <w:pPr>
      <w:jc w:val="left"/>
    </w:pPr>
  </w:style>
  <w:style w:type="paragraph" w:customStyle="1" w:styleId="cover7">
    <w:name w:val="cover 7"/>
    <w:basedOn w:val="Normal"/>
    <w:rsid w:val="00FD00CE"/>
    <w:rPr>
      <w:rFonts w:ascii="Tahoma" w:hAnsi="Tahoma"/>
      <w:b/>
      <w:bCs/>
      <w:szCs w:val="20"/>
    </w:rPr>
  </w:style>
  <w:style w:type="paragraph" w:customStyle="1" w:styleId="Gachngang">
    <w:name w:val="Gachngang"/>
    <w:basedOn w:val="Normal"/>
    <w:rsid w:val="00C35158"/>
    <w:pPr>
      <w:pBdr>
        <w:top w:val="single" w:sz="4" w:space="1" w:color="auto"/>
      </w:pBdr>
    </w:pPr>
    <w:rPr>
      <w:rFonts w:eastAsia="MS Mincho"/>
      <w:szCs w:val="24"/>
      <w:lang w:eastAsia="ja-JP"/>
    </w:rPr>
  </w:style>
  <w:style w:type="paragraph" w:customStyle="1" w:styleId="Tomtat">
    <w:name w:val="Tom_tat"/>
    <w:basedOn w:val="Normal"/>
    <w:rsid w:val="00850D5A"/>
    <w:pPr>
      <w:tabs>
        <w:tab w:val="left" w:pos="567"/>
        <w:tab w:val="left" w:pos="1134"/>
      </w:tabs>
      <w:ind w:left="1418" w:hanging="1418"/>
    </w:pPr>
    <w:rPr>
      <w:rFonts w:eastAsia="MS Mincho"/>
      <w:szCs w:val="24"/>
      <w:lang w:eastAsia="ja-JP"/>
    </w:rPr>
  </w:style>
  <w:style w:type="paragraph" w:customStyle="1" w:styleId="MTDisplayEquation">
    <w:name w:val="MTDisplayEquation"/>
    <w:basedOn w:val="Normal"/>
    <w:next w:val="Normal"/>
    <w:rsid w:val="00D97035"/>
    <w:pPr>
      <w:tabs>
        <w:tab w:val="center" w:pos="4400"/>
        <w:tab w:val="right" w:pos="8800"/>
      </w:tabs>
    </w:pPr>
  </w:style>
  <w:style w:type="paragraph" w:customStyle="1" w:styleId="Thuattoan">
    <w:name w:val="Thuat_toan"/>
    <w:basedOn w:val="Normal"/>
    <w:link w:val="ThuattoanChar"/>
    <w:rsid w:val="00EF1481"/>
    <w:pPr>
      <w:numPr>
        <w:numId w:val="11"/>
      </w:numPr>
    </w:pPr>
  </w:style>
  <w:style w:type="paragraph" w:customStyle="1" w:styleId="references">
    <w:name w:val="references"/>
    <w:rsid w:val="005149B0"/>
    <w:pPr>
      <w:numPr>
        <w:numId w:val="12"/>
      </w:numPr>
      <w:spacing w:after="50" w:line="360" w:lineRule="auto"/>
      <w:jc w:val="both"/>
    </w:pPr>
    <w:rPr>
      <w:rFonts w:eastAsia="MS Mincho"/>
      <w:noProof/>
      <w:sz w:val="26"/>
      <w:szCs w:val="16"/>
    </w:rPr>
  </w:style>
  <w:style w:type="paragraph" w:customStyle="1" w:styleId="figurecaption">
    <w:name w:val="figure caption"/>
    <w:rsid w:val="001D1C13"/>
    <w:pPr>
      <w:numPr>
        <w:numId w:val="13"/>
      </w:numPr>
      <w:tabs>
        <w:tab w:val="clear" w:pos="720"/>
        <w:tab w:val="left" w:pos="851"/>
      </w:tabs>
      <w:spacing w:before="80" w:after="200"/>
      <w:jc w:val="center"/>
    </w:pPr>
    <w:rPr>
      <w:noProof/>
      <w:szCs w:val="16"/>
    </w:rPr>
  </w:style>
  <w:style w:type="paragraph" w:customStyle="1" w:styleId="equation">
    <w:name w:val="equation"/>
    <w:basedOn w:val="Normal"/>
    <w:link w:val="equationChar"/>
    <w:rsid w:val="0020027B"/>
    <w:pPr>
      <w:tabs>
        <w:tab w:val="center" w:pos="4536"/>
        <w:tab w:val="right" w:pos="8789"/>
      </w:tabs>
      <w:spacing w:before="240" w:after="240" w:line="216" w:lineRule="auto"/>
      <w:ind w:firstLine="0"/>
      <w:jc w:val="center"/>
    </w:pPr>
    <w:rPr>
      <w:rFonts w:ascii="Symbol" w:hAnsi="Symbol" w:cs="Symbol"/>
      <w:sz w:val="24"/>
      <w:szCs w:val="20"/>
    </w:rPr>
  </w:style>
  <w:style w:type="character" w:customStyle="1" w:styleId="BodyTextChar">
    <w:name w:val="Body Text Char"/>
    <w:basedOn w:val="DefaultParagraphFont"/>
    <w:rsid w:val="00ED0215"/>
    <w:rPr>
      <w:spacing w:val="-1"/>
      <w:lang w:val="en-US" w:eastAsia="en-US" w:bidi="ar-SA"/>
    </w:rPr>
  </w:style>
  <w:style w:type="character" w:customStyle="1" w:styleId="equationChar">
    <w:name w:val="equation Char"/>
    <w:basedOn w:val="DefaultParagraphFont"/>
    <w:link w:val="equation"/>
    <w:rsid w:val="0020027B"/>
    <w:rPr>
      <w:rFonts w:ascii="Symbol" w:hAnsi="Symbol" w:cs="Symbol"/>
      <w:sz w:val="24"/>
      <w:lang w:val="en-US" w:eastAsia="en-US" w:bidi="ar-SA"/>
    </w:rPr>
  </w:style>
  <w:style w:type="paragraph" w:customStyle="1" w:styleId="step">
    <w:name w:val="step"/>
    <w:basedOn w:val="Normal"/>
    <w:rsid w:val="006851EE"/>
    <w:pPr>
      <w:numPr>
        <w:numId w:val="14"/>
      </w:numPr>
      <w:spacing w:line="228" w:lineRule="auto"/>
    </w:pPr>
    <w:rPr>
      <w:spacing w:val="-1"/>
      <w:sz w:val="20"/>
      <w:szCs w:val="20"/>
    </w:rPr>
  </w:style>
  <w:style w:type="character" w:customStyle="1" w:styleId="ThuattoanChar">
    <w:name w:val="Thuat_toan Char"/>
    <w:basedOn w:val="DefaultParagraphFont"/>
    <w:link w:val="Thuattoan"/>
    <w:rsid w:val="00BB36D9"/>
    <w:rPr>
      <w:sz w:val="26"/>
      <w:szCs w:val="26"/>
    </w:rPr>
  </w:style>
  <w:style w:type="paragraph" w:customStyle="1" w:styleId="tablecolsubhead">
    <w:name w:val="table col subhead"/>
    <w:basedOn w:val="Normal"/>
    <w:rsid w:val="009B4267"/>
    <w:pPr>
      <w:spacing w:line="240" w:lineRule="auto"/>
      <w:ind w:firstLine="0"/>
      <w:jc w:val="center"/>
    </w:pPr>
    <w:rPr>
      <w:b/>
      <w:bCs/>
      <w:i/>
      <w:iCs/>
      <w:sz w:val="15"/>
      <w:szCs w:val="15"/>
    </w:rPr>
  </w:style>
  <w:style w:type="paragraph" w:customStyle="1" w:styleId="LVNormal">
    <w:name w:val="LV_Normal"/>
    <w:basedOn w:val="Normal"/>
    <w:link w:val="LVNormalChar"/>
    <w:qFormat/>
    <w:rsid w:val="00BE5BE0"/>
    <w:pPr>
      <w:spacing w:before="120" w:line="240" w:lineRule="auto"/>
      <w:ind w:firstLine="0"/>
      <w:jc w:val="left"/>
    </w:pPr>
    <w:rPr>
      <w:rFonts w:eastAsia="MS Mincho"/>
      <w:szCs w:val="24"/>
      <w:lang w:eastAsia="ja-JP"/>
    </w:rPr>
  </w:style>
  <w:style w:type="numbering" w:customStyle="1" w:styleId="UNSThesisChuong">
    <w:name w:val="UNSThesis_Chuong"/>
    <w:basedOn w:val="NoList"/>
    <w:rsid w:val="00271906"/>
    <w:pPr>
      <w:numPr>
        <w:numId w:val="15"/>
      </w:numPr>
    </w:pPr>
  </w:style>
  <w:style w:type="paragraph" w:customStyle="1" w:styleId="bulletlist">
    <w:name w:val="bullet list"/>
    <w:basedOn w:val="BodyText"/>
    <w:rsid w:val="009B4DC4"/>
    <w:pPr>
      <w:numPr>
        <w:numId w:val="16"/>
      </w:numPr>
    </w:pPr>
    <w:rPr>
      <w:spacing w:val="-1"/>
      <w:szCs w:val="20"/>
    </w:rPr>
  </w:style>
  <w:style w:type="paragraph" w:customStyle="1" w:styleId="tablehead">
    <w:name w:val="table head"/>
    <w:rsid w:val="00C149B7"/>
    <w:pPr>
      <w:numPr>
        <w:numId w:val="17"/>
      </w:numPr>
      <w:spacing w:before="240" w:line="216" w:lineRule="auto"/>
      <w:jc w:val="center"/>
    </w:pPr>
    <w:rPr>
      <w:noProof/>
      <w:sz w:val="22"/>
      <w:szCs w:val="16"/>
    </w:rPr>
  </w:style>
  <w:style w:type="paragraph" w:customStyle="1" w:styleId="tablecolhead">
    <w:name w:val="table col head"/>
    <w:basedOn w:val="Normal"/>
    <w:rsid w:val="00F60DEE"/>
    <w:pPr>
      <w:spacing w:after="60" w:line="240" w:lineRule="auto"/>
      <w:ind w:firstLine="0"/>
      <w:jc w:val="center"/>
    </w:pPr>
    <w:rPr>
      <w:b/>
      <w:bCs/>
      <w:sz w:val="24"/>
      <w:szCs w:val="16"/>
    </w:rPr>
  </w:style>
  <w:style w:type="paragraph" w:customStyle="1" w:styleId="tablecopy">
    <w:name w:val="table copy"/>
    <w:rsid w:val="00346F1A"/>
    <w:pPr>
      <w:spacing w:before="60" w:after="60"/>
      <w:jc w:val="both"/>
    </w:pPr>
    <w:rPr>
      <w:noProof/>
      <w:sz w:val="24"/>
      <w:szCs w:val="16"/>
    </w:rPr>
  </w:style>
  <w:style w:type="character" w:styleId="LineNumber">
    <w:name w:val="line number"/>
    <w:rsid w:val="00F42030"/>
  </w:style>
  <w:style w:type="character" w:customStyle="1" w:styleId="mediumb-text1">
    <w:name w:val="mediumb-text1"/>
    <w:basedOn w:val="DefaultParagraphFont"/>
    <w:rsid w:val="00792D58"/>
    <w:rPr>
      <w:rFonts w:ascii="Arial" w:hAnsi="Arial" w:cs="Arial" w:hint="default"/>
      <w:b/>
      <w:bCs/>
      <w:color w:val="000000"/>
      <w:sz w:val="24"/>
      <w:szCs w:val="24"/>
    </w:rPr>
  </w:style>
  <w:style w:type="paragraph" w:customStyle="1" w:styleId="NormalParagraphIndent">
    <w:name w:val="Normal Paragraph Indent"/>
    <w:basedOn w:val="Normal"/>
    <w:rsid w:val="00A07C89"/>
    <w:pPr>
      <w:spacing w:before="120"/>
      <w:ind w:firstLine="720"/>
    </w:pPr>
    <w:rPr>
      <w:szCs w:val="20"/>
    </w:rPr>
  </w:style>
  <w:style w:type="paragraph" w:styleId="DocumentMap">
    <w:name w:val="Document Map"/>
    <w:basedOn w:val="Normal"/>
    <w:semiHidden/>
    <w:rsid w:val="005A42CD"/>
    <w:pPr>
      <w:shd w:val="clear" w:color="auto" w:fill="000080"/>
    </w:pPr>
    <w:rPr>
      <w:rFonts w:ascii="Tahoma" w:hAnsi="Tahoma" w:cs="Tahoma"/>
      <w:sz w:val="20"/>
      <w:szCs w:val="20"/>
    </w:rPr>
  </w:style>
  <w:style w:type="paragraph" w:customStyle="1" w:styleId="TLTK">
    <w:name w:val="TLTK"/>
    <w:basedOn w:val="CoverTitle"/>
    <w:link w:val="TLTKChar"/>
    <w:rsid w:val="00C94793"/>
  </w:style>
  <w:style w:type="character" w:customStyle="1" w:styleId="CoverTitleChar">
    <w:name w:val="Cover_Title Char"/>
    <w:basedOn w:val="Heading1Char"/>
    <w:link w:val="CoverTitle"/>
    <w:rsid w:val="00C94793"/>
    <w:rPr>
      <w:rFonts w:cs="Arial"/>
      <w:b/>
      <w:bCs/>
      <w:kern w:val="32"/>
      <w:sz w:val="36"/>
      <w:szCs w:val="32"/>
    </w:rPr>
  </w:style>
  <w:style w:type="character" w:customStyle="1" w:styleId="TLTKChar">
    <w:name w:val="TLTK Char"/>
    <w:basedOn w:val="CoverTitleChar"/>
    <w:link w:val="TLTK"/>
    <w:rsid w:val="00C94793"/>
    <w:rPr>
      <w:rFonts w:cs="Arial"/>
      <w:b/>
      <w:bCs/>
      <w:kern w:val="32"/>
      <w:sz w:val="36"/>
      <w:szCs w:val="32"/>
    </w:rPr>
  </w:style>
  <w:style w:type="paragraph" w:customStyle="1" w:styleId="Noidung">
    <w:name w:val="Noidung"/>
    <w:basedOn w:val="Normal"/>
    <w:link w:val="NoidungChar"/>
    <w:rsid w:val="00DA49A7"/>
    <w:pPr>
      <w:ind w:firstLine="397"/>
    </w:pPr>
    <w:rPr>
      <w:szCs w:val="20"/>
    </w:rPr>
  </w:style>
  <w:style w:type="character" w:customStyle="1" w:styleId="NoidungChar">
    <w:name w:val="Noidung Char"/>
    <w:basedOn w:val="DefaultParagraphFont"/>
    <w:link w:val="Noidung"/>
    <w:rsid w:val="00DA49A7"/>
    <w:rPr>
      <w:sz w:val="26"/>
    </w:rPr>
  </w:style>
  <w:style w:type="paragraph" w:customStyle="1" w:styleId="LVThuattoan">
    <w:name w:val="LV_Thuattoan"/>
    <w:basedOn w:val="LVNormal"/>
    <w:link w:val="LVThuattoanChar"/>
    <w:qFormat/>
    <w:rsid w:val="00842743"/>
    <w:pPr>
      <w:spacing w:before="0" w:after="0" w:line="276" w:lineRule="auto"/>
    </w:pPr>
    <w:rPr>
      <w:rFonts w:ascii="Arial Unicode MS" w:hAnsi="Arial Unicode MS"/>
      <w:sz w:val="22"/>
    </w:rPr>
  </w:style>
  <w:style w:type="character" w:customStyle="1" w:styleId="LVNormalChar">
    <w:name w:val="LV_Normal Char"/>
    <w:basedOn w:val="DefaultParagraphFont"/>
    <w:link w:val="LVNormal"/>
    <w:rsid w:val="00BE5BE0"/>
    <w:rPr>
      <w:rFonts w:eastAsia="MS Mincho"/>
      <w:sz w:val="26"/>
      <w:szCs w:val="24"/>
      <w:lang w:eastAsia="ja-JP"/>
    </w:rPr>
  </w:style>
  <w:style w:type="character" w:customStyle="1" w:styleId="LVThuattoanChar">
    <w:name w:val="LV_Thuattoan Char"/>
    <w:basedOn w:val="LVNormalChar"/>
    <w:link w:val="LVThuattoan"/>
    <w:rsid w:val="00842743"/>
    <w:rPr>
      <w:rFonts w:ascii="Arial Unicode MS" w:eastAsia="MS Mincho" w:hAnsi="Arial Unicode MS"/>
      <w:sz w:val="22"/>
      <w:szCs w:val="24"/>
      <w:lang w:eastAsia="ja-JP"/>
    </w:rPr>
  </w:style>
  <w:style w:type="character" w:styleId="IntenseEmphasis">
    <w:name w:val="Intense Emphasis"/>
    <w:basedOn w:val="DefaultParagraphFont"/>
    <w:uiPriority w:val="21"/>
    <w:qFormat/>
    <w:rsid w:val="00661251"/>
    <w:rPr>
      <w:b/>
      <w:bCs/>
      <w:i/>
      <w:iCs/>
      <w:color w:val="4F81BD" w:themeColor="accent1"/>
    </w:rPr>
  </w:style>
  <w:style w:type="character" w:styleId="SubtleReference">
    <w:name w:val="Subtle Reference"/>
    <w:basedOn w:val="DefaultParagraphFont"/>
    <w:uiPriority w:val="31"/>
    <w:qFormat/>
    <w:rsid w:val="00661251"/>
    <w:rPr>
      <w:smallCaps/>
      <w:color w:val="C0504D" w:themeColor="accent2"/>
      <w:u w:val="single"/>
    </w:rPr>
  </w:style>
  <w:style w:type="character" w:styleId="SubtleEmphasis">
    <w:name w:val="Subtle Emphasis"/>
    <w:basedOn w:val="TitleChar"/>
    <w:uiPriority w:val="19"/>
    <w:qFormat/>
    <w:rsid w:val="00A011B5"/>
    <w:rPr>
      <w:rFonts w:ascii="Times New Roman" w:hAnsi="Times New Roman"/>
      <w:b/>
      <w:i/>
      <w:iCs/>
      <w:color w:val="000000" w:themeColor="text1"/>
      <w:sz w:val="20"/>
    </w:rPr>
  </w:style>
  <w:style w:type="paragraph" w:customStyle="1" w:styleId="numbereditem">
    <w:name w:val="numbered item"/>
    <w:basedOn w:val="Normal"/>
    <w:rsid w:val="0039286E"/>
    <w:pPr>
      <w:numPr>
        <w:numId w:val="18"/>
      </w:numPr>
      <w:overflowPunct w:val="0"/>
      <w:autoSpaceDE w:val="0"/>
      <w:autoSpaceDN w:val="0"/>
      <w:adjustRightInd w:val="0"/>
      <w:spacing w:before="120" w:line="240" w:lineRule="exact"/>
      <w:contextualSpacing/>
      <w:textAlignment w:val="baseline"/>
    </w:pPr>
    <w:rPr>
      <w:sz w:val="20"/>
      <w:szCs w:val="20"/>
      <w:lang w:eastAsia="de-DE"/>
    </w:rPr>
  </w:style>
  <w:style w:type="numbering" w:customStyle="1" w:styleId="StyleBulleted">
    <w:name w:val="Style Bulleted"/>
    <w:basedOn w:val="NoList"/>
    <w:rsid w:val="001A57AC"/>
    <w:pPr>
      <w:numPr>
        <w:numId w:val="20"/>
      </w:numPr>
    </w:pPr>
  </w:style>
  <w:style w:type="paragraph" w:customStyle="1" w:styleId="programcode">
    <w:name w:val="programcode"/>
    <w:basedOn w:val="Normal"/>
    <w:rsid w:val="00831844"/>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20" w:line="240" w:lineRule="exact"/>
      <w:ind w:left="227" w:firstLine="0"/>
      <w:contextualSpacing/>
      <w:jc w:val="left"/>
      <w:textAlignment w:val="baseline"/>
    </w:pPr>
    <w:rPr>
      <w:rFonts w:ascii="Courier" w:hAnsi="Courier"/>
      <w:sz w:val="20"/>
      <w:szCs w:val="20"/>
      <w:lang w:eastAsia="de-DE"/>
    </w:rPr>
  </w:style>
  <w:style w:type="paragraph" w:customStyle="1" w:styleId="Bulletcap1">
    <w:name w:val="Bullet_cap1"/>
    <w:basedOn w:val="Normal"/>
    <w:link w:val="Bulletcap1Char"/>
    <w:qFormat/>
    <w:rsid w:val="00177B04"/>
    <w:pPr>
      <w:numPr>
        <w:numId w:val="21"/>
      </w:numPr>
      <w:ind w:left="360"/>
    </w:pPr>
  </w:style>
  <w:style w:type="character" w:customStyle="1" w:styleId="Bulletcap1Char">
    <w:name w:val="Bullet_cap1 Char"/>
    <w:basedOn w:val="DefaultParagraphFont"/>
    <w:link w:val="Bulletcap1"/>
    <w:rsid w:val="00177B04"/>
    <w:rPr>
      <w:sz w:val="26"/>
      <w:szCs w:val="26"/>
    </w:rPr>
  </w:style>
  <w:style w:type="paragraph" w:customStyle="1" w:styleId="Stylenormal0">
    <w:name w:val="Style_normal"/>
    <w:basedOn w:val="Normal"/>
    <w:rsid w:val="00FF6477"/>
    <w:pPr>
      <w:ind w:firstLine="0"/>
      <w:jc w:val="center"/>
    </w:pPr>
    <w:rPr>
      <w:szCs w:val="24"/>
      <w:lang w:val="en-GB"/>
    </w:rPr>
  </w:style>
  <w:style w:type="paragraph" w:styleId="Bibliography">
    <w:name w:val="Bibliography"/>
    <w:basedOn w:val="Normal"/>
    <w:next w:val="Normal"/>
    <w:uiPriority w:val="37"/>
    <w:unhideWhenUsed/>
    <w:rsid w:val="007F13A1"/>
  </w:style>
  <w:style w:type="character" w:customStyle="1" w:styleId="gt-icon-text1">
    <w:name w:val="gt-icon-text1"/>
    <w:basedOn w:val="DefaultParagraphFont"/>
    <w:rsid w:val="0024722B"/>
  </w:style>
  <w:style w:type="character" w:customStyle="1" w:styleId="HeaderChar">
    <w:name w:val="Header Char"/>
    <w:basedOn w:val="DefaultParagraphFont"/>
    <w:link w:val="Header"/>
    <w:uiPriority w:val="99"/>
    <w:rsid w:val="004308DC"/>
    <w:rPr>
      <w:sz w:val="26"/>
      <w:szCs w:val="26"/>
    </w:rPr>
  </w:style>
  <w:style w:type="paragraph" w:styleId="TOCHeading">
    <w:name w:val="TOC Heading"/>
    <w:basedOn w:val="Heading1"/>
    <w:next w:val="Normal"/>
    <w:uiPriority w:val="39"/>
    <w:unhideWhenUsed/>
    <w:qFormat/>
    <w:rsid w:val="00CC2D19"/>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PlaceholderText">
    <w:name w:val="Placeholder Text"/>
    <w:basedOn w:val="DefaultParagraphFont"/>
    <w:uiPriority w:val="99"/>
    <w:semiHidden/>
    <w:rsid w:val="00FA3BDA"/>
    <w:rPr>
      <w:color w:val="808080"/>
    </w:rPr>
  </w:style>
  <w:style w:type="paragraph" w:customStyle="1" w:styleId="numberingtltk">
    <w:name w:val="numbering_tltk"/>
    <w:basedOn w:val="references"/>
    <w:link w:val="numberingtltkChar"/>
    <w:qFormat/>
    <w:rsid w:val="002D7C41"/>
  </w:style>
  <w:style w:type="character" w:customStyle="1" w:styleId="numberingtltkChar">
    <w:name w:val="numbering_tltk Char"/>
    <w:basedOn w:val="DefaultParagraphFont"/>
    <w:link w:val="numberingtltk"/>
    <w:rsid w:val="002D7C41"/>
    <w:rPr>
      <w:rFonts w:eastAsia="MS Mincho"/>
      <w:noProof/>
      <w:sz w:val="26"/>
      <w:szCs w:val="16"/>
    </w:rPr>
  </w:style>
  <w:style w:type="character" w:customStyle="1" w:styleId="apple-style-span">
    <w:name w:val="apple-style-span"/>
    <w:basedOn w:val="DefaultParagraphFont"/>
    <w:rsid w:val="00813B6E"/>
  </w:style>
  <w:style w:type="paragraph" w:customStyle="1" w:styleId="BodyTahoma12">
    <w:name w:val="Body Tahoma 12"/>
    <w:basedOn w:val="Normal"/>
    <w:link w:val="BodyTahoma12Char"/>
    <w:rsid w:val="00813B6E"/>
    <w:pPr>
      <w:spacing w:before="0" w:line="240" w:lineRule="auto"/>
      <w:ind w:firstLine="0"/>
    </w:pPr>
    <w:rPr>
      <w:rFonts w:ascii="Tahoma" w:hAnsi="Tahoma" w:cs="Tahoma"/>
      <w:sz w:val="24"/>
      <w:szCs w:val="24"/>
    </w:rPr>
  </w:style>
  <w:style w:type="character" w:customStyle="1" w:styleId="BodyTahoma12Char">
    <w:name w:val="Body Tahoma 12 Char"/>
    <w:basedOn w:val="DefaultParagraphFont"/>
    <w:link w:val="BodyTahoma12"/>
    <w:rsid w:val="00813B6E"/>
    <w:rPr>
      <w:rFonts w:ascii="Tahoma" w:hAnsi="Tahoma" w:cs="Tahoma"/>
      <w:sz w:val="24"/>
      <w:szCs w:val="24"/>
    </w:rPr>
  </w:style>
  <w:style w:type="paragraph" w:customStyle="1" w:styleId="H4Alpha">
    <w:name w:val="H4 Alpha"/>
    <w:basedOn w:val="Normal"/>
    <w:rsid w:val="00813B6E"/>
    <w:pPr>
      <w:keepNext/>
      <w:numPr>
        <w:numId w:val="22"/>
      </w:numPr>
      <w:spacing w:before="120" w:line="240" w:lineRule="auto"/>
      <w:jc w:val="left"/>
      <w:outlineLvl w:val="3"/>
    </w:pPr>
    <w:rPr>
      <w:rFonts w:ascii="Tahoma" w:hAnsi="Tahoma"/>
      <w:b/>
      <w:bCs/>
      <w:sz w:val="24"/>
      <w:szCs w:val="28"/>
    </w:rPr>
  </w:style>
  <w:style w:type="character" w:styleId="IntenseReference">
    <w:name w:val="Intense Reference"/>
    <w:basedOn w:val="DefaultParagraphFont"/>
    <w:uiPriority w:val="32"/>
    <w:qFormat/>
    <w:rsid w:val="002D449B"/>
    <w:rPr>
      <w:b/>
      <w:bCs/>
      <w:smallCaps/>
      <w:color w:val="C0504D" w:themeColor="accent2"/>
      <w:spacing w:val="5"/>
      <w:u w:val="single"/>
    </w:rPr>
  </w:style>
  <w:style w:type="paragraph" w:styleId="EndnoteText">
    <w:name w:val="endnote text"/>
    <w:basedOn w:val="Normal"/>
    <w:link w:val="EndnoteTextChar"/>
    <w:rsid w:val="0059562C"/>
    <w:pPr>
      <w:spacing w:before="0" w:after="0" w:line="240" w:lineRule="auto"/>
    </w:pPr>
    <w:rPr>
      <w:sz w:val="20"/>
      <w:szCs w:val="20"/>
    </w:rPr>
  </w:style>
  <w:style w:type="character" w:customStyle="1" w:styleId="EndnoteTextChar">
    <w:name w:val="Endnote Text Char"/>
    <w:basedOn w:val="DefaultParagraphFont"/>
    <w:link w:val="EndnoteText"/>
    <w:rsid w:val="0059562C"/>
  </w:style>
  <w:style w:type="character" w:styleId="EndnoteReference">
    <w:name w:val="endnote reference"/>
    <w:basedOn w:val="DefaultParagraphFont"/>
    <w:rsid w:val="0059562C"/>
    <w:rPr>
      <w:vertAlign w:val="superscript"/>
    </w:rPr>
  </w:style>
  <w:style w:type="paragraph" w:styleId="Revision">
    <w:name w:val="Revision"/>
    <w:hidden/>
    <w:uiPriority w:val="99"/>
    <w:semiHidden/>
    <w:rsid w:val="00964275"/>
    <w:pPr>
      <w:spacing w:before="0" w:after="0"/>
    </w:pPr>
    <w:rPr>
      <w:sz w:val="26"/>
      <w:szCs w:val="26"/>
    </w:rPr>
  </w:style>
  <w:style w:type="paragraph" w:customStyle="1" w:styleId="StyleHeading114pt">
    <w:name w:val="Style Heading 1 + 14 pt"/>
    <w:basedOn w:val="Heading1"/>
    <w:link w:val="StyleHeading114ptChar"/>
    <w:rsid w:val="003C503B"/>
    <w:pPr>
      <w:tabs>
        <w:tab w:val="clear" w:pos="3987"/>
        <w:tab w:val="left" w:pos="576"/>
      </w:tabs>
      <w:spacing w:after="60" w:line="240" w:lineRule="auto"/>
      <w:ind w:left="432" w:hanging="432"/>
      <w:jc w:val="left"/>
    </w:pPr>
    <w:rPr>
      <w:sz w:val="28"/>
    </w:rPr>
  </w:style>
  <w:style w:type="character" w:customStyle="1" w:styleId="StyleHeading114ptChar">
    <w:name w:val="Style Heading 1 + 14 pt Char"/>
    <w:basedOn w:val="Heading1Char"/>
    <w:link w:val="StyleHeading114pt"/>
    <w:rsid w:val="003C503B"/>
    <w:rPr>
      <w:rFonts w:cs="Arial"/>
      <w:b/>
      <w:bCs/>
      <w:kern w:val="32"/>
      <w:sz w:val="28"/>
      <w:szCs w:val="32"/>
    </w:rPr>
  </w:style>
  <w:style w:type="paragraph" w:customStyle="1" w:styleId="Default">
    <w:name w:val="Default"/>
    <w:rsid w:val="0068736A"/>
    <w:pPr>
      <w:autoSpaceDE w:val="0"/>
      <w:autoSpaceDN w:val="0"/>
      <w:adjustRightInd w:val="0"/>
      <w:spacing w:before="0" w:after="0"/>
    </w:pPr>
    <w:rPr>
      <w:color w:val="000000"/>
      <w:sz w:val="24"/>
      <w:szCs w:val="24"/>
    </w:rPr>
  </w:style>
  <w:style w:type="character" w:customStyle="1" w:styleId="Style5Char">
    <w:name w:val="Style5 Char"/>
    <w:basedOn w:val="DefaultParagraphFont"/>
    <w:link w:val="Style5"/>
    <w:rsid w:val="0068736A"/>
    <w:rPr>
      <w:sz w:val="28"/>
      <w:szCs w:val="24"/>
    </w:rPr>
  </w:style>
  <w:style w:type="paragraph" w:customStyle="1" w:styleId="Style5">
    <w:name w:val="Style5"/>
    <w:basedOn w:val="Normal"/>
    <w:link w:val="Style5Char"/>
    <w:rsid w:val="0068736A"/>
    <w:pPr>
      <w:spacing w:before="0" w:after="0" w:line="240" w:lineRule="auto"/>
      <w:ind w:firstLine="540"/>
      <w:jc w:val="left"/>
    </w:pPr>
    <w:rPr>
      <w:sz w:val="28"/>
      <w:szCs w:val="24"/>
    </w:rPr>
  </w:style>
  <w:style w:type="paragraph" w:styleId="Quote">
    <w:name w:val="Quote"/>
    <w:basedOn w:val="Normal"/>
    <w:next w:val="Normal"/>
    <w:link w:val="QuoteChar"/>
    <w:uiPriority w:val="29"/>
    <w:qFormat/>
    <w:rsid w:val="005A15B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A15B8"/>
    <w:rPr>
      <w:i/>
      <w:iCs/>
      <w:color w:val="404040" w:themeColor="text1" w:themeTint="BF"/>
      <w:sz w:val="26"/>
      <w:szCs w:val="26"/>
    </w:rPr>
  </w:style>
  <w:style w:type="character" w:customStyle="1" w:styleId="UnresolvedMention1">
    <w:name w:val="Unresolved Mention1"/>
    <w:basedOn w:val="DefaultParagraphFont"/>
    <w:uiPriority w:val="99"/>
    <w:semiHidden/>
    <w:unhideWhenUsed/>
    <w:rsid w:val="00532C30"/>
    <w:rPr>
      <w:color w:val="605E5C"/>
      <w:shd w:val="clear" w:color="auto" w:fill="E1DFDD"/>
    </w:rPr>
  </w:style>
  <w:style w:type="paragraph" w:customStyle="1" w:styleId="Char">
    <w:name w:val="Char"/>
    <w:basedOn w:val="Normal"/>
    <w:rsid w:val="00463DC7"/>
    <w:pPr>
      <w:spacing w:before="0" w:after="160" w:line="240" w:lineRule="exact"/>
      <w:ind w:firstLine="0"/>
      <w:jc w:val="left"/>
    </w:pPr>
    <w:rPr>
      <w:rFonts w:ascii="Verdana" w:hAnsi="Verdana"/>
      <w:sz w:val="20"/>
      <w:szCs w:val="20"/>
    </w:rPr>
  </w:style>
  <w:style w:type="paragraph" w:customStyle="1" w:styleId="head3">
    <w:name w:val="head3"/>
    <w:basedOn w:val="Heading3"/>
    <w:link w:val="head3Char"/>
    <w:qFormat/>
    <w:rsid w:val="00B23BB1"/>
  </w:style>
  <w:style w:type="character" w:customStyle="1" w:styleId="head3Char">
    <w:name w:val="head3 Char"/>
    <w:basedOn w:val="Heading3Char"/>
    <w:link w:val="head3"/>
    <w:rsid w:val="00B23BB1"/>
    <w:rPr>
      <w:sz w:val="26"/>
      <w:szCs w:val="26"/>
    </w:rPr>
  </w:style>
  <w:style w:type="character" w:customStyle="1" w:styleId="ts-alignment-element">
    <w:name w:val="ts-alignment-element"/>
    <w:basedOn w:val="DefaultParagraphFont"/>
    <w:rsid w:val="00CC7608"/>
  </w:style>
  <w:style w:type="character" w:customStyle="1" w:styleId="UnresolvedMention">
    <w:name w:val="Unresolved Mention"/>
    <w:basedOn w:val="DefaultParagraphFont"/>
    <w:uiPriority w:val="99"/>
    <w:semiHidden/>
    <w:unhideWhenUsed/>
    <w:rsid w:val="00105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7482">
      <w:bodyDiv w:val="1"/>
      <w:marLeft w:val="0"/>
      <w:marRight w:val="0"/>
      <w:marTop w:val="0"/>
      <w:marBottom w:val="0"/>
      <w:divBdr>
        <w:top w:val="none" w:sz="0" w:space="0" w:color="auto"/>
        <w:left w:val="none" w:sz="0" w:space="0" w:color="auto"/>
        <w:bottom w:val="none" w:sz="0" w:space="0" w:color="auto"/>
        <w:right w:val="none" w:sz="0" w:space="0" w:color="auto"/>
      </w:divBdr>
      <w:divsChild>
        <w:div w:id="726731176">
          <w:marLeft w:val="0"/>
          <w:marRight w:val="0"/>
          <w:marTop w:val="0"/>
          <w:marBottom w:val="0"/>
          <w:divBdr>
            <w:top w:val="none" w:sz="0" w:space="0" w:color="auto"/>
            <w:left w:val="none" w:sz="0" w:space="0" w:color="auto"/>
            <w:bottom w:val="none" w:sz="0" w:space="0" w:color="auto"/>
            <w:right w:val="none" w:sz="0" w:space="0" w:color="auto"/>
          </w:divBdr>
          <w:divsChild>
            <w:div w:id="12697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5644">
      <w:bodyDiv w:val="1"/>
      <w:marLeft w:val="0"/>
      <w:marRight w:val="0"/>
      <w:marTop w:val="0"/>
      <w:marBottom w:val="0"/>
      <w:divBdr>
        <w:top w:val="none" w:sz="0" w:space="0" w:color="auto"/>
        <w:left w:val="none" w:sz="0" w:space="0" w:color="auto"/>
        <w:bottom w:val="none" w:sz="0" w:space="0" w:color="auto"/>
        <w:right w:val="none" w:sz="0" w:space="0" w:color="auto"/>
      </w:divBdr>
      <w:divsChild>
        <w:div w:id="2027511504">
          <w:marLeft w:val="0"/>
          <w:marRight w:val="0"/>
          <w:marTop w:val="0"/>
          <w:marBottom w:val="0"/>
          <w:divBdr>
            <w:top w:val="none" w:sz="0" w:space="0" w:color="auto"/>
            <w:left w:val="none" w:sz="0" w:space="0" w:color="auto"/>
            <w:bottom w:val="none" w:sz="0" w:space="0" w:color="auto"/>
            <w:right w:val="none" w:sz="0" w:space="0" w:color="auto"/>
          </w:divBdr>
          <w:divsChild>
            <w:div w:id="98455923">
              <w:marLeft w:val="0"/>
              <w:marRight w:val="0"/>
              <w:marTop w:val="0"/>
              <w:marBottom w:val="0"/>
              <w:divBdr>
                <w:top w:val="none" w:sz="0" w:space="0" w:color="auto"/>
                <w:left w:val="none" w:sz="0" w:space="0" w:color="auto"/>
                <w:bottom w:val="none" w:sz="0" w:space="0" w:color="auto"/>
                <w:right w:val="none" w:sz="0" w:space="0" w:color="auto"/>
              </w:divBdr>
            </w:div>
            <w:div w:id="356197677">
              <w:marLeft w:val="0"/>
              <w:marRight w:val="0"/>
              <w:marTop w:val="0"/>
              <w:marBottom w:val="0"/>
              <w:divBdr>
                <w:top w:val="none" w:sz="0" w:space="0" w:color="auto"/>
                <w:left w:val="none" w:sz="0" w:space="0" w:color="auto"/>
                <w:bottom w:val="none" w:sz="0" w:space="0" w:color="auto"/>
                <w:right w:val="none" w:sz="0" w:space="0" w:color="auto"/>
              </w:divBdr>
            </w:div>
            <w:div w:id="366027720">
              <w:marLeft w:val="0"/>
              <w:marRight w:val="0"/>
              <w:marTop w:val="0"/>
              <w:marBottom w:val="0"/>
              <w:divBdr>
                <w:top w:val="none" w:sz="0" w:space="0" w:color="auto"/>
                <w:left w:val="none" w:sz="0" w:space="0" w:color="auto"/>
                <w:bottom w:val="none" w:sz="0" w:space="0" w:color="auto"/>
                <w:right w:val="none" w:sz="0" w:space="0" w:color="auto"/>
              </w:divBdr>
            </w:div>
            <w:div w:id="412318450">
              <w:marLeft w:val="0"/>
              <w:marRight w:val="0"/>
              <w:marTop w:val="0"/>
              <w:marBottom w:val="0"/>
              <w:divBdr>
                <w:top w:val="none" w:sz="0" w:space="0" w:color="auto"/>
                <w:left w:val="none" w:sz="0" w:space="0" w:color="auto"/>
                <w:bottom w:val="none" w:sz="0" w:space="0" w:color="auto"/>
                <w:right w:val="none" w:sz="0" w:space="0" w:color="auto"/>
              </w:divBdr>
            </w:div>
            <w:div w:id="593787873">
              <w:marLeft w:val="0"/>
              <w:marRight w:val="0"/>
              <w:marTop w:val="0"/>
              <w:marBottom w:val="0"/>
              <w:divBdr>
                <w:top w:val="none" w:sz="0" w:space="0" w:color="auto"/>
                <w:left w:val="none" w:sz="0" w:space="0" w:color="auto"/>
                <w:bottom w:val="none" w:sz="0" w:space="0" w:color="auto"/>
                <w:right w:val="none" w:sz="0" w:space="0" w:color="auto"/>
              </w:divBdr>
            </w:div>
            <w:div w:id="707952391">
              <w:marLeft w:val="0"/>
              <w:marRight w:val="0"/>
              <w:marTop w:val="0"/>
              <w:marBottom w:val="0"/>
              <w:divBdr>
                <w:top w:val="none" w:sz="0" w:space="0" w:color="auto"/>
                <w:left w:val="none" w:sz="0" w:space="0" w:color="auto"/>
                <w:bottom w:val="none" w:sz="0" w:space="0" w:color="auto"/>
                <w:right w:val="none" w:sz="0" w:space="0" w:color="auto"/>
              </w:divBdr>
            </w:div>
            <w:div w:id="821434612">
              <w:marLeft w:val="0"/>
              <w:marRight w:val="0"/>
              <w:marTop w:val="0"/>
              <w:marBottom w:val="0"/>
              <w:divBdr>
                <w:top w:val="none" w:sz="0" w:space="0" w:color="auto"/>
                <w:left w:val="none" w:sz="0" w:space="0" w:color="auto"/>
                <w:bottom w:val="none" w:sz="0" w:space="0" w:color="auto"/>
                <w:right w:val="none" w:sz="0" w:space="0" w:color="auto"/>
              </w:divBdr>
            </w:div>
            <w:div w:id="1389376797">
              <w:marLeft w:val="0"/>
              <w:marRight w:val="0"/>
              <w:marTop w:val="0"/>
              <w:marBottom w:val="0"/>
              <w:divBdr>
                <w:top w:val="none" w:sz="0" w:space="0" w:color="auto"/>
                <w:left w:val="none" w:sz="0" w:space="0" w:color="auto"/>
                <w:bottom w:val="none" w:sz="0" w:space="0" w:color="auto"/>
                <w:right w:val="none" w:sz="0" w:space="0" w:color="auto"/>
              </w:divBdr>
            </w:div>
            <w:div w:id="1399590253">
              <w:marLeft w:val="0"/>
              <w:marRight w:val="0"/>
              <w:marTop w:val="0"/>
              <w:marBottom w:val="0"/>
              <w:divBdr>
                <w:top w:val="none" w:sz="0" w:space="0" w:color="auto"/>
                <w:left w:val="none" w:sz="0" w:space="0" w:color="auto"/>
                <w:bottom w:val="none" w:sz="0" w:space="0" w:color="auto"/>
                <w:right w:val="none" w:sz="0" w:space="0" w:color="auto"/>
              </w:divBdr>
            </w:div>
            <w:div w:id="1461194023">
              <w:marLeft w:val="0"/>
              <w:marRight w:val="0"/>
              <w:marTop w:val="0"/>
              <w:marBottom w:val="0"/>
              <w:divBdr>
                <w:top w:val="none" w:sz="0" w:space="0" w:color="auto"/>
                <w:left w:val="none" w:sz="0" w:space="0" w:color="auto"/>
                <w:bottom w:val="none" w:sz="0" w:space="0" w:color="auto"/>
                <w:right w:val="none" w:sz="0" w:space="0" w:color="auto"/>
              </w:divBdr>
            </w:div>
            <w:div w:id="1616474464">
              <w:marLeft w:val="0"/>
              <w:marRight w:val="0"/>
              <w:marTop w:val="0"/>
              <w:marBottom w:val="0"/>
              <w:divBdr>
                <w:top w:val="none" w:sz="0" w:space="0" w:color="auto"/>
                <w:left w:val="none" w:sz="0" w:space="0" w:color="auto"/>
                <w:bottom w:val="none" w:sz="0" w:space="0" w:color="auto"/>
                <w:right w:val="none" w:sz="0" w:space="0" w:color="auto"/>
              </w:divBdr>
            </w:div>
            <w:div w:id="17299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018">
      <w:bodyDiv w:val="1"/>
      <w:marLeft w:val="0"/>
      <w:marRight w:val="0"/>
      <w:marTop w:val="0"/>
      <w:marBottom w:val="0"/>
      <w:divBdr>
        <w:top w:val="none" w:sz="0" w:space="0" w:color="auto"/>
        <w:left w:val="none" w:sz="0" w:space="0" w:color="auto"/>
        <w:bottom w:val="none" w:sz="0" w:space="0" w:color="auto"/>
        <w:right w:val="none" w:sz="0" w:space="0" w:color="auto"/>
      </w:divBdr>
      <w:divsChild>
        <w:div w:id="252665923">
          <w:marLeft w:val="0"/>
          <w:marRight w:val="0"/>
          <w:marTop w:val="0"/>
          <w:marBottom w:val="0"/>
          <w:divBdr>
            <w:top w:val="none" w:sz="0" w:space="0" w:color="auto"/>
            <w:left w:val="none" w:sz="0" w:space="0" w:color="auto"/>
            <w:bottom w:val="none" w:sz="0" w:space="0" w:color="auto"/>
            <w:right w:val="none" w:sz="0" w:space="0" w:color="auto"/>
          </w:divBdr>
        </w:div>
      </w:divsChild>
    </w:div>
    <w:div w:id="168568738">
      <w:bodyDiv w:val="1"/>
      <w:marLeft w:val="0"/>
      <w:marRight w:val="0"/>
      <w:marTop w:val="0"/>
      <w:marBottom w:val="0"/>
      <w:divBdr>
        <w:top w:val="none" w:sz="0" w:space="0" w:color="auto"/>
        <w:left w:val="none" w:sz="0" w:space="0" w:color="auto"/>
        <w:bottom w:val="none" w:sz="0" w:space="0" w:color="auto"/>
        <w:right w:val="none" w:sz="0" w:space="0" w:color="auto"/>
      </w:divBdr>
      <w:divsChild>
        <w:div w:id="1003824571">
          <w:marLeft w:val="0"/>
          <w:marRight w:val="0"/>
          <w:marTop w:val="0"/>
          <w:marBottom w:val="0"/>
          <w:divBdr>
            <w:top w:val="none" w:sz="0" w:space="0" w:color="auto"/>
            <w:left w:val="none" w:sz="0" w:space="0" w:color="auto"/>
            <w:bottom w:val="none" w:sz="0" w:space="0" w:color="auto"/>
            <w:right w:val="none" w:sz="0" w:space="0" w:color="auto"/>
          </w:divBdr>
          <w:divsChild>
            <w:div w:id="83848244">
              <w:marLeft w:val="0"/>
              <w:marRight w:val="0"/>
              <w:marTop w:val="0"/>
              <w:marBottom w:val="0"/>
              <w:divBdr>
                <w:top w:val="none" w:sz="0" w:space="0" w:color="auto"/>
                <w:left w:val="none" w:sz="0" w:space="0" w:color="auto"/>
                <w:bottom w:val="none" w:sz="0" w:space="0" w:color="auto"/>
                <w:right w:val="none" w:sz="0" w:space="0" w:color="auto"/>
              </w:divBdr>
              <w:divsChild>
                <w:div w:id="1191185432">
                  <w:marLeft w:val="0"/>
                  <w:marRight w:val="0"/>
                  <w:marTop w:val="0"/>
                  <w:marBottom w:val="0"/>
                  <w:divBdr>
                    <w:top w:val="none" w:sz="0" w:space="0" w:color="auto"/>
                    <w:left w:val="none" w:sz="0" w:space="0" w:color="auto"/>
                    <w:bottom w:val="none" w:sz="0" w:space="0" w:color="auto"/>
                    <w:right w:val="none" w:sz="0" w:space="0" w:color="auto"/>
                  </w:divBdr>
                  <w:divsChild>
                    <w:div w:id="50928120">
                      <w:marLeft w:val="0"/>
                      <w:marRight w:val="0"/>
                      <w:marTop w:val="0"/>
                      <w:marBottom w:val="0"/>
                      <w:divBdr>
                        <w:top w:val="none" w:sz="0" w:space="0" w:color="auto"/>
                        <w:left w:val="none" w:sz="0" w:space="0" w:color="auto"/>
                        <w:bottom w:val="none" w:sz="0" w:space="0" w:color="auto"/>
                        <w:right w:val="none" w:sz="0" w:space="0" w:color="auto"/>
                      </w:divBdr>
                      <w:divsChild>
                        <w:div w:id="908346319">
                          <w:marLeft w:val="0"/>
                          <w:marRight w:val="0"/>
                          <w:marTop w:val="0"/>
                          <w:marBottom w:val="0"/>
                          <w:divBdr>
                            <w:top w:val="none" w:sz="0" w:space="0" w:color="auto"/>
                            <w:left w:val="none" w:sz="0" w:space="0" w:color="auto"/>
                            <w:bottom w:val="none" w:sz="0" w:space="0" w:color="auto"/>
                            <w:right w:val="none" w:sz="0" w:space="0" w:color="auto"/>
                          </w:divBdr>
                          <w:divsChild>
                            <w:div w:id="876888584">
                              <w:marLeft w:val="0"/>
                              <w:marRight w:val="0"/>
                              <w:marTop w:val="0"/>
                              <w:marBottom w:val="0"/>
                              <w:divBdr>
                                <w:top w:val="none" w:sz="0" w:space="0" w:color="auto"/>
                                <w:left w:val="none" w:sz="0" w:space="0" w:color="auto"/>
                                <w:bottom w:val="none" w:sz="0" w:space="0" w:color="auto"/>
                                <w:right w:val="none" w:sz="0" w:space="0" w:color="auto"/>
                              </w:divBdr>
                            </w:div>
                          </w:divsChild>
                        </w:div>
                        <w:div w:id="1034232572">
                          <w:marLeft w:val="0"/>
                          <w:marRight w:val="0"/>
                          <w:marTop w:val="0"/>
                          <w:marBottom w:val="0"/>
                          <w:divBdr>
                            <w:top w:val="none" w:sz="0" w:space="0" w:color="auto"/>
                            <w:left w:val="none" w:sz="0" w:space="0" w:color="auto"/>
                            <w:bottom w:val="none" w:sz="0" w:space="0" w:color="auto"/>
                            <w:right w:val="none" w:sz="0" w:space="0" w:color="auto"/>
                          </w:divBdr>
                          <w:divsChild>
                            <w:div w:id="633487710">
                              <w:marLeft w:val="0"/>
                              <w:marRight w:val="0"/>
                              <w:marTop w:val="0"/>
                              <w:marBottom w:val="0"/>
                              <w:divBdr>
                                <w:top w:val="none" w:sz="0" w:space="0" w:color="auto"/>
                                <w:left w:val="none" w:sz="0" w:space="0" w:color="auto"/>
                                <w:bottom w:val="none" w:sz="0" w:space="0" w:color="auto"/>
                                <w:right w:val="none" w:sz="0" w:space="0" w:color="auto"/>
                              </w:divBdr>
                              <w:divsChild>
                                <w:div w:id="615138930">
                                  <w:marLeft w:val="0"/>
                                  <w:marRight w:val="0"/>
                                  <w:marTop w:val="0"/>
                                  <w:marBottom w:val="0"/>
                                  <w:divBdr>
                                    <w:top w:val="none" w:sz="0" w:space="0" w:color="auto"/>
                                    <w:left w:val="none" w:sz="0" w:space="0" w:color="auto"/>
                                    <w:bottom w:val="none" w:sz="0" w:space="0" w:color="auto"/>
                                    <w:right w:val="none" w:sz="0" w:space="0" w:color="auto"/>
                                  </w:divBdr>
                                  <w:divsChild>
                                    <w:div w:id="19951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994">
                              <w:marLeft w:val="0"/>
                              <w:marRight w:val="0"/>
                              <w:marTop w:val="0"/>
                              <w:marBottom w:val="0"/>
                              <w:divBdr>
                                <w:top w:val="none" w:sz="0" w:space="0" w:color="auto"/>
                                <w:left w:val="none" w:sz="0" w:space="0" w:color="auto"/>
                                <w:bottom w:val="none" w:sz="0" w:space="0" w:color="auto"/>
                                <w:right w:val="none" w:sz="0" w:space="0" w:color="auto"/>
                              </w:divBdr>
                            </w:div>
                            <w:div w:id="956445197">
                              <w:marLeft w:val="0"/>
                              <w:marRight w:val="0"/>
                              <w:marTop w:val="97"/>
                              <w:marBottom w:val="0"/>
                              <w:divBdr>
                                <w:top w:val="none" w:sz="0" w:space="0" w:color="auto"/>
                                <w:left w:val="none" w:sz="0" w:space="0" w:color="auto"/>
                                <w:bottom w:val="none" w:sz="0" w:space="0" w:color="auto"/>
                                <w:right w:val="none" w:sz="0" w:space="0" w:color="auto"/>
                              </w:divBdr>
                              <w:divsChild>
                                <w:div w:id="919562716">
                                  <w:marLeft w:val="0"/>
                                  <w:marRight w:val="240"/>
                                  <w:marTop w:val="0"/>
                                  <w:marBottom w:val="0"/>
                                  <w:divBdr>
                                    <w:top w:val="none" w:sz="0" w:space="0" w:color="auto"/>
                                    <w:left w:val="none" w:sz="0" w:space="0" w:color="auto"/>
                                    <w:bottom w:val="none" w:sz="0" w:space="0" w:color="auto"/>
                                    <w:right w:val="none" w:sz="0" w:space="0" w:color="auto"/>
                                  </w:divBdr>
                                </w:div>
                                <w:div w:id="1303655205">
                                  <w:marLeft w:val="0"/>
                                  <w:marRight w:val="240"/>
                                  <w:marTop w:val="0"/>
                                  <w:marBottom w:val="0"/>
                                  <w:divBdr>
                                    <w:top w:val="none" w:sz="0" w:space="0" w:color="auto"/>
                                    <w:left w:val="none" w:sz="0" w:space="0" w:color="auto"/>
                                    <w:bottom w:val="none" w:sz="0" w:space="0" w:color="auto"/>
                                    <w:right w:val="none" w:sz="0" w:space="0" w:color="auto"/>
                                  </w:divBdr>
                                </w:div>
                              </w:divsChild>
                            </w:div>
                            <w:div w:id="1521234789">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37174">
      <w:bodyDiv w:val="1"/>
      <w:marLeft w:val="0"/>
      <w:marRight w:val="0"/>
      <w:marTop w:val="0"/>
      <w:marBottom w:val="0"/>
      <w:divBdr>
        <w:top w:val="none" w:sz="0" w:space="0" w:color="auto"/>
        <w:left w:val="none" w:sz="0" w:space="0" w:color="auto"/>
        <w:bottom w:val="none" w:sz="0" w:space="0" w:color="auto"/>
        <w:right w:val="none" w:sz="0" w:space="0" w:color="auto"/>
      </w:divBdr>
    </w:div>
    <w:div w:id="179664785">
      <w:bodyDiv w:val="1"/>
      <w:marLeft w:val="0"/>
      <w:marRight w:val="0"/>
      <w:marTop w:val="0"/>
      <w:marBottom w:val="0"/>
      <w:divBdr>
        <w:top w:val="none" w:sz="0" w:space="0" w:color="auto"/>
        <w:left w:val="none" w:sz="0" w:space="0" w:color="auto"/>
        <w:bottom w:val="none" w:sz="0" w:space="0" w:color="auto"/>
        <w:right w:val="none" w:sz="0" w:space="0" w:color="auto"/>
      </w:divBdr>
      <w:divsChild>
        <w:div w:id="1235428969">
          <w:marLeft w:val="0"/>
          <w:marRight w:val="0"/>
          <w:marTop w:val="0"/>
          <w:marBottom w:val="0"/>
          <w:divBdr>
            <w:top w:val="none" w:sz="0" w:space="0" w:color="auto"/>
            <w:left w:val="none" w:sz="0" w:space="0" w:color="auto"/>
            <w:bottom w:val="none" w:sz="0" w:space="0" w:color="auto"/>
            <w:right w:val="none" w:sz="0" w:space="0" w:color="auto"/>
          </w:divBdr>
          <w:divsChild>
            <w:div w:id="250046337">
              <w:marLeft w:val="0"/>
              <w:marRight w:val="0"/>
              <w:marTop w:val="0"/>
              <w:marBottom w:val="0"/>
              <w:divBdr>
                <w:top w:val="none" w:sz="0" w:space="0" w:color="auto"/>
                <w:left w:val="none" w:sz="0" w:space="0" w:color="auto"/>
                <w:bottom w:val="none" w:sz="0" w:space="0" w:color="auto"/>
                <w:right w:val="none" w:sz="0" w:space="0" w:color="auto"/>
              </w:divBdr>
            </w:div>
            <w:div w:id="649098811">
              <w:marLeft w:val="0"/>
              <w:marRight w:val="0"/>
              <w:marTop w:val="0"/>
              <w:marBottom w:val="0"/>
              <w:divBdr>
                <w:top w:val="none" w:sz="0" w:space="0" w:color="auto"/>
                <w:left w:val="none" w:sz="0" w:space="0" w:color="auto"/>
                <w:bottom w:val="none" w:sz="0" w:space="0" w:color="auto"/>
                <w:right w:val="none" w:sz="0" w:space="0" w:color="auto"/>
              </w:divBdr>
            </w:div>
            <w:div w:id="777142186">
              <w:marLeft w:val="0"/>
              <w:marRight w:val="0"/>
              <w:marTop w:val="0"/>
              <w:marBottom w:val="0"/>
              <w:divBdr>
                <w:top w:val="none" w:sz="0" w:space="0" w:color="auto"/>
                <w:left w:val="none" w:sz="0" w:space="0" w:color="auto"/>
                <w:bottom w:val="none" w:sz="0" w:space="0" w:color="auto"/>
                <w:right w:val="none" w:sz="0" w:space="0" w:color="auto"/>
              </w:divBdr>
            </w:div>
            <w:div w:id="1059548853">
              <w:marLeft w:val="0"/>
              <w:marRight w:val="0"/>
              <w:marTop w:val="0"/>
              <w:marBottom w:val="0"/>
              <w:divBdr>
                <w:top w:val="none" w:sz="0" w:space="0" w:color="auto"/>
                <w:left w:val="none" w:sz="0" w:space="0" w:color="auto"/>
                <w:bottom w:val="none" w:sz="0" w:space="0" w:color="auto"/>
                <w:right w:val="none" w:sz="0" w:space="0" w:color="auto"/>
              </w:divBdr>
            </w:div>
            <w:div w:id="1092506928">
              <w:marLeft w:val="0"/>
              <w:marRight w:val="0"/>
              <w:marTop w:val="0"/>
              <w:marBottom w:val="0"/>
              <w:divBdr>
                <w:top w:val="none" w:sz="0" w:space="0" w:color="auto"/>
                <w:left w:val="none" w:sz="0" w:space="0" w:color="auto"/>
                <w:bottom w:val="none" w:sz="0" w:space="0" w:color="auto"/>
                <w:right w:val="none" w:sz="0" w:space="0" w:color="auto"/>
              </w:divBdr>
            </w:div>
            <w:div w:id="1100223780">
              <w:marLeft w:val="0"/>
              <w:marRight w:val="0"/>
              <w:marTop w:val="0"/>
              <w:marBottom w:val="0"/>
              <w:divBdr>
                <w:top w:val="none" w:sz="0" w:space="0" w:color="auto"/>
                <w:left w:val="none" w:sz="0" w:space="0" w:color="auto"/>
                <w:bottom w:val="none" w:sz="0" w:space="0" w:color="auto"/>
                <w:right w:val="none" w:sz="0" w:space="0" w:color="auto"/>
              </w:divBdr>
            </w:div>
            <w:div w:id="1140726084">
              <w:marLeft w:val="0"/>
              <w:marRight w:val="0"/>
              <w:marTop w:val="0"/>
              <w:marBottom w:val="0"/>
              <w:divBdr>
                <w:top w:val="none" w:sz="0" w:space="0" w:color="auto"/>
                <w:left w:val="none" w:sz="0" w:space="0" w:color="auto"/>
                <w:bottom w:val="none" w:sz="0" w:space="0" w:color="auto"/>
                <w:right w:val="none" w:sz="0" w:space="0" w:color="auto"/>
              </w:divBdr>
            </w:div>
            <w:div w:id="1479035474">
              <w:marLeft w:val="0"/>
              <w:marRight w:val="0"/>
              <w:marTop w:val="0"/>
              <w:marBottom w:val="0"/>
              <w:divBdr>
                <w:top w:val="none" w:sz="0" w:space="0" w:color="auto"/>
                <w:left w:val="none" w:sz="0" w:space="0" w:color="auto"/>
                <w:bottom w:val="none" w:sz="0" w:space="0" w:color="auto"/>
                <w:right w:val="none" w:sz="0" w:space="0" w:color="auto"/>
              </w:divBdr>
            </w:div>
            <w:div w:id="1552882041">
              <w:marLeft w:val="0"/>
              <w:marRight w:val="0"/>
              <w:marTop w:val="0"/>
              <w:marBottom w:val="0"/>
              <w:divBdr>
                <w:top w:val="none" w:sz="0" w:space="0" w:color="auto"/>
                <w:left w:val="none" w:sz="0" w:space="0" w:color="auto"/>
                <w:bottom w:val="none" w:sz="0" w:space="0" w:color="auto"/>
                <w:right w:val="none" w:sz="0" w:space="0" w:color="auto"/>
              </w:divBdr>
            </w:div>
            <w:div w:id="1582567827">
              <w:marLeft w:val="0"/>
              <w:marRight w:val="0"/>
              <w:marTop w:val="0"/>
              <w:marBottom w:val="0"/>
              <w:divBdr>
                <w:top w:val="none" w:sz="0" w:space="0" w:color="auto"/>
                <w:left w:val="none" w:sz="0" w:space="0" w:color="auto"/>
                <w:bottom w:val="none" w:sz="0" w:space="0" w:color="auto"/>
                <w:right w:val="none" w:sz="0" w:space="0" w:color="auto"/>
              </w:divBdr>
            </w:div>
            <w:div w:id="1890796409">
              <w:marLeft w:val="0"/>
              <w:marRight w:val="0"/>
              <w:marTop w:val="0"/>
              <w:marBottom w:val="0"/>
              <w:divBdr>
                <w:top w:val="none" w:sz="0" w:space="0" w:color="auto"/>
                <w:left w:val="none" w:sz="0" w:space="0" w:color="auto"/>
                <w:bottom w:val="none" w:sz="0" w:space="0" w:color="auto"/>
                <w:right w:val="none" w:sz="0" w:space="0" w:color="auto"/>
              </w:divBdr>
            </w:div>
            <w:div w:id="193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6267">
      <w:bodyDiv w:val="1"/>
      <w:marLeft w:val="0"/>
      <w:marRight w:val="0"/>
      <w:marTop w:val="0"/>
      <w:marBottom w:val="0"/>
      <w:divBdr>
        <w:top w:val="none" w:sz="0" w:space="0" w:color="auto"/>
        <w:left w:val="none" w:sz="0" w:space="0" w:color="auto"/>
        <w:bottom w:val="none" w:sz="0" w:space="0" w:color="auto"/>
        <w:right w:val="none" w:sz="0" w:space="0" w:color="auto"/>
      </w:divBdr>
      <w:divsChild>
        <w:div w:id="354116315">
          <w:marLeft w:val="0"/>
          <w:marRight w:val="0"/>
          <w:marTop w:val="0"/>
          <w:marBottom w:val="0"/>
          <w:divBdr>
            <w:top w:val="none" w:sz="0" w:space="0" w:color="auto"/>
            <w:left w:val="none" w:sz="0" w:space="0" w:color="auto"/>
            <w:bottom w:val="none" w:sz="0" w:space="0" w:color="auto"/>
            <w:right w:val="none" w:sz="0" w:space="0" w:color="auto"/>
          </w:divBdr>
          <w:divsChild>
            <w:div w:id="403767644">
              <w:marLeft w:val="0"/>
              <w:marRight w:val="0"/>
              <w:marTop w:val="0"/>
              <w:marBottom w:val="0"/>
              <w:divBdr>
                <w:top w:val="none" w:sz="0" w:space="0" w:color="auto"/>
                <w:left w:val="none" w:sz="0" w:space="0" w:color="auto"/>
                <w:bottom w:val="none" w:sz="0" w:space="0" w:color="auto"/>
                <w:right w:val="none" w:sz="0" w:space="0" w:color="auto"/>
              </w:divBdr>
            </w:div>
            <w:div w:id="677925889">
              <w:marLeft w:val="0"/>
              <w:marRight w:val="0"/>
              <w:marTop w:val="0"/>
              <w:marBottom w:val="0"/>
              <w:divBdr>
                <w:top w:val="none" w:sz="0" w:space="0" w:color="auto"/>
                <w:left w:val="none" w:sz="0" w:space="0" w:color="auto"/>
                <w:bottom w:val="none" w:sz="0" w:space="0" w:color="auto"/>
                <w:right w:val="none" w:sz="0" w:space="0" w:color="auto"/>
              </w:divBdr>
            </w:div>
            <w:div w:id="717051902">
              <w:marLeft w:val="0"/>
              <w:marRight w:val="0"/>
              <w:marTop w:val="0"/>
              <w:marBottom w:val="0"/>
              <w:divBdr>
                <w:top w:val="none" w:sz="0" w:space="0" w:color="auto"/>
                <w:left w:val="none" w:sz="0" w:space="0" w:color="auto"/>
                <w:bottom w:val="none" w:sz="0" w:space="0" w:color="auto"/>
                <w:right w:val="none" w:sz="0" w:space="0" w:color="auto"/>
              </w:divBdr>
            </w:div>
            <w:div w:id="830145200">
              <w:marLeft w:val="0"/>
              <w:marRight w:val="0"/>
              <w:marTop w:val="0"/>
              <w:marBottom w:val="0"/>
              <w:divBdr>
                <w:top w:val="none" w:sz="0" w:space="0" w:color="auto"/>
                <w:left w:val="none" w:sz="0" w:space="0" w:color="auto"/>
                <w:bottom w:val="none" w:sz="0" w:space="0" w:color="auto"/>
                <w:right w:val="none" w:sz="0" w:space="0" w:color="auto"/>
              </w:divBdr>
            </w:div>
            <w:div w:id="1168254822">
              <w:marLeft w:val="0"/>
              <w:marRight w:val="0"/>
              <w:marTop w:val="0"/>
              <w:marBottom w:val="0"/>
              <w:divBdr>
                <w:top w:val="none" w:sz="0" w:space="0" w:color="auto"/>
                <w:left w:val="none" w:sz="0" w:space="0" w:color="auto"/>
                <w:bottom w:val="none" w:sz="0" w:space="0" w:color="auto"/>
                <w:right w:val="none" w:sz="0" w:space="0" w:color="auto"/>
              </w:divBdr>
            </w:div>
            <w:div w:id="1229225847">
              <w:marLeft w:val="0"/>
              <w:marRight w:val="0"/>
              <w:marTop w:val="0"/>
              <w:marBottom w:val="0"/>
              <w:divBdr>
                <w:top w:val="none" w:sz="0" w:space="0" w:color="auto"/>
                <w:left w:val="none" w:sz="0" w:space="0" w:color="auto"/>
                <w:bottom w:val="none" w:sz="0" w:space="0" w:color="auto"/>
                <w:right w:val="none" w:sz="0" w:space="0" w:color="auto"/>
              </w:divBdr>
            </w:div>
            <w:div w:id="1471707948">
              <w:marLeft w:val="0"/>
              <w:marRight w:val="0"/>
              <w:marTop w:val="0"/>
              <w:marBottom w:val="0"/>
              <w:divBdr>
                <w:top w:val="none" w:sz="0" w:space="0" w:color="auto"/>
                <w:left w:val="none" w:sz="0" w:space="0" w:color="auto"/>
                <w:bottom w:val="none" w:sz="0" w:space="0" w:color="auto"/>
                <w:right w:val="none" w:sz="0" w:space="0" w:color="auto"/>
              </w:divBdr>
            </w:div>
            <w:div w:id="1513691242">
              <w:marLeft w:val="0"/>
              <w:marRight w:val="0"/>
              <w:marTop w:val="0"/>
              <w:marBottom w:val="0"/>
              <w:divBdr>
                <w:top w:val="none" w:sz="0" w:space="0" w:color="auto"/>
                <w:left w:val="none" w:sz="0" w:space="0" w:color="auto"/>
                <w:bottom w:val="none" w:sz="0" w:space="0" w:color="auto"/>
                <w:right w:val="none" w:sz="0" w:space="0" w:color="auto"/>
              </w:divBdr>
            </w:div>
            <w:div w:id="1538590138">
              <w:marLeft w:val="0"/>
              <w:marRight w:val="0"/>
              <w:marTop w:val="0"/>
              <w:marBottom w:val="0"/>
              <w:divBdr>
                <w:top w:val="none" w:sz="0" w:space="0" w:color="auto"/>
                <w:left w:val="none" w:sz="0" w:space="0" w:color="auto"/>
                <w:bottom w:val="none" w:sz="0" w:space="0" w:color="auto"/>
                <w:right w:val="none" w:sz="0" w:space="0" w:color="auto"/>
              </w:divBdr>
            </w:div>
            <w:div w:id="1989673237">
              <w:marLeft w:val="0"/>
              <w:marRight w:val="0"/>
              <w:marTop w:val="0"/>
              <w:marBottom w:val="0"/>
              <w:divBdr>
                <w:top w:val="none" w:sz="0" w:space="0" w:color="auto"/>
                <w:left w:val="none" w:sz="0" w:space="0" w:color="auto"/>
                <w:bottom w:val="none" w:sz="0" w:space="0" w:color="auto"/>
                <w:right w:val="none" w:sz="0" w:space="0" w:color="auto"/>
              </w:divBdr>
            </w:div>
            <w:div w:id="2045254800">
              <w:marLeft w:val="0"/>
              <w:marRight w:val="0"/>
              <w:marTop w:val="0"/>
              <w:marBottom w:val="0"/>
              <w:divBdr>
                <w:top w:val="none" w:sz="0" w:space="0" w:color="auto"/>
                <w:left w:val="none" w:sz="0" w:space="0" w:color="auto"/>
                <w:bottom w:val="none" w:sz="0" w:space="0" w:color="auto"/>
                <w:right w:val="none" w:sz="0" w:space="0" w:color="auto"/>
              </w:divBdr>
            </w:div>
            <w:div w:id="21428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7759">
      <w:bodyDiv w:val="1"/>
      <w:marLeft w:val="0"/>
      <w:marRight w:val="0"/>
      <w:marTop w:val="0"/>
      <w:marBottom w:val="0"/>
      <w:divBdr>
        <w:top w:val="none" w:sz="0" w:space="0" w:color="auto"/>
        <w:left w:val="none" w:sz="0" w:space="0" w:color="auto"/>
        <w:bottom w:val="none" w:sz="0" w:space="0" w:color="auto"/>
        <w:right w:val="none" w:sz="0" w:space="0" w:color="auto"/>
      </w:divBdr>
      <w:divsChild>
        <w:div w:id="497500532">
          <w:marLeft w:val="0"/>
          <w:marRight w:val="0"/>
          <w:marTop w:val="0"/>
          <w:marBottom w:val="0"/>
          <w:divBdr>
            <w:top w:val="none" w:sz="0" w:space="0" w:color="auto"/>
            <w:left w:val="none" w:sz="0" w:space="0" w:color="auto"/>
            <w:bottom w:val="none" w:sz="0" w:space="0" w:color="auto"/>
            <w:right w:val="none" w:sz="0" w:space="0" w:color="auto"/>
          </w:divBdr>
          <w:divsChild>
            <w:div w:id="57099659">
              <w:marLeft w:val="0"/>
              <w:marRight w:val="0"/>
              <w:marTop w:val="0"/>
              <w:marBottom w:val="0"/>
              <w:divBdr>
                <w:top w:val="none" w:sz="0" w:space="0" w:color="auto"/>
                <w:left w:val="none" w:sz="0" w:space="0" w:color="auto"/>
                <w:bottom w:val="none" w:sz="0" w:space="0" w:color="auto"/>
                <w:right w:val="none" w:sz="0" w:space="0" w:color="auto"/>
              </w:divBdr>
            </w:div>
            <w:div w:id="173232934">
              <w:marLeft w:val="0"/>
              <w:marRight w:val="0"/>
              <w:marTop w:val="0"/>
              <w:marBottom w:val="0"/>
              <w:divBdr>
                <w:top w:val="none" w:sz="0" w:space="0" w:color="auto"/>
                <w:left w:val="none" w:sz="0" w:space="0" w:color="auto"/>
                <w:bottom w:val="none" w:sz="0" w:space="0" w:color="auto"/>
                <w:right w:val="none" w:sz="0" w:space="0" w:color="auto"/>
              </w:divBdr>
            </w:div>
            <w:div w:id="349724627">
              <w:marLeft w:val="0"/>
              <w:marRight w:val="0"/>
              <w:marTop w:val="0"/>
              <w:marBottom w:val="0"/>
              <w:divBdr>
                <w:top w:val="none" w:sz="0" w:space="0" w:color="auto"/>
                <w:left w:val="none" w:sz="0" w:space="0" w:color="auto"/>
                <w:bottom w:val="none" w:sz="0" w:space="0" w:color="auto"/>
                <w:right w:val="none" w:sz="0" w:space="0" w:color="auto"/>
              </w:divBdr>
            </w:div>
            <w:div w:id="490490282">
              <w:marLeft w:val="0"/>
              <w:marRight w:val="0"/>
              <w:marTop w:val="0"/>
              <w:marBottom w:val="0"/>
              <w:divBdr>
                <w:top w:val="none" w:sz="0" w:space="0" w:color="auto"/>
                <w:left w:val="none" w:sz="0" w:space="0" w:color="auto"/>
                <w:bottom w:val="none" w:sz="0" w:space="0" w:color="auto"/>
                <w:right w:val="none" w:sz="0" w:space="0" w:color="auto"/>
              </w:divBdr>
            </w:div>
            <w:div w:id="728111537">
              <w:marLeft w:val="0"/>
              <w:marRight w:val="0"/>
              <w:marTop w:val="0"/>
              <w:marBottom w:val="0"/>
              <w:divBdr>
                <w:top w:val="none" w:sz="0" w:space="0" w:color="auto"/>
                <w:left w:val="none" w:sz="0" w:space="0" w:color="auto"/>
                <w:bottom w:val="none" w:sz="0" w:space="0" w:color="auto"/>
                <w:right w:val="none" w:sz="0" w:space="0" w:color="auto"/>
              </w:divBdr>
            </w:div>
            <w:div w:id="1211722687">
              <w:marLeft w:val="0"/>
              <w:marRight w:val="0"/>
              <w:marTop w:val="0"/>
              <w:marBottom w:val="0"/>
              <w:divBdr>
                <w:top w:val="none" w:sz="0" w:space="0" w:color="auto"/>
                <w:left w:val="none" w:sz="0" w:space="0" w:color="auto"/>
                <w:bottom w:val="none" w:sz="0" w:space="0" w:color="auto"/>
                <w:right w:val="none" w:sz="0" w:space="0" w:color="auto"/>
              </w:divBdr>
            </w:div>
            <w:div w:id="1370840183">
              <w:marLeft w:val="0"/>
              <w:marRight w:val="0"/>
              <w:marTop w:val="0"/>
              <w:marBottom w:val="0"/>
              <w:divBdr>
                <w:top w:val="none" w:sz="0" w:space="0" w:color="auto"/>
                <w:left w:val="none" w:sz="0" w:space="0" w:color="auto"/>
                <w:bottom w:val="none" w:sz="0" w:space="0" w:color="auto"/>
                <w:right w:val="none" w:sz="0" w:space="0" w:color="auto"/>
              </w:divBdr>
            </w:div>
            <w:div w:id="1458332069">
              <w:marLeft w:val="0"/>
              <w:marRight w:val="0"/>
              <w:marTop w:val="0"/>
              <w:marBottom w:val="0"/>
              <w:divBdr>
                <w:top w:val="none" w:sz="0" w:space="0" w:color="auto"/>
                <w:left w:val="none" w:sz="0" w:space="0" w:color="auto"/>
                <w:bottom w:val="none" w:sz="0" w:space="0" w:color="auto"/>
                <w:right w:val="none" w:sz="0" w:space="0" w:color="auto"/>
              </w:divBdr>
            </w:div>
            <w:div w:id="1498961524">
              <w:marLeft w:val="0"/>
              <w:marRight w:val="0"/>
              <w:marTop w:val="0"/>
              <w:marBottom w:val="0"/>
              <w:divBdr>
                <w:top w:val="none" w:sz="0" w:space="0" w:color="auto"/>
                <w:left w:val="none" w:sz="0" w:space="0" w:color="auto"/>
                <w:bottom w:val="none" w:sz="0" w:space="0" w:color="auto"/>
                <w:right w:val="none" w:sz="0" w:space="0" w:color="auto"/>
              </w:divBdr>
            </w:div>
            <w:div w:id="1687825670">
              <w:marLeft w:val="0"/>
              <w:marRight w:val="0"/>
              <w:marTop w:val="0"/>
              <w:marBottom w:val="0"/>
              <w:divBdr>
                <w:top w:val="none" w:sz="0" w:space="0" w:color="auto"/>
                <w:left w:val="none" w:sz="0" w:space="0" w:color="auto"/>
                <w:bottom w:val="none" w:sz="0" w:space="0" w:color="auto"/>
                <w:right w:val="none" w:sz="0" w:space="0" w:color="auto"/>
              </w:divBdr>
            </w:div>
            <w:div w:id="20248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0790">
      <w:bodyDiv w:val="1"/>
      <w:marLeft w:val="0"/>
      <w:marRight w:val="0"/>
      <w:marTop w:val="0"/>
      <w:marBottom w:val="0"/>
      <w:divBdr>
        <w:top w:val="none" w:sz="0" w:space="0" w:color="auto"/>
        <w:left w:val="none" w:sz="0" w:space="0" w:color="auto"/>
        <w:bottom w:val="none" w:sz="0" w:space="0" w:color="auto"/>
        <w:right w:val="none" w:sz="0" w:space="0" w:color="auto"/>
      </w:divBdr>
    </w:div>
    <w:div w:id="298612084">
      <w:bodyDiv w:val="1"/>
      <w:marLeft w:val="0"/>
      <w:marRight w:val="0"/>
      <w:marTop w:val="0"/>
      <w:marBottom w:val="0"/>
      <w:divBdr>
        <w:top w:val="none" w:sz="0" w:space="0" w:color="auto"/>
        <w:left w:val="none" w:sz="0" w:space="0" w:color="auto"/>
        <w:bottom w:val="none" w:sz="0" w:space="0" w:color="auto"/>
        <w:right w:val="none" w:sz="0" w:space="0" w:color="auto"/>
      </w:divBdr>
      <w:divsChild>
        <w:div w:id="441271501">
          <w:marLeft w:val="0"/>
          <w:marRight w:val="0"/>
          <w:marTop w:val="0"/>
          <w:marBottom w:val="0"/>
          <w:divBdr>
            <w:top w:val="none" w:sz="0" w:space="0" w:color="auto"/>
            <w:left w:val="none" w:sz="0" w:space="0" w:color="auto"/>
            <w:bottom w:val="none" w:sz="0" w:space="0" w:color="auto"/>
            <w:right w:val="none" w:sz="0" w:space="0" w:color="auto"/>
          </w:divBdr>
          <w:divsChild>
            <w:div w:id="601111429">
              <w:marLeft w:val="0"/>
              <w:marRight w:val="0"/>
              <w:marTop w:val="0"/>
              <w:marBottom w:val="0"/>
              <w:divBdr>
                <w:top w:val="none" w:sz="0" w:space="0" w:color="auto"/>
                <w:left w:val="none" w:sz="0" w:space="0" w:color="auto"/>
                <w:bottom w:val="none" w:sz="0" w:space="0" w:color="auto"/>
                <w:right w:val="none" w:sz="0" w:space="0" w:color="auto"/>
              </w:divBdr>
            </w:div>
            <w:div w:id="1772355892">
              <w:marLeft w:val="0"/>
              <w:marRight w:val="0"/>
              <w:marTop w:val="0"/>
              <w:marBottom w:val="0"/>
              <w:divBdr>
                <w:top w:val="none" w:sz="0" w:space="0" w:color="auto"/>
                <w:left w:val="none" w:sz="0" w:space="0" w:color="auto"/>
                <w:bottom w:val="none" w:sz="0" w:space="0" w:color="auto"/>
                <w:right w:val="none" w:sz="0" w:space="0" w:color="auto"/>
              </w:divBdr>
            </w:div>
            <w:div w:id="1827359862">
              <w:marLeft w:val="0"/>
              <w:marRight w:val="0"/>
              <w:marTop w:val="0"/>
              <w:marBottom w:val="0"/>
              <w:divBdr>
                <w:top w:val="none" w:sz="0" w:space="0" w:color="auto"/>
                <w:left w:val="none" w:sz="0" w:space="0" w:color="auto"/>
                <w:bottom w:val="none" w:sz="0" w:space="0" w:color="auto"/>
                <w:right w:val="none" w:sz="0" w:space="0" w:color="auto"/>
              </w:divBdr>
            </w:div>
            <w:div w:id="18749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8437">
      <w:bodyDiv w:val="1"/>
      <w:marLeft w:val="0"/>
      <w:marRight w:val="0"/>
      <w:marTop w:val="0"/>
      <w:marBottom w:val="0"/>
      <w:divBdr>
        <w:top w:val="none" w:sz="0" w:space="0" w:color="auto"/>
        <w:left w:val="none" w:sz="0" w:space="0" w:color="auto"/>
        <w:bottom w:val="none" w:sz="0" w:space="0" w:color="auto"/>
        <w:right w:val="none" w:sz="0" w:space="0" w:color="auto"/>
      </w:divBdr>
      <w:divsChild>
        <w:div w:id="803236278">
          <w:marLeft w:val="0"/>
          <w:marRight w:val="0"/>
          <w:marTop w:val="0"/>
          <w:marBottom w:val="0"/>
          <w:divBdr>
            <w:top w:val="none" w:sz="0" w:space="0" w:color="auto"/>
            <w:left w:val="none" w:sz="0" w:space="0" w:color="auto"/>
            <w:bottom w:val="none" w:sz="0" w:space="0" w:color="auto"/>
            <w:right w:val="none" w:sz="0" w:space="0" w:color="auto"/>
          </w:divBdr>
          <w:divsChild>
            <w:div w:id="5834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7999">
      <w:bodyDiv w:val="1"/>
      <w:marLeft w:val="0"/>
      <w:marRight w:val="0"/>
      <w:marTop w:val="0"/>
      <w:marBottom w:val="0"/>
      <w:divBdr>
        <w:top w:val="none" w:sz="0" w:space="0" w:color="auto"/>
        <w:left w:val="none" w:sz="0" w:space="0" w:color="auto"/>
        <w:bottom w:val="none" w:sz="0" w:space="0" w:color="auto"/>
        <w:right w:val="none" w:sz="0" w:space="0" w:color="auto"/>
      </w:divBdr>
      <w:divsChild>
        <w:div w:id="704912069">
          <w:marLeft w:val="0"/>
          <w:marRight w:val="0"/>
          <w:marTop w:val="0"/>
          <w:marBottom w:val="0"/>
          <w:divBdr>
            <w:top w:val="none" w:sz="0" w:space="0" w:color="auto"/>
            <w:left w:val="none" w:sz="0" w:space="0" w:color="auto"/>
            <w:bottom w:val="none" w:sz="0" w:space="0" w:color="auto"/>
            <w:right w:val="none" w:sz="0" w:space="0" w:color="auto"/>
          </w:divBdr>
          <w:divsChild>
            <w:div w:id="155344092">
              <w:marLeft w:val="0"/>
              <w:marRight w:val="0"/>
              <w:marTop w:val="0"/>
              <w:marBottom w:val="0"/>
              <w:divBdr>
                <w:top w:val="none" w:sz="0" w:space="0" w:color="auto"/>
                <w:left w:val="none" w:sz="0" w:space="0" w:color="auto"/>
                <w:bottom w:val="none" w:sz="0" w:space="0" w:color="auto"/>
                <w:right w:val="none" w:sz="0" w:space="0" w:color="auto"/>
              </w:divBdr>
            </w:div>
            <w:div w:id="283192762">
              <w:marLeft w:val="0"/>
              <w:marRight w:val="0"/>
              <w:marTop w:val="0"/>
              <w:marBottom w:val="0"/>
              <w:divBdr>
                <w:top w:val="none" w:sz="0" w:space="0" w:color="auto"/>
                <w:left w:val="none" w:sz="0" w:space="0" w:color="auto"/>
                <w:bottom w:val="none" w:sz="0" w:space="0" w:color="auto"/>
                <w:right w:val="none" w:sz="0" w:space="0" w:color="auto"/>
              </w:divBdr>
            </w:div>
            <w:div w:id="305282015">
              <w:marLeft w:val="0"/>
              <w:marRight w:val="0"/>
              <w:marTop w:val="0"/>
              <w:marBottom w:val="0"/>
              <w:divBdr>
                <w:top w:val="none" w:sz="0" w:space="0" w:color="auto"/>
                <w:left w:val="none" w:sz="0" w:space="0" w:color="auto"/>
                <w:bottom w:val="none" w:sz="0" w:space="0" w:color="auto"/>
                <w:right w:val="none" w:sz="0" w:space="0" w:color="auto"/>
              </w:divBdr>
            </w:div>
            <w:div w:id="365256189">
              <w:marLeft w:val="0"/>
              <w:marRight w:val="0"/>
              <w:marTop w:val="0"/>
              <w:marBottom w:val="0"/>
              <w:divBdr>
                <w:top w:val="none" w:sz="0" w:space="0" w:color="auto"/>
                <w:left w:val="none" w:sz="0" w:space="0" w:color="auto"/>
                <w:bottom w:val="none" w:sz="0" w:space="0" w:color="auto"/>
                <w:right w:val="none" w:sz="0" w:space="0" w:color="auto"/>
              </w:divBdr>
            </w:div>
            <w:div w:id="971208060">
              <w:marLeft w:val="0"/>
              <w:marRight w:val="0"/>
              <w:marTop w:val="0"/>
              <w:marBottom w:val="0"/>
              <w:divBdr>
                <w:top w:val="none" w:sz="0" w:space="0" w:color="auto"/>
                <w:left w:val="none" w:sz="0" w:space="0" w:color="auto"/>
                <w:bottom w:val="none" w:sz="0" w:space="0" w:color="auto"/>
                <w:right w:val="none" w:sz="0" w:space="0" w:color="auto"/>
              </w:divBdr>
            </w:div>
            <w:div w:id="994797952">
              <w:marLeft w:val="0"/>
              <w:marRight w:val="0"/>
              <w:marTop w:val="0"/>
              <w:marBottom w:val="0"/>
              <w:divBdr>
                <w:top w:val="none" w:sz="0" w:space="0" w:color="auto"/>
                <w:left w:val="none" w:sz="0" w:space="0" w:color="auto"/>
                <w:bottom w:val="none" w:sz="0" w:space="0" w:color="auto"/>
                <w:right w:val="none" w:sz="0" w:space="0" w:color="auto"/>
              </w:divBdr>
            </w:div>
            <w:div w:id="1109007061">
              <w:marLeft w:val="0"/>
              <w:marRight w:val="0"/>
              <w:marTop w:val="0"/>
              <w:marBottom w:val="0"/>
              <w:divBdr>
                <w:top w:val="none" w:sz="0" w:space="0" w:color="auto"/>
                <w:left w:val="none" w:sz="0" w:space="0" w:color="auto"/>
                <w:bottom w:val="none" w:sz="0" w:space="0" w:color="auto"/>
                <w:right w:val="none" w:sz="0" w:space="0" w:color="auto"/>
              </w:divBdr>
            </w:div>
            <w:div w:id="1291521064">
              <w:marLeft w:val="0"/>
              <w:marRight w:val="0"/>
              <w:marTop w:val="0"/>
              <w:marBottom w:val="0"/>
              <w:divBdr>
                <w:top w:val="none" w:sz="0" w:space="0" w:color="auto"/>
                <w:left w:val="none" w:sz="0" w:space="0" w:color="auto"/>
                <w:bottom w:val="none" w:sz="0" w:space="0" w:color="auto"/>
                <w:right w:val="none" w:sz="0" w:space="0" w:color="auto"/>
              </w:divBdr>
            </w:div>
            <w:div w:id="1603564481">
              <w:marLeft w:val="0"/>
              <w:marRight w:val="0"/>
              <w:marTop w:val="0"/>
              <w:marBottom w:val="0"/>
              <w:divBdr>
                <w:top w:val="none" w:sz="0" w:space="0" w:color="auto"/>
                <w:left w:val="none" w:sz="0" w:space="0" w:color="auto"/>
                <w:bottom w:val="none" w:sz="0" w:space="0" w:color="auto"/>
                <w:right w:val="none" w:sz="0" w:space="0" w:color="auto"/>
              </w:divBdr>
            </w:div>
            <w:div w:id="1632055069">
              <w:marLeft w:val="0"/>
              <w:marRight w:val="0"/>
              <w:marTop w:val="0"/>
              <w:marBottom w:val="0"/>
              <w:divBdr>
                <w:top w:val="none" w:sz="0" w:space="0" w:color="auto"/>
                <w:left w:val="none" w:sz="0" w:space="0" w:color="auto"/>
                <w:bottom w:val="none" w:sz="0" w:space="0" w:color="auto"/>
                <w:right w:val="none" w:sz="0" w:space="0" w:color="auto"/>
              </w:divBdr>
            </w:div>
            <w:div w:id="1683245315">
              <w:marLeft w:val="0"/>
              <w:marRight w:val="0"/>
              <w:marTop w:val="0"/>
              <w:marBottom w:val="0"/>
              <w:divBdr>
                <w:top w:val="none" w:sz="0" w:space="0" w:color="auto"/>
                <w:left w:val="none" w:sz="0" w:space="0" w:color="auto"/>
                <w:bottom w:val="none" w:sz="0" w:space="0" w:color="auto"/>
                <w:right w:val="none" w:sz="0" w:space="0" w:color="auto"/>
              </w:divBdr>
            </w:div>
            <w:div w:id="1780223351">
              <w:marLeft w:val="0"/>
              <w:marRight w:val="0"/>
              <w:marTop w:val="0"/>
              <w:marBottom w:val="0"/>
              <w:divBdr>
                <w:top w:val="none" w:sz="0" w:space="0" w:color="auto"/>
                <w:left w:val="none" w:sz="0" w:space="0" w:color="auto"/>
                <w:bottom w:val="none" w:sz="0" w:space="0" w:color="auto"/>
                <w:right w:val="none" w:sz="0" w:space="0" w:color="auto"/>
              </w:divBdr>
            </w:div>
            <w:div w:id="1843622261">
              <w:marLeft w:val="0"/>
              <w:marRight w:val="0"/>
              <w:marTop w:val="0"/>
              <w:marBottom w:val="0"/>
              <w:divBdr>
                <w:top w:val="none" w:sz="0" w:space="0" w:color="auto"/>
                <w:left w:val="none" w:sz="0" w:space="0" w:color="auto"/>
                <w:bottom w:val="none" w:sz="0" w:space="0" w:color="auto"/>
                <w:right w:val="none" w:sz="0" w:space="0" w:color="auto"/>
              </w:divBdr>
            </w:div>
            <w:div w:id="1847137979">
              <w:marLeft w:val="0"/>
              <w:marRight w:val="0"/>
              <w:marTop w:val="0"/>
              <w:marBottom w:val="0"/>
              <w:divBdr>
                <w:top w:val="none" w:sz="0" w:space="0" w:color="auto"/>
                <w:left w:val="none" w:sz="0" w:space="0" w:color="auto"/>
                <w:bottom w:val="none" w:sz="0" w:space="0" w:color="auto"/>
                <w:right w:val="none" w:sz="0" w:space="0" w:color="auto"/>
              </w:divBdr>
            </w:div>
            <w:div w:id="1921063739">
              <w:marLeft w:val="0"/>
              <w:marRight w:val="0"/>
              <w:marTop w:val="0"/>
              <w:marBottom w:val="0"/>
              <w:divBdr>
                <w:top w:val="none" w:sz="0" w:space="0" w:color="auto"/>
                <w:left w:val="none" w:sz="0" w:space="0" w:color="auto"/>
                <w:bottom w:val="none" w:sz="0" w:space="0" w:color="auto"/>
                <w:right w:val="none" w:sz="0" w:space="0" w:color="auto"/>
              </w:divBdr>
            </w:div>
            <w:div w:id="1988775637">
              <w:marLeft w:val="0"/>
              <w:marRight w:val="0"/>
              <w:marTop w:val="0"/>
              <w:marBottom w:val="0"/>
              <w:divBdr>
                <w:top w:val="none" w:sz="0" w:space="0" w:color="auto"/>
                <w:left w:val="none" w:sz="0" w:space="0" w:color="auto"/>
                <w:bottom w:val="none" w:sz="0" w:space="0" w:color="auto"/>
                <w:right w:val="none" w:sz="0" w:space="0" w:color="auto"/>
              </w:divBdr>
            </w:div>
            <w:div w:id="2016373277">
              <w:marLeft w:val="0"/>
              <w:marRight w:val="0"/>
              <w:marTop w:val="0"/>
              <w:marBottom w:val="0"/>
              <w:divBdr>
                <w:top w:val="none" w:sz="0" w:space="0" w:color="auto"/>
                <w:left w:val="none" w:sz="0" w:space="0" w:color="auto"/>
                <w:bottom w:val="none" w:sz="0" w:space="0" w:color="auto"/>
                <w:right w:val="none" w:sz="0" w:space="0" w:color="auto"/>
              </w:divBdr>
            </w:div>
            <w:div w:id="21390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4779">
      <w:bodyDiv w:val="1"/>
      <w:marLeft w:val="0"/>
      <w:marRight w:val="0"/>
      <w:marTop w:val="0"/>
      <w:marBottom w:val="0"/>
      <w:divBdr>
        <w:top w:val="none" w:sz="0" w:space="0" w:color="auto"/>
        <w:left w:val="none" w:sz="0" w:space="0" w:color="auto"/>
        <w:bottom w:val="none" w:sz="0" w:space="0" w:color="auto"/>
        <w:right w:val="none" w:sz="0" w:space="0" w:color="auto"/>
      </w:divBdr>
    </w:div>
    <w:div w:id="357321150">
      <w:bodyDiv w:val="1"/>
      <w:marLeft w:val="0"/>
      <w:marRight w:val="0"/>
      <w:marTop w:val="0"/>
      <w:marBottom w:val="0"/>
      <w:divBdr>
        <w:top w:val="none" w:sz="0" w:space="0" w:color="auto"/>
        <w:left w:val="none" w:sz="0" w:space="0" w:color="auto"/>
        <w:bottom w:val="none" w:sz="0" w:space="0" w:color="auto"/>
        <w:right w:val="none" w:sz="0" w:space="0" w:color="auto"/>
      </w:divBdr>
    </w:div>
    <w:div w:id="384061284">
      <w:bodyDiv w:val="1"/>
      <w:marLeft w:val="0"/>
      <w:marRight w:val="0"/>
      <w:marTop w:val="0"/>
      <w:marBottom w:val="0"/>
      <w:divBdr>
        <w:top w:val="none" w:sz="0" w:space="0" w:color="auto"/>
        <w:left w:val="none" w:sz="0" w:space="0" w:color="auto"/>
        <w:bottom w:val="none" w:sz="0" w:space="0" w:color="auto"/>
        <w:right w:val="none" w:sz="0" w:space="0" w:color="auto"/>
      </w:divBdr>
      <w:divsChild>
        <w:div w:id="239826879">
          <w:marLeft w:val="0"/>
          <w:marRight w:val="0"/>
          <w:marTop w:val="0"/>
          <w:marBottom w:val="0"/>
          <w:divBdr>
            <w:top w:val="none" w:sz="0" w:space="0" w:color="auto"/>
            <w:left w:val="none" w:sz="0" w:space="0" w:color="auto"/>
            <w:bottom w:val="none" w:sz="0" w:space="0" w:color="auto"/>
            <w:right w:val="none" w:sz="0" w:space="0" w:color="auto"/>
          </w:divBdr>
          <w:divsChild>
            <w:div w:id="13847130">
              <w:marLeft w:val="0"/>
              <w:marRight w:val="0"/>
              <w:marTop w:val="0"/>
              <w:marBottom w:val="0"/>
              <w:divBdr>
                <w:top w:val="none" w:sz="0" w:space="0" w:color="auto"/>
                <w:left w:val="none" w:sz="0" w:space="0" w:color="auto"/>
                <w:bottom w:val="none" w:sz="0" w:space="0" w:color="auto"/>
                <w:right w:val="none" w:sz="0" w:space="0" w:color="auto"/>
              </w:divBdr>
            </w:div>
            <w:div w:id="5294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9771">
      <w:bodyDiv w:val="1"/>
      <w:marLeft w:val="0"/>
      <w:marRight w:val="0"/>
      <w:marTop w:val="0"/>
      <w:marBottom w:val="0"/>
      <w:divBdr>
        <w:top w:val="none" w:sz="0" w:space="0" w:color="auto"/>
        <w:left w:val="none" w:sz="0" w:space="0" w:color="auto"/>
        <w:bottom w:val="none" w:sz="0" w:space="0" w:color="auto"/>
        <w:right w:val="none" w:sz="0" w:space="0" w:color="auto"/>
      </w:divBdr>
      <w:divsChild>
        <w:div w:id="827018496">
          <w:marLeft w:val="0"/>
          <w:marRight w:val="0"/>
          <w:marTop w:val="0"/>
          <w:marBottom w:val="0"/>
          <w:divBdr>
            <w:top w:val="none" w:sz="0" w:space="0" w:color="auto"/>
            <w:left w:val="none" w:sz="0" w:space="0" w:color="auto"/>
            <w:bottom w:val="none" w:sz="0" w:space="0" w:color="auto"/>
            <w:right w:val="none" w:sz="0" w:space="0" w:color="auto"/>
          </w:divBdr>
        </w:div>
      </w:divsChild>
    </w:div>
    <w:div w:id="503209295">
      <w:bodyDiv w:val="1"/>
      <w:marLeft w:val="0"/>
      <w:marRight w:val="0"/>
      <w:marTop w:val="0"/>
      <w:marBottom w:val="0"/>
      <w:divBdr>
        <w:top w:val="none" w:sz="0" w:space="0" w:color="auto"/>
        <w:left w:val="none" w:sz="0" w:space="0" w:color="auto"/>
        <w:bottom w:val="none" w:sz="0" w:space="0" w:color="auto"/>
        <w:right w:val="none" w:sz="0" w:space="0" w:color="auto"/>
      </w:divBdr>
      <w:divsChild>
        <w:div w:id="90129874">
          <w:marLeft w:val="0"/>
          <w:marRight w:val="0"/>
          <w:marTop w:val="0"/>
          <w:marBottom w:val="0"/>
          <w:divBdr>
            <w:top w:val="none" w:sz="0" w:space="0" w:color="auto"/>
            <w:left w:val="none" w:sz="0" w:space="0" w:color="auto"/>
            <w:bottom w:val="none" w:sz="0" w:space="0" w:color="auto"/>
            <w:right w:val="none" w:sz="0" w:space="0" w:color="auto"/>
          </w:divBdr>
          <w:divsChild>
            <w:div w:id="550116837">
              <w:marLeft w:val="0"/>
              <w:marRight w:val="0"/>
              <w:marTop w:val="0"/>
              <w:marBottom w:val="0"/>
              <w:divBdr>
                <w:top w:val="none" w:sz="0" w:space="0" w:color="auto"/>
                <w:left w:val="none" w:sz="0" w:space="0" w:color="auto"/>
                <w:bottom w:val="none" w:sz="0" w:space="0" w:color="auto"/>
                <w:right w:val="none" w:sz="0" w:space="0" w:color="auto"/>
              </w:divBdr>
            </w:div>
            <w:div w:id="1059208913">
              <w:marLeft w:val="0"/>
              <w:marRight w:val="0"/>
              <w:marTop w:val="0"/>
              <w:marBottom w:val="0"/>
              <w:divBdr>
                <w:top w:val="none" w:sz="0" w:space="0" w:color="auto"/>
                <w:left w:val="none" w:sz="0" w:space="0" w:color="auto"/>
                <w:bottom w:val="none" w:sz="0" w:space="0" w:color="auto"/>
                <w:right w:val="none" w:sz="0" w:space="0" w:color="auto"/>
              </w:divBdr>
            </w:div>
            <w:div w:id="1143353091">
              <w:marLeft w:val="0"/>
              <w:marRight w:val="0"/>
              <w:marTop w:val="0"/>
              <w:marBottom w:val="0"/>
              <w:divBdr>
                <w:top w:val="none" w:sz="0" w:space="0" w:color="auto"/>
                <w:left w:val="none" w:sz="0" w:space="0" w:color="auto"/>
                <w:bottom w:val="none" w:sz="0" w:space="0" w:color="auto"/>
                <w:right w:val="none" w:sz="0" w:space="0" w:color="auto"/>
              </w:divBdr>
            </w:div>
            <w:div w:id="18475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2280">
      <w:bodyDiv w:val="1"/>
      <w:marLeft w:val="0"/>
      <w:marRight w:val="0"/>
      <w:marTop w:val="0"/>
      <w:marBottom w:val="0"/>
      <w:divBdr>
        <w:top w:val="none" w:sz="0" w:space="0" w:color="auto"/>
        <w:left w:val="none" w:sz="0" w:space="0" w:color="auto"/>
        <w:bottom w:val="none" w:sz="0" w:space="0" w:color="auto"/>
        <w:right w:val="none" w:sz="0" w:space="0" w:color="auto"/>
      </w:divBdr>
      <w:divsChild>
        <w:div w:id="644967422">
          <w:marLeft w:val="0"/>
          <w:marRight w:val="0"/>
          <w:marTop w:val="0"/>
          <w:marBottom w:val="0"/>
          <w:divBdr>
            <w:top w:val="none" w:sz="0" w:space="0" w:color="auto"/>
            <w:left w:val="none" w:sz="0" w:space="0" w:color="auto"/>
            <w:bottom w:val="none" w:sz="0" w:space="0" w:color="auto"/>
            <w:right w:val="none" w:sz="0" w:space="0" w:color="auto"/>
          </w:divBdr>
          <w:divsChild>
            <w:div w:id="494152456">
              <w:marLeft w:val="0"/>
              <w:marRight w:val="0"/>
              <w:marTop w:val="0"/>
              <w:marBottom w:val="0"/>
              <w:divBdr>
                <w:top w:val="none" w:sz="0" w:space="0" w:color="auto"/>
                <w:left w:val="none" w:sz="0" w:space="0" w:color="auto"/>
                <w:bottom w:val="none" w:sz="0" w:space="0" w:color="auto"/>
                <w:right w:val="none" w:sz="0" w:space="0" w:color="auto"/>
              </w:divBdr>
            </w:div>
            <w:div w:id="672073426">
              <w:marLeft w:val="0"/>
              <w:marRight w:val="0"/>
              <w:marTop w:val="0"/>
              <w:marBottom w:val="0"/>
              <w:divBdr>
                <w:top w:val="none" w:sz="0" w:space="0" w:color="auto"/>
                <w:left w:val="none" w:sz="0" w:space="0" w:color="auto"/>
                <w:bottom w:val="none" w:sz="0" w:space="0" w:color="auto"/>
                <w:right w:val="none" w:sz="0" w:space="0" w:color="auto"/>
              </w:divBdr>
            </w:div>
            <w:div w:id="1422137769">
              <w:marLeft w:val="0"/>
              <w:marRight w:val="0"/>
              <w:marTop w:val="0"/>
              <w:marBottom w:val="0"/>
              <w:divBdr>
                <w:top w:val="none" w:sz="0" w:space="0" w:color="auto"/>
                <w:left w:val="none" w:sz="0" w:space="0" w:color="auto"/>
                <w:bottom w:val="none" w:sz="0" w:space="0" w:color="auto"/>
                <w:right w:val="none" w:sz="0" w:space="0" w:color="auto"/>
              </w:divBdr>
            </w:div>
            <w:div w:id="1508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084">
      <w:bodyDiv w:val="1"/>
      <w:marLeft w:val="0"/>
      <w:marRight w:val="0"/>
      <w:marTop w:val="0"/>
      <w:marBottom w:val="0"/>
      <w:divBdr>
        <w:top w:val="none" w:sz="0" w:space="0" w:color="auto"/>
        <w:left w:val="none" w:sz="0" w:space="0" w:color="auto"/>
        <w:bottom w:val="none" w:sz="0" w:space="0" w:color="auto"/>
        <w:right w:val="none" w:sz="0" w:space="0" w:color="auto"/>
      </w:divBdr>
      <w:divsChild>
        <w:div w:id="1110472563">
          <w:marLeft w:val="0"/>
          <w:marRight w:val="0"/>
          <w:marTop w:val="0"/>
          <w:marBottom w:val="0"/>
          <w:divBdr>
            <w:top w:val="none" w:sz="0" w:space="0" w:color="auto"/>
            <w:left w:val="none" w:sz="0" w:space="0" w:color="auto"/>
            <w:bottom w:val="none" w:sz="0" w:space="0" w:color="auto"/>
            <w:right w:val="none" w:sz="0" w:space="0" w:color="auto"/>
          </w:divBdr>
          <w:divsChild>
            <w:div w:id="152456562">
              <w:marLeft w:val="0"/>
              <w:marRight w:val="0"/>
              <w:marTop w:val="0"/>
              <w:marBottom w:val="0"/>
              <w:divBdr>
                <w:top w:val="none" w:sz="0" w:space="0" w:color="auto"/>
                <w:left w:val="none" w:sz="0" w:space="0" w:color="auto"/>
                <w:bottom w:val="none" w:sz="0" w:space="0" w:color="auto"/>
                <w:right w:val="none" w:sz="0" w:space="0" w:color="auto"/>
              </w:divBdr>
            </w:div>
            <w:div w:id="984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7059">
      <w:bodyDiv w:val="1"/>
      <w:marLeft w:val="0"/>
      <w:marRight w:val="0"/>
      <w:marTop w:val="0"/>
      <w:marBottom w:val="0"/>
      <w:divBdr>
        <w:top w:val="none" w:sz="0" w:space="0" w:color="auto"/>
        <w:left w:val="none" w:sz="0" w:space="0" w:color="auto"/>
        <w:bottom w:val="none" w:sz="0" w:space="0" w:color="auto"/>
        <w:right w:val="none" w:sz="0" w:space="0" w:color="auto"/>
      </w:divBdr>
    </w:div>
    <w:div w:id="595289426">
      <w:bodyDiv w:val="1"/>
      <w:marLeft w:val="0"/>
      <w:marRight w:val="0"/>
      <w:marTop w:val="0"/>
      <w:marBottom w:val="0"/>
      <w:divBdr>
        <w:top w:val="none" w:sz="0" w:space="0" w:color="auto"/>
        <w:left w:val="none" w:sz="0" w:space="0" w:color="auto"/>
        <w:bottom w:val="none" w:sz="0" w:space="0" w:color="auto"/>
        <w:right w:val="none" w:sz="0" w:space="0" w:color="auto"/>
      </w:divBdr>
      <w:divsChild>
        <w:div w:id="1209295369">
          <w:marLeft w:val="0"/>
          <w:marRight w:val="0"/>
          <w:marTop w:val="0"/>
          <w:marBottom w:val="0"/>
          <w:divBdr>
            <w:top w:val="none" w:sz="0" w:space="0" w:color="auto"/>
            <w:left w:val="none" w:sz="0" w:space="0" w:color="auto"/>
            <w:bottom w:val="none" w:sz="0" w:space="0" w:color="auto"/>
            <w:right w:val="none" w:sz="0" w:space="0" w:color="auto"/>
          </w:divBdr>
        </w:div>
      </w:divsChild>
    </w:div>
    <w:div w:id="620965970">
      <w:bodyDiv w:val="1"/>
      <w:marLeft w:val="0"/>
      <w:marRight w:val="0"/>
      <w:marTop w:val="0"/>
      <w:marBottom w:val="0"/>
      <w:divBdr>
        <w:top w:val="none" w:sz="0" w:space="0" w:color="auto"/>
        <w:left w:val="none" w:sz="0" w:space="0" w:color="auto"/>
        <w:bottom w:val="none" w:sz="0" w:space="0" w:color="auto"/>
        <w:right w:val="none" w:sz="0" w:space="0" w:color="auto"/>
      </w:divBdr>
      <w:divsChild>
        <w:div w:id="142242645">
          <w:marLeft w:val="0"/>
          <w:marRight w:val="0"/>
          <w:marTop w:val="0"/>
          <w:marBottom w:val="0"/>
          <w:divBdr>
            <w:top w:val="none" w:sz="0" w:space="0" w:color="auto"/>
            <w:left w:val="none" w:sz="0" w:space="0" w:color="auto"/>
            <w:bottom w:val="none" w:sz="0" w:space="0" w:color="auto"/>
            <w:right w:val="none" w:sz="0" w:space="0" w:color="auto"/>
          </w:divBdr>
          <w:divsChild>
            <w:div w:id="15815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5493">
      <w:bodyDiv w:val="1"/>
      <w:marLeft w:val="0"/>
      <w:marRight w:val="0"/>
      <w:marTop w:val="0"/>
      <w:marBottom w:val="0"/>
      <w:divBdr>
        <w:top w:val="none" w:sz="0" w:space="0" w:color="auto"/>
        <w:left w:val="none" w:sz="0" w:space="0" w:color="auto"/>
        <w:bottom w:val="none" w:sz="0" w:space="0" w:color="auto"/>
        <w:right w:val="none" w:sz="0" w:space="0" w:color="auto"/>
      </w:divBdr>
    </w:div>
    <w:div w:id="627972418">
      <w:bodyDiv w:val="1"/>
      <w:marLeft w:val="0"/>
      <w:marRight w:val="0"/>
      <w:marTop w:val="0"/>
      <w:marBottom w:val="0"/>
      <w:divBdr>
        <w:top w:val="none" w:sz="0" w:space="0" w:color="auto"/>
        <w:left w:val="none" w:sz="0" w:space="0" w:color="auto"/>
        <w:bottom w:val="none" w:sz="0" w:space="0" w:color="auto"/>
        <w:right w:val="none" w:sz="0" w:space="0" w:color="auto"/>
      </w:divBdr>
      <w:divsChild>
        <w:div w:id="483087187">
          <w:marLeft w:val="0"/>
          <w:marRight w:val="0"/>
          <w:marTop w:val="0"/>
          <w:marBottom w:val="0"/>
          <w:divBdr>
            <w:top w:val="none" w:sz="0" w:space="0" w:color="auto"/>
            <w:left w:val="none" w:sz="0" w:space="0" w:color="auto"/>
            <w:bottom w:val="none" w:sz="0" w:space="0" w:color="auto"/>
            <w:right w:val="none" w:sz="0" w:space="0" w:color="auto"/>
          </w:divBdr>
          <w:divsChild>
            <w:div w:id="1920285844">
              <w:marLeft w:val="0"/>
              <w:marRight w:val="0"/>
              <w:marTop w:val="0"/>
              <w:marBottom w:val="0"/>
              <w:divBdr>
                <w:top w:val="none" w:sz="0" w:space="0" w:color="auto"/>
                <w:left w:val="none" w:sz="0" w:space="0" w:color="auto"/>
                <w:bottom w:val="none" w:sz="0" w:space="0" w:color="auto"/>
                <w:right w:val="none" w:sz="0" w:space="0" w:color="auto"/>
              </w:divBdr>
              <w:divsChild>
                <w:div w:id="762648390">
                  <w:marLeft w:val="0"/>
                  <w:marRight w:val="0"/>
                  <w:marTop w:val="0"/>
                  <w:marBottom w:val="0"/>
                  <w:divBdr>
                    <w:top w:val="none" w:sz="0" w:space="0" w:color="auto"/>
                    <w:left w:val="none" w:sz="0" w:space="0" w:color="auto"/>
                    <w:bottom w:val="none" w:sz="0" w:space="0" w:color="auto"/>
                    <w:right w:val="none" w:sz="0" w:space="0" w:color="auto"/>
                  </w:divBdr>
                  <w:divsChild>
                    <w:div w:id="319968697">
                      <w:marLeft w:val="0"/>
                      <w:marRight w:val="0"/>
                      <w:marTop w:val="0"/>
                      <w:marBottom w:val="0"/>
                      <w:divBdr>
                        <w:top w:val="none" w:sz="0" w:space="0" w:color="auto"/>
                        <w:left w:val="none" w:sz="0" w:space="0" w:color="auto"/>
                        <w:bottom w:val="none" w:sz="0" w:space="0" w:color="auto"/>
                        <w:right w:val="none" w:sz="0" w:space="0" w:color="auto"/>
                      </w:divBdr>
                      <w:divsChild>
                        <w:div w:id="1832061806">
                          <w:marLeft w:val="0"/>
                          <w:marRight w:val="0"/>
                          <w:marTop w:val="0"/>
                          <w:marBottom w:val="0"/>
                          <w:divBdr>
                            <w:top w:val="none" w:sz="0" w:space="0" w:color="auto"/>
                            <w:left w:val="none" w:sz="0" w:space="0" w:color="auto"/>
                            <w:bottom w:val="none" w:sz="0" w:space="0" w:color="auto"/>
                            <w:right w:val="none" w:sz="0" w:space="0" w:color="auto"/>
                          </w:divBdr>
                          <w:divsChild>
                            <w:div w:id="1836802388">
                              <w:marLeft w:val="0"/>
                              <w:marRight w:val="0"/>
                              <w:marTop w:val="0"/>
                              <w:marBottom w:val="0"/>
                              <w:divBdr>
                                <w:top w:val="none" w:sz="0" w:space="0" w:color="auto"/>
                                <w:left w:val="none" w:sz="0" w:space="0" w:color="auto"/>
                                <w:bottom w:val="none" w:sz="0" w:space="0" w:color="auto"/>
                                <w:right w:val="none" w:sz="0" w:space="0" w:color="auto"/>
                              </w:divBdr>
                              <w:divsChild>
                                <w:div w:id="1072198226">
                                  <w:marLeft w:val="0"/>
                                  <w:marRight w:val="0"/>
                                  <w:marTop w:val="0"/>
                                  <w:marBottom w:val="0"/>
                                  <w:divBdr>
                                    <w:top w:val="none" w:sz="0" w:space="0" w:color="auto"/>
                                    <w:left w:val="none" w:sz="0" w:space="0" w:color="auto"/>
                                    <w:bottom w:val="none" w:sz="0" w:space="0" w:color="auto"/>
                                    <w:right w:val="none" w:sz="0" w:space="0" w:color="auto"/>
                                  </w:divBdr>
                                  <w:divsChild>
                                    <w:div w:id="863983474">
                                      <w:marLeft w:val="0"/>
                                      <w:marRight w:val="0"/>
                                      <w:marTop w:val="0"/>
                                      <w:marBottom w:val="0"/>
                                      <w:divBdr>
                                        <w:top w:val="none" w:sz="0" w:space="0" w:color="auto"/>
                                        <w:left w:val="none" w:sz="0" w:space="0" w:color="auto"/>
                                        <w:bottom w:val="none" w:sz="0" w:space="0" w:color="auto"/>
                                        <w:right w:val="none" w:sz="0" w:space="0" w:color="auto"/>
                                      </w:divBdr>
                                      <w:divsChild>
                                        <w:div w:id="372079256">
                                          <w:marLeft w:val="0"/>
                                          <w:marRight w:val="0"/>
                                          <w:marTop w:val="0"/>
                                          <w:marBottom w:val="0"/>
                                          <w:divBdr>
                                            <w:top w:val="none" w:sz="0" w:space="0" w:color="auto"/>
                                            <w:left w:val="none" w:sz="0" w:space="0" w:color="auto"/>
                                            <w:bottom w:val="none" w:sz="0" w:space="0" w:color="auto"/>
                                            <w:right w:val="none" w:sz="0" w:space="0" w:color="auto"/>
                                          </w:divBdr>
                                          <w:divsChild>
                                            <w:div w:id="1002316573">
                                              <w:marLeft w:val="0"/>
                                              <w:marRight w:val="0"/>
                                              <w:marTop w:val="0"/>
                                              <w:marBottom w:val="0"/>
                                              <w:divBdr>
                                                <w:top w:val="none" w:sz="0" w:space="0" w:color="auto"/>
                                                <w:left w:val="none" w:sz="0" w:space="0" w:color="auto"/>
                                                <w:bottom w:val="none" w:sz="0" w:space="0" w:color="auto"/>
                                                <w:right w:val="none" w:sz="0" w:space="0" w:color="auto"/>
                                              </w:divBdr>
                                              <w:divsChild>
                                                <w:div w:id="1554610840">
                                                  <w:marLeft w:val="0"/>
                                                  <w:marRight w:val="0"/>
                                                  <w:marTop w:val="0"/>
                                                  <w:marBottom w:val="0"/>
                                                  <w:divBdr>
                                                    <w:top w:val="none" w:sz="0" w:space="0" w:color="auto"/>
                                                    <w:left w:val="none" w:sz="0" w:space="0" w:color="auto"/>
                                                    <w:bottom w:val="none" w:sz="0" w:space="0" w:color="auto"/>
                                                    <w:right w:val="none" w:sz="0" w:space="0" w:color="auto"/>
                                                  </w:divBdr>
                                                  <w:divsChild>
                                                    <w:div w:id="2088532352">
                                                      <w:marLeft w:val="0"/>
                                                      <w:marRight w:val="0"/>
                                                      <w:marTop w:val="0"/>
                                                      <w:marBottom w:val="0"/>
                                                      <w:divBdr>
                                                        <w:top w:val="none" w:sz="0" w:space="0" w:color="auto"/>
                                                        <w:left w:val="none" w:sz="0" w:space="0" w:color="auto"/>
                                                        <w:bottom w:val="none" w:sz="0" w:space="0" w:color="auto"/>
                                                        <w:right w:val="none" w:sz="0" w:space="0" w:color="auto"/>
                                                      </w:divBdr>
                                                      <w:divsChild>
                                                        <w:div w:id="1107195976">
                                                          <w:marLeft w:val="0"/>
                                                          <w:marRight w:val="0"/>
                                                          <w:marTop w:val="0"/>
                                                          <w:marBottom w:val="0"/>
                                                          <w:divBdr>
                                                            <w:top w:val="none" w:sz="0" w:space="0" w:color="auto"/>
                                                            <w:left w:val="none" w:sz="0" w:space="0" w:color="auto"/>
                                                            <w:bottom w:val="none" w:sz="0" w:space="0" w:color="auto"/>
                                                            <w:right w:val="none" w:sz="0" w:space="0" w:color="auto"/>
                                                          </w:divBdr>
                                                          <w:divsChild>
                                                            <w:div w:id="1687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3120848">
      <w:bodyDiv w:val="1"/>
      <w:marLeft w:val="0"/>
      <w:marRight w:val="0"/>
      <w:marTop w:val="0"/>
      <w:marBottom w:val="0"/>
      <w:divBdr>
        <w:top w:val="none" w:sz="0" w:space="0" w:color="auto"/>
        <w:left w:val="none" w:sz="0" w:space="0" w:color="auto"/>
        <w:bottom w:val="none" w:sz="0" w:space="0" w:color="auto"/>
        <w:right w:val="none" w:sz="0" w:space="0" w:color="auto"/>
      </w:divBdr>
    </w:div>
    <w:div w:id="680201769">
      <w:bodyDiv w:val="1"/>
      <w:marLeft w:val="0"/>
      <w:marRight w:val="0"/>
      <w:marTop w:val="0"/>
      <w:marBottom w:val="0"/>
      <w:divBdr>
        <w:top w:val="none" w:sz="0" w:space="0" w:color="auto"/>
        <w:left w:val="none" w:sz="0" w:space="0" w:color="auto"/>
        <w:bottom w:val="none" w:sz="0" w:space="0" w:color="auto"/>
        <w:right w:val="none" w:sz="0" w:space="0" w:color="auto"/>
      </w:divBdr>
      <w:divsChild>
        <w:div w:id="1282878381">
          <w:marLeft w:val="0"/>
          <w:marRight w:val="0"/>
          <w:marTop w:val="0"/>
          <w:marBottom w:val="0"/>
          <w:divBdr>
            <w:top w:val="none" w:sz="0" w:space="0" w:color="auto"/>
            <w:left w:val="none" w:sz="0" w:space="0" w:color="auto"/>
            <w:bottom w:val="none" w:sz="0" w:space="0" w:color="auto"/>
            <w:right w:val="none" w:sz="0" w:space="0" w:color="auto"/>
          </w:divBdr>
          <w:divsChild>
            <w:div w:id="18094569">
              <w:marLeft w:val="0"/>
              <w:marRight w:val="0"/>
              <w:marTop w:val="0"/>
              <w:marBottom w:val="0"/>
              <w:divBdr>
                <w:top w:val="none" w:sz="0" w:space="0" w:color="auto"/>
                <w:left w:val="none" w:sz="0" w:space="0" w:color="auto"/>
                <w:bottom w:val="none" w:sz="0" w:space="0" w:color="auto"/>
                <w:right w:val="none" w:sz="0" w:space="0" w:color="auto"/>
              </w:divBdr>
            </w:div>
            <w:div w:id="1265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3344">
      <w:bodyDiv w:val="1"/>
      <w:marLeft w:val="0"/>
      <w:marRight w:val="0"/>
      <w:marTop w:val="0"/>
      <w:marBottom w:val="0"/>
      <w:divBdr>
        <w:top w:val="none" w:sz="0" w:space="0" w:color="auto"/>
        <w:left w:val="none" w:sz="0" w:space="0" w:color="auto"/>
        <w:bottom w:val="none" w:sz="0" w:space="0" w:color="auto"/>
        <w:right w:val="none" w:sz="0" w:space="0" w:color="auto"/>
      </w:divBdr>
      <w:divsChild>
        <w:div w:id="66734550">
          <w:marLeft w:val="0"/>
          <w:marRight w:val="0"/>
          <w:marTop w:val="0"/>
          <w:marBottom w:val="0"/>
          <w:divBdr>
            <w:top w:val="none" w:sz="0" w:space="0" w:color="auto"/>
            <w:left w:val="none" w:sz="0" w:space="0" w:color="auto"/>
            <w:bottom w:val="none" w:sz="0" w:space="0" w:color="auto"/>
            <w:right w:val="none" w:sz="0" w:space="0" w:color="auto"/>
          </w:divBdr>
        </w:div>
      </w:divsChild>
    </w:div>
    <w:div w:id="751658374">
      <w:bodyDiv w:val="1"/>
      <w:marLeft w:val="0"/>
      <w:marRight w:val="0"/>
      <w:marTop w:val="0"/>
      <w:marBottom w:val="0"/>
      <w:divBdr>
        <w:top w:val="none" w:sz="0" w:space="0" w:color="auto"/>
        <w:left w:val="none" w:sz="0" w:space="0" w:color="auto"/>
        <w:bottom w:val="none" w:sz="0" w:space="0" w:color="auto"/>
        <w:right w:val="none" w:sz="0" w:space="0" w:color="auto"/>
      </w:divBdr>
      <w:divsChild>
        <w:div w:id="586234618">
          <w:marLeft w:val="0"/>
          <w:marRight w:val="0"/>
          <w:marTop w:val="0"/>
          <w:marBottom w:val="0"/>
          <w:divBdr>
            <w:top w:val="none" w:sz="0" w:space="0" w:color="auto"/>
            <w:left w:val="none" w:sz="0" w:space="0" w:color="auto"/>
            <w:bottom w:val="none" w:sz="0" w:space="0" w:color="auto"/>
            <w:right w:val="none" w:sz="0" w:space="0" w:color="auto"/>
          </w:divBdr>
          <w:divsChild>
            <w:div w:id="13874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52551">
      <w:bodyDiv w:val="1"/>
      <w:marLeft w:val="0"/>
      <w:marRight w:val="0"/>
      <w:marTop w:val="0"/>
      <w:marBottom w:val="0"/>
      <w:divBdr>
        <w:top w:val="none" w:sz="0" w:space="0" w:color="auto"/>
        <w:left w:val="none" w:sz="0" w:space="0" w:color="auto"/>
        <w:bottom w:val="none" w:sz="0" w:space="0" w:color="auto"/>
        <w:right w:val="none" w:sz="0" w:space="0" w:color="auto"/>
      </w:divBdr>
    </w:div>
    <w:div w:id="814419751">
      <w:bodyDiv w:val="1"/>
      <w:marLeft w:val="0"/>
      <w:marRight w:val="0"/>
      <w:marTop w:val="0"/>
      <w:marBottom w:val="0"/>
      <w:divBdr>
        <w:top w:val="none" w:sz="0" w:space="0" w:color="auto"/>
        <w:left w:val="none" w:sz="0" w:space="0" w:color="auto"/>
        <w:bottom w:val="none" w:sz="0" w:space="0" w:color="auto"/>
        <w:right w:val="none" w:sz="0" w:space="0" w:color="auto"/>
      </w:divBdr>
      <w:divsChild>
        <w:div w:id="387001555">
          <w:marLeft w:val="0"/>
          <w:marRight w:val="0"/>
          <w:marTop w:val="0"/>
          <w:marBottom w:val="0"/>
          <w:divBdr>
            <w:top w:val="none" w:sz="0" w:space="0" w:color="auto"/>
            <w:left w:val="none" w:sz="0" w:space="0" w:color="auto"/>
            <w:bottom w:val="none" w:sz="0" w:space="0" w:color="auto"/>
            <w:right w:val="none" w:sz="0" w:space="0" w:color="auto"/>
          </w:divBdr>
        </w:div>
      </w:divsChild>
    </w:div>
    <w:div w:id="832064511">
      <w:bodyDiv w:val="1"/>
      <w:marLeft w:val="0"/>
      <w:marRight w:val="0"/>
      <w:marTop w:val="0"/>
      <w:marBottom w:val="0"/>
      <w:divBdr>
        <w:top w:val="none" w:sz="0" w:space="0" w:color="auto"/>
        <w:left w:val="none" w:sz="0" w:space="0" w:color="auto"/>
        <w:bottom w:val="none" w:sz="0" w:space="0" w:color="auto"/>
        <w:right w:val="none" w:sz="0" w:space="0" w:color="auto"/>
      </w:divBdr>
    </w:div>
    <w:div w:id="846599416">
      <w:bodyDiv w:val="1"/>
      <w:marLeft w:val="0"/>
      <w:marRight w:val="0"/>
      <w:marTop w:val="0"/>
      <w:marBottom w:val="0"/>
      <w:divBdr>
        <w:top w:val="none" w:sz="0" w:space="0" w:color="auto"/>
        <w:left w:val="none" w:sz="0" w:space="0" w:color="auto"/>
        <w:bottom w:val="none" w:sz="0" w:space="0" w:color="auto"/>
        <w:right w:val="none" w:sz="0" w:space="0" w:color="auto"/>
      </w:divBdr>
    </w:div>
    <w:div w:id="902523796">
      <w:bodyDiv w:val="1"/>
      <w:marLeft w:val="0"/>
      <w:marRight w:val="0"/>
      <w:marTop w:val="0"/>
      <w:marBottom w:val="0"/>
      <w:divBdr>
        <w:top w:val="none" w:sz="0" w:space="0" w:color="auto"/>
        <w:left w:val="none" w:sz="0" w:space="0" w:color="auto"/>
        <w:bottom w:val="none" w:sz="0" w:space="0" w:color="auto"/>
        <w:right w:val="none" w:sz="0" w:space="0" w:color="auto"/>
      </w:divBdr>
      <w:divsChild>
        <w:div w:id="2048870663">
          <w:marLeft w:val="0"/>
          <w:marRight w:val="0"/>
          <w:marTop w:val="0"/>
          <w:marBottom w:val="0"/>
          <w:divBdr>
            <w:top w:val="none" w:sz="0" w:space="0" w:color="auto"/>
            <w:left w:val="none" w:sz="0" w:space="0" w:color="auto"/>
            <w:bottom w:val="none" w:sz="0" w:space="0" w:color="auto"/>
            <w:right w:val="none" w:sz="0" w:space="0" w:color="auto"/>
          </w:divBdr>
        </w:div>
      </w:divsChild>
    </w:div>
    <w:div w:id="916011870">
      <w:bodyDiv w:val="1"/>
      <w:marLeft w:val="0"/>
      <w:marRight w:val="0"/>
      <w:marTop w:val="0"/>
      <w:marBottom w:val="0"/>
      <w:divBdr>
        <w:top w:val="none" w:sz="0" w:space="0" w:color="auto"/>
        <w:left w:val="none" w:sz="0" w:space="0" w:color="auto"/>
        <w:bottom w:val="none" w:sz="0" w:space="0" w:color="auto"/>
        <w:right w:val="none" w:sz="0" w:space="0" w:color="auto"/>
      </w:divBdr>
    </w:div>
    <w:div w:id="921764717">
      <w:bodyDiv w:val="1"/>
      <w:marLeft w:val="0"/>
      <w:marRight w:val="0"/>
      <w:marTop w:val="0"/>
      <w:marBottom w:val="0"/>
      <w:divBdr>
        <w:top w:val="none" w:sz="0" w:space="0" w:color="auto"/>
        <w:left w:val="none" w:sz="0" w:space="0" w:color="auto"/>
        <w:bottom w:val="none" w:sz="0" w:space="0" w:color="auto"/>
        <w:right w:val="none" w:sz="0" w:space="0" w:color="auto"/>
      </w:divBdr>
      <w:divsChild>
        <w:div w:id="986740319">
          <w:marLeft w:val="0"/>
          <w:marRight w:val="0"/>
          <w:marTop w:val="0"/>
          <w:marBottom w:val="0"/>
          <w:divBdr>
            <w:top w:val="none" w:sz="0" w:space="0" w:color="auto"/>
            <w:left w:val="none" w:sz="0" w:space="0" w:color="auto"/>
            <w:bottom w:val="none" w:sz="0" w:space="0" w:color="auto"/>
            <w:right w:val="none" w:sz="0" w:space="0" w:color="auto"/>
          </w:divBdr>
          <w:divsChild>
            <w:div w:id="788296">
              <w:marLeft w:val="0"/>
              <w:marRight w:val="0"/>
              <w:marTop w:val="0"/>
              <w:marBottom w:val="0"/>
              <w:divBdr>
                <w:top w:val="none" w:sz="0" w:space="0" w:color="auto"/>
                <w:left w:val="none" w:sz="0" w:space="0" w:color="auto"/>
                <w:bottom w:val="none" w:sz="0" w:space="0" w:color="auto"/>
                <w:right w:val="none" w:sz="0" w:space="0" w:color="auto"/>
              </w:divBdr>
            </w:div>
            <w:div w:id="156311346">
              <w:marLeft w:val="0"/>
              <w:marRight w:val="0"/>
              <w:marTop w:val="0"/>
              <w:marBottom w:val="0"/>
              <w:divBdr>
                <w:top w:val="none" w:sz="0" w:space="0" w:color="auto"/>
                <w:left w:val="none" w:sz="0" w:space="0" w:color="auto"/>
                <w:bottom w:val="none" w:sz="0" w:space="0" w:color="auto"/>
                <w:right w:val="none" w:sz="0" w:space="0" w:color="auto"/>
              </w:divBdr>
            </w:div>
            <w:div w:id="817576654">
              <w:marLeft w:val="0"/>
              <w:marRight w:val="0"/>
              <w:marTop w:val="0"/>
              <w:marBottom w:val="0"/>
              <w:divBdr>
                <w:top w:val="none" w:sz="0" w:space="0" w:color="auto"/>
                <w:left w:val="none" w:sz="0" w:space="0" w:color="auto"/>
                <w:bottom w:val="none" w:sz="0" w:space="0" w:color="auto"/>
                <w:right w:val="none" w:sz="0" w:space="0" w:color="auto"/>
              </w:divBdr>
            </w:div>
            <w:div w:id="818301805">
              <w:marLeft w:val="0"/>
              <w:marRight w:val="0"/>
              <w:marTop w:val="0"/>
              <w:marBottom w:val="0"/>
              <w:divBdr>
                <w:top w:val="none" w:sz="0" w:space="0" w:color="auto"/>
                <w:left w:val="none" w:sz="0" w:space="0" w:color="auto"/>
                <w:bottom w:val="none" w:sz="0" w:space="0" w:color="auto"/>
                <w:right w:val="none" w:sz="0" w:space="0" w:color="auto"/>
              </w:divBdr>
            </w:div>
            <w:div w:id="1121605830">
              <w:marLeft w:val="0"/>
              <w:marRight w:val="0"/>
              <w:marTop w:val="0"/>
              <w:marBottom w:val="0"/>
              <w:divBdr>
                <w:top w:val="none" w:sz="0" w:space="0" w:color="auto"/>
                <w:left w:val="none" w:sz="0" w:space="0" w:color="auto"/>
                <w:bottom w:val="none" w:sz="0" w:space="0" w:color="auto"/>
                <w:right w:val="none" w:sz="0" w:space="0" w:color="auto"/>
              </w:divBdr>
            </w:div>
            <w:div w:id="1673020922">
              <w:marLeft w:val="0"/>
              <w:marRight w:val="0"/>
              <w:marTop w:val="0"/>
              <w:marBottom w:val="0"/>
              <w:divBdr>
                <w:top w:val="none" w:sz="0" w:space="0" w:color="auto"/>
                <w:left w:val="none" w:sz="0" w:space="0" w:color="auto"/>
                <w:bottom w:val="none" w:sz="0" w:space="0" w:color="auto"/>
                <w:right w:val="none" w:sz="0" w:space="0" w:color="auto"/>
              </w:divBdr>
            </w:div>
            <w:div w:id="17090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9347">
      <w:bodyDiv w:val="1"/>
      <w:marLeft w:val="0"/>
      <w:marRight w:val="0"/>
      <w:marTop w:val="0"/>
      <w:marBottom w:val="0"/>
      <w:divBdr>
        <w:top w:val="none" w:sz="0" w:space="0" w:color="auto"/>
        <w:left w:val="none" w:sz="0" w:space="0" w:color="auto"/>
        <w:bottom w:val="none" w:sz="0" w:space="0" w:color="auto"/>
        <w:right w:val="none" w:sz="0" w:space="0" w:color="auto"/>
      </w:divBdr>
      <w:divsChild>
        <w:div w:id="167906940">
          <w:marLeft w:val="0"/>
          <w:marRight w:val="0"/>
          <w:marTop w:val="0"/>
          <w:marBottom w:val="0"/>
          <w:divBdr>
            <w:top w:val="none" w:sz="0" w:space="0" w:color="auto"/>
            <w:left w:val="none" w:sz="0" w:space="0" w:color="auto"/>
            <w:bottom w:val="none" w:sz="0" w:space="0" w:color="auto"/>
            <w:right w:val="none" w:sz="0" w:space="0" w:color="auto"/>
          </w:divBdr>
        </w:div>
      </w:divsChild>
    </w:div>
    <w:div w:id="946080110">
      <w:bodyDiv w:val="1"/>
      <w:marLeft w:val="0"/>
      <w:marRight w:val="0"/>
      <w:marTop w:val="0"/>
      <w:marBottom w:val="0"/>
      <w:divBdr>
        <w:top w:val="none" w:sz="0" w:space="0" w:color="auto"/>
        <w:left w:val="none" w:sz="0" w:space="0" w:color="auto"/>
        <w:bottom w:val="none" w:sz="0" w:space="0" w:color="auto"/>
        <w:right w:val="none" w:sz="0" w:space="0" w:color="auto"/>
      </w:divBdr>
      <w:divsChild>
        <w:div w:id="1587568865">
          <w:marLeft w:val="0"/>
          <w:marRight w:val="0"/>
          <w:marTop w:val="0"/>
          <w:marBottom w:val="0"/>
          <w:divBdr>
            <w:top w:val="none" w:sz="0" w:space="0" w:color="auto"/>
            <w:left w:val="none" w:sz="0" w:space="0" w:color="auto"/>
            <w:bottom w:val="none" w:sz="0" w:space="0" w:color="auto"/>
            <w:right w:val="none" w:sz="0" w:space="0" w:color="auto"/>
          </w:divBdr>
          <w:divsChild>
            <w:div w:id="178860926">
              <w:marLeft w:val="0"/>
              <w:marRight w:val="0"/>
              <w:marTop w:val="0"/>
              <w:marBottom w:val="0"/>
              <w:divBdr>
                <w:top w:val="none" w:sz="0" w:space="0" w:color="auto"/>
                <w:left w:val="none" w:sz="0" w:space="0" w:color="auto"/>
                <w:bottom w:val="none" w:sz="0" w:space="0" w:color="auto"/>
                <w:right w:val="none" w:sz="0" w:space="0" w:color="auto"/>
              </w:divBdr>
            </w:div>
            <w:div w:id="202181659">
              <w:marLeft w:val="0"/>
              <w:marRight w:val="0"/>
              <w:marTop w:val="0"/>
              <w:marBottom w:val="0"/>
              <w:divBdr>
                <w:top w:val="none" w:sz="0" w:space="0" w:color="auto"/>
                <w:left w:val="none" w:sz="0" w:space="0" w:color="auto"/>
                <w:bottom w:val="none" w:sz="0" w:space="0" w:color="auto"/>
                <w:right w:val="none" w:sz="0" w:space="0" w:color="auto"/>
              </w:divBdr>
            </w:div>
            <w:div w:id="279724305">
              <w:marLeft w:val="0"/>
              <w:marRight w:val="0"/>
              <w:marTop w:val="0"/>
              <w:marBottom w:val="0"/>
              <w:divBdr>
                <w:top w:val="none" w:sz="0" w:space="0" w:color="auto"/>
                <w:left w:val="none" w:sz="0" w:space="0" w:color="auto"/>
                <w:bottom w:val="none" w:sz="0" w:space="0" w:color="auto"/>
                <w:right w:val="none" w:sz="0" w:space="0" w:color="auto"/>
              </w:divBdr>
            </w:div>
            <w:div w:id="683215085">
              <w:marLeft w:val="0"/>
              <w:marRight w:val="0"/>
              <w:marTop w:val="0"/>
              <w:marBottom w:val="0"/>
              <w:divBdr>
                <w:top w:val="none" w:sz="0" w:space="0" w:color="auto"/>
                <w:left w:val="none" w:sz="0" w:space="0" w:color="auto"/>
                <w:bottom w:val="none" w:sz="0" w:space="0" w:color="auto"/>
                <w:right w:val="none" w:sz="0" w:space="0" w:color="auto"/>
              </w:divBdr>
            </w:div>
            <w:div w:id="748042240">
              <w:marLeft w:val="0"/>
              <w:marRight w:val="0"/>
              <w:marTop w:val="0"/>
              <w:marBottom w:val="0"/>
              <w:divBdr>
                <w:top w:val="none" w:sz="0" w:space="0" w:color="auto"/>
                <w:left w:val="none" w:sz="0" w:space="0" w:color="auto"/>
                <w:bottom w:val="none" w:sz="0" w:space="0" w:color="auto"/>
                <w:right w:val="none" w:sz="0" w:space="0" w:color="auto"/>
              </w:divBdr>
            </w:div>
            <w:div w:id="977613874">
              <w:marLeft w:val="0"/>
              <w:marRight w:val="0"/>
              <w:marTop w:val="0"/>
              <w:marBottom w:val="0"/>
              <w:divBdr>
                <w:top w:val="none" w:sz="0" w:space="0" w:color="auto"/>
                <w:left w:val="none" w:sz="0" w:space="0" w:color="auto"/>
                <w:bottom w:val="none" w:sz="0" w:space="0" w:color="auto"/>
                <w:right w:val="none" w:sz="0" w:space="0" w:color="auto"/>
              </w:divBdr>
            </w:div>
            <w:div w:id="1135489162">
              <w:marLeft w:val="0"/>
              <w:marRight w:val="0"/>
              <w:marTop w:val="0"/>
              <w:marBottom w:val="0"/>
              <w:divBdr>
                <w:top w:val="none" w:sz="0" w:space="0" w:color="auto"/>
                <w:left w:val="none" w:sz="0" w:space="0" w:color="auto"/>
                <w:bottom w:val="none" w:sz="0" w:space="0" w:color="auto"/>
                <w:right w:val="none" w:sz="0" w:space="0" w:color="auto"/>
              </w:divBdr>
            </w:div>
            <w:div w:id="21072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3191">
      <w:bodyDiv w:val="1"/>
      <w:marLeft w:val="0"/>
      <w:marRight w:val="0"/>
      <w:marTop w:val="0"/>
      <w:marBottom w:val="0"/>
      <w:divBdr>
        <w:top w:val="none" w:sz="0" w:space="0" w:color="auto"/>
        <w:left w:val="none" w:sz="0" w:space="0" w:color="auto"/>
        <w:bottom w:val="none" w:sz="0" w:space="0" w:color="auto"/>
        <w:right w:val="none" w:sz="0" w:space="0" w:color="auto"/>
      </w:divBdr>
      <w:divsChild>
        <w:div w:id="1981381836">
          <w:marLeft w:val="0"/>
          <w:marRight w:val="0"/>
          <w:marTop w:val="0"/>
          <w:marBottom w:val="0"/>
          <w:divBdr>
            <w:top w:val="none" w:sz="0" w:space="0" w:color="auto"/>
            <w:left w:val="none" w:sz="0" w:space="0" w:color="auto"/>
            <w:bottom w:val="none" w:sz="0" w:space="0" w:color="auto"/>
            <w:right w:val="none" w:sz="0" w:space="0" w:color="auto"/>
          </w:divBdr>
          <w:divsChild>
            <w:div w:id="147937671">
              <w:marLeft w:val="0"/>
              <w:marRight w:val="0"/>
              <w:marTop w:val="0"/>
              <w:marBottom w:val="0"/>
              <w:divBdr>
                <w:top w:val="none" w:sz="0" w:space="0" w:color="auto"/>
                <w:left w:val="none" w:sz="0" w:space="0" w:color="auto"/>
                <w:bottom w:val="none" w:sz="0" w:space="0" w:color="auto"/>
                <w:right w:val="none" w:sz="0" w:space="0" w:color="auto"/>
              </w:divBdr>
            </w:div>
            <w:div w:id="580918068">
              <w:marLeft w:val="0"/>
              <w:marRight w:val="0"/>
              <w:marTop w:val="0"/>
              <w:marBottom w:val="0"/>
              <w:divBdr>
                <w:top w:val="none" w:sz="0" w:space="0" w:color="auto"/>
                <w:left w:val="none" w:sz="0" w:space="0" w:color="auto"/>
                <w:bottom w:val="none" w:sz="0" w:space="0" w:color="auto"/>
                <w:right w:val="none" w:sz="0" w:space="0" w:color="auto"/>
              </w:divBdr>
            </w:div>
            <w:div w:id="621569858">
              <w:marLeft w:val="0"/>
              <w:marRight w:val="0"/>
              <w:marTop w:val="0"/>
              <w:marBottom w:val="0"/>
              <w:divBdr>
                <w:top w:val="none" w:sz="0" w:space="0" w:color="auto"/>
                <w:left w:val="none" w:sz="0" w:space="0" w:color="auto"/>
                <w:bottom w:val="none" w:sz="0" w:space="0" w:color="auto"/>
                <w:right w:val="none" w:sz="0" w:space="0" w:color="auto"/>
              </w:divBdr>
            </w:div>
            <w:div w:id="708142596">
              <w:marLeft w:val="0"/>
              <w:marRight w:val="0"/>
              <w:marTop w:val="0"/>
              <w:marBottom w:val="0"/>
              <w:divBdr>
                <w:top w:val="none" w:sz="0" w:space="0" w:color="auto"/>
                <w:left w:val="none" w:sz="0" w:space="0" w:color="auto"/>
                <w:bottom w:val="none" w:sz="0" w:space="0" w:color="auto"/>
                <w:right w:val="none" w:sz="0" w:space="0" w:color="auto"/>
              </w:divBdr>
            </w:div>
            <w:div w:id="827742956">
              <w:marLeft w:val="0"/>
              <w:marRight w:val="0"/>
              <w:marTop w:val="0"/>
              <w:marBottom w:val="0"/>
              <w:divBdr>
                <w:top w:val="none" w:sz="0" w:space="0" w:color="auto"/>
                <w:left w:val="none" w:sz="0" w:space="0" w:color="auto"/>
                <w:bottom w:val="none" w:sz="0" w:space="0" w:color="auto"/>
                <w:right w:val="none" w:sz="0" w:space="0" w:color="auto"/>
              </w:divBdr>
            </w:div>
            <w:div w:id="839351470">
              <w:marLeft w:val="0"/>
              <w:marRight w:val="0"/>
              <w:marTop w:val="0"/>
              <w:marBottom w:val="0"/>
              <w:divBdr>
                <w:top w:val="none" w:sz="0" w:space="0" w:color="auto"/>
                <w:left w:val="none" w:sz="0" w:space="0" w:color="auto"/>
                <w:bottom w:val="none" w:sz="0" w:space="0" w:color="auto"/>
                <w:right w:val="none" w:sz="0" w:space="0" w:color="auto"/>
              </w:divBdr>
            </w:div>
            <w:div w:id="1138064734">
              <w:marLeft w:val="0"/>
              <w:marRight w:val="0"/>
              <w:marTop w:val="0"/>
              <w:marBottom w:val="0"/>
              <w:divBdr>
                <w:top w:val="none" w:sz="0" w:space="0" w:color="auto"/>
                <w:left w:val="none" w:sz="0" w:space="0" w:color="auto"/>
                <w:bottom w:val="none" w:sz="0" w:space="0" w:color="auto"/>
                <w:right w:val="none" w:sz="0" w:space="0" w:color="auto"/>
              </w:divBdr>
            </w:div>
            <w:div w:id="1476602233">
              <w:marLeft w:val="0"/>
              <w:marRight w:val="0"/>
              <w:marTop w:val="0"/>
              <w:marBottom w:val="0"/>
              <w:divBdr>
                <w:top w:val="none" w:sz="0" w:space="0" w:color="auto"/>
                <w:left w:val="none" w:sz="0" w:space="0" w:color="auto"/>
                <w:bottom w:val="none" w:sz="0" w:space="0" w:color="auto"/>
                <w:right w:val="none" w:sz="0" w:space="0" w:color="auto"/>
              </w:divBdr>
            </w:div>
            <w:div w:id="1580361847">
              <w:marLeft w:val="0"/>
              <w:marRight w:val="0"/>
              <w:marTop w:val="0"/>
              <w:marBottom w:val="0"/>
              <w:divBdr>
                <w:top w:val="none" w:sz="0" w:space="0" w:color="auto"/>
                <w:left w:val="none" w:sz="0" w:space="0" w:color="auto"/>
                <w:bottom w:val="none" w:sz="0" w:space="0" w:color="auto"/>
                <w:right w:val="none" w:sz="0" w:space="0" w:color="auto"/>
              </w:divBdr>
            </w:div>
            <w:div w:id="2082874287">
              <w:marLeft w:val="0"/>
              <w:marRight w:val="0"/>
              <w:marTop w:val="0"/>
              <w:marBottom w:val="0"/>
              <w:divBdr>
                <w:top w:val="none" w:sz="0" w:space="0" w:color="auto"/>
                <w:left w:val="none" w:sz="0" w:space="0" w:color="auto"/>
                <w:bottom w:val="none" w:sz="0" w:space="0" w:color="auto"/>
                <w:right w:val="none" w:sz="0" w:space="0" w:color="auto"/>
              </w:divBdr>
            </w:div>
            <w:div w:id="208857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093">
      <w:bodyDiv w:val="1"/>
      <w:marLeft w:val="0"/>
      <w:marRight w:val="0"/>
      <w:marTop w:val="0"/>
      <w:marBottom w:val="0"/>
      <w:divBdr>
        <w:top w:val="none" w:sz="0" w:space="0" w:color="auto"/>
        <w:left w:val="none" w:sz="0" w:space="0" w:color="auto"/>
        <w:bottom w:val="none" w:sz="0" w:space="0" w:color="auto"/>
        <w:right w:val="none" w:sz="0" w:space="0" w:color="auto"/>
      </w:divBdr>
    </w:div>
    <w:div w:id="955138730">
      <w:bodyDiv w:val="1"/>
      <w:marLeft w:val="0"/>
      <w:marRight w:val="0"/>
      <w:marTop w:val="0"/>
      <w:marBottom w:val="0"/>
      <w:divBdr>
        <w:top w:val="none" w:sz="0" w:space="0" w:color="auto"/>
        <w:left w:val="none" w:sz="0" w:space="0" w:color="auto"/>
        <w:bottom w:val="none" w:sz="0" w:space="0" w:color="auto"/>
        <w:right w:val="none" w:sz="0" w:space="0" w:color="auto"/>
      </w:divBdr>
      <w:divsChild>
        <w:div w:id="1976179025">
          <w:marLeft w:val="0"/>
          <w:marRight w:val="0"/>
          <w:marTop w:val="0"/>
          <w:marBottom w:val="0"/>
          <w:divBdr>
            <w:top w:val="none" w:sz="0" w:space="0" w:color="auto"/>
            <w:left w:val="none" w:sz="0" w:space="0" w:color="auto"/>
            <w:bottom w:val="none" w:sz="0" w:space="0" w:color="auto"/>
            <w:right w:val="none" w:sz="0" w:space="0" w:color="auto"/>
          </w:divBdr>
          <w:divsChild>
            <w:div w:id="108379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2877">
      <w:bodyDiv w:val="1"/>
      <w:marLeft w:val="0"/>
      <w:marRight w:val="0"/>
      <w:marTop w:val="0"/>
      <w:marBottom w:val="0"/>
      <w:divBdr>
        <w:top w:val="none" w:sz="0" w:space="0" w:color="auto"/>
        <w:left w:val="none" w:sz="0" w:space="0" w:color="auto"/>
        <w:bottom w:val="none" w:sz="0" w:space="0" w:color="auto"/>
        <w:right w:val="none" w:sz="0" w:space="0" w:color="auto"/>
      </w:divBdr>
      <w:divsChild>
        <w:div w:id="906770437">
          <w:marLeft w:val="0"/>
          <w:marRight w:val="0"/>
          <w:marTop w:val="0"/>
          <w:marBottom w:val="0"/>
          <w:divBdr>
            <w:top w:val="none" w:sz="0" w:space="0" w:color="auto"/>
            <w:left w:val="none" w:sz="0" w:space="0" w:color="auto"/>
            <w:bottom w:val="none" w:sz="0" w:space="0" w:color="auto"/>
            <w:right w:val="none" w:sz="0" w:space="0" w:color="auto"/>
          </w:divBdr>
        </w:div>
      </w:divsChild>
    </w:div>
    <w:div w:id="1016687414">
      <w:bodyDiv w:val="1"/>
      <w:marLeft w:val="0"/>
      <w:marRight w:val="0"/>
      <w:marTop w:val="0"/>
      <w:marBottom w:val="0"/>
      <w:divBdr>
        <w:top w:val="none" w:sz="0" w:space="0" w:color="auto"/>
        <w:left w:val="none" w:sz="0" w:space="0" w:color="auto"/>
        <w:bottom w:val="none" w:sz="0" w:space="0" w:color="auto"/>
        <w:right w:val="none" w:sz="0" w:space="0" w:color="auto"/>
      </w:divBdr>
      <w:divsChild>
        <w:div w:id="463696078">
          <w:marLeft w:val="0"/>
          <w:marRight w:val="0"/>
          <w:marTop w:val="0"/>
          <w:marBottom w:val="0"/>
          <w:divBdr>
            <w:top w:val="none" w:sz="0" w:space="0" w:color="auto"/>
            <w:left w:val="none" w:sz="0" w:space="0" w:color="auto"/>
            <w:bottom w:val="none" w:sz="0" w:space="0" w:color="auto"/>
            <w:right w:val="none" w:sz="0" w:space="0" w:color="auto"/>
          </w:divBdr>
          <w:divsChild>
            <w:div w:id="407576369">
              <w:marLeft w:val="0"/>
              <w:marRight w:val="0"/>
              <w:marTop w:val="0"/>
              <w:marBottom w:val="0"/>
              <w:divBdr>
                <w:top w:val="none" w:sz="0" w:space="0" w:color="auto"/>
                <w:left w:val="none" w:sz="0" w:space="0" w:color="auto"/>
                <w:bottom w:val="none" w:sz="0" w:space="0" w:color="auto"/>
                <w:right w:val="none" w:sz="0" w:space="0" w:color="auto"/>
              </w:divBdr>
            </w:div>
            <w:div w:id="426660093">
              <w:marLeft w:val="0"/>
              <w:marRight w:val="0"/>
              <w:marTop w:val="0"/>
              <w:marBottom w:val="0"/>
              <w:divBdr>
                <w:top w:val="none" w:sz="0" w:space="0" w:color="auto"/>
                <w:left w:val="none" w:sz="0" w:space="0" w:color="auto"/>
                <w:bottom w:val="none" w:sz="0" w:space="0" w:color="auto"/>
                <w:right w:val="none" w:sz="0" w:space="0" w:color="auto"/>
              </w:divBdr>
            </w:div>
            <w:div w:id="779105081">
              <w:marLeft w:val="0"/>
              <w:marRight w:val="0"/>
              <w:marTop w:val="0"/>
              <w:marBottom w:val="0"/>
              <w:divBdr>
                <w:top w:val="none" w:sz="0" w:space="0" w:color="auto"/>
                <w:left w:val="none" w:sz="0" w:space="0" w:color="auto"/>
                <w:bottom w:val="none" w:sz="0" w:space="0" w:color="auto"/>
                <w:right w:val="none" w:sz="0" w:space="0" w:color="auto"/>
              </w:divBdr>
            </w:div>
            <w:div w:id="1054620174">
              <w:marLeft w:val="0"/>
              <w:marRight w:val="0"/>
              <w:marTop w:val="0"/>
              <w:marBottom w:val="0"/>
              <w:divBdr>
                <w:top w:val="none" w:sz="0" w:space="0" w:color="auto"/>
                <w:left w:val="none" w:sz="0" w:space="0" w:color="auto"/>
                <w:bottom w:val="none" w:sz="0" w:space="0" w:color="auto"/>
                <w:right w:val="none" w:sz="0" w:space="0" w:color="auto"/>
              </w:divBdr>
            </w:div>
            <w:div w:id="1163351318">
              <w:marLeft w:val="0"/>
              <w:marRight w:val="0"/>
              <w:marTop w:val="0"/>
              <w:marBottom w:val="0"/>
              <w:divBdr>
                <w:top w:val="none" w:sz="0" w:space="0" w:color="auto"/>
                <w:left w:val="none" w:sz="0" w:space="0" w:color="auto"/>
                <w:bottom w:val="none" w:sz="0" w:space="0" w:color="auto"/>
                <w:right w:val="none" w:sz="0" w:space="0" w:color="auto"/>
              </w:divBdr>
            </w:div>
            <w:div w:id="1241990317">
              <w:marLeft w:val="0"/>
              <w:marRight w:val="0"/>
              <w:marTop w:val="0"/>
              <w:marBottom w:val="0"/>
              <w:divBdr>
                <w:top w:val="none" w:sz="0" w:space="0" w:color="auto"/>
                <w:left w:val="none" w:sz="0" w:space="0" w:color="auto"/>
                <w:bottom w:val="none" w:sz="0" w:space="0" w:color="auto"/>
                <w:right w:val="none" w:sz="0" w:space="0" w:color="auto"/>
              </w:divBdr>
            </w:div>
            <w:div w:id="1536456646">
              <w:marLeft w:val="0"/>
              <w:marRight w:val="0"/>
              <w:marTop w:val="0"/>
              <w:marBottom w:val="0"/>
              <w:divBdr>
                <w:top w:val="none" w:sz="0" w:space="0" w:color="auto"/>
                <w:left w:val="none" w:sz="0" w:space="0" w:color="auto"/>
                <w:bottom w:val="none" w:sz="0" w:space="0" w:color="auto"/>
                <w:right w:val="none" w:sz="0" w:space="0" w:color="auto"/>
              </w:divBdr>
            </w:div>
            <w:div w:id="1561089970">
              <w:marLeft w:val="0"/>
              <w:marRight w:val="0"/>
              <w:marTop w:val="0"/>
              <w:marBottom w:val="0"/>
              <w:divBdr>
                <w:top w:val="none" w:sz="0" w:space="0" w:color="auto"/>
                <w:left w:val="none" w:sz="0" w:space="0" w:color="auto"/>
                <w:bottom w:val="none" w:sz="0" w:space="0" w:color="auto"/>
                <w:right w:val="none" w:sz="0" w:space="0" w:color="auto"/>
              </w:divBdr>
            </w:div>
            <w:div w:id="2035300021">
              <w:marLeft w:val="0"/>
              <w:marRight w:val="0"/>
              <w:marTop w:val="0"/>
              <w:marBottom w:val="0"/>
              <w:divBdr>
                <w:top w:val="none" w:sz="0" w:space="0" w:color="auto"/>
                <w:left w:val="none" w:sz="0" w:space="0" w:color="auto"/>
                <w:bottom w:val="none" w:sz="0" w:space="0" w:color="auto"/>
                <w:right w:val="none" w:sz="0" w:space="0" w:color="auto"/>
              </w:divBdr>
            </w:div>
            <w:div w:id="21409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302">
      <w:bodyDiv w:val="1"/>
      <w:marLeft w:val="0"/>
      <w:marRight w:val="0"/>
      <w:marTop w:val="0"/>
      <w:marBottom w:val="0"/>
      <w:divBdr>
        <w:top w:val="none" w:sz="0" w:space="0" w:color="auto"/>
        <w:left w:val="none" w:sz="0" w:space="0" w:color="auto"/>
        <w:bottom w:val="none" w:sz="0" w:space="0" w:color="auto"/>
        <w:right w:val="none" w:sz="0" w:space="0" w:color="auto"/>
      </w:divBdr>
      <w:divsChild>
        <w:div w:id="185559226">
          <w:marLeft w:val="0"/>
          <w:marRight w:val="0"/>
          <w:marTop w:val="0"/>
          <w:marBottom w:val="0"/>
          <w:divBdr>
            <w:top w:val="none" w:sz="0" w:space="0" w:color="auto"/>
            <w:left w:val="none" w:sz="0" w:space="0" w:color="auto"/>
            <w:bottom w:val="none" w:sz="0" w:space="0" w:color="auto"/>
            <w:right w:val="none" w:sz="0" w:space="0" w:color="auto"/>
          </w:divBdr>
          <w:divsChild>
            <w:div w:id="35206241">
              <w:marLeft w:val="0"/>
              <w:marRight w:val="0"/>
              <w:marTop w:val="0"/>
              <w:marBottom w:val="0"/>
              <w:divBdr>
                <w:top w:val="none" w:sz="0" w:space="0" w:color="auto"/>
                <w:left w:val="none" w:sz="0" w:space="0" w:color="auto"/>
                <w:bottom w:val="none" w:sz="0" w:space="0" w:color="auto"/>
                <w:right w:val="none" w:sz="0" w:space="0" w:color="auto"/>
              </w:divBdr>
            </w:div>
            <w:div w:id="245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241">
      <w:bodyDiv w:val="1"/>
      <w:marLeft w:val="0"/>
      <w:marRight w:val="0"/>
      <w:marTop w:val="0"/>
      <w:marBottom w:val="0"/>
      <w:divBdr>
        <w:top w:val="none" w:sz="0" w:space="0" w:color="auto"/>
        <w:left w:val="none" w:sz="0" w:space="0" w:color="auto"/>
        <w:bottom w:val="none" w:sz="0" w:space="0" w:color="auto"/>
        <w:right w:val="none" w:sz="0" w:space="0" w:color="auto"/>
      </w:divBdr>
      <w:divsChild>
        <w:div w:id="1853300113">
          <w:marLeft w:val="0"/>
          <w:marRight w:val="0"/>
          <w:marTop w:val="0"/>
          <w:marBottom w:val="0"/>
          <w:divBdr>
            <w:top w:val="none" w:sz="0" w:space="0" w:color="auto"/>
            <w:left w:val="none" w:sz="0" w:space="0" w:color="auto"/>
            <w:bottom w:val="none" w:sz="0" w:space="0" w:color="auto"/>
            <w:right w:val="none" w:sz="0" w:space="0" w:color="auto"/>
          </w:divBdr>
          <w:divsChild>
            <w:div w:id="47997352">
              <w:marLeft w:val="0"/>
              <w:marRight w:val="0"/>
              <w:marTop w:val="0"/>
              <w:marBottom w:val="0"/>
              <w:divBdr>
                <w:top w:val="none" w:sz="0" w:space="0" w:color="auto"/>
                <w:left w:val="none" w:sz="0" w:space="0" w:color="auto"/>
                <w:bottom w:val="none" w:sz="0" w:space="0" w:color="auto"/>
                <w:right w:val="none" w:sz="0" w:space="0" w:color="auto"/>
              </w:divBdr>
            </w:div>
            <w:div w:id="1287933386">
              <w:marLeft w:val="0"/>
              <w:marRight w:val="0"/>
              <w:marTop w:val="0"/>
              <w:marBottom w:val="0"/>
              <w:divBdr>
                <w:top w:val="none" w:sz="0" w:space="0" w:color="auto"/>
                <w:left w:val="none" w:sz="0" w:space="0" w:color="auto"/>
                <w:bottom w:val="none" w:sz="0" w:space="0" w:color="auto"/>
                <w:right w:val="none" w:sz="0" w:space="0" w:color="auto"/>
              </w:divBdr>
            </w:div>
            <w:div w:id="1362433752">
              <w:marLeft w:val="0"/>
              <w:marRight w:val="0"/>
              <w:marTop w:val="0"/>
              <w:marBottom w:val="0"/>
              <w:divBdr>
                <w:top w:val="none" w:sz="0" w:space="0" w:color="auto"/>
                <w:left w:val="none" w:sz="0" w:space="0" w:color="auto"/>
                <w:bottom w:val="none" w:sz="0" w:space="0" w:color="auto"/>
                <w:right w:val="none" w:sz="0" w:space="0" w:color="auto"/>
              </w:divBdr>
            </w:div>
            <w:div w:id="20969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1041">
      <w:bodyDiv w:val="1"/>
      <w:marLeft w:val="0"/>
      <w:marRight w:val="0"/>
      <w:marTop w:val="0"/>
      <w:marBottom w:val="0"/>
      <w:divBdr>
        <w:top w:val="none" w:sz="0" w:space="0" w:color="auto"/>
        <w:left w:val="none" w:sz="0" w:space="0" w:color="auto"/>
        <w:bottom w:val="none" w:sz="0" w:space="0" w:color="auto"/>
        <w:right w:val="none" w:sz="0" w:space="0" w:color="auto"/>
      </w:divBdr>
      <w:divsChild>
        <w:div w:id="1347974921">
          <w:marLeft w:val="0"/>
          <w:marRight w:val="0"/>
          <w:marTop w:val="0"/>
          <w:marBottom w:val="0"/>
          <w:divBdr>
            <w:top w:val="none" w:sz="0" w:space="0" w:color="auto"/>
            <w:left w:val="none" w:sz="0" w:space="0" w:color="auto"/>
            <w:bottom w:val="none" w:sz="0" w:space="0" w:color="auto"/>
            <w:right w:val="none" w:sz="0" w:space="0" w:color="auto"/>
          </w:divBdr>
        </w:div>
      </w:divsChild>
    </w:div>
    <w:div w:id="1121652337">
      <w:bodyDiv w:val="1"/>
      <w:marLeft w:val="0"/>
      <w:marRight w:val="0"/>
      <w:marTop w:val="0"/>
      <w:marBottom w:val="0"/>
      <w:divBdr>
        <w:top w:val="none" w:sz="0" w:space="0" w:color="auto"/>
        <w:left w:val="none" w:sz="0" w:space="0" w:color="auto"/>
        <w:bottom w:val="none" w:sz="0" w:space="0" w:color="auto"/>
        <w:right w:val="none" w:sz="0" w:space="0" w:color="auto"/>
      </w:divBdr>
    </w:div>
    <w:div w:id="1133139770">
      <w:bodyDiv w:val="1"/>
      <w:marLeft w:val="0"/>
      <w:marRight w:val="0"/>
      <w:marTop w:val="0"/>
      <w:marBottom w:val="0"/>
      <w:divBdr>
        <w:top w:val="none" w:sz="0" w:space="0" w:color="auto"/>
        <w:left w:val="none" w:sz="0" w:space="0" w:color="auto"/>
        <w:bottom w:val="none" w:sz="0" w:space="0" w:color="auto"/>
        <w:right w:val="none" w:sz="0" w:space="0" w:color="auto"/>
      </w:divBdr>
      <w:divsChild>
        <w:div w:id="2006860563">
          <w:marLeft w:val="0"/>
          <w:marRight w:val="0"/>
          <w:marTop w:val="0"/>
          <w:marBottom w:val="0"/>
          <w:divBdr>
            <w:top w:val="none" w:sz="0" w:space="0" w:color="auto"/>
            <w:left w:val="none" w:sz="0" w:space="0" w:color="auto"/>
            <w:bottom w:val="none" w:sz="0" w:space="0" w:color="auto"/>
            <w:right w:val="none" w:sz="0" w:space="0" w:color="auto"/>
          </w:divBdr>
          <w:divsChild>
            <w:div w:id="337930517">
              <w:marLeft w:val="0"/>
              <w:marRight w:val="0"/>
              <w:marTop w:val="0"/>
              <w:marBottom w:val="0"/>
              <w:divBdr>
                <w:top w:val="none" w:sz="0" w:space="0" w:color="auto"/>
                <w:left w:val="none" w:sz="0" w:space="0" w:color="auto"/>
                <w:bottom w:val="none" w:sz="0" w:space="0" w:color="auto"/>
                <w:right w:val="none" w:sz="0" w:space="0" w:color="auto"/>
              </w:divBdr>
            </w:div>
            <w:div w:id="18313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479">
      <w:bodyDiv w:val="1"/>
      <w:marLeft w:val="0"/>
      <w:marRight w:val="0"/>
      <w:marTop w:val="0"/>
      <w:marBottom w:val="0"/>
      <w:divBdr>
        <w:top w:val="none" w:sz="0" w:space="0" w:color="auto"/>
        <w:left w:val="none" w:sz="0" w:space="0" w:color="auto"/>
        <w:bottom w:val="none" w:sz="0" w:space="0" w:color="auto"/>
        <w:right w:val="none" w:sz="0" w:space="0" w:color="auto"/>
      </w:divBdr>
    </w:div>
    <w:div w:id="1183781260">
      <w:bodyDiv w:val="1"/>
      <w:marLeft w:val="0"/>
      <w:marRight w:val="0"/>
      <w:marTop w:val="0"/>
      <w:marBottom w:val="0"/>
      <w:divBdr>
        <w:top w:val="none" w:sz="0" w:space="0" w:color="auto"/>
        <w:left w:val="none" w:sz="0" w:space="0" w:color="auto"/>
        <w:bottom w:val="none" w:sz="0" w:space="0" w:color="auto"/>
        <w:right w:val="none" w:sz="0" w:space="0" w:color="auto"/>
      </w:divBdr>
      <w:divsChild>
        <w:div w:id="583683563">
          <w:marLeft w:val="0"/>
          <w:marRight w:val="0"/>
          <w:marTop w:val="0"/>
          <w:marBottom w:val="0"/>
          <w:divBdr>
            <w:top w:val="none" w:sz="0" w:space="0" w:color="auto"/>
            <w:left w:val="none" w:sz="0" w:space="0" w:color="auto"/>
            <w:bottom w:val="none" w:sz="0" w:space="0" w:color="auto"/>
            <w:right w:val="none" w:sz="0" w:space="0" w:color="auto"/>
          </w:divBdr>
          <w:divsChild>
            <w:div w:id="95907345">
              <w:marLeft w:val="0"/>
              <w:marRight w:val="0"/>
              <w:marTop w:val="0"/>
              <w:marBottom w:val="0"/>
              <w:divBdr>
                <w:top w:val="none" w:sz="0" w:space="0" w:color="auto"/>
                <w:left w:val="none" w:sz="0" w:space="0" w:color="auto"/>
                <w:bottom w:val="none" w:sz="0" w:space="0" w:color="auto"/>
                <w:right w:val="none" w:sz="0" w:space="0" w:color="auto"/>
              </w:divBdr>
            </w:div>
            <w:div w:id="801341068">
              <w:marLeft w:val="0"/>
              <w:marRight w:val="0"/>
              <w:marTop w:val="0"/>
              <w:marBottom w:val="0"/>
              <w:divBdr>
                <w:top w:val="none" w:sz="0" w:space="0" w:color="auto"/>
                <w:left w:val="none" w:sz="0" w:space="0" w:color="auto"/>
                <w:bottom w:val="none" w:sz="0" w:space="0" w:color="auto"/>
                <w:right w:val="none" w:sz="0" w:space="0" w:color="auto"/>
              </w:divBdr>
            </w:div>
            <w:div w:id="975793360">
              <w:marLeft w:val="0"/>
              <w:marRight w:val="0"/>
              <w:marTop w:val="0"/>
              <w:marBottom w:val="0"/>
              <w:divBdr>
                <w:top w:val="none" w:sz="0" w:space="0" w:color="auto"/>
                <w:left w:val="none" w:sz="0" w:space="0" w:color="auto"/>
                <w:bottom w:val="none" w:sz="0" w:space="0" w:color="auto"/>
                <w:right w:val="none" w:sz="0" w:space="0" w:color="auto"/>
              </w:divBdr>
            </w:div>
            <w:div w:id="1125343247">
              <w:marLeft w:val="0"/>
              <w:marRight w:val="0"/>
              <w:marTop w:val="0"/>
              <w:marBottom w:val="0"/>
              <w:divBdr>
                <w:top w:val="none" w:sz="0" w:space="0" w:color="auto"/>
                <w:left w:val="none" w:sz="0" w:space="0" w:color="auto"/>
                <w:bottom w:val="none" w:sz="0" w:space="0" w:color="auto"/>
                <w:right w:val="none" w:sz="0" w:space="0" w:color="auto"/>
              </w:divBdr>
            </w:div>
            <w:div w:id="1747875612">
              <w:marLeft w:val="0"/>
              <w:marRight w:val="0"/>
              <w:marTop w:val="0"/>
              <w:marBottom w:val="0"/>
              <w:divBdr>
                <w:top w:val="none" w:sz="0" w:space="0" w:color="auto"/>
                <w:left w:val="none" w:sz="0" w:space="0" w:color="auto"/>
                <w:bottom w:val="none" w:sz="0" w:space="0" w:color="auto"/>
                <w:right w:val="none" w:sz="0" w:space="0" w:color="auto"/>
              </w:divBdr>
            </w:div>
            <w:div w:id="1791438088">
              <w:marLeft w:val="0"/>
              <w:marRight w:val="0"/>
              <w:marTop w:val="0"/>
              <w:marBottom w:val="0"/>
              <w:divBdr>
                <w:top w:val="none" w:sz="0" w:space="0" w:color="auto"/>
                <w:left w:val="none" w:sz="0" w:space="0" w:color="auto"/>
                <w:bottom w:val="none" w:sz="0" w:space="0" w:color="auto"/>
                <w:right w:val="none" w:sz="0" w:space="0" w:color="auto"/>
              </w:divBdr>
            </w:div>
            <w:div w:id="1912495709">
              <w:marLeft w:val="0"/>
              <w:marRight w:val="0"/>
              <w:marTop w:val="0"/>
              <w:marBottom w:val="0"/>
              <w:divBdr>
                <w:top w:val="none" w:sz="0" w:space="0" w:color="auto"/>
                <w:left w:val="none" w:sz="0" w:space="0" w:color="auto"/>
                <w:bottom w:val="none" w:sz="0" w:space="0" w:color="auto"/>
                <w:right w:val="none" w:sz="0" w:space="0" w:color="auto"/>
              </w:divBdr>
            </w:div>
            <w:div w:id="19555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6062">
      <w:bodyDiv w:val="1"/>
      <w:marLeft w:val="0"/>
      <w:marRight w:val="0"/>
      <w:marTop w:val="0"/>
      <w:marBottom w:val="0"/>
      <w:divBdr>
        <w:top w:val="none" w:sz="0" w:space="0" w:color="auto"/>
        <w:left w:val="none" w:sz="0" w:space="0" w:color="auto"/>
        <w:bottom w:val="none" w:sz="0" w:space="0" w:color="auto"/>
        <w:right w:val="none" w:sz="0" w:space="0" w:color="auto"/>
      </w:divBdr>
      <w:divsChild>
        <w:div w:id="2030795720">
          <w:marLeft w:val="0"/>
          <w:marRight w:val="0"/>
          <w:marTop w:val="0"/>
          <w:marBottom w:val="0"/>
          <w:divBdr>
            <w:top w:val="none" w:sz="0" w:space="0" w:color="auto"/>
            <w:left w:val="none" w:sz="0" w:space="0" w:color="auto"/>
            <w:bottom w:val="none" w:sz="0" w:space="0" w:color="auto"/>
            <w:right w:val="none" w:sz="0" w:space="0" w:color="auto"/>
          </w:divBdr>
          <w:divsChild>
            <w:div w:id="127864768">
              <w:marLeft w:val="0"/>
              <w:marRight w:val="0"/>
              <w:marTop w:val="0"/>
              <w:marBottom w:val="0"/>
              <w:divBdr>
                <w:top w:val="none" w:sz="0" w:space="0" w:color="auto"/>
                <w:left w:val="none" w:sz="0" w:space="0" w:color="auto"/>
                <w:bottom w:val="none" w:sz="0" w:space="0" w:color="auto"/>
                <w:right w:val="none" w:sz="0" w:space="0" w:color="auto"/>
              </w:divBdr>
            </w:div>
            <w:div w:id="217865056">
              <w:marLeft w:val="0"/>
              <w:marRight w:val="0"/>
              <w:marTop w:val="0"/>
              <w:marBottom w:val="0"/>
              <w:divBdr>
                <w:top w:val="none" w:sz="0" w:space="0" w:color="auto"/>
                <w:left w:val="none" w:sz="0" w:space="0" w:color="auto"/>
                <w:bottom w:val="none" w:sz="0" w:space="0" w:color="auto"/>
                <w:right w:val="none" w:sz="0" w:space="0" w:color="auto"/>
              </w:divBdr>
            </w:div>
            <w:div w:id="583613555">
              <w:marLeft w:val="0"/>
              <w:marRight w:val="0"/>
              <w:marTop w:val="0"/>
              <w:marBottom w:val="0"/>
              <w:divBdr>
                <w:top w:val="none" w:sz="0" w:space="0" w:color="auto"/>
                <w:left w:val="none" w:sz="0" w:space="0" w:color="auto"/>
                <w:bottom w:val="none" w:sz="0" w:space="0" w:color="auto"/>
                <w:right w:val="none" w:sz="0" w:space="0" w:color="auto"/>
              </w:divBdr>
            </w:div>
            <w:div w:id="585192200">
              <w:marLeft w:val="0"/>
              <w:marRight w:val="0"/>
              <w:marTop w:val="0"/>
              <w:marBottom w:val="0"/>
              <w:divBdr>
                <w:top w:val="none" w:sz="0" w:space="0" w:color="auto"/>
                <w:left w:val="none" w:sz="0" w:space="0" w:color="auto"/>
                <w:bottom w:val="none" w:sz="0" w:space="0" w:color="auto"/>
                <w:right w:val="none" w:sz="0" w:space="0" w:color="auto"/>
              </w:divBdr>
            </w:div>
            <w:div w:id="845288295">
              <w:marLeft w:val="0"/>
              <w:marRight w:val="0"/>
              <w:marTop w:val="0"/>
              <w:marBottom w:val="0"/>
              <w:divBdr>
                <w:top w:val="none" w:sz="0" w:space="0" w:color="auto"/>
                <w:left w:val="none" w:sz="0" w:space="0" w:color="auto"/>
                <w:bottom w:val="none" w:sz="0" w:space="0" w:color="auto"/>
                <w:right w:val="none" w:sz="0" w:space="0" w:color="auto"/>
              </w:divBdr>
            </w:div>
            <w:div w:id="2013220639">
              <w:marLeft w:val="0"/>
              <w:marRight w:val="0"/>
              <w:marTop w:val="0"/>
              <w:marBottom w:val="0"/>
              <w:divBdr>
                <w:top w:val="none" w:sz="0" w:space="0" w:color="auto"/>
                <w:left w:val="none" w:sz="0" w:space="0" w:color="auto"/>
                <w:bottom w:val="none" w:sz="0" w:space="0" w:color="auto"/>
                <w:right w:val="none" w:sz="0" w:space="0" w:color="auto"/>
              </w:divBdr>
            </w:div>
            <w:div w:id="20469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3621">
      <w:bodyDiv w:val="1"/>
      <w:marLeft w:val="0"/>
      <w:marRight w:val="0"/>
      <w:marTop w:val="0"/>
      <w:marBottom w:val="0"/>
      <w:divBdr>
        <w:top w:val="none" w:sz="0" w:space="0" w:color="auto"/>
        <w:left w:val="none" w:sz="0" w:space="0" w:color="auto"/>
        <w:bottom w:val="none" w:sz="0" w:space="0" w:color="auto"/>
        <w:right w:val="none" w:sz="0" w:space="0" w:color="auto"/>
      </w:divBdr>
      <w:divsChild>
        <w:div w:id="1287857860">
          <w:marLeft w:val="0"/>
          <w:marRight w:val="0"/>
          <w:marTop w:val="0"/>
          <w:marBottom w:val="0"/>
          <w:divBdr>
            <w:top w:val="single" w:sz="2" w:space="0" w:color="auto"/>
            <w:left w:val="single" w:sz="2" w:space="8" w:color="auto"/>
            <w:bottom w:val="single" w:sz="2" w:space="0" w:color="auto"/>
            <w:right w:val="single" w:sz="2" w:space="8" w:color="auto"/>
          </w:divBdr>
          <w:divsChild>
            <w:div w:id="1453789984">
              <w:marLeft w:val="0"/>
              <w:marRight w:val="0"/>
              <w:marTop w:val="0"/>
              <w:marBottom w:val="0"/>
              <w:divBdr>
                <w:top w:val="single" w:sz="2" w:space="0" w:color="auto"/>
                <w:left w:val="single" w:sz="2" w:space="0" w:color="auto"/>
                <w:bottom w:val="single" w:sz="2" w:space="0" w:color="auto"/>
                <w:right w:val="single" w:sz="2" w:space="0" w:color="auto"/>
              </w:divBdr>
              <w:divsChild>
                <w:div w:id="157768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2429663">
      <w:bodyDiv w:val="1"/>
      <w:marLeft w:val="0"/>
      <w:marRight w:val="0"/>
      <w:marTop w:val="0"/>
      <w:marBottom w:val="0"/>
      <w:divBdr>
        <w:top w:val="none" w:sz="0" w:space="0" w:color="auto"/>
        <w:left w:val="none" w:sz="0" w:space="0" w:color="auto"/>
        <w:bottom w:val="none" w:sz="0" w:space="0" w:color="auto"/>
        <w:right w:val="none" w:sz="0" w:space="0" w:color="auto"/>
      </w:divBdr>
    </w:div>
    <w:div w:id="1234925950">
      <w:bodyDiv w:val="1"/>
      <w:marLeft w:val="0"/>
      <w:marRight w:val="0"/>
      <w:marTop w:val="0"/>
      <w:marBottom w:val="0"/>
      <w:divBdr>
        <w:top w:val="none" w:sz="0" w:space="0" w:color="auto"/>
        <w:left w:val="none" w:sz="0" w:space="0" w:color="auto"/>
        <w:bottom w:val="none" w:sz="0" w:space="0" w:color="auto"/>
        <w:right w:val="none" w:sz="0" w:space="0" w:color="auto"/>
      </w:divBdr>
      <w:divsChild>
        <w:div w:id="2067219055">
          <w:marLeft w:val="0"/>
          <w:marRight w:val="0"/>
          <w:marTop w:val="0"/>
          <w:marBottom w:val="0"/>
          <w:divBdr>
            <w:top w:val="none" w:sz="0" w:space="0" w:color="auto"/>
            <w:left w:val="none" w:sz="0" w:space="0" w:color="auto"/>
            <w:bottom w:val="none" w:sz="0" w:space="0" w:color="auto"/>
            <w:right w:val="none" w:sz="0" w:space="0" w:color="auto"/>
          </w:divBdr>
          <w:divsChild>
            <w:div w:id="280655298">
              <w:marLeft w:val="0"/>
              <w:marRight w:val="0"/>
              <w:marTop w:val="0"/>
              <w:marBottom w:val="0"/>
              <w:divBdr>
                <w:top w:val="none" w:sz="0" w:space="0" w:color="auto"/>
                <w:left w:val="none" w:sz="0" w:space="0" w:color="auto"/>
                <w:bottom w:val="none" w:sz="0" w:space="0" w:color="auto"/>
                <w:right w:val="none" w:sz="0" w:space="0" w:color="auto"/>
              </w:divBdr>
            </w:div>
            <w:div w:id="1043139140">
              <w:marLeft w:val="0"/>
              <w:marRight w:val="0"/>
              <w:marTop w:val="0"/>
              <w:marBottom w:val="0"/>
              <w:divBdr>
                <w:top w:val="none" w:sz="0" w:space="0" w:color="auto"/>
                <w:left w:val="none" w:sz="0" w:space="0" w:color="auto"/>
                <w:bottom w:val="none" w:sz="0" w:space="0" w:color="auto"/>
                <w:right w:val="none" w:sz="0" w:space="0" w:color="auto"/>
              </w:divBdr>
            </w:div>
            <w:div w:id="1229074570">
              <w:marLeft w:val="0"/>
              <w:marRight w:val="0"/>
              <w:marTop w:val="0"/>
              <w:marBottom w:val="0"/>
              <w:divBdr>
                <w:top w:val="none" w:sz="0" w:space="0" w:color="auto"/>
                <w:left w:val="none" w:sz="0" w:space="0" w:color="auto"/>
                <w:bottom w:val="none" w:sz="0" w:space="0" w:color="auto"/>
                <w:right w:val="none" w:sz="0" w:space="0" w:color="auto"/>
              </w:divBdr>
            </w:div>
            <w:div w:id="1334795223">
              <w:marLeft w:val="0"/>
              <w:marRight w:val="0"/>
              <w:marTop w:val="0"/>
              <w:marBottom w:val="0"/>
              <w:divBdr>
                <w:top w:val="none" w:sz="0" w:space="0" w:color="auto"/>
                <w:left w:val="none" w:sz="0" w:space="0" w:color="auto"/>
                <w:bottom w:val="none" w:sz="0" w:space="0" w:color="auto"/>
                <w:right w:val="none" w:sz="0" w:space="0" w:color="auto"/>
              </w:divBdr>
            </w:div>
            <w:div w:id="1743025683">
              <w:marLeft w:val="0"/>
              <w:marRight w:val="0"/>
              <w:marTop w:val="0"/>
              <w:marBottom w:val="0"/>
              <w:divBdr>
                <w:top w:val="none" w:sz="0" w:space="0" w:color="auto"/>
                <w:left w:val="none" w:sz="0" w:space="0" w:color="auto"/>
                <w:bottom w:val="none" w:sz="0" w:space="0" w:color="auto"/>
                <w:right w:val="none" w:sz="0" w:space="0" w:color="auto"/>
              </w:divBdr>
            </w:div>
            <w:div w:id="19177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514">
      <w:bodyDiv w:val="1"/>
      <w:marLeft w:val="0"/>
      <w:marRight w:val="0"/>
      <w:marTop w:val="0"/>
      <w:marBottom w:val="0"/>
      <w:divBdr>
        <w:top w:val="none" w:sz="0" w:space="0" w:color="auto"/>
        <w:left w:val="none" w:sz="0" w:space="0" w:color="auto"/>
        <w:bottom w:val="none" w:sz="0" w:space="0" w:color="auto"/>
        <w:right w:val="none" w:sz="0" w:space="0" w:color="auto"/>
      </w:divBdr>
    </w:div>
    <w:div w:id="1363242924">
      <w:bodyDiv w:val="1"/>
      <w:marLeft w:val="0"/>
      <w:marRight w:val="0"/>
      <w:marTop w:val="0"/>
      <w:marBottom w:val="0"/>
      <w:divBdr>
        <w:top w:val="none" w:sz="0" w:space="0" w:color="auto"/>
        <w:left w:val="none" w:sz="0" w:space="0" w:color="auto"/>
        <w:bottom w:val="none" w:sz="0" w:space="0" w:color="auto"/>
        <w:right w:val="none" w:sz="0" w:space="0" w:color="auto"/>
      </w:divBdr>
      <w:divsChild>
        <w:div w:id="141626838">
          <w:marLeft w:val="0"/>
          <w:marRight w:val="0"/>
          <w:marTop w:val="0"/>
          <w:marBottom w:val="0"/>
          <w:divBdr>
            <w:top w:val="none" w:sz="0" w:space="0" w:color="auto"/>
            <w:left w:val="none" w:sz="0" w:space="0" w:color="auto"/>
            <w:bottom w:val="none" w:sz="0" w:space="0" w:color="auto"/>
            <w:right w:val="none" w:sz="0" w:space="0" w:color="auto"/>
          </w:divBdr>
          <w:divsChild>
            <w:div w:id="148861991">
              <w:marLeft w:val="0"/>
              <w:marRight w:val="0"/>
              <w:marTop w:val="0"/>
              <w:marBottom w:val="0"/>
              <w:divBdr>
                <w:top w:val="none" w:sz="0" w:space="0" w:color="auto"/>
                <w:left w:val="none" w:sz="0" w:space="0" w:color="auto"/>
                <w:bottom w:val="none" w:sz="0" w:space="0" w:color="auto"/>
                <w:right w:val="none" w:sz="0" w:space="0" w:color="auto"/>
              </w:divBdr>
            </w:div>
            <w:div w:id="256136905">
              <w:marLeft w:val="0"/>
              <w:marRight w:val="0"/>
              <w:marTop w:val="0"/>
              <w:marBottom w:val="0"/>
              <w:divBdr>
                <w:top w:val="none" w:sz="0" w:space="0" w:color="auto"/>
                <w:left w:val="none" w:sz="0" w:space="0" w:color="auto"/>
                <w:bottom w:val="none" w:sz="0" w:space="0" w:color="auto"/>
                <w:right w:val="none" w:sz="0" w:space="0" w:color="auto"/>
              </w:divBdr>
            </w:div>
            <w:div w:id="1446653255">
              <w:marLeft w:val="0"/>
              <w:marRight w:val="0"/>
              <w:marTop w:val="0"/>
              <w:marBottom w:val="0"/>
              <w:divBdr>
                <w:top w:val="none" w:sz="0" w:space="0" w:color="auto"/>
                <w:left w:val="none" w:sz="0" w:space="0" w:color="auto"/>
                <w:bottom w:val="none" w:sz="0" w:space="0" w:color="auto"/>
                <w:right w:val="none" w:sz="0" w:space="0" w:color="auto"/>
              </w:divBdr>
            </w:div>
            <w:div w:id="1476486437">
              <w:marLeft w:val="0"/>
              <w:marRight w:val="0"/>
              <w:marTop w:val="0"/>
              <w:marBottom w:val="0"/>
              <w:divBdr>
                <w:top w:val="none" w:sz="0" w:space="0" w:color="auto"/>
                <w:left w:val="none" w:sz="0" w:space="0" w:color="auto"/>
                <w:bottom w:val="none" w:sz="0" w:space="0" w:color="auto"/>
                <w:right w:val="none" w:sz="0" w:space="0" w:color="auto"/>
              </w:divBdr>
            </w:div>
            <w:div w:id="1681933683">
              <w:marLeft w:val="0"/>
              <w:marRight w:val="0"/>
              <w:marTop w:val="0"/>
              <w:marBottom w:val="0"/>
              <w:divBdr>
                <w:top w:val="none" w:sz="0" w:space="0" w:color="auto"/>
                <w:left w:val="none" w:sz="0" w:space="0" w:color="auto"/>
                <w:bottom w:val="none" w:sz="0" w:space="0" w:color="auto"/>
                <w:right w:val="none" w:sz="0" w:space="0" w:color="auto"/>
              </w:divBdr>
            </w:div>
            <w:div w:id="169110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3779">
      <w:bodyDiv w:val="1"/>
      <w:marLeft w:val="0"/>
      <w:marRight w:val="0"/>
      <w:marTop w:val="0"/>
      <w:marBottom w:val="0"/>
      <w:divBdr>
        <w:top w:val="none" w:sz="0" w:space="0" w:color="auto"/>
        <w:left w:val="none" w:sz="0" w:space="0" w:color="auto"/>
        <w:bottom w:val="none" w:sz="0" w:space="0" w:color="auto"/>
        <w:right w:val="none" w:sz="0" w:space="0" w:color="auto"/>
      </w:divBdr>
      <w:divsChild>
        <w:div w:id="224027303">
          <w:marLeft w:val="0"/>
          <w:marRight w:val="0"/>
          <w:marTop w:val="0"/>
          <w:marBottom w:val="0"/>
          <w:divBdr>
            <w:top w:val="none" w:sz="0" w:space="0" w:color="auto"/>
            <w:left w:val="none" w:sz="0" w:space="0" w:color="auto"/>
            <w:bottom w:val="none" w:sz="0" w:space="0" w:color="auto"/>
            <w:right w:val="none" w:sz="0" w:space="0" w:color="auto"/>
          </w:divBdr>
          <w:divsChild>
            <w:div w:id="442185887">
              <w:marLeft w:val="0"/>
              <w:marRight w:val="0"/>
              <w:marTop w:val="0"/>
              <w:marBottom w:val="0"/>
              <w:divBdr>
                <w:top w:val="none" w:sz="0" w:space="0" w:color="auto"/>
                <w:left w:val="none" w:sz="0" w:space="0" w:color="auto"/>
                <w:bottom w:val="none" w:sz="0" w:space="0" w:color="auto"/>
                <w:right w:val="none" w:sz="0" w:space="0" w:color="auto"/>
              </w:divBdr>
            </w:div>
            <w:div w:id="985553245">
              <w:marLeft w:val="0"/>
              <w:marRight w:val="0"/>
              <w:marTop w:val="0"/>
              <w:marBottom w:val="0"/>
              <w:divBdr>
                <w:top w:val="none" w:sz="0" w:space="0" w:color="auto"/>
                <w:left w:val="none" w:sz="0" w:space="0" w:color="auto"/>
                <w:bottom w:val="none" w:sz="0" w:space="0" w:color="auto"/>
                <w:right w:val="none" w:sz="0" w:space="0" w:color="auto"/>
              </w:divBdr>
            </w:div>
            <w:div w:id="1531144483">
              <w:marLeft w:val="0"/>
              <w:marRight w:val="0"/>
              <w:marTop w:val="0"/>
              <w:marBottom w:val="0"/>
              <w:divBdr>
                <w:top w:val="none" w:sz="0" w:space="0" w:color="auto"/>
                <w:left w:val="none" w:sz="0" w:space="0" w:color="auto"/>
                <w:bottom w:val="none" w:sz="0" w:space="0" w:color="auto"/>
                <w:right w:val="none" w:sz="0" w:space="0" w:color="auto"/>
              </w:divBdr>
            </w:div>
            <w:div w:id="18772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5898">
      <w:bodyDiv w:val="1"/>
      <w:marLeft w:val="0"/>
      <w:marRight w:val="0"/>
      <w:marTop w:val="0"/>
      <w:marBottom w:val="0"/>
      <w:divBdr>
        <w:top w:val="none" w:sz="0" w:space="0" w:color="auto"/>
        <w:left w:val="none" w:sz="0" w:space="0" w:color="auto"/>
        <w:bottom w:val="none" w:sz="0" w:space="0" w:color="auto"/>
        <w:right w:val="none" w:sz="0" w:space="0" w:color="auto"/>
      </w:divBdr>
      <w:divsChild>
        <w:div w:id="2030988261">
          <w:marLeft w:val="0"/>
          <w:marRight w:val="0"/>
          <w:marTop w:val="0"/>
          <w:marBottom w:val="0"/>
          <w:divBdr>
            <w:top w:val="none" w:sz="0" w:space="0" w:color="auto"/>
            <w:left w:val="none" w:sz="0" w:space="0" w:color="auto"/>
            <w:bottom w:val="none" w:sz="0" w:space="0" w:color="auto"/>
            <w:right w:val="none" w:sz="0" w:space="0" w:color="auto"/>
          </w:divBdr>
          <w:divsChild>
            <w:div w:id="385106011">
              <w:marLeft w:val="0"/>
              <w:marRight w:val="0"/>
              <w:marTop w:val="0"/>
              <w:marBottom w:val="0"/>
              <w:divBdr>
                <w:top w:val="none" w:sz="0" w:space="0" w:color="auto"/>
                <w:left w:val="none" w:sz="0" w:space="0" w:color="auto"/>
                <w:bottom w:val="none" w:sz="0" w:space="0" w:color="auto"/>
                <w:right w:val="none" w:sz="0" w:space="0" w:color="auto"/>
              </w:divBdr>
            </w:div>
            <w:div w:id="8393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125">
      <w:bodyDiv w:val="1"/>
      <w:marLeft w:val="0"/>
      <w:marRight w:val="0"/>
      <w:marTop w:val="0"/>
      <w:marBottom w:val="0"/>
      <w:divBdr>
        <w:top w:val="none" w:sz="0" w:space="0" w:color="auto"/>
        <w:left w:val="none" w:sz="0" w:space="0" w:color="auto"/>
        <w:bottom w:val="none" w:sz="0" w:space="0" w:color="auto"/>
        <w:right w:val="none" w:sz="0" w:space="0" w:color="auto"/>
      </w:divBdr>
      <w:divsChild>
        <w:div w:id="1360931451">
          <w:marLeft w:val="0"/>
          <w:marRight w:val="0"/>
          <w:marTop w:val="0"/>
          <w:marBottom w:val="0"/>
          <w:divBdr>
            <w:top w:val="none" w:sz="0" w:space="0" w:color="auto"/>
            <w:left w:val="none" w:sz="0" w:space="0" w:color="auto"/>
            <w:bottom w:val="none" w:sz="0" w:space="0" w:color="auto"/>
            <w:right w:val="none" w:sz="0" w:space="0" w:color="auto"/>
          </w:divBdr>
          <w:divsChild>
            <w:div w:id="6796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8417">
      <w:bodyDiv w:val="1"/>
      <w:marLeft w:val="0"/>
      <w:marRight w:val="0"/>
      <w:marTop w:val="0"/>
      <w:marBottom w:val="0"/>
      <w:divBdr>
        <w:top w:val="none" w:sz="0" w:space="0" w:color="auto"/>
        <w:left w:val="none" w:sz="0" w:space="0" w:color="auto"/>
        <w:bottom w:val="none" w:sz="0" w:space="0" w:color="auto"/>
        <w:right w:val="none" w:sz="0" w:space="0" w:color="auto"/>
      </w:divBdr>
    </w:div>
    <w:div w:id="1521897272">
      <w:bodyDiv w:val="1"/>
      <w:marLeft w:val="0"/>
      <w:marRight w:val="0"/>
      <w:marTop w:val="0"/>
      <w:marBottom w:val="0"/>
      <w:divBdr>
        <w:top w:val="none" w:sz="0" w:space="0" w:color="auto"/>
        <w:left w:val="none" w:sz="0" w:space="0" w:color="auto"/>
        <w:bottom w:val="none" w:sz="0" w:space="0" w:color="auto"/>
        <w:right w:val="none" w:sz="0" w:space="0" w:color="auto"/>
      </w:divBdr>
      <w:divsChild>
        <w:div w:id="1132021093">
          <w:marLeft w:val="0"/>
          <w:marRight w:val="0"/>
          <w:marTop w:val="0"/>
          <w:marBottom w:val="0"/>
          <w:divBdr>
            <w:top w:val="none" w:sz="0" w:space="0" w:color="auto"/>
            <w:left w:val="none" w:sz="0" w:space="0" w:color="auto"/>
            <w:bottom w:val="none" w:sz="0" w:space="0" w:color="auto"/>
            <w:right w:val="none" w:sz="0" w:space="0" w:color="auto"/>
          </w:divBdr>
        </w:div>
      </w:divsChild>
    </w:div>
    <w:div w:id="1558282067">
      <w:bodyDiv w:val="1"/>
      <w:marLeft w:val="0"/>
      <w:marRight w:val="0"/>
      <w:marTop w:val="0"/>
      <w:marBottom w:val="0"/>
      <w:divBdr>
        <w:top w:val="none" w:sz="0" w:space="0" w:color="auto"/>
        <w:left w:val="none" w:sz="0" w:space="0" w:color="auto"/>
        <w:bottom w:val="none" w:sz="0" w:space="0" w:color="auto"/>
        <w:right w:val="none" w:sz="0" w:space="0" w:color="auto"/>
      </w:divBdr>
      <w:divsChild>
        <w:div w:id="1436634353">
          <w:marLeft w:val="0"/>
          <w:marRight w:val="0"/>
          <w:marTop w:val="0"/>
          <w:marBottom w:val="0"/>
          <w:divBdr>
            <w:top w:val="none" w:sz="0" w:space="0" w:color="auto"/>
            <w:left w:val="none" w:sz="0" w:space="0" w:color="auto"/>
            <w:bottom w:val="none" w:sz="0" w:space="0" w:color="auto"/>
            <w:right w:val="none" w:sz="0" w:space="0" w:color="auto"/>
          </w:divBdr>
          <w:divsChild>
            <w:div w:id="16289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747">
      <w:bodyDiv w:val="1"/>
      <w:marLeft w:val="0"/>
      <w:marRight w:val="0"/>
      <w:marTop w:val="0"/>
      <w:marBottom w:val="0"/>
      <w:divBdr>
        <w:top w:val="none" w:sz="0" w:space="0" w:color="auto"/>
        <w:left w:val="none" w:sz="0" w:space="0" w:color="auto"/>
        <w:bottom w:val="none" w:sz="0" w:space="0" w:color="auto"/>
        <w:right w:val="none" w:sz="0" w:space="0" w:color="auto"/>
      </w:divBdr>
      <w:divsChild>
        <w:div w:id="1994332471">
          <w:marLeft w:val="0"/>
          <w:marRight w:val="0"/>
          <w:marTop w:val="0"/>
          <w:marBottom w:val="0"/>
          <w:divBdr>
            <w:top w:val="none" w:sz="0" w:space="0" w:color="auto"/>
            <w:left w:val="none" w:sz="0" w:space="0" w:color="auto"/>
            <w:bottom w:val="none" w:sz="0" w:space="0" w:color="auto"/>
            <w:right w:val="none" w:sz="0" w:space="0" w:color="auto"/>
          </w:divBdr>
        </w:div>
      </w:divsChild>
    </w:div>
    <w:div w:id="1610703660">
      <w:bodyDiv w:val="1"/>
      <w:marLeft w:val="0"/>
      <w:marRight w:val="0"/>
      <w:marTop w:val="0"/>
      <w:marBottom w:val="0"/>
      <w:divBdr>
        <w:top w:val="none" w:sz="0" w:space="0" w:color="auto"/>
        <w:left w:val="none" w:sz="0" w:space="0" w:color="auto"/>
        <w:bottom w:val="none" w:sz="0" w:space="0" w:color="auto"/>
        <w:right w:val="none" w:sz="0" w:space="0" w:color="auto"/>
      </w:divBdr>
      <w:divsChild>
        <w:div w:id="1105465504">
          <w:marLeft w:val="0"/>
          <w:marRight w:val="0"/>
          <w:marTop w:val="0"/>
          <w:marBottom w:val="0"/>
          <w:divBdr>
            <w:top w:val="none" w:sz="0" w:space="0" w:color="auto"/>
            <w:left w:val="none" w:sz="0" w:space="0" w:color="auto"/>
            <w:bottom w:val="none" w:sz="0" w:space="0" w:color="auto"/>
            <w:right w:val="none" w:sz="0" w:space="0" w:color="auto"/>
          </w:divBdr>
          <w:divsChild>
            <w:div w:id="24717836">
              <w:marLeft w:val="0"/>
              <w:marRight w:val="0"/>
              <w:marTop w:val="0"/>
              <w:marBottom w:val="0"/>
              <w:divBdr>
                <w:top w:val="none" w:sz="0" w:space="0" w:color="auto"/>
                <w:left w:val="none" w:sz="0" w:space="0" w:color="auto"/>
                <w:bottom w:val="none" w:sz="0" w:space="0" w:color="auto"/>
                <w:right w:val="none" w:sz="0" w:space="0" w:color="auto"/>
              </w:divBdr>
            </w:div>
            <w:div w:id="436676259">
              <w:marLeft w:val="0"/>
              <w:marRight w:val="0"/>
              <w:marTop w:val="0"/>
              <w:marBottom w:val="0"/>
              <w:divBdr>
                <w:top w:val="none" w:sz="0" w:space="0" w:color="auto"/>
                <w:left w:val="none" w:sz="0" w:space="0" w:color="auto"/>
                <w:bottom w:val="none" w:sz="0" w:space="0" w:color="auto"/>
                <w:right w:val="none" w:sz="0" w:space="0" w:color="auto"/>
              </w:divBdr>
            </w:div>
            <w:div w:id="527304373">
              <w:marLeft w:val="0"/>
              <w:marRight w:val="0"/>
              <w:marTop w:val="0"/>
              <w:marBottom w:val="0"/>
              <w:divBdr>
                <w:top w:val="none" w:sz="0" w:space="0" w:color="auto"/>
                <w:left w:val="none" w:sz="0" w:space="0" w:color="auto"/>
                <w:bottom w:val="none" w:sz="0" w:space="0" w:color="auto"/>
                <w:right w:val="none" w:sz="0" w:space="0" w:color="auto"/>
              </w:divBdr>
            </w:div>
            <w:div w:id="613445918">
              <w:marLeft w:val="0"/>
              <w:marRight w:val="0"/>
              <w:marTop w:val="0"/>
              <w:marBottom w:val="0"/>
              <w:divBdr>
                <w:top w:val="none" w:sz="0" w:space="0" w:color="auto"/>
                <w:left w:val="none" w:sz="0" w:space="0" w:color="auto"/>
                <w:bottom w:val="none" w:sz="0" w:space="0" w:color="auto"/>
                <w:right w:val="none" w:sz="0" w:space="0" w:color="auto"/>
              </w:divBdr>
            </w:div>
            <w:div w:id="653217406">
              <w:marLeft w:val="0"/>
              <w:marRight w:val="0"/>
              <w:marTop w:val="0"/>
              <w:marBottom w:val="0"/>
              <w:divBdr>
                <w:top w:val="none" w:sz="0" w:space="0" w:color="auto"/>
                <w:left w:val="none" w:sz="0" w:space="0" w:color="auto"/>
                <w:bottom w:val="none" w:sz="0" w:space="0" w:color="auto"/>
                <w:right w:val="none" w:sz="0" w:space="0" w:color="auto"/>
              </w:divBdr>
            </w:div>
            <w:div w:id="876282158">
              <w:marLeft w:val="0"/>
              <w:marRight w:val="0"/>
              <w:marTop w:val="0"/>
              <w:marBottom w:val="0"/>
              <w:divBdr>
                <w:top w:val="none" w:sz="0" w:space="0" w:color="auto"/>
                <w:left w:val="none" w:sz="0" w:space="0" w:color="auto"/>
                <w:bottom w:val="none" w:sz="0" w:space="0" w:color="auto"/>
                <w:right w:val="none" w:sz="0" w:space="0" w:color="auto"/>
              </w:divBdr>
            </w:div>
            <w:div w:id="1300305244">
              <w:marLeft w:val="0"/>
              <w:marRight w:val="0"/>
              <w:marTop w:val="0"/>
              <w:marBottom w:val="0"/>
              <w:divBdr>
                <w:top w:val="none" w:sz="0" w:space="0" w:color="auto"/>
                <w:left w:val="none" w:sz="0" w:space="0" w:color="auto"/>
                <w:bottom w:val="none" w:sz="0" w:space="0" w:color="auto"/>
                <w:right w:val="none" w:sz="0" w:space="0" w:color="auto"/>
              </w:divBdr>
            </w:div>
            <w:div w:id="1351100647">
              <w:marLeft w:val="0"/>
              <w:marRight w:val="0"/>
              <w:marTop w:val="0"/>
              <w:marBottom w:val="0"/>
              <w:divBdr>
                <w:top w:val="none" w:sz="0" w:space="0" w:color="auto"/>
                <w:left w:val="none" w:sz="0" w:space="0" w:color="auto"/>
                <w:bottom w:val="none" w:sz="0" w:space="0" w:color="auto"/>
                <w:right w:val="none" w:sz="0" w:space="0" w:color="auto"/>
              </w:divBdr>
            </w:div>
            <w:div w:id="1500074734">
              <w:marLeft w:val="0"/>
              <w:marRight w:val="0"/>
              <w:marTop w:val="0"/>
              <w:marBottom w:val="0"/>
              <w:divBdr>
                <w:top w:val="none" w:sz="0" w:space="0" w:color="auto"/>
                <w:left w:val="none" w:sz="0" w:space="0" w:color="auto"/>
                <w:bottom w:val="none" w:sz="0" w:space="0" w:color="auto"/>
                <w:right w:val="none" w:sz="0" w:space="0" w:color="auto"/>
              </w:divBdr>
            </w:div>
            <w:div w:id="16380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11808">
      <w:bodyDiv w:val="1"/>
      <w:marLeft w:val="0"/>
      <w:marRight w:val="0"/>
      <w:marTop w:val="0"/>
      <w:marBottom w:val="0"/>
      <w:divBdr>
        <w:top w:val="none" w:sz="0" w:space="0" w:color="auto"/>
        <w:left w:val="none" w:sz="0" w:space="0" w:color="auto"/>
        <w:bottom w:val="none" w:sz="0" w:space="0" w:color="auto"/>
        <w:right w:val="none" w:sz="0" w:space="0" w:color="auto"/>
      </w:divBdr>
      <w:divsChild>
        <w:div w:id="1499267108">
          <w:marLeft w:val="0"/>
          <w:marRight w:val="0"/>
          <w:marTop w:val="0"/>
          <w:marBottom w:val="0"/>
          <w:divBdr>
            <w:top w:val="none" w:sz="0" w:space="0" w:color="auto"/>
            <w:left w:val="none" w:sz="0" w:space="0" w:color="auto"/>
            <w:bottom w:val="none" w:sz="0" w:space="0" w:color="auto"/>
            <w:right w:val="none" w:sz="0" w:space="0" w:color="auto"/>
          </w:divBdr>
          <w:divsChild>
            <w:div w:id="307977287">
              <w:marLeft w:val="0"/>
              <w:marRight w:val="0"/>
              <w:marTop w:val="0"/>
              <w:marBottom w:val="0"/>
              <w:divBdr>
                <w:top w:val="none" w:sz="0" w:space="0" w:color="auto"/>
                <w:left w:val="none" w:sz="0" w:space="0" w:color="auto"/>
                <w:bottom w:val="none" w:sz="0" w:space="0" w:color="auto"/>
                <w:right w:val="none" w:sz="0" w:space="0" w:color="auto"/>
              </w:divBdr>
            </w:div>
            <w:div w:id="5539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9731">
      <w:bodyDiv w:val="1"/>
      <w:marLeft w:val="0"/>
      <w:marRight w:val="0"/>
      <w:marTop w:val="0"/>
      <w:marBottom w:val="0"/>
      <w:divBdr>
        <w:top w:val="none" w:sz="0" w:space="0" w:color="auto"/>
        <w:left w:val="none" w:sz="0" w:space="0" w:color="auto"/>
        <w:bottom w:val="none" w:sz="0" w:space="0" w:color="auto"/>
        <w:right w:val="none" w:sz="0" w:space="0" w:color="auto"/>
      </w:divBdr>
    </w:div>
    <w:div w:id="1655792163">
      <w:bodyDiv w:val="1"/>
      <w:marLeft w:val="0"/>
      <w:marRight w:val="0"/>
      <w:marTop w:val="0"/>
      <w:marBottom w:val="0"/>
      <w:divBdr>
        <w:top w:val="none" w:sz="0" w:space="0" w:color="auto"/>
        <w:left w:val="none" w:sz="0" w:space="0" w:color="auto"/>
        <w:bottom w:val="none" w:sz="0" w:space="0" w:color="auto"/>
        <w:right w:val="none" w:sz="0" w:space="0" w:color="auto"/>
      </w:divBdr>
    </w:div>
    <w:div w:id="1678460383">
      <w:bodyDiv w:val="1"/>
      <w:marLeft w:val="0"/>
      <w:marRight w:val="0"/>
      <w:marTop w:val="0"/>
      <w:marBottom w:val="0"/>
      <w:divBdr>
        <w:top w:val="none" w:sz="0" w:space="0" w:color="auto"/>
        <w:left w:val="none" w:sz="0" w:space="0" w:color="auto"/>
        <w:bottom w:val="none" w:sz="0" w:space="0" w:color="auto"/>
        <w:right w:val="none" w:sz="0" w:space="0" w:color="auto"/>
      </w:divBdr>
    </w:div>
    <w:div w:id="1709452002">
      <w:bodyDiv w:val="1"/>
      <w:marLeft w:val="0"/>
      <w:marRight w:val="0"/>
      <w:marTop w:val="0"/>
      <w:marBottom w:val="0"/>
      <w:divBdr>
        <w:top w:val="none" w:sz="0" w:space="0" w:color="auto"/>
        <w:left w:val="none" w:sz="0" w:space="0" w:color="auto"/>
        <w:bottom w:val="none" w:sz="0" w:space="0" w:color="auto"/>
        <w:right w:val="none" w:sz="0" w:space="0" w:color="auto"/>
      </w:divBdr>
    </w:div>
    <w:div w:id="1720938349">
      <w:bodyDiv w:val="1"/>
      <w:marLeft w:val="0"/>
      <w:marRight w:val="0"/>
      <w:marTop w:val="0"/>
      <w:marBottom w:val="0"/>
      <w:divBdr>
        <w:top w:val="none" w:sz="0" w:space="0" w:color="auto"/>
        <w:left w:val="none" w:sz="0" w:space="0" w:color="auto"/>
        <w:bottom w:val="none" w:sz="0" w:space="0" w:color="auto"/>
        <w:right w:val="none" w:sz="0" w:space="0" w:color="auto"/>
      </w:divBdr>
      <w:divsChild>
        <w:div w:id="522206198">
          <w:marLeft w:val="0"/>
          <w:marRight w:val="0"/>
          <w:marTop w:val="0"/>
          <w:marBottom w:val="0"/>
          <w:divBdr>
            <w:top w:val="none" w:sz="0" w:space="0" w:color="auto"/>
            <w:left w:val="none" w:sz="0" w:space="0" w:color="auto"/>
            <w:bottom w:val="none" w:sz="0" w:space="0" w:color="auto"/>
            <w:right w:val="none" w:sz="0" w:space="0" w:color="auto"/>
          </w:divBdr>
          <w:divsChild>
            <w:div w:id="8631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6149">
      <w:bodyDiv w:val="1"/>
      <w:marLeft w:val="0"/>
      <w:marRight w:val="0"/>
      <w:marTop w:val="0"/>
      <w:marBottom w:val="0"/>
      <w:divBdr>
        <w:top w:val="none" w:sz="0" w:space="0" w:color="auto"/>
        <w:left w:val="none" w:sz="0" w:space="0" w:color="auto"/>
        <w:bottom w:val="none" w:sz="0" w:space="0" w:color="auto"/>
        <w:right w:val="none" w:sz="0" w:space="0" w:color="auto"/>
      </w:divBdr>
    </w:div>
    <w:div w:id="1741369266">
      <w:bodyDiv w:val="1"/>
      <w:marLeft w:val="0"/>
      <w:marRight w:val="0"/>
      <w:marTop w:val="0"/>
      <w:marBottom w:val="0"/>
      <w:divBdr>
        <w:top w:val="none" w:sz="0" w:space="0" w:color="auto"/>
        <w:left w:val="none" w:sz="0" w:space="0" w:color="auto"/>
        <w:bottom w:val="none" w:sz="0" w:space="0" w:color="auto"/>
        <w:right w:val="none" w:sz="0" w:space="0" w:color="auto"/>
      </w:divBdr>
    </w:div>
    <w:div w:id="1757556560">
      <w:bodyDiv w:val="1"/>
      <w:marLeft w:val="0"/>
      <w:marRight w:val="0"/>
      <w:marTop w:val="0"/>
      <w:marBottom w:val="0"/>
      <w:divBdr>
        <w:top w:val="none" w:sz="0" w:space="0" w:color="auto"/>
        <w:left w:val="none" w:sz="0" w:space="0" w:color="auto"/>
        <w:bottom w:val="none" w:sz="0" w:space="0" w:color="auto"/>
        <w:right w:val="none" w:sz="0" w:space="0" w:color="auto"/>
      </w:divBdr>
      <w:divsChild>
        <w:div w:id="1097798623">
          <w:marLeft w:val="0"/>
          <w:marRight w:val="0"/>
          <w:marTop w:val="0"/>
          <w:marBottom w:val="0"/>
          <w:divBdr>
            <w:top w:val="none" w:sz="0" w:space="0" w:color="auto"/>
            <w:left w:val="none" w:sz="0" w:space="0" w:color="auto"/>
            <w:bottom w:val="none" w:sz="0" w:space="0" w:color="auto"/>
            <w:right w:val="none" w:sz="0" w:space="0" w:color="auto"/>
          </w:divBdr>
          <w:divsChild>
            <w:div w:id="291789024">
              <w:marLeft w:val="0"/>
              <w:marRight w:val="0"/>
              <w:marTop w:val="0"/>
              <w:marBottom w:val="0"/>
              <w:divBdr>
                <w:top w:val="none" w:sz="0" w:space="0" w:color="auto"/>
                <w:left w:val="none" w:sz="0" w:space="0" w:color="auto"/>
                <w:bottom w:val="none" w:sz="0" w:space="0" w:color="auto"/>
                <w:right w:val="none" w:sz="0" w:space="0" w:color="auto"/>
              </w:divBdr>
            </w:div>
            <w:div w:id="297347195">
              <w:marLeft w:val="0"/>
              <w:marRight w:val="0"/>
              <w:marTop w:val="0"/>
              <w:marBottom w:val="0"/>
              <w:divBdr>
                <w:top w:val="none" w:sz="0" w:space="0" w:color="auto"/>
                <w:left w:val="none" w:sz="0" w:space="0" w:color="auto"/>
                <w:bottom w:val="none" w:sz="0" w:space="0" w:color="auto"/>
                <w:right w:val="none" w:sz="0" w:space="0" w:color="auto"/>
              </w:divBdr>
            </w:div>
            <w:div w:id="822357150">
              <w:marLeft w:val="0"/>
              <w:marRight w:val="0"/>
              <w:marTop w:val="0"/>
              <w:marBottom w:val="0"/>
              <w:divBdr>
                <w:top w:val="none" w:sz="0" w:space="0" w:color="auto"/>
                <w:left w:val="none" w:sz="0" w:space="0" w:color="auto"/>
                <w:bottom w:val="none" w:sz="0" w:space="0" w:color="auto"/>
                <w:right w:val="none" w:sz="0" w:space="0" w:color="auto"/>
              </w:divBdr>
            </w:div>
            <w:div w:id="1335112332">
              <w:marLeft w:val="0"/>
              <w:marRight w:val="0"/>
              <w:marTop w:val="0"/>
              <w:marBottom w:val="0"/>
              <w:divBdr>
                <w:top w:val="none" w:sz="0" w:space="0" w:color="auto"/>
                <w:left w:val="none" w:sz="0" w:space="0" w:color="auto"/>
                <w:bottom w:val="none" w:sz="0" w:space="0" w:color="auto"/>
                <w:right w:val="none" w:sz="0" w:space="0" w:color="auto"/>
              </w:divBdr>
            </w:div>
            <w:div w:id="20428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71829">
      <w:bodyDiv w:val="1"/>
      <w:marLeft w:val="0"/>
      <w:marRight w:val="0"/>
      <w:marTop w:val="0"/>
      <w:marBottom w:val="0"/>
      <w:divBdr>
        <w:top w:val="none" w:sz="0" w:space="0" w:color="auto"/>
        <w:left w:val="none" w:sz="0" w:space="0" w:color="auto"/>
        <w:bottom w:val="none" w:sz="0" w:space="0" w:color="auto"/>
        <w:right w:val="none" w:sz="0" w:space="0" w:color="auto"/>
      </w:divBdr>
    </w:div>
    <w:div w:id="1779985984">
      <w:bodyDiv w:val="1"/>
      <w:marLeft w:val="0"/>
      <w:marRight w:val="0"/>
      <w:marTop w:val="0"/>
      <w:marBottom w:val="0"/>
      <w:divBdr>
        <w:top w:val="none" w:sz="0" w:space="0" w:color="auto"/>
        <w:left w:val="none" w:sz="0" w:space="0" w:color="auto"/>
        <w:bottom w:val="none" w:sz="0" w:space="0" w:color="auto"/>
        <w:right w:val="none" w:sz="0" w:space="0" w:color="auto"/>
      </w:divBdr>
      <w:divsChild>
        <w:div w:id="1308245289">
          <w:marLeft w:val="0"/>
          <w:marRight w:val="0"/>
          <w:marTop w:val="0"/>
          <w:marBottom w:val="0"/>
          <w:divBdr>
            <w:top w:val="none" w:sz="0" w:space="0" w:color="auto"/>
            <w:left w:val="none" w:sz="0" w:space="0" w:color="auto"/>
            <w:bottom w:val="none" w:sz="0" w:space="0" w:color="auto"/>
            <w:right w:val="none" w:sz="0" w:space="0" w:color="auto"/>
          </w:divBdr>
          <w:divsChild>
            <w:div w:id="246349868">
              <w:marLeft w:val="0"/>
              <w:marRight w:val="0"/>
              <w:marTop w:val="0"/>
              <w:marBottom w:val="0"/>
              <w:divBdr>
                <w:top w:val="none" w:sz="0" w:space="0" w:color="auto"/>
                <w:left w:val="none" w:sz="0" w:space="0" w:color="auto"/>
                <w:bottom w:val="none" w:sz="0" w:space="0" w:color="auto"/>
                <w:right w:val="none" w:sz="0" w:space="0" w:color="auto"/>
              </w:divBdr>
            </w:div>
            <w:div w:id="301665691">
              <w:marLeft w:val="0"/>
              <w:marRight w:val="0"/>
              <w:marTop w:val="0"/>
              <w:marBottom w:val="0"/>
              <w:divBdr>
                <w:top w:val="none" w:sz="0" w:space="0" w:color="auto"/>
                <w:left w:val="none" w:sz="0" w:space="0" w:color="auto"/>
                <w:bottom w:val="none" w:sz="0" w:space="0" w:color="auto"/>
                <w:right w:val="none" w:sz="0" w:space="0" w:color="auto"/>
              </w:divBdr>
            </w:div>
            <w:div w:id="6218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8131">
      <w:bodyDiv w:val="1"/>
      <w:marLeft w:val="0"/>
      <w:marRight w:val="0"/>
      <w:marTop w:val="0"/>
      <w:marBottom w:val="0"/>
      <w:divBdr>
        <w:top w:val="none" w:sz="0" w:space="0" w:color="auto"/>
        <w:left w:val="none" w:sz="0" w:space="0" w:color="auto"/>
        <w:bottom w:val="none" w:sz="0" w:space="0" w:color="auto"/>
        <w:right w:val="none" w:sz="0" w:space="0" w:color="auto"/>
      </w:divBdr>
      <w:divsChild>
        <w:div w:id="379549981">
          <w:marLeft w:val="0"/>
          <w:marRight w:val="0"/>
          <w:marTop w:val="0"/>
          <w:marBottom w:val="0"/>
          <w:divBdr>
            <w:top w:val="none" w:sz="0" w:space="0" w:color="auto"/>
            <w:left w:val="none" w:sz="0" w:space="0" w:color="auto"/>
            <w:bottom w:val="none" w:sz="0" w:space="0" w:color="auto"/>
            <w:right w:val="none" w:sz="0" w:space="0" w:color="auto"/>
          </w:divBdr>
        </w:div>
        <w:div w:id="1002969837">
          <w:marLeft w:val="0"/>
          <w:marRight w:val="0"/>
          <w:marTop w:val="0"/>
          <w:marBottom w:val="0"/>
          <w:divBdr>
            <w:top w:val="none" w:sz="0" w:space="0" w:color="auto"/>
            <w:left w:val="none" w:sz="0" w:space="0" w:color="auto"/>
            <w:bottom w:val="none" w:sz="0" w:space="0" w:color="auto"/>
            <w:right w:val="none" w:sz="0" w:space="0" w:color="auto"/>
          </w:divBdr>
        </w:div>
      </w:divsChild>
    </w:div>
    <w:div w:id="1885825535">
      <w:bodyDiv w:val="1"/>
      <w:marLeft w:val="0"/>
      <w:marRight w:val="0"/>
      <w:marTop w:val="0"/>
      <w:marBottom w:val="0"/>
      <w:divBdr>
        <w:top w:val="none" w:sz="0" w:space="0" w:color="auto"/>
        <w:left w:val="none" w:sz="0" w:space="0" w:color="auto"/>
        <w:bottom w:val="none" w:sz="0" w:space="0" w:color="auto"/>
        <w:right w:val="none" w:sz="0" w:space="0" w:color="auto"/>
      </w:divBdr>
      <w:divsChild>
        <w:div w:id="1887524189">
          <w:marLeft w:val="0"/>
          <w:marRight w:val="0"/>
          <w:marTop w:val="0"/>
          <w:marBottom w:val="0"/>
          <w:divBdr>
            <w:top w:val="none" w:sz="0" w:space="0" w:color="auto"/>
            <w:left w:val="none" w:sz="0" w:space="0" w:color="auto"/>
            <w:bottom w:val="none" w:sz="0" w:space="0" w:color="auto"/>
            <w:right w:val="none" w:sz="0" w:space="0" w:color="auto"/>
          </w:divBdr>
        </w:div>
      </w:divsChild>
    </w:div>
    <w:div w:id="1887911414">
      <w:bodyDiv w:val="1"/>
      <w:marLeft w:val="0"/>
      <w:marRight w:val="0"/>
      <w:marTop w:val="0"/>
      <w:marBottom w:val="0"/>
      <w:divBdr>
        <w:top w:val="none" w:sz="0" w:space="0" w:color="auto"/>
        <w:left w:val="none" w:sz="0" w:space="0" w:color="auto"/>
        <w:bottom w:val="none" w:sz="0" w:space="0" w:color="auto"/>
        <w:right w:val="none" w:sz="0" w:space="0" w:color="auto"/>
      </w:divBdr>
      <w:divsChild>
        <w:div w:id="1246451991">
          <w:marLeft w:val="0"/>
          <w:marRight w:val="0"/>
          <w:marTop w:val="0"/>
          <w:marBottom w:val="0"/>
          <w:divBdr>
            <w:top w:val="none" w:sz="0" w:space="0" w:color="auto"/>
            <w:left w:val="none" w:sz="0" w:space="0" w:color="auto"/>
            <w:bottom w:val="none" w:sz="0" w:space="0" w:color="auto"/>
            <w:right w:val="none" w:sz="0" w:space="0" w:color="auto"/>
          </w:divBdr>
        </w:div>
      </w:divsChild>
    </w:div>
    <w:div w:id="1982999432">
      <w:bodyDiv w:val="1"/>
      <w:marLeft w:val="0"/>
      <w:marRight w:val="0"/>
      <w:marTop w:val="0"/>
      <w:marBottom w:val="0"/>
      <w:divBdr>
        <w:top w:val="none" w:sz="0" w:space="0" w:color="auto"/>
        <w:left w:val="none" w:sz="0" w:space="0" w:color="auto"/>
        <w:bottom w:val="none" w:sz="0" w:space="0" w:color="auto"/>
        <w:right w:val="none" w:sz="0" w:space="0" w:color="auto"/>
      </w:divBdr>
      <w:divsChild>
        <w:div w:id="891576103">
          <w:marLeft w:val="0"/>
          <w:marRight w:val="0"/>
          <w:marTop w:val="0"/>
          <w:marBottom w:val="0"/>
          <w:divBdr>
            <w:top w:val="none" w:sz="0" w:space="0" w:color="auto"/>
            <w:left w:val="none" w:sz="0" w:space="0" w:color="auto"/>
            <w:bottom w:val="none" w:sz="0" w:space="0" w:color="auto"/>
            <w:right w:val="none" w:sz="0" w:space="0" w:color="auto"/>
          </w:divBdr>
          <w:divsChild>
            <w:div w:id="16007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8712">
      <w:bodyDiv w:val="1"/>
      <w:marLeft w:val="0"/>
      <w:marRight w:val="0"/>
      <w:marTop w:val="0"/>
      <w:marBottom w:val="0"/>
      <w:divBdr>
        <w:top w:val="none" w:sz="0" w:space="0" w:color="auto"/>
        <w:left w:val="none" w:sz="0" w:space="0" w:color="auto"/>
        <w:bottom w:val="none" w:sz="0" w:space="0" w:color="auto"/>
        <w:right w:val="none" w:sz="0" w:space="0" w:color="auto"/>
      </w:divBdr>
    </w:div>
    <w:div w:id="2011789559">
      <w:bodyDiv w:val="1"/>
      <w:marLeft w:val="0"/>
      <w:marRight w:val="0"/>
      <w:marTop w:val="0"/>
      <w:marBottom w:val="0"/>
      <w:divBdr>
        <w:top w:val="none" w:sz="0" w:space="0" w:color="auto"/>
        <w:left w:val="none" w:sz="0" w:space="0" w:color="auto"/>
        <w:bottom w:val="none" w:sz="0" w:space="0" w:color="auto"/>
        <w:right w:val="none" w:sz="0" w:space="0" w:color="auto"/>
      </w:divBdr>
      <w:divsChild>
        <w:div w:id="1516378697">
          <w:marLeft w:val="0"/>
          <w:marRight w:val="0"/>
          <w:marTop w:val="0"/>
          <w:marBottom w:val="0"/>
          <w:divBdr>
            <w:top w:val="none" w:sz="0" w:space="0" w:color="auto"/>
            <w:left w:val="none" w:sz="0" w:space="0" w:color="auto"/>
            <w:bottom w:val="none" w:sz="0" w:space="0" w:color="auto"/>
            <w:right w:val="none" w:sz="0" w:space="0" w:color="auto"/>
          </w:divBdr>
          <w:divsChild>
            <w:div w:id="545291998">
              <w:marLeft w:val="0"/>
              <w:marRight w:val="0"/>
              <w:marTop w:val="0"/>
              <w:marBottom w:val="0"/>
              <w:divBdr>
                <w:top w:val="none" w:sz="0" w:space="0" w:color="auto"/>
                <w:left w:val="none" w:sz="0" w:space="0" w:color="auto"/>
                <w:bottom w:val="none" w:sz="0" w:space="0" w:color="auto"/>
                <w:right w:val="none" w:sz="0" w:space="0" w:color="auto"/>
              </w:divBdr>
            </w:div>
            <w:div w:id="783378635">
              <w:marLeft w:val="0"/>
              <w:marRight w:val="0"/>
              <w:marTop w:val="0"/>
              <w:marBottom w:val="0"/>
              <w:divBdr>
                <w:top w:val="none" w:sz="0" w:space="0" w:color="auto"/>
                <w:left w:val="none" w:sz="0" w:space="0" w:color="auto"/>
                <w:bottom w:val="none" w:sz="0" w:space="0" w:color="auto"/>
                <w:right w:val="none" w:sz="0" w:space="0" w:color="auto"/>
              </w:divBdr>
            </w:div>
            <w:div w:id="1227645847">
              <w:marLeft w:val="0"/>
              <w:marRight w:val="0"/>
              <w:marTop w:val="0"/>
              <w:marBottom w:val="0"/>
              <w:divBdr>
                <w:top w:val="none" w:sz="0" w:space="0" w:color="auto"/>
                <w:left w:val="none" w:sz="0" w:space="0" w:color="auto"/>
                <w:bottom w:val="none" w:sz="0" w:space="0" w:color="auto"/>
                <w:right w:val="none" w:sz="0" w:space="0" w:color="auto"/>
              </w:divBdr>
            </w:div>
            <w:div w:id="1350911274">
              <w:marLeft w:val="0"/>
              <w:marRight w:val="0"/>
              <w:marTop w:val="0"/>
              <w:marBottom w:val="0"/>
              <w:divBdr>
                <w:top w:val="none" w:sz="0" w:space="0" w:color="auto"/>
                <w:left w:val="none" w:sz="0" w:space="0" w:color="auto"/>
                <w:bottom w:val="none" w:sz="0" w:space="0" w:color="auto"/>
                <w:right w:val="none" w:sz="0" w:space="0" w:color="auto"/>
              </w:divBdr>
            </w:div>
            <w:div w:id="1840778321">
              <w:marLeft w:val="0"/>
              <w:marRight w:val="0"/>
              <w:marTop w:val="0"/>
              <w:marBottom w:val="0"/>
              <w:divBdr>
                <w:top w:val="none" w:sz="0" w:space="0" w:color="auto"/>
                <w:left w:val="none" w:sz="0" w:space="0" w:color="auto"/>
                <w:bottom w:val="none" w:sz="0" w:space="0" w:color="auto"/>
                <w:right w:val="none" w:sz="0" w:space="0" w:color="auto"/>
              </w:divBdr>
            </w:div>
            <w:div w:id="1867254311">
              <w:marLeft w:val="0"/>
              <w:marRight w:val="0"/>
              <w:marTop w:val="0"/>
              <w:marBottom w:val="0"/>
              <w:divBdr>
                <w:top w:val="none" w:sz="0" w:space="0" w:color="auto"/>
                <w:left w:val="none" w:sz="0" w:space="0" w:color="auto"/>
                <w:bottom w:val="none" w:sz="0" w:space="0" w:color="auto"/>
                <w:right w:val="none" w:sz="0" w:space="0" w:color="auto"/>
              </w:divBdr>
            </w:div>
            <w:div w:id="18948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617">
      <w:bodyDiv w:val="1"/>
      <w:marLeft w:val="0"/>
      <w:marRight w:val="0"/>
      <w:marTop w:val="0"/>
      <w:marBottom w:val="0"/>
      <w:divBdr>
        <w:top w:val="none" w:sz="0" w:space="0" w:color="auto"/>
        <w:left w:val="none" w:sz="0" w:space="0" w:color="auto"/>
        <w:bottom w:val="none" w:sz="0" w:space="0" w:color="auto"/>
        <w:right w:val="none" w:sz="0" w:space="0" w:color="auto"/>
      </w:divBdr>
    </w:div>
    <w:div w:id="2049865392">
      <w:bodyDiv w:val="1"/>
      <w:marLeft w:val="0"/>
      <w:marRight w:val="0"/>
      <w:marTop w:val="0"/>
      <w:marBottom w:val="0"/>
      <w:divBdr>
        <w:top w:val="none" w:sz="0" w:space="0" w:color="auto"/>
        <w:left w:val="none" w:sz="0" w:space="0" w:color="auto"/>
        <w:bottom w:val="none" w:sz="0" w:space="0" w:color="auto"/>
        <w:right w:val="none" w:sz="0" w:space="0" w:color="auto"/>
      </w:divBdr>
      <w:divsChild>
        <w:div w:id="1955281971">
          <w:marLeft w:val="0"/>
          <w:marRight w:val="0"/>
          <w:marTop w:val="0"/>
          <w:marBottom w:val="0"/>
          <w:divBdr>
            <w:top w:val="none" w:sz="0" w:space="0" w:color="auto"/>
            <w:left w:val="none" w:sz="0" w:space="0" w:color="auto"/>
            <w:bottom w:val="none" w:sz="0" w:space="0" w:color="auto"/>
            <w:right w:val="none" w:sz="0" w:space="0" w:color="auto"/>
          </w:divBdr>
          <w:divsChild>
            <w:div w:id="973675515">
              <w:marLeft w:val="0"/>
              <w:marRight w:val="0"/>
              <w:marTop w:val="0"/>
              <w:marBottom w:val="0"/>
              <w:divBdr>
                <w:top w:val="none" w:sz="0" w:space="0" w:color="auto"/>
                <w:left w:val="none" w:sz="0" w:space="0" w:color="auto"/>
                <w:bottom w:val="none" w:sz="0" w:space="0" w:color="auto"/>
                <w:right w:val="none" w:sz="0" w:space="0" w:color="auto"/>
              </w:divBdr>
            </w:div>
            <w:div w:id="15861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6286">
      <w:bodyDiv w:val="1"/>
      <w:marLeft w:val="0"/>
      <w:marRight w:val="0"/>
      <w:marTop w:val="0"/>
      <w:marBottom w:val="0"/>
      <w:divBdr>
        <w:top w:val="none" w:sz="0" w:space="0" w:color="auto"/>
        <w:left w:val="none" w:sz="0" w:space="0" w:color="auto"/>
        <w:bottom w:val="none" w:sz="0" w:space="0" w:color="auto"/>
        <w:right w:val="none" w:sz="0" w:space="0" w:color="auto"/>
      </w:divBdr>
      <w:divsChild>
        <w:div w:id="567309316">
          <w:marLeft w:val="0"/>
          <w:marRight w:val="0"/>
          <w:marTop w:val="0"/>
          <w:marBottom w:val="0"/>
          <w:divBdr>
            <w:top w:val="none" w:sz="0" w:space="0" w:color="auto"/>
            <w:left w:val="none" w:sz="0" w:space="0" w:color="auto"/>
            <w:bottom w:val="none" w:sz="0" w:space="0" w:color="auto"/>
            <w:right w:val="none" w:sz="0" w:space="0" w:color="auto"/>
          </w:divBdr>
          <w:divsChild>
            <w:div w:id="537745556">
              <w:marLeft w:val="0"/>
              <w:marRight w:val="0"/>
              <w:marTop w:val="0"/>
              <w:marBottom w:val="0"/>
              <w:divBdr>
                <w:top w:val="none" w:sz="0" w:space="0" w:color="auto"/>
                <w:left w:val="none" w:sz="0" w:space="0" w:color="auto"/>
                <w:bottom w:val="none" w:sz="0" w:space="0" w:color="auto"/>
                <w:right w:val="none" w:sz="0" w:space="0" w:color="auto"/>
              </w:divBdr>
            </w:div>
            <w:div w:id="797605292">
              <w:marLeft w:val="0"/>
              <w:marRight w:val="0"/>
              <w:marTop w:val="0"/>
              <w:marBottom w:val="0"/>
              <w:divBdr>
                <w:top w:val="none" w:sz="0" w:space="0" w:color="auto"/>
                <w:left w:val="none" w:sz="0" w:space="0" w:color="auto"/>
                <w:bottom w:val="none" w:sz="0" w:space="0" w:color="auto"/>
                <w:right w:val="none" w:sz="0" w:space="0" w:color="auto"/>
              </w:divBdr>
            </w:div>
            <w:div w:id="932008461">
              <w:marLeft w:val="0"/>
              <w:marRight w:val="0"/>
              <w:marTop w:val="0"/>
              <w:marBottom w:val="0"/>
              <w:divBdr>
                <w:top w:val="none" w:sz="0" w:space="0" w:color="auto"/>
                <w:left w:val="none" w:sz="0" w:space="0" w:color="auto"/>
                <w:bottom w:val="none" w:sz="0" w:space="0" w:color="auto"/>
                <w:right w:val="none" w:sz="0" w:space="0" w:color="auto"/>
              </w:divBdr>
            </w:div>
            <w:div w:id="1235047984">
              <w:marLeft w:val="0"/>
              <w:marRight w:val="0"/>
              <w:marTop w:val="0"/>
              <w:marBottom w:val="0"/>
              <w:divBdr>
                <w:top w:val="none" w:sz="0" w:space="0" w:color="auto"/>
                <w:left w:val="none" w:sz="0" w:space="0" w:color="auto"/>
                <w:bottom w:val="none" w:sz="0" w:space="0" w:color="auto"/>
                <w:right w:val="none" w:sz="0" w:space="0" w:color="auto"/>
              </w:divBdr>
            </w:div>
            <w:div w:id="1474368394">
              <w:marLeft w:val="0"/>
              <w:marRight w:val="0"/>
              <w:marTop w:val="0"/>
              <w:marBottom w:val="0"/>
              <w:divBdr>
                <w:top w:val="none" w:sz="0" w:space="0" w:color="auto"/>
                <w:left w:val="none" w:sz="0" w:space="0" w:color="auto"/>
                <w:bottom w:val="none" w:sz="0" w:space="0" w:color="auto"/>
                <w:right w:val="none" w:sz="0" w:space="0" w:color="auto"/>
              </w:divBdr>
            </w:div>
            <w:div w:id="1495218436">
              <w:marLeft w:val="0"/>
              <w:marRight w:val="0"/>
              <w:marTop w:val="0"/>
              <w:marBottom w:val="0"/>
              <w:divBdr>
                <w:top w:val="none" w:sz="0" w:space="0" w:color="auto"/>
                <w:left w:val="none" w:sz="0" w:space="0" w:color="auto"/>
                <w:bottom w:val="none" w:sz="0" w:space="0" w:color="auto"/>
                <w:right w:val="none" w:sz="0" w:space="0" w:color="auto"/>
              </w:divBdr>
            </w:div>
            <w:div w:id="1740131462">
              <w:marLeft w:val="0"/>
              <w:marRight w:val="0"/>
              <w:marTop w:val="0"/>
              <w:marBottom w:val="0"/>
              <w:divBdr>
                <w:top w:val="none" w:sz="0" w:space="0" w:color="auto"/>
                <w:left w:val="none" w:sz="0" w:space="0" w:color="auto"/>
                <w:bottom w:val="none" w:sz="0" w:space="0" w:color="auto"/>
                <w:right w:val="none" w:sz="0" w:space="0" w:color="auto"/>
              </w:divBdr>
            </w:div>
            <w:div w:id="1746221960">
              <w:marLeft w:val="0"/>
              <w:marRight w:val="0"/>
              <w:marTop w:val="0"/>
              <w:marBottom w:val="0"/>
              <w:divBdr>
                <w:top w:val="none" w:sz="0" w:space="0" w:color="auto"/>
                <w:left w:val="none" w:sz="0" w:space="0" w:color="auto"/>
                <w:bottom w:val="none" w:sz="0" w:space="0" w:color="auto"/>
                <w:right w:val="none" w:sz="0" w:space="0" w:color="auto"/>
              </w:divBdr>
            </w:div>
            <w:div w:id="18896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251">
      <w:bodyDiv w:val="1"/>
      <w:marLeft w:val="0"/>
      <w:marRight w:val="0"/>
      <w:marTop w:val="0"/>
      <w:marBottom w:val="0"/>
      <w:divBdr>
        <w:top w:val="none" w:sz="0" w:space="0" w:color="auto"/>
        <w:left w:val="none" w:sz="0" w:space="0" w:color="auto"/>
        <w:bottom w:val="none" w:sz="0" w:space="0" w:color="auto"/>
        <w:right w:val="none" w:sz="0" w:space="0" w:color="auto"/>
      </w:divBdr>
      <w:divsChild>
        <w:div w:id="614558163">
          <w:marLeft w:val="0"/>
          <w:marRight w:val="0"/>
          <w:marTop w:val="0"/>
          <w:marBottom w:val="0"/>
          <w:divBdr>
            <w:top w:val="none" w:sz="0" w:space="0" w:color="auto"/>
            <w:left w:val="none" w:sz="0" w:space="0" w:color="auto"/>
            <w:bottom w:val="none" w:sz="0" w:space="0" w:color="auto"/>
            <w:right w:val="none" w:sz="0" w:space="0" w:color="auto"/>
          </w:divBdr>
          <w:divsChild>
            <w:div w:id="8185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4810">
      <w:bodyDiv w:val="1"/>
      <w:marLeft w:val="0"/>
      <w:marRight w:val="0"/>
      <w:marTop w:val="0"/>
      <w:marBottom w:val="0"/>
      <w:divBdr>
        <w:top w:val="none" w:sz="0" w:space="0" w:color="auto"/>
        <w:left w:val="none" w:sz="0" w:space="0" w:color="auto"/>
        <w:bottom w:val="none" w:sz="0" w:space="0" w:color="auto"/>
        <w:right w:val="none" w:sz="0" w:space="0" w:color="auto"/>
      </w:divBdr>
      <w:divsChild>
        <w:div w:id="1293100198">
          <w:marLeft w:val="0"/>
          <w:marRight w:val="0"/>
          <w:marTop w:val="0"/>
          <w:marBottom w:val="0"/>
          <w:divBdr>
            <w:top w:val="none" w:sz="0" w:space="0" w:color="auto"/>
            <w:left w:val="none" w:sz="0" w:space="0" w:color="auto"/>
            <w:bottom w:val="none" w:sz="0" w:space="0" w:color="auto"/>
            <w:right w:val="none" w:sz="0" w:space="0" w:color="auto"/>
          </w:divBdr>
          <w:divsChild>
            <w:div w:id="18183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ieu.phan\Downloads\document\Bieu%20mau%20Do%20an_Thuc%20tap\BCTTTN.docx" TargetMode="External"/><Relationship Id="rId18" Type="http://schemas.openxmlformats.org/officeDocument/2006/relationships/hyperlink" Target="file:///C:\Users\hieu.phan\Downloads\document\Bieu%20mau%20Do%20an_Thuc%20tap\BCTTTN.docx" TargetMode="External"/><Relationship Id="rId26" Type="http://schemas.openxmlformats.org/officeDocument/2006/relationships/hyperlink" Target="file:///C:\Users\hieu.phan\Downloads\document\Bieu%20mau%20Do%20an_Thuc%20tap\BCTTTN.docx" TargetMode="External"/><Relationship Id="rId39" Type="http://schemas.openxmlformats.org/officeDocument/2006/relationships/image" Target="media/image12.png"/><Relationship Id="rId21" Type="http://schemas.openxmlformats.org/officeDocument/2006/relationships/hyperlink" Target="file:///C:\Users\hieu.phan\Downloads\document\Bieu%20mau%20Do%20an_Thuc%20tap\BCTTTN.docx"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yperlink" Target="http://tutorials.jenkov.com/java-exception-handling/index.html" TargetMode="Externa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hieu.phan\Downloads\document\Bieu%20mau%20Do%20an_Thuc%20tap\BCTTTN.docx" TargetMode="External"/><Relationship Id="rId29" Type="http://schemas.openxmlformats.org/officeDocument/2006/relationships/image" Target="media/image2.png"/><Relationship Id="rId11" Type="http://schemas.openxmlformats.org/officeDocument/2006/relationships/hyperlink" Target="file:///C:\Users\hieu.phan\Downloads\document\Bieu%20mau%20Do%20an_Thuc%20tap\BCTTTN.docx" TargetMode="External"/><Relationship Id="rId24" Type="http://schemas.openxmlformats.org/officeDocument/2006/relationships/hyperlink" Target="file:///C:\Users\hieu.phan\Downloads\document\Bieu%20mau%20Do%20an_Thuc%20tap\BCTTTN.docx"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hyperlink" Target="https://www.tutorialspoint.com/vuejs/"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file:///C:\Users\hieu.phan\Downloads\document\Bieu%20mau%20Do%20an_Thuc%20tap\BCTTTN.docx" TargetMode="External"/><Relationship Id="rId4" Type="http://schemas.openxmlformats.org/officeDocument/2006/relationships/styles" Target="styles.xml"/><Relationship Id="rId9" Type="http://schemas.openxmlformats.org/officeDocument/2006/relationships/hyperlink" Target="file:///C:\Users\hieu.phan\Downloads\document\Bieu%20mau%20Do%20an_Thuc%20tap\BCTTTN.docx" TargetMode="External"/><Relationship Id="rId14" Type="http://schemas.openxmlformats.org/officeDocument/2006/relationships/hyperlink" Target="file:///C:\Users\hieu.phan\Downloads\document\Bieu%20mau%20Do%20an_Thuc%20tap\BCTTTN.docx" TargetMode="External"/><Relationship Id="rId22" Type="http://schemas.openxmlformats.org/officeDocument/2006/relationships/hyperlink" Target="file:///C:\Users\hieu.phan\Downloads\document\Bieu%20mau%20Do%20an_Thuc%20tap\BCTTTN.docx" TargetMode="External"/><Relationship Id="rId27" Type="http://schemas.openxmlformats.org/officeDocument/2006/relationships/hyperlink" Target="file:///C:\Users\hieu.phan\Downloads\document\Bieu%20mau%20Do%20an_Thuc%20tap\BCTTTN.docx" TargetMode="External"/><Relationship Id="rId30" Type="http://schemas.openxmlformats.org/officeDocument/2006/relationships/image" Target="media/image3.png"/><Relationship Id="rId35" Type="http://schemas.openxmlformats.org/officeDocument/2006/relationships/image" Target="media/image8.jpe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tutorials.jenkov.com/java-io/index.html" TargetMode="External"/><Relationship Id="rId3" Type="http://schemas.openxmlformats.org/officeDocument/2006/relationships/numbering" Target="numbering.xml"/><Relationship Id="rId12" Type="http://schemas.openxmlformats.org/officeDocument/2006/relationships/hyperlink" Target="file:///C:\Users\hieu.phan\Downloads\document\Bieu%20mau%20Do%20an_Thuc%20tap\BCTTTN.docx" TargetMode="External"/><Relationship Id="rId17" Type="http://schemas.openxmlformats.org/officeDocument/2006/relationships/hyperlink" Target="file:///C:\Users\hieu.phan\Downloads\document\Bieu%20mau%20Do%20an_Thuc%20tap\BCTTTN.docx" TargetMode="External"/><Relationship Id="rId25" Type="http://schemas.openxmlformats.org/officeDocument/2006/relationships/hyperlink" Target="file:///C:\Users\hieu.phan\Downloads\document\Bieu%20mau%20Do%20an_Thuc%20tap\BCTTTN.docx"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file:///C:\Users\hieu.phan\Downloads\document\Bieu%20mau%20Do%20an_Thuc%20tap\BCTTTN.docx" TargetMode="External"/><Relationship Id="rId41" Type="http://schemas.openxmlformats.org/officeDocument/2006/relationships/image" Target="media/image14.png"/><Relationship Id="rId54" Type="http://schemas.openxmlformats.org/officeDocument/2006/relationships/hyperlink" Target="https://vuejs.org/v2/gui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hieu.phan\Downloads\document\Bieu%20mau%20Do%20an_Thuc%20tap\BCTTTN.docx" TargetMode="External"/><Relationship Id="rId23" Type="http://schemas.openxmlformats.org/officeDocument/2006/relationships/hyperlink" Target="file:///C:\Users\hieu.phan\Downloads\document\Bieu%20mau%20Do%20an_Thuc%20tap\BCTTTN.docx" TargetMode="External"/><Relationship Id="rId28" Type="http://schemas.openxmlformats.org/officeDocument/2006/relationships/hyperlink" Target="file:///C:\Users\hieu.phan\Downloads\document\Bieu%20mau%20Do%20an_Thuc%20tap\BCTTTN.docx" TargetMode="External"/><Relationship Id="rId36" Type="http://schemas.openxmlformats.org/officeDocument/2006/relationships/image" Target="media/image9.png"/><Relationship Id="rId49" Type="http://schemas.openxmlformats.org/officeDocument/2006/relationships/hyperlink" Target="https://www.tpssoft.com/" TargetMode="External"/><Relationship Id="rId57" Type="http://schemas.openxmlformats.org/officeDocument/2006/relationships/fontTable" Target="fontTable.xml"/><Relationship Id="rId10" Type="http://schemas.openxmlformats.org/officeDocument/2006/relationships/hyperlink" Target="file:///C:\Users\hieu.phan\Downloads\document\Bieu%20mau%20Do%20an_Thuc%20tap\BCTTTN.docx"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hyperlink" Target="http://tutorials.jenkov.com/java-collections/index.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KY%20THUAT%20CONG%20NGHE\LVTN\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2011-08-10T00:00:00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aa00</b:Tag>
    <b:SourceType>JournalArticle</b:SourceType>
    <b:Guid>{909D8177-8385-49CF-ABEC-670D40A3D0D8}</b:Guid>
    <b:Author>
      <b:Author>
        <b:NameList>
          <b:Person>
            <b:Last>aa</b:Last>
          </b:Person>
        </b:NameList>
      </b:Author>
    </b:Author>
    <b:Title>bb</b:Title>
    <b:Pages>1-3</b:Pages>
    <b:Year>2000</b:Year>
    <b:JournalName>cc</b:JournalNam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A9B2C8-E5CB-400F-989A-73C475A34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template_word.dotx</Template>
  <TotalTime>2016</TotalTime>
  <Pages>20</Pages>
  <Words>2793</Words>
  <Characters>15923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Thực tập doanh nghiệp</vt:lpstr>
    </vt:vector>
  </TitlesOfParts>
  <Company/>
  <LinksUpToDate>false</LinksUpToDate>
  <CharactersWithSpaces>18679</CharactersWithSpaces>
  <SharedDoc>false</SharedDoc>
  <HLinks>
    <vt:vector size="432" baseType="variant">
      <vt:variant>
        <vt:i4>1179709</vt:i4>
      </vt:variant>
      <vt:variant>
        <vt:i4>434</vt:i4>
      </vt:variant>
      <vt:variant>
        <vt:i4>0</vt:i4>
      </vt:variant>
      <vt:variant>
        <vt:i4>5</vt:i4>
      </vt:variant>
      <vt:variant>
        <vt:lpwstr/>
      </vt:variant>
      <vt:variant>
        <vt:lpwstr>_Toc276307964</vt:lpwstr>
      </vt:variant>
      <vt:variant>
        <vt:i4>1179709</vt:i4>
      </vt:variant>
      <vt:variant>
        <vt:i4>428</vt:i4>
      </vt:variant>
      <vt:variant>
        <vt:i4>0</vt:i4>
      </vt:variant>
      <vt:variant>
        <vt:i4>5</vt:i4>
      </vt:variant>
      <vt:variant>
        <vt:lpwstr/>
      </vt:variant>
      <vt:variant>
        <vt:lpwstr>_Toc276307963</vt:lpwstr>
      </vt:variant>
      <vt:variant>
        <vt:i4>1179709</vt:i4>
      </vt:variant>
      <vt:variant>
        <vt:i4>422</vt:i4>
      </vt:variant>
      <vt:variant>
        <vt:i4>0</vt:i4>
      </vt:variant>
      <vt:variant>
        <vt:i4>5</vt:i4>
      </vt:variant>
      <vt:variant>
        <vt:lpwstr/>
      </vt:variant>
      <vt:variant>
        <vt:lpwstr>_Toc276307962</vt:lpwstr>
      </vt:variant>
      <vt:variant>
        <vt:i4>1179709</vt:i4>
      </vt:variant>
      <vt:variant>
        <vt:i4>416</vt:i4>
      </vt:variant>
      <vt:variant>
        <vt:i4>0</vt:i4>
      </vt:variant>
      <vt:variant>
        <vt:i4>5</vt:i4>
      </vt:variant>
      <vt:variant>
        <vt:lpwstr/>
      </vt:variant>
      <vt:variant>
        <vt:lpwstr>_Toc276307961</vt:lpwstr>
      </vt:variant>
      <vt:variant>
        <vt:i4>1179709</vt:i4>
      </vt:variant>
      <vt:variant>
        <vt:i4>410</vt:i4>
      </vt:variant>
      <vt:variant>
        <vt:i4>0</vt:i4>
      </vt:variant>
      <vt:variant>
        <vt:i4>5</vt:i4>
      </vt:variant>
      <vt:variant>
        <vt:lpwstr/>
      </vt:variant>
      <vt:variant>
        <vt:lpwstr>_Toc276307960</vt:lpwstr>
      </vt:variant>
      <vt:variant>
        <vt:i4>1114173</vt:i4>
      </vt:variant>
      <vt:variant>
        <vt:i4>404</vt:i4>
      </vt:variant>
      <vt:variant>
        <vt:i4>0</vt:i4>
      </vt:variant>
      <vt:variant>
        <vt:i4>5</vt:i4>
      </vt:variant>
      <vt:variant>
        <vt:lpwstr/>
      </vt:variant>
      <vt:variant>
        <vt:lpwstr>_Toc276307959</vt:lpwstr>
      </vt:variant>
      <vt:variant>
        <vt:i4>1114173</vt:i4>
      </vt:variant>
      <vt:variant>
        <vt:i4>398</vt:i4>
      </vt:variant>
      <vt:variant>
        <vt:i4>0</vt:i4>
      </vt:variant>
      <vt:variant>
        <vt:i4>5</vt:i4>
      </vt:variant>
      <vt:variant>
        <vt:lpwstr/>
      </vt:variant>
      <vt:variant>
        <vt:lpwstr>_Toc276307958</vt:lpwstr>
      </vt:variant>
      <vt:variant>
        <vt:i4>1114173</vt:i4>
      </vt:variant>
      <vt:variant>
        <vt:i4>392</vt:i4>
      </vt:variant>
      <vt:variant>
        <vt:i4>0</vt:i4>
      </vt:variant>
      <vt:variant>
        <vt:i4>5</vt:i4>
      </vt:variant>
      <vt:variant>
        <vt:lpwstr/>
      </vt:variant>
      <vt:variant>
        <vt:lpwstr>_Toc276307957</vt:lpwstr>
      </vt:variant>
      <vt:variant>
        <vt:i4>1114173</vt:i4>
      </vt:variant>
      <vt:variant>
        <vt:i4>386</vt:i4>
      </vt:variant>
      <vt:variant>
        <vt:i4>0</vt:i4>
      </vt:variant>
      <vt:variant>
        <vt:i4>5</vt:i4>
      </vt:variant>
      <vt:variant>
        <vt:lpwstr/>
      </vt:variant>
      <vt:variant>
        <vt:lpwstr>_Toc276307956</vt:lpwstr>
      </vt:variant>
      <vt:variant>
        <vt:i4>1114173</vt:i4>
      </vt:variant>
      <vt:variant>
        <vt:i4>380</vt:i4>
      </vt:variant>
      <vt:variant>
        <vt:i4>0</vt:i4>
      </vt:variant>
      <vt:variant>
        <vt:i4>5</vt:i4>
      </vt:variant>
      <vt:variant>
        <vt:lpwstr/>
      </vt:variant>
      <vt:variant>
        <vt:lpwstr>_Toc276307955</vt:lpwstr>
      </vt:variant>
      <vt:variant>
        <vt:i4>1114173</vt:i4>
      </vt:variant>
      <vt:variant>
        <vt:i4>374</vt:i4>
      </vt:variant>
      <vt:variant>
        <vt:i4>0</vt:i4>
      </vt:variant>
      <vt:variant>
        <vt:i4>5</vt:i4>
      </vt:variant>
      <vt:variant>
        <vt:lpwstr/>
      </vt:variant>
      <vt:variant>
        <vt:lpwstr>_Toc276307954</vt:lpwstr>
      </vt:variant>
      <vt:variant>
        <vt:i4>1114173</vt:i4>
      </vt:variant>
      <vt:variant>
        <vt:i4>368</vt:i4>
      </vt:variant>
      <vt:variant>
        <vt:i4>0</vt:i4>
      </vt:variant>
      <vt:variant>
        <vt:i4>5</vt:i4>
      </vt:variant>
      <vt:variant>
        <vt:lpwstr/>
      </vt:variant>
      <vt:variant>
        <vt:lpwstr>_Toc276307953</vt:lpwstr>
      </vt:variant>
      <vt:variant>
        <vt:i4>1114173</vt:i4>
      </vt:variant>
      <vt:variant>
        <vt:i4>362</vt:i4>
      </vt:variant>
      <vt:variant>
        <vt:i4>0</vt:i4>
      </vt:variant>
      <vt:variant>
        <vt:i4>5</vt:i4>
      </vt:variant>
      <vt:variant>
        <vt:lpwstr/>
      </vt:variant>
      <vt:variant>
        <vt:lpwstr>_Toc276307952</vt:lpwstr>
      </vt:variant>
      <vt:variant>
        <vt:i4>1114173</vt:i4>
      </vt:variant>
      <vt:variant>
        <vt:i4>356</vt:i4>
      </vt:variant>
      <vt:variant>
        <vt:i4>0</vt:i4>
      </vt:variant>
      <vt:variant>
        <vt:i4>5</vt:i4>
      </vt:variant>
      <vt:variant>
        <vt:lpwstr/>
      </vt:variant>
      <vt:variant>
        <vt:lpwstr>_Toc276307951</vt:lpwstr>
      </vt:variant>
      <vt:variant>
        <vt:i4>1114173</vt:i4>
      </vt:variant>
      <vt:variant>
        <vt:i4>350</vt:i4>
      </vt:variant>
      <vt:variant>
        <vt:i4>0</vt:i4>
      </vt:variant>
      <vt:variant>
        <vt:i4>5</vt:i4>
      </vt:variant>
      <vt:variant>
        <vt:lpwstr/>
      </vt:variant>
      <vt:variant>
        <vt:lpwstr>_Toc276307950</vt:lpwstr>
      </vt:variant>
      <vt:variant>
        <vt:i4>1048637</vt:i4>
      </vt:variant>
      <vt:variant>
        <vt:i4>344</vt:i4>
      </vt:variant>
      <vt:variant>
        <vt:i4>0</vt:i4>
      </vt:variant>
      <vt:variant>
        <vt:i4>5</vt:i4>
      </vt:variant>
      <vt:variant>
        <vt:lpwstr/>
      </vt:variant>
      <vt:variant>
        <vt:lpwstr>_Toc276307949</vt:lpwstr>
      </vt:variant>
      <vt:variant>
        <vt:i4>1048637</vt:i4>
      </vt:variant>
      <vt:variant>
        <vt:i4>338</vt:i4>
      </vt:variant>
      <vt:variant>
        <vt:i4>0</vt:i4>
      </vt:variant>
      <vt:variant>
        <vt:i4>5</vt:i4>
      </vt:variant>
      <vt:variant>
        <vt:lpwstr/>
      </vt:variant>
      <vt:variant>
        <vt:lpwstr>_Toc276307948</vt:lpwstr>
      </vt:variant>
      <vt:variant>
        <vt:i4>1048637</vt:i4>
      </vt:variant>
      <vt:variant>
        <vt:i4>332</vt:i4>
      </vt:variant>
      <vt:variant>
        <vt:i4>0</vt:i4>
      </vt:variant>
      <vt:variant>
        <vt:i4>5</vt:i4>
      </vt:variant>
      <vt:variant>
        <vt:lpwstr/>
      </vt:variant>
      <vt:variant>
        <vt:lpwstr>_Toc276307947</vt:lpwstr>
      </vt:variant>
      <vt:variant>
        <vt:i4>1048637</vt:i4>
      </vt:variant>
      <vt:variant>
        <vt:i4>326</vt:i4>
      </vt:variant>
      <vt:variant>
        <vt:i4>0</vt:i4>
      </vt:variant>
      <vt:variant>
        <vt:i4>5</vt:i4>
      </vt:variant>
      <vt:variant>
        <vt:lpwstr/>
      </vt:variant>
      <vt:variant>
        <vt:lpwstr>_Toc276307946</vt:lpwstr>
      </vt:variant>
      <vt:variant>
        <vt:i4>1048637</vt:i4>
      </vt:variant>
      <vt:variant>
        <vt:i4>320</vt:i4>
      </vt:variant>
      <vt:variant>
        <vt:i4>0</vt:i4>
      </vt:variant>
      <vt:variant>
        <vt:i4>5</vt:i4>
      </vt:variant>
      <vt:variant>
        <vt:lpwstr/>
      </vt:variant>
      <vt:variant>
        <vt:lpwstr>_Toc276307945</vt:lpwstr>
      </vt:variant>
      <vt:variant>
        <vt:i4>1048637</vt:i4>
      </vt:variant>
      <vt:variant>
        <vt:i4>311</vt:i4>
      </vt:variant>
      <vt:variant>
        <vt:i4>0</vt:i4>
      </vt:variant>
      <vt:variant>
        <vt:i4>5</vt:i4>
      </vt:variant>
      <vt:variant>
        <vt:lpwstr/>
      </vt:variant>
      <vt:variant>
        <vt:lpwstr>_Toc276307944</vt:lpwstr>
      </vt:variant>
      <vt:variant>
        <vt:i4>1048637</vt:i4>
      </vt:variant>
      <vt:variant>
        <vt:i4>305</vt:i4>
      </vt:variant>
      <vt:variant>
        <vt:i4>0</vt:i4>
      </vt:variant>
      <vt:variant>
        <vt:i4>5</vt:i4>
      </vt:variant>
      <vt:variant>
        <vt:lpwstr/>
      </vt:variant>
      <vt:variant>
        <vt:lpwstr>_Toc276307943</vt:lpwstr>
      </vt:variant>
      <vt:variant>
        <vt:i4>1048637</vt:i4>
      </vt:variant>
      <vt:variant>
        <vt:i4>299</vt:i4>
      </vt:variant>
      <vt:variant>
        <vt:i4>0</vt:i4>
      </vt:variant>
      <vt:variant>
        <vt:i4>5</vt:i4>
      </vt:variant>
      <vt:variant>
        <vt:lpwstr/>
      </vt:variant>
      <vt:variant>
        <vt:lpwstr>_Toc276307942</vt:lpwstr>
      </vt:variant>
      <vt:variant>
        <vt:i4>1048637</vt:i4>
      </vt:variant>
      <vt:variant>
        <vt:i4>293</vt:i4>
      </vt:variant>
      <vt:variant>
        <vt:i4>0</vt:i4>
      </vt:variant>
      <vt:variant>
        <vt:i4>5</vt:i4>
      </vt:variant>
      <vt:variant>
        <vt:lpwstr/>
      </vt:variant>
      <vt:variant>
        <vt:lpwstr>_Toc276307941</vt:lpwstr>
      </vt:variant>
      <vt:variant>
        <vt:i4>1048637</vt:i4>
      </vt:variant>
      <vt:variant>
        <vt:i4>287</vt:i4>
      </vt:variant>
      <vt:variant>
        <vt:i4>0</vt:i4>
      </vt:variant>
      <vt:variant>
        <vt:i4>5</vt:i4>
      </vt:variant>
      <vt:variant>
        <vt:lpwstr/>
      </vt:variant>
      <vt:variant>
        <vt:lpwstr>_Toc276307940</vt:lpwstr>
      </vt:variant>
      <vt:variant>
        <vt:i4>1507389</vt:i4>
      </vt:variant>
      <vt:variant>
        <vt:i4>281</vt:i4>
      </vt:variant>
      <vt:variant>
        <vt:i4>0</vt:i4>
      </vt:variant>
      <vt:variant>
        <vt:i4>5</vt:i4>
      </vt:variant>
      <vt:variant>
        <vt:lpwstr/>
      </vt:variant>
      <vt:variant>
        <vt:lpwstr>_Toc276307939</vt:lpwstr>
      </vt:variant>
      <vt:variant>
        <vt:i4>1507389</vt:i4>
      </vt:variant>
      <vt:variant>
        <vt:i4>275</vt:i4>
      </vt:variant>
      <vt:variant>
        <vt:i4>0</vt:i4>
      </vt:variant>
      <vt:variant>
        <vt:i4>5</vt:i4>
      </vt:variant>
      <vt:variant>
        <vt:lpwstr/>
      </vt:variant>
      <vt:variant>
        <vt:lpwstr>_Toc276307938</vt:lpwstr>
      </vt:variant>
      <vt:variant>
        <vt:i4>1507389</vt:i4>
      </vt:variant>
      <vt:variant>
        <vt:i4>269</vt:i4>
      </vt:variant>
      <vt:variant>
        <vt:i4>0</vt:i4>
      </vt:variant>
      <vt:variant>
        <vt:i4>5</vt:i4>
      </vt:variant>
      <vt:variant>
        <vt:lpwstr/>
      </vt:variant>
      <vt:variant>
        <vt:lpwstr>_Toc276307937</vt:lpwstr>
      </vt:variant>
      <vt:variant>
        <vt:i4>1507389</vt:i4>
      </vt:variant>
      <vt:variant>
        <vt:i4>263</vt:i4>
      </vt:variant>
      <vt:variant>
        <vt:i4>0</vt:i4>
      </vt:variant>
      <vt:variant>
        <vt:i4>5</vt:i4>
      </vt:variant>
      <vt:variant>
        <vt:lpwstr/>
      </vt:variant>
      <vt:variant>
        <vt:lpwstr>_Toc276307936</vt:lpwstr>
      </vt:variant>
      <vt:variant>
        <vt:i4>1507389</vt:i4>
      </vt:variant>
      <vt:variant>
        <vt:i4>257</vt:i4>
      </vt:variant>
      <vt:variant>
        <vt:i4>0</vt:i4>
      </vt:variant>
      <vt:variant>
        <vt:i4>5</vt:i4>
      </vt:variant>
      <vt:variant>
        <vt:lpwstr/>
      </vt:variant>
      <vt:variant>
        <vt:lpwstr>_Toc276307935</vt:lpwstr>
      </vt:variant>
      <vt:variant>
        <vt:i4>1507389</vt:i4>
      </vt:variant>
      <vt:variant>
        <vt:i4>251</vt:i4>
      </vt:variant>
      <vt:variant>
        <vt:i4>0</vt:i4>
      </vt:variant>
      <vt:variant>
        <vt:i4>5</vt:i4>
      </vt:variant>
      <vt:variant>
        <vt:lpwstr/>
      </vt:variant>
      <vt:variant>
        <vt:lpwstr>_Toc276307934</vt:lpwstr>
      </vt:variant>
      <vt:variant>
        <vt:i4>1507389</vt:i4>
      </vt:variant>
      <vt:variant>
        <vt:i4>245</vt:i4>
      </vt:variant>
      <vt:variant>
        <vt:i4>0</vt:i4>
      </vt:variant>
      <vt:variant>
        <vt:i4>5</vt:i4>
      </vt:variant>
      <vt:variant>
        <vt:lpwstr/>
      </vt:variant>
      <vt:variant>
        <vt:lpwstr>_Toc276307933</vt:lpwstr>
      </vt:variant>
      <vt:variant>
        <vt:i4>1507389</vt:i4>
      </vt:variant>
      <vt:variant>
        <vt:i4>236</vt:i4>
      </vt:variant>
      <vt:variant>
        <vt:i4>0</vt:i4>
      </vt:variant>
      <vt:variant>
        <vt:i4>5</vt:i4>
      </vt:variant>
      <vt:variant>
        <vt:lpwstr/>
      </vt:variant>
      <vt:variant>
        <vt:lpwstr>_Toc276307932</vt:lpwstr>
      </vt:variant>
      <vt:variant>
        <vt:i4>1507389</vt:i4>
      </vt:variant>
      <vt:variant>
        <vt:i4>230</vt:i4>
      </vt:variant>
      <vt:variant>
        <vt:i4>0</vt:i4>
      </vt:variant>
      <vt:variant>
        <vt:i4>5</vt:i4>
      </vt:variant>
      <vt:variant>
        <vt:lpwstr/>
      </vt:variant>
      <vt:variant>
        <vt:lpwstr>_Toc276307931</vt:lpwstr>
      </vt:variant>
      <vt:variant>
        <vt:i4>1507389</vt:i4>
      </vt:variant>
      <vt:variant>
        <vt:i4>224</vt:i4>
      </vt:variant>
      <vt:variant>
        <vt:i4>0</vt:i4>
      </vt:variant>
      <vt:variant>
        <vt:i4>5</vt:i4>
      </vt:variant>
      <vt:variant>
        <vt:lpwstr/>
      </vt:variant>
      <vt:variant>
        <vt:lpwstr>_Toc276307930</vt:lpwstr>
      </vt:variant>
      <vt:variant>
        <vt:i4>1441853</vt:i4>
      </vt:variant>
      <vt:variant>
        <vt:i4>218</vt:i4>
      </vt:variant>
      <vt:variant>
        <vt:i4>0</vt:i4>
      </vt:variant>
      <vt:variant>
        <vt:i4>5</vt:i4>
      </vt:variant>
      <vt:variant>
        <vt:lpwstr/>
      </vt:variant>
      <vt:variant>
        <vt:lpwstr>_Toc276307929</vt:lpwstr>
      </vt:variant>
      <vt:variant>
        <vt:i4>1441853</vt:i4>
      </vt:variant>
      <vt:variant>
        <vt:i4>212</vt:i4>
      </vt:variant>
      <vt:variant>
        <vt:i4>0</vt:i4>
      </vt:variant>
      <vt:variant>
        <vt:i4>5</vt:i4>
      </vt:variant>
      <vt:variant>
        <vt:lpwstr/>
      </vt:variant>
      <vt:variant>
        <vt:lpwstr>_Toc276307928</vt:lpwstr>
      </vt:variant>
      <vt:variant>
        <vt:i4>1441853</vt:i4>
      </vt:variant>
      <vt:variant>
        <vt:i4>206</vt:i4>
      </vt:variant>
      <vt:variant>
        <vt:i4>0</vt:i4>
      </vt:variant>
      <vt:variant>
        <vt:i4>5</vt:i4>
      </vt:variant>
      <vt:variant>
        <vt:lpwstr/>
      </vt:variant>
      <vt:variant>
        <vt:lpwstr>_Toc276307927</vt:lpwstr>
      </vt:variant>
      <vt:variant>
        <vt:i4>1441853</vt:i4>
      </vt:variant>
      <vt:variant>
        <vt:i4>200</vt:i4>
      </vt:variant>
      <vt:variant>
        <vt:i4>0</vt:i4>
      </vt:variant>
      <vt:variant>
        <vt:i4>5</vt:i4>
      </vt:variant>
      <vt:variant>
        <vt:lpwstr/>
      </vt:variant>
      <vt:variant>
        <vt:lpwstr>_Toc276307926</vt:lpwstr>
      </vt:variant>
      <vt:variant>
        <vt:i4>1441853</vt:i4>
      </vt:variant>
      <vt:variant>
        <vt:i4>194</vt:i4>
      </vt:variant>
      <vt:variant>
        <vt:i4>0</vt:i4>
      </vt:variant>
      <vt:variant>
        <vt:i4>5</vt:i4>
      </vt:variant>
      <vt:variant>
        <vt:lpwstr/>
      </vt:variant>
      <vt:variant>
        <vt:lpwstr>_Toc276307925</vt:lpwstr>
      </vt:variant>
      <vt:variant>
        <vt:i4>1441853</vt:i4>
      </vt:variant>
      <vt:variant>
        <vt:i4>188</vt:i4>
      </vt:variant>
      <vt:variant>
        <vt:i4>0</vt:i4>
      </vt:variant>
      <vt:variant>
        <vt:i4>5</vt:i4>
      </vt:variant>
      <vt:variant>
        <vt:lpwstr/>
      </vt:variant>
      <vt:variant>
        <vt:lpwstr>_Toc276307924</vt:lpwstr>
      </vt:variant>
      <vt:variant>
        <vt:i4>1441853</vt:i4>
      </vt:variant>
      <vt:variant>
        <vt:i4>182</vt:i4>
      </vt:variant>
      <vt:variant>
        <vt:i4>0</vt:i4>
      </vt:variant>
      <vt:variant>
        <vt:i4>5</vt:i4>
      </vt:variant>
      <vt:variant>
        <vt:lpwstr/>
      </vt:variant>
      <vt:variant>
        <vt:lpwstr>_Toc276307923</vt:lpwstr>
      </vt:variant>
      <vt:variant>
        <vt:i4>1441853</vt:i4>
      </vt:variant>
      <vt:variant>
        <vt:i4>176</vt:i4>
      </vt:variant>
      <vt:variant>
        <vt:i4>0</vt:i4>
      </vt:variant>
      <vt:variant>
        <vt:i4>5</vt:i4>
      </vt:variant>
      <vt:variant>
        <vt:lpwstr/>
      </vt:variant>
      <vt:variant>
        <vt:lpwstr>_Toc276307922</vt:lpwstr>
      </vt:variant>
      <vt:variant>
        <vt:i4>1441853</vt:i4>
      </vt:variant>
      <vt:variant>
        <vt:i4>170</vt:i4>
      </vt:variant>
      <vt:variant>
        <vt:i4>0</vt:i4>
      </vt:variant>
      <vt:variant>
        <vt:i4>5</vt:i4>
      </vt:variant>
      <vt:variant>
        <vt:lpwstr/>
      </vt:variant>
      <vt:variant>
        <vt:lpwstr>_Toc276307921</vt:lpwstr>
      </vt:variant>
      <vt:variant>
        <vt:i4>1441853</vt:i4>
      </vt:variant>
      <vt:variant>
        <vt:i4>164</vt:i4>
      </vt:variant>
      <vt:variant>
        <vt:i4>0</vt:i4>
      </vt:variant>
      <vt:variant>
        <vt:i4>5</vt:i4>
      </vt:variant>
      <vt:variant>
        <vt:lpwstr/>
      </vt:variant>
      <vt:variant>
        <vt:lpwstr>_Toc276307920</vt:lpwstr>
      </vt:variant>
      <vt:variant>
        <vt:i4>1376317</vt:i4>
      </vt:variant>
      <vt:variant>
        <vt:i4>158</vt:i4>
      </vt:variant>
      <vt:variant>
        <vt:i4>0</vt:i4>
      </vt:variant>
      <vt:variant>
        <vt:i4>5</vt:i4>
      </vt:variant>
      <vt:variant>
        <vt:lpwstr/>
      </vt:variant>
      <vt:variant>
        <vt:lpwstr>_Toc276307919</vt:lpwstr>
      </vt:variant>
      <vt:variant>
        <vt:i4>1376317</vt:i4>
      </vt:variant>
      <vt:variant>
        <vt:i4>152</vt:i4>
      </vt:variant>
      <vt:variant>
        <vt:i4>0</vt:i4>
      </vt:variant>
      <vt:variant>
        <vt:i4>5</vt:i4>
      </vt:variant>
      <vt:variant>
        <vt:lpwstr/>
      </vt:variant>
      <vt:variant>
        <vt:lpwstr>_Toc276307918</vt:lpwstr>
      </vt:variant>
      <vt:variant>
        <vt:i4>1376317</vt:i4>
      </vt:variant>
      <vt:variant>
        <vt:i4>146</vt:i4>
      </vt:variant>
      <vt:variant>
        <vt:i4>0</vt:i4>
      </vt:variant>
      <vt:variant>
        <vt:i4>5</vt:i4>
      </vt:variant>
      <vt:variant>
        <vt:lpwstr/>
      </vt:variant>
      <vt:variant>
        <vt:lpwstr>_Toc276307917</vt:lpwstr>
      </vt:variant>
      <vt:variant>
        <vt:i4>1376317</vt:i4>
      </vt:variant>
      <vt:variant>
        <vt:i4>140</vt:i4>
      </vt:variant>
      <vt:variant>
        <vt:i4>0</vt:i4>
      </vt:variant>
      <vt:variant>
        <vt:i4>5</vt:i4>
      </vt:variant>
      <vt:variant>
        <vt:lpwstr/>
      </vt:variant>
      <vt:variant>
        <vt:lpwstr>_Toc276307916</vt:lpwstr>
      </vt:variant>
      <vt:variant>
        <vt:i4>1376317</vt:i4>
      </vt:variant>
      <vt:variant>
        <vt:i4>134</vt:i4>
      </vt:variant>
      <vt:variant>
        <vt:i4>0</vt:i4>
      </vt:variant>
      <vt:variant>
        <vt:i4>5</vt:i4>
      </vt:variant>
      <vt:variant>
        <vt:lpwstr/>
      </vt:variant>
      <vt:variant>
        <vt:lpwstr>_Toc276307915</vt:lpwstr>
      </vt:variant>
      <vt:variant>
        <vt:i4>1376317</vt:i4>
      </vt:variant>
      <vt:variant>
        <vt:i4>128</vt:i4>
      </vt:variant>
      <vt:variant>
        <vt:i4>0</vt:i4>
      </vt:variant>
      <vt:variant>
        <vt:i4>5</vt:i4>
      </vt:variant>
      <vt:variant>
        <vt:lpwstr/>
      </vt:variant>
      <vt:variant>
        <vt:lpwstr>_Toc276307914</vt:lpwstr>
      </vt:variant>
      <vt:variant>
        <vt:i4>1376317</vt:i4>
      </vt:variant>
      <vt:variant>
        <vt:i4>122</vt:i4>
      </vt:variant>
      <vt:variant>
        <vt:i4>0</vt:i4>
      </vt:variant>
      <vt:variant>
        <vt:i4>5</vt:i4>
      </vt:variant>
      <vt:variant>
        <vt:lpwstr/>
      </vt:variant>
      <vt:variant>
        <vt:lpwstr>_Toc276307913</vt:lpwstr>
      </vt:variant>
      <vt:variant>
        <vt:i4>1376317</vt:i4>
      </vt:variant>
      <vt:variant>
        <vt:i4>116</vt:i4>
      </vt:variant>
      <vt:variant>
        <vt:i4>0</vt:i4>
      </vt:variant>
      <vt:variant>
        <vt:i4>5</vt:i4>
      </vt:variant>
      <vt:variant>
        <vt:lpwstr/>
      </vt:variant>
      <vt:variant>
        <vt:lpwstr>_Toc276307912</vt:lpwstr>
      </vt:variant>
      <vt:variant>
        <vt:i4>1376317</vt:i4>
      </vt:variant>
      <vt:variant>
        <vt:i4>110</vt:i4>
      </vt:variant>
      <vt:variant>
        <vt:i4>0</vt:i4>
      </vt:variant>
      <vt:variant>
        <vt:i4>5</vt:i4>
      </vt:variant>
      <vt:variant>
        <vt:lpwstr/>
      </vt:variant>
      <vt:variant>
        <vt:lpwstr>_Toc276307911</vt:lpwstr>
      </vt:variant>
      <vt:variant>
        <vt:i4>1376317</vt:i4>
      </vt:variant>
      <vt:variant>
        <vt:i4>104</vt:i4>
      </vt:variant>
      <vt:variant>
        <vt:i4>0</vt:i4>
      </vt:variant>
      <vt:variant>
        <vt:i4>5</vt:i4>
      </vt:variant>
      <vt:variant>
        <vt:lpwstr/>
      </vt:variant>
      <vt:variant>
        <vt:lpwstr>_Toc276307910</vt:lpwstr>
      </vt:variant>
      <vt:variant>
        <vt:i4>1310781</vt:i4>
      </vt:variant>
      <vt:variant>
        <vt:i4>98</vt:i4>
      </vt:variant>
      <vt:variant>
        <vt:i4>0</vt:i4>
      </vt:variant>
      <vt:variant>
        <vt:i4>5</vt:i4>
      </vt:variant>
      <vt:variant>
        <vt:lpwstr/>
      </vt:variant>
      <vt:variant>
        <vt:lpwstr>_Toc276307909</vt:lpwstr>
      </vt:variant>
      <vt:variant>
        <vt:i4>1310781</vt:i4>
      </vt:variant>
      <vt:variant>
        <vt:i4>92</vt:i4>
      </vt:variant>
      <vt:variant>
        <vt:i4>0</vt:i4>
      </vt:variant>
      <vt:variant>
        <vt:i4>5</vt:i4>
      </vt:variant>
      <vt:variant>
        <vt:lpwstr/>
      </vt:variant>
      <vt:variant>
        <vt:lpwstr>_Toc276307908</vt:lpwstr>
      </vt:variant>
      <vt:variant>
        <vt:i4>1310781</vt:i4>
      </vt:variant>
      <vt:variant>
        <vt:i4>86</vt:i4>
      </vt:variant>
      <vt:variant>
        <vt:i4>0</vt:i4>
      </vt:variant>
      <vt:variant>
        <vt:i4>5</vt:i4>
      </vt:variant>
      <vt:variant>
        <vt:lpwstr/>
      </vt:variant>
      <vt:variant>
        <vt:lpwstr>_Toc276307907</vt:lpwstr>
      </vt:variant>
      <vt:variant>
        <vt:i4>1310781</vt:i4>
      </vt:variant>
      <vt:variant>
        <vt:i4>80</vt:i4>
      </vt:variant>
      <vt:variant>
        <vt:i4>0</vt:i4>
      </vt:variant>
      <vt:variant>
        <vt:i4>5</vt:i4>
      </vt:variant>
      <vt:variant>
        <vt:lpwstr/>
      </vt:variant>
      <vt:variant>
        <vt:lpwstr>_Toc276307906</vt:lpwstr>
      </vt:variant>
      <vt:variant>
        <vt:i4>1310781</vt:i4>
      </vt:variant>
      <vt:variant>
        <vt:i4>74</vt:i4>
      </vt:variant>
      <vt:variant>
        <vt:i4>0</vt:i4>
      </vt:variant>
      <vt:variant>
        <vt:i4>5</vt:i4>
      </vt:variant>
      <vt:variant>
        <vt:lpwstr/>
      </vt:variant>
      <vt:variant>
        <vt:lpwstr>_Toc276307905</vt:lpwstr>
      </vt:variant>
      <vt:variant>
        <vt:i4>1310781</vt:i4>
      </vt:variant>
      <vt:variant>
        <vt:i4>68</vt:i4>
      </vt:variant>
      <vt:variant>
        <vt:i4>0</vt:i4>
      </vt:variant>
      <vt:variant>
        <vt:i4>5</vt:i4>
      </vt:variant>
      <vt:variant>
        <vt:lpwstr/>
      </vt:variant>
      <vt:variant>
        <vt:lpwstr>_Toc276307904</vt:lpwstr>
      </vt:variant>
      <vt:variant>
        <vt:i4>1310781</vt:i4>
      </vt:variant>
      <vt:variant>
        <vt:i4>62</vt:i4>
      </vt:variant>
      <vt:variant>
        <vt:i4>0</vt:i4>
      </vt:variant>
      <vt:variant>
        <vt:i4>5</vt:i4>
      </vt:variant>
      <vt:variant>
        <vt:lpwstr/>
      </vt:variant>
      <vt:variant>
        <vt:lpwstr>_Toc276307903</vt:lpwstr>
      </vt:variant>
      <vt:variant>
        <vt:i4>1310781</vt:i4>
      </vt:variant>
      <vt:variant>
        <vt:i4>56</vt:i4>
      </vt:variant>
      <vt:variant>
        <vt:i4>0</vt:i4>
      </vt:variant>
      <vt:variant>
        <vt:i4>5</vt:i4>
      </vt:variant>
      <vt:variant>
        <vt:lpwstr/>
      </vt:variant>
      <vt:variant>
        <vt:lpwstr>_Toc276307902</vt:lpwstr>
      </vt:variant>
      <vt:variant>
        <vt:i4>1310781</vt:i4>
      </vt:variant>
      <vt:variant>
        <vt:i4>50</vt:i4>
      </vt:variant>
      <vt:variant>
        <vt:i4>0</vt:i4>
      </vt:variant>
      <vt:variant>
        <vt:i4>5</vt:i4>
      </vt:variant>
      <vt:variant>
        <vt:lpwstr/>
      </vt:variant>
      <vt:variant>
        <vt:lpwstr>_Toc276307901</vt:lpwstr>
      </vt:variant>
      <vt:variant>
        <vt:i4>1310781</vt:i4>
      </vt:variant>
      <vt:variant>
        <vt:i4>44</vt:i4>
      </vt:variant>
      <vt:variant>
        <vt:i4>0</vt:i4>
      </vt:variant>
      <vt:variant>
        <vt:i4>5</vt:i4>
      </vt:variant>
      <vt:variant>
        <vt:lpwstr/>
      </vt:variant>
      <vt:variant>
        <vt:lpwstr>_Toc276307900</vt:lpwstr>
      </vt:variant>
      <vt:variant>
        <vt:i4>1900604</vt:i4>
      </vt:variant>
      <vt:variant>
        <vt:i4>38</vt:i4>
      </vt:variant>
      <vt:variant>
        <vt:i4>0</vt:i4>
      </vt:variant>
      <vt:variant>
        <vt:i4>5</vt:i4>
      </vt:variant>
      <vt:variant>
        <vt:lpwstr/>
      </vt:variant>
      <vt:variant>
        <vt:lpwstr>_Toc276307899</vt:lpwstr>
      </vt:variant>
      <vt:variant>
        <vt:i4>1900604</vt:i4>
      </vt:variant>
      <vt:variant>
        <vt:i4>32</vt:i4>
      </vt:variant>
      <vt:variant>
        <vt:i4>0</vt:i4>
      </vt:variant>
      <vt:variant>
        <vt:i4>5</vt:i4>
      </vt:variant>
      <vt:variant>
        <vt:lpwstr/>
      </vt:variant>
      <vt:variant>
        <vt:lpwstr>_Toc276307898</vt:lpwstr>
      </vt:variant>
      <vt:variant>
        <vt:i4>1900604</vt:i4>
      </vt:variant>
      <vt:variant>
        <vt:i4>26</vt:i4>
      </vt:variant>
      <vt:variant>
        <vt:i4>0</vt:i4>
      </vt:variant>
      <vt:variant>
        <vt:i4>5</vt:i4>
      </vt:variant>
      <vt:variant>
        <vt:lpwstr/>
      </vt:variant>
      <vt:variant>
        <vt:lpwstr>_Toc276307897</vt:lpwstr>
      </vt:variant>
      <vt:variant>
        <vt:i4>1900604</vt:i4>
      </vt:variant>
      <vt:variant>
        <vt:i4>20</vt:i4>
      </vt:variant>
      <vt:variant>
        <vt:i4>0</vt:i4>
      </vt:variant>
      <vt:variant>
        <vt:i4>5</vt:i4>
      </vt:variant>
      <vt:variant>
        <vt:lpwstr/>
      </vt:variant>
      <vt:variant>
        <vt:lpwstr>_Toc276307896</vt:lpwstr>
      </vt:variant>
      <vt:variant>
        <vt:i4>1900604</vt:i4>
      </vt:variant>
      <vt:variant>
        <vt:i4>14</vt:i4>
      </vt:variant>
      <vt:variant>
        <vt:i4>0</vt:i4>
      </vt:variant>
      <vt:variant>
        <vt:i4>5</vt:i4>
      </vt:variant>
      <vt:variant>
        <vt:lpwstr/>
      </vt:variant>
      <vt:variant>
        <vt:lpwstr>_Toc276307895</vt:lpwstr>
      </vt:variant>
      <vt:variant>
        <vt:i4>1900604</vt:i4>
      </vt:variant>
      <vt:variant>
        <vt:i4>8</vt:i4>
      </vt:variant>
      <vt:variant>
        <vt:i4>0</vt:i4>
      </vt:variant>
      <vt:variant>
        <vt:i4>5</vt:i4>
      </vt:variant>
      <vt:variant>
        <vt:lpwstr/>
      </vt:variant>
      <vt:variant>
        <vt:lpwstr>_Toc276307894</vt:lpwstr>
      </vt:variant>
      <vt:variant>
        <vt:i4>1900604</vt:i4>
      </vt:variant>
      <vt:variant>
        <vt:i4>2</vt:i4>
      </vt:variant>
      <vt:variant>
        <vt:i4>0</vt:i4>
      </vt:variant>
      <vt:variant>
        <vt:i4>5</vt:i4>
      </vt:variant>
      <vt:variant>
        <vt:lpwstr/>
      </vt:variant>
      <vt:variant>
        <vt:lpwstr>_Toc276307893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tập doanh nghiệp</dc:title>
  <dc:subject/>
  <dc:creator>VTTT</dc:creator>
  <cp:keywords/>
  <dc:description/>
  <cp:lastModifiedBy>Dell</cp:lastModifiedBy>
  <cp:revision>271</cp:revision>
  <cp:lastPrinted>2019-07-12T07:44:00Z</cp:lastPrinted>
  <dcterms:created xsi:type="dcterms:W3CDTF">2018-08-09T05:58:00Z</dcterms:created>
  <dcterms:modified xsi:type="dcterms:W3CDTF">2019-07-12T16:38:00Z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