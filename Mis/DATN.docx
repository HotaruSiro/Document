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13AB2" w:rsidRPr="005B3D73" w:rsidRDefault="00313AB2" w:rsidP="005B3D73">
      <w:pPr>
        <w:pStyle w:val="Heading1"/>
        <w:numPr>
          <w:ilvl w:val="0"/>
          <w:numId w:val="0"/>
        </w:numPr>
        <w:ind w:left="3420"/>
        <w:jc w:val="both"/>
        <w:rPr>
          <w:rFonts w:cs="Times New Roman"/>
          <w:sz w:val="26"/>
          <w:szCs w:val="26"/>
        </w:rPr>
      </w:pPr>
      <w:bookmarkStart w:id="0" w:name="_Toc276078086"/>
      <w:bookmarkStart w:id="1" w:name="_Toc518289485"/>
      <w:bookmarkStart w:id="2" w:name="_Toc518462873"/>
      <w:bookmarkStart w:id="3" w:name="_Toc518595115"/>
      <w:bookmarkStart w:id="4" w:name="_Toc12792607"/>
      <w:r w:rsidRPr="005B3D73">
        <w:rPr>
          <w:rFonts w:cs="Times New Roman"/>
          <w:sz w:val="26"/>
          <w:szCs w:val="26"/>
        </w:rPr>
        <w:t>LỜI CẢM ƠN</w:t>
      </w:r>
      <w:bookmarkEnd w:id="0"/>
      <w:bookmarkEnd w:id="1"/>
      <w:bookmarkEnd w:id="2"/>
      <w:bookmarkEnd w:id="3"/>
      <w:bookmarkEnd w:id="4"/>
    </w:p>
    <w:p w:rsidR="00C7779E" w:rsidRPr="00C7779E" w:rsidRDefault="00C7779E" w:rsidP="00C7779E">
      <w:pPr>
        <w:pStyle w:val="Title"/>
        <w:keepNext/>
        <w:framePr w:dropCap="drop" w:lines="3" w:wrap="around" w:vAnchor="text" w:hAnchor="text"/>
        <w:tabs>
          <w:tab w:val="left" w:pos="5490"/>
        </w:tabs>
        <w:spacing w:before="0" w:after="0" w:line="1345" w:lineRule="exact"/>
        <w:ind w:firstLine="0"/>
        <w:jc w:val="both"/>
        <w:textAlignment w:val="baseline"/>
        <w:rPr>
          <w:b w:val="0"/>
          <w:position w:val="-6"/>
          <w:sz w:val="166"/>
          <w:szCs w:val="26"/>
        </w:rPr>
      </w:pPr>
      <w:r w:rsidRPr="00C7779E">
        <w:rPr>
          <w:b w:val="0"/>
          <w:position w:val="-6"/>
          <w:sz w:val="166"/>
          <w:szCs w:val="26"/>
        </w:rPr>
        <w:t>Đ</w:t>
      </w:r>
    </w:p>
    <w:p w:rsidR="0036463D" w:rsidRPr="005B3D73" w:rsidRDefault="00C7779E" w:rsidP="005B3D73">
      <w:pPr>
        <w:pStyle w:val="Title"/>
        <w:tabs>
          <w:tab w:val="left" w:pos="5490"/>
        </w:tabs>
        <w:ind w:firstLine="0"/>
        <w:jc w:val="both"/>
        <w:rPr>
          <w:b w:val="0"/>
          <w:color w:val="333333"/>
          <w:sz w:val="26"/>
          <w:szCs w:val="26"/>
          <w:shd w:val="clear" w:color="auto" w:fill="FFFFFF"/>
        </w:rPr>
      </w:pPr>
      <w:r>
        <w:rPr>
          <w:b w:val="0"/>
          <w:sz w:val="26"/>
          <w:szCs w:val="26"/>
        </w:rPr>
        <w:t xml:space="preserve">ể </w:t>
      </w:r>
      <w:r w:rsidR="006A69FC" w:rsidRPr="005B3D73">
        <w:rPr>
          <w:b w:val="0"/>
          <w:sz w:val="26"/>
          <w:szCs w:val="26"/>
        </w:rPr>
        <w:t>hoàn thành báo cáo</w:t>
      </w:r>
      <w:r w:rsidR="004E5A35" w:rsidRPr="005B3D73">
        <w:rPr>
          <w:b w:val="0"/>
          <w:sz w:val="26"/>
          <w:szCs w:val="26"/>
        </w:rPr>
        <w:t xml:space="preserve">, </w:t>
      </w:r>
      <w:r w:rsidR="006A69FC" w:rsidRPr="005B3D73">
        <w:rPr>
          <w:b w:val="0"/>
          <w:sz w:val="26"/>
          <w:szCs w:val="26"/>
        </w:rPr>
        <w:t>e</w:t>
      </w:r>
      <w:r w:rsidR="0036463D" w:rsidRPr="005B3D73">
        <w:rPr>
          <w:b w:val="0"/>
          <w:color w:val="333333"/>
          <w:sz w:val="26"/>
          <w:szCs w:val="26"/>
          <w:shd w:val="clear" w:color="auto" w:fill="FFFFFF"/>
        </w:rPr>
        <w:t>m xin chân thành cảm ơn Khoa Công Nghệ Thông Tin v</w:t>
      </w:r>
      <w:r w:rsidR="006A69FC" w:rsidRPr="005B3D73">
        <w:rPr>
          <w:b w:val="0"/>
          <w:color w:val="333333"/>
          <w:sz w:val="26"/>
          <w:szCs w:val="26"/>
          <w:shd w:val="clear" w:color="auto" w:fill="FFFFFF"/>
        </w:rPr>
        <w:t xml:space="preserve">à Viện </w:t>
      </w:r>
      <w:r w:rsidR="0036463D" w:rsidRPr="005B3D73">
        <w:rPr>
          <w:b w:val="0"/>
          <w:color w:val="333333"/>
          <w:sz w:val="26"/>
          <w:szCs w:val="26"/>
          <w:shd w:val="clear" w:color="auto" w:fill="FFFFFF"/>
        </w:rPr>
        <w:t>Công Nghệ</w:t>
      </w:r>
      <w:r w:rsidR="006A69FC" w:rsidRPr="005B3D73">
        <w:rPr>
          <w:b w:val="0"/>
          <w:color w:val="333333"/>
          <w:sz w:val="26"/>
          <w:szCs w:val="26"/>
          <w:shd w:val="clear" w:color="auto" w:fill="FFFFFF"/>
        </w:rPr>
        <w:t xml:space="preserve"> </w:t>
      </w:r>
      <w:r w:rsidR="0036463D" w:rsidRPr="005B3D73">
        <w:rPr>
          <w:b w:val="0"/>
          <w:color w:val="333333"/>
          <w:sz w:val="26"/>
          <w:szCs w:val="26"/>
          <w:shd w:val="clear" w:color="auto" w:fill="FFFFFF"/>
        </w:rPr>
        <w:t xml:space="preserve">Việt </w:t>
      </w:r>
      <w:r w:rsidR="006A69FC" w:rsidRPr="005B3D73">
        <w:rPr>
          <w:b w:val="0"/>
          <w:color w:val="333333"/>
          <w:sz w:val="26"/>
          <w:szCs w:val="26"/>
          <w:shd w:val="clear" w:color="auto" w:fill="FFFFFF"/>
        </w:rPr>
        <w:t xml:space="preserve">- </w:t>
      </w:r>
      <w:r w:rsidR="0036463D" w:rsidRPr="005B3D73">
        <w:rPr>
          <w:b w:val="0"/>
          <w:color w:val="333333"/>
          <w:sz w:val="26"/>
          <w:szCs w:val="26"/>
          <w:shd w:val="clear" w:color="auto" w:fill="FFFFFF"/>
        </w:rPr>
        <w:t>Nhật,</w:t>
      </w:r>
      <w:r w:rsidR="00853583" w:rsidRPr="005B3D73">
        <w:rPr>
          <w:b w:val="0"/>
          <w:color w:val="333333"/>
          <w:sz w:val="26"/>
          <w:szCs w:val="26"/>
          <w:shd w:val="clear" w:color="auto" w:fill="FFFFFF"/>
        </w:rPr>
        <w:t xml:space="preserve"> </w:t>
      </w:r>
      <w:r w:rsidR="0036463D" w:rsidRPr="005B3D73">
        <w:rPr>
          <w:b w:val="0"/>
          <w:color w:val="333333"/>
          <w:sz w:val="26"/>
          <w:szCs w:val="26"/>
          <w:shd w:val="clear" w:color="auto" w:fill="FFFFFF"/>
        </w:rPr>
        <w:t>trường Đại Học C</w:t>
      </w:r>
      <w:r w:rsidR="00853583" w:rsidRPr="005B3D73">
        <w:rPr>
          <w:b w:val="0"/>
          <w:color w:val="333333"/>
          <w:sz w:val="26"/>
          <w:szCs w:val="26"/>
          <w:shd w:val="clear" w:color="auto" w:fill="FFFFFF"/>
        </w:rPr>
        <w:t xml:space="preserve">ông </w:t>
      </w:r>
      <w:r w:rsidR="0036463D" w:rsidRPr="005B3D73">
        <w:rPr>
          <w:b w:val="0"/>
          <w:color w:val="333333"/>
          <w:sz w:val="26"/>
          <w:szCs w:val="26"/>
          <w:shd w:val="clear" w:color="auto" w:fill="FFFFFF"/>
        </w:rPr>
        <w:t>N</w:t>
      </w:r>
      <w:r w:rsidR="00853583" w:rsidRPr="005B3D73">
        <w:rPr>
          <w:b w:val="0"/>
          <w:color w:val="333333"/>
          <w:sz w:val="26"/>
          <w:szCs w:val="26"/>
          <w:shd w:val="clear" w:color="auto" w:fill="FFFFFF"/>
        </w:rPr>
        <w:t>ghệ TP.HCM - H</w:t>
      </w:r>
      <w:r w:rsidR="00545F30" w:rsidRPr="005B3D73">
        <w:rPr>
          <w:b w:val="0"/>
          <w:color w:val="333333"/>
          <w:sz w:val="26"/>
          <w:szCs w:val="26"/>
          <w:shd w:val="clear" w:color="auto" w:fill="FFFFFF"/>
        </w:rPr>
        <w:t>UTECH</w:t>
      </w:r>
      <w:r w:rsidR="0036463D" w:rsidRPr="005B3D73">
        <w:rPr>
          <w:b w:val="0"/>
          <w:color w:val="333333"/>
          <w:sz w:val="26"/>
          <w:szCs w:val="26"/>
          <w:shd w:val="clear" w:color="auto" w:fill="FFFFFF"/>
        </w:rPr>
        <w:t xml:space="preserve"> đã tạo điều kiện tốt cho chúng em thực hiện đề tài này.Em xin chân thành cảm ơn cô V</w:t>
      </w:r>
      <w:r w:rsidR="00023817" w:rsidRPr="005B3D73">
        <w:rPr>
          <w:b w:val="0"/>
          <w:color w:val="333333"/>
          <w:sz w:val="26"/>
          <w:szCs w:val="26"/>
          <w:shd w:val="clear" w:color="auto" w:fill="FFFFFF"/>
        </w:rPr>
        <w:t>ă</w:t>
      </w:r>
      <w:r w:rsidR="0036463D" w:rsidRPr="005B3D73">
        <w:rPr>
          <w:b w:val="0"/>
          <w:color w:val="333333"/>
          <w:sz w:val="26"/>
          <w:szCs w:val="26"/>
          <w:shd w:val="clear" w:color="auto" w:fill="FFFFFF"/>
        </w:rPr>
        <w:t xml:space="preserve">n Thị Thiên Trang là người đã tận tình hướng dẫn, chỉ bảo chúng em trong suốt thời gian thực hiện đề tài.Em xin gửi </w:t>
      </w:r>
      <w:r w:rsidR="009D7F11" w:rsidRPr="005B3D73">
        <w:rPr>
          <w:b w:val="0"/>
          <w:color w:val="333333"/>
          <w:sz w:val="26"/>
          <w:szCs w:val="26"/>
          <w:shd w:val="clear" w:color="auto" w:fill="FFFFFF"/>
        </w:rPr>
        <w:t>lời</w:t>
      </w:r>
      <w:r w:rsidR="0036463D" w:rsidRPr="005B3D73">
        <w:rPr>
          <w:b w:val="0"/>
          <w:color w:val="333333"/>
          <w:sz w:val="26"/>
          <w:szCs w:val="26"/>
          <w:shd w:val="clear" w:color="auto" w:fill="FFFFFF"/>
        </w:rPr>
        <w:t xml:space="preserve"> cảm ơn sâu sắc đến Ba, Mẹ, các anh chị và bạn bè đã ủng hộ ,giúp đỡ và động viên chúng em trong lúc khó khăn cũng như trong suốt thời gian học tập và nghiên cứu.Mặc dù chúng em đã cố gắng hoàn thành đồ án trong phạm vi và khả năng cho phép, nhưng chắc chắn sẽ không tránh khỏi những thiếu sót, kính mong sự cảm </w:t>
      </w:r>
      <w:r w:rsidR="006A69FC" w:rsidRPr="005B3D73">
        <w:rPr>
          <w:b w:val="0"/>
          <w:color w:val="333333"/>
          <w:sz w:val="26"/>
          <w:szCs w:val="26"/>
          <w:shd w:val="clear" w:color="auto" w:fill="FFFFFF"/>
        </w:rPr>
        <w:t xml:space="preserve">thông và tận tình </w:t>
      </w:r>
      <w:r w:rsidR="0036463D" w:rsidRPr="005B3D73">
        <w:rPr>
          <w:b w:val="0"/>
          <w:color w:val="333333"/>
          <w:sz w:val="26"/>
          <w:szCs w:val="26"/>
          <w:shd w:val="clear" w:color="auto" w:fill="FFFFFF"/>
        </w:rPr>
        <w:t>chỉ bảo của quý Thầy Cô và các bạn.</w:t>
      </w:r>
    </w:p>
    <w:p w:rsidR="001249DC" w:rsidRPr="005B3D73" w:rsidRDefault="001249DC" w:rsidP="005B3D73">
      <w:pPr>
        <w:ind w:firstLine="0"/>
      </w:pPr>
    </w:p>
    <w:p w:rsidR="00790A83" w:rsidRPr="005B3D73" w:rsidRDefault="00790A83" w:rsidP="005B3D73">
      <w:pPr>
        <w:spacing w:after="240"/>
        <w:ind w:firstLine="0"/>
      </w:pPr>
    </w:p>
    <w:p w:rsidR="001743E9" w:rsidRPr="005B3D73" w:rsidRDefault="001743E9" w:rsidP="005B3D73">
      <w:pPr>
        <w:spacing w:after="240"/>
        <w:ind w:firstLine="0"/>
      </w:pPr>
    </w:p>
    <w:p w:rsidR="00DF57DE" w:rsidRPr="005B3D73" w:rsidRDefault="001743E9" w:rsidP="005B3D73">
      <w:pPr>
        <w:tabs>
          <w:tab w:val="left" w:pos="5490"/>
        </w:tabs>
        <w:spacing w:after="0"/>
      </w:pPr>
      <w:r w:rsidRPr="005B3D73">
        <w:tab/>
      </w:r>
      <w:r w:rsidR="001249DC" w:rsidRPr="005B3D73">
        <w:t xml:space="preserve">TP. HCM, Tháng </w:t>
      </w:r>
      <w:r w:rsidR="009D7F11" w:rsidRPr="005B3D73">
        <w:t>7</w:t>
      </w:r>
      <w:r w:rsidR="001249DC" w:rsidRPr="005B3D73">
        <w:t xml:space="preserve"> năm</w:t>
      </w:r>
      <w:r w:rsidR="00313088" w:rsidRPr="005B3D73">
        <w:t xml:space="preserve"> 2019</w:t>
      </w:r>
      <w:r w:rsidR="001249DC" w:rsidRPr="005B3D73">
        <w:t xml:space="preserve"> </w:t>
      </w:r>
    </w:p>
    <w:p w:rsidR="002D7C41" w:rsidRPr="005B3D73" w:rsidRDefault="001743E9" w:rsidP="005B3D73">
      <w:pPr>
        <w:tabs>
          <w:tab w:val="center" w:pos="7110"/>
        </w:tabs>
        <w:spacing w:after="240"/>
      </w:pPr>
      <w:r w:rsidRPr="005B3D73">
        <w:tab/>
      </w:r>
      <w:r w:rsidR="000F0EAE" w:rsidRPr="005B3D73">
        <w:t>Sinh viên thực hiện</w:t>
      </w:r>
    </w:p>
    <w:p w:rsidR="009D7F11" w:rsidRPr="005B3D73" w:rsidRDefault="009D7F11" w:rsidP="005B3D73">
      <w:pPr>
        <w:tabs>
          <w:tab w:val="center" w:pos="7110"/>
        </w:tabs>
        <w:spacing w:after="240"/>
      </w:pPr>
      <w:r w:rsidRPr="005B3D73">
        <w:tab/>
        <w:t>Phan Văn Hiếu</w:t>
      </w:r>
    </w:p>
    <w:p w:rsidR="008F67F5" w:rsidRPr="005B3D73" w:rsidRDefault="001743E9" w:rsidP="005B3D73">
      <w:pPr>
        <w:tabs>
          <w:tab w:val="center" w:pos="7110"/>
        </w:tabs>
        <w:spacing w:after="0"/>
      </w:pPr>
      <w:r w:rsidRPr="005B3D73">
        <w:tab/>
      </w:r>
    </w:p>
    <w:p w:rsidR="00A93E46" w:rsidRPr="005B3D73" w:rsidRDefault="00A93E46" w:rsidP="005B3D73">
      <w:pPr>
        <w:tabs>
          <w:tab w:val="center" w:pos="7110"/>
        </w:tabs>
        <w:spacing w:before="0" w:line="240" w:lineRule="auto"/>
        <w:ind w:firstLine="0"/>
      </w:pPr>
      <w:r w:rsidRPr="005B3D73">
        <w:br w:type="page"/>
      </w:r>
    </w:p>
    <w:p w:rsidR="00DF57DE" w:rsidRPr="005B3D73" w:rsidRDefault="002D7C41" w:rsidP="005B3D73">
      <w:pPr>
        <w:pStyle w:val="Heading1"/>
        <w:numPr>
          <w:ilvl w:val="0"/>
          <w:numId w:val="0"/>
        </w:numPr>
        <w:ind w:left="3420"/>
        <w:jc w:val="both"/>
        <w:rPr>
          <w:rFonts w:cs="Times New Roman"/>
          <w:sz w:val="26"/>
          <w:szCs w:val="26"/>
        </w:rPr>
      </w:pPr>
      <w:bookmarkStart w:id="5" w:name="_Toc307430852"/>
      <w:bookmarkStart w:id="6" w:name="_Toc518289486"/>
      <w:bookmarkStart w:id="7" w:name="_Toc518462874"/>
      <w:bookmarkStart w:id="8" w:name="_Toc518595116"/>
      <w:bookmarkStart w:id="9" w:name="_Toc12792608"/>
      <w:r w:rsidRPr="005B3D73">
        <w:rPr>
          <w:rFonts w:cs="Times New Roman"/>
          <w:sz w:val="26"/>
          <w:szCs w:val="26"/>
        </w:rPr>
        <w:lastRenderedPageBreak/>
        <w:t>M</w:t>
      </w:r>
      <w:bookmarkEnd w:id="5"/>
      <w:bookmarkEnd w:id="6"/>
      <w:r w:rsidR="005A45BA" w:rsidRPr="005B3D73">
        <w:rPr>
          <w:rFonts w:cs="Times New Roman"/>
          <w:sz w:val="26"/>
          <w:szCs w:val="26"/>
        </w:rPr>
        <w:t>ỤC LỤC</w:t>
      </w:r>
      <w:bookmarkEnd w:id="7"/>
      <w:bookmarkEnd w:id="8"/>
      <w:bookmarkEnd w:id="9"/>
    </w:p>
    <w:sdt>
      <w:sdtPr>
        <w:rPr>
          <w:b/>
          <w:bCs/>
          <w:sz w:val="26"/>
        </w:rPr>
        <w:id w:val="3097980"/>
        <w:docPartObj>
          <w:docPartGallery w:val="Table of Contents"/>
          <w:docPartUnique/>
        </w:docPartObj>
      </w:sdtPr>
      <w:sdtEndPr>
        <w:rPr>
          <w:b w:val="0"/>
          <w:bCs w:val="0"/>
        </w:rPr>
      </w:sdtEndPr>
      <w:sdtContent>
        <w:p w:rsidR="00920831" w:rsidRDefault="003B52BA">
          <w:pPr>
            <w:pStyle w:val="TOC1"/>
            <w:rPr>
              <w:rFonts w:asciiTheme="minorHAnsi" w:eastAsiaTheme="minorEastAsia" w:hAnsiTheme="minorHAnsi" w:cstheme="minorBidi"/>
              <w:noProof/>
              <w:sz w:val="22"/>
              <w:szCs w:val="22"/>
              <w:lang w:eastAsia="ja-JP"/>
            </w:rPr>
          </w:pPr>
          <w:r w:rsidRPr="005B3D73">
            <w:rPr>
              <w:sz w:val="26"/>
            </w:rPr>
            <w:fldChar w:fldCharType="begin"/>
          </w:r>
          <w:r w:rsidR="00DE5217" w:rsidRPr="005B3D73">
            <w:rPr>
              <w:sz w:val="26"/>
            </w:rPr>
            <w:instrText xml:space="preserve"> TOC \o "1-3" \h \z \u </w:instrText>
          </w:r>
          <w:r w:rsidRPr="005B3D73">
            <w:rPr>
              <w:sz w:val="26"/>
            </w:rPr>
            <w:fldChar w:fldCharType="separate"/>
          </w:r>
          <w:hyperlink w:anchor="_Toc12792607" w:history="1">
            <w:r w:rsidR="00920831" w:rsidRPr="00CD2B44">
              <w:rPr>
                <w:rStyle w:val="Hyperlink"/>
                <w:noProof/>
              </w:rPr>
              <w:t>LỜI CẢM ƠN</w:t>
            </w:r>
            <w:r w:rsidR="00920831">
              <w:rPr>
                <w:noProof/>
                <w:webHidden/>
              </w:rPr>
              <w:tab/>
            </w:r>
            <w:r w:rsidR="00920831">
              <w:rPr>
                <w:noProof/>
                <w:webHidden/>
              </w:rPr>
              <w:fldChar w:fldCharType="begin"/>
            </w:r>
            <w:r w:rsidR="00920831">
              <w:rPr>
                <w:noProof/>
                <w:webHidden/>
              </w:rPr>
              <w:instrText xml:space="preserve"> PAGEREF _Toc12792607 \h </w:instrText>
            </w:r>
            <w:r w:rsidR="00920831">
              <w:rPr>
                <w:noProof/>
                <w:webHidden/>
              </w:rPr>
            </w:r>
            <w:r w:rsidR="00920831">
              <w:rPr>
                <w:noProof/>
                <w:webHidden/>
              </w:rPr>
              <w:fldChar w:fldCharType="separate"/>
            </w:r>
            <w:r w:rsidR="00920831">
              <w:rPr>
                <w:noProof/>
                <w:webHidden/>
              </w:rPr>
              <w:t>1</w:t>
            </w:r>
            <w:r w:rsidR="00920831">
              <w:rPr>
                <w:noProof/>
                <w:webHidden/>
              </w:rPr>
              <w:fldChar w:fldCharType="end"/>
            </w:r>
          </w:hyperlink>
        </w:p>
        <w:p w:rsidR="00920831" w:rsidRDefault="00920831">
          <w:pPr>
            <w:pStyle w:val="TOC1"/>
            <w:rPr>
              <w:rFonts w:asciiTheme="minorHAnsi" w:eastAsiaTheme="minorEastAsia" w:hAnsiTheme="minorHAnsi" w:cstheme="minorBidi"/>
              <w:noProof/>
              <w:sz w:val="22"/>
              <w:szCs w:val="22"/>
              <w:lang w:eastAsia="ja-JP"/>
            </w:rPr>
          </w:pPr>
          <w:hyperlink w:anchor="_Toc12792608" w:history="1">
            <w:r w:rsidRPr="00CD2B44">
              <w:rPr>
                <w:rStyle w:val="Hyperlink"/>
                <w:noProof/>
              </w:rPr>
              <w:t>MỤC LỤC</w:t>
            </w:r>
            <w:r>
              <w:rPr>
                <w:noProof/>
                <w:webHidden/>
              </w:rPr>
              <w:tab/>
            </w:r>
            <w:r>
              <w:rPr>
                <w:noProof/>
                <w:webHidden/>
              </w:rPr>
              <w:fldChar w:fldCharType="begin"/>
            </w:r>
            <w:r>
              <w:rPr>
                <w:noProof/>
                <w:webHidden/>
              </w:rPr>
              <w:instrText xml:space="preserve"> PAGEREF _Toc12792608 \h </w:instrText>
            </w:r>
            <w:r>
              <w:rPr>
                <w:noProof/>
                <w:webHidden/>
              </w:rPr>
            </w:r>
            <w:r>
              <w:rPr>
                <w:noProof/>
                <w:webHidden/>
              </w:rPr>
              <w:fldChar w:fldCharType="separate"/>
            </w:r>
            <w:r>
              <w:rPr>
                <w:noProof/>
                <w:webHidden/>
              </w:rPr>
              <w:t>2</w:t>
            </w:r>
            <w:r>
              <w:rPr>
                <w:noProof/>
                <w:webHidden/>
              </w:rPr>
              <w:fldChar w:fldCharType="end"/>
            </w:r>
          </w:hyperlink>
        </w:p>
        <w:p w:rsidR="00920831" w:rsidRDefault="00920831">
          <w:pPr>
            <w:pStyle w:val="TOC1"/>
            <w:rPr>
              <w:rFonts w:asciiTheme="minorHAnsi" w:eastAsiaTheme="minorEastAsia" w:hAnsiTheme="minorHAnsi" w:cstheme="minorBidi"/>
              <w:noProof/>
              <w:sz w:val="22"/>
              <w:szCs w:val="22"/>
              <w:lang w:eastAsia="ja-JP"/>
            </w:rPr>
          </w:pPr>
          <w:hyperlink w:anchor="_Toc12792609" w:history="1">
            <w:r w:rsidRPr="00CD2B44">
              <w:rPr>
                <w:rStyle w:val="Hyperlink"/>
                <w:noProof/>
              </w:rPr>
              <w:t>DANH MỤC HÌNH VẼ</w:t>
            </w:r>
            <w:r>
              <w:rPr>
                <w:noProof/>
                <w:webHidden/>
              </w:rPr>
              <w:tab/>
            </w:r>
            <w:r>
              <w:rPr>
                <w:noProof/>
                <w:webHidden/>
              </w:rPr>
              <w:fldChar w:fldCharType="begin"/>
            </w:r>
            <w:r>
              <w:rPr>
                <w:noProof/>
                <w:webHidden/>
              </w:rPr>
              <w:instrText xml:space="preserve"> PAGEREF _Toc12792609 \h </w:instrText>
            </w:r>
            <w:r>
              <w:rPr>
                <w:noProof/>
                <w:webHidden/>
              </w:rPr>
            </w:r>
            <w:r>
              <w:rPr>
                <w:noProof/>
                <w:webHidden/>
              </w:rPr>
              <w:fldChar w:fldCharType="separate"/>
            </w:r>
            <w:r>
              <w:rPr>
                <w:noProof/>
                <w:webHidden/>
              </w:rPr>
              <w:t>5</w:t>
            </w:r>
            <w:r>
              <w:rPr>
                <w:noProof/>
                <w:webHidden/>
              </w:rPr>
              <w:fldChar w:fldCharType="end"/>
            </w:r>
          </w:hyperlink>
        </w:p>
        <w:p w:rsidR="00920831" w:rsidRDefault="00920831">
          <w:pPr>
            <w:pStyle w:val="TOC1"/>
            <w:tabs>
              <w:tab w:val="left" w:pos="2133"/>
            </w:tabs>
            <w:rPr>
              <w:rFonts w:asciiTheme="minorHAnsi" w:eastAsiaTheme="minorEastAsia" w:hAnsiTheme="minorHAnsi" w:cstheme="minorBidi"/>
              <w:noProof/>
              <w:sz w:val="22"/>
              <w:szCs w:val="22"/>
              <w:lang w:eastAsia="ja-JP"/>
            </w:rPr>
          </w:pPr>
          <w:hyperlink w:anchor="_Toc12792610" w:history="1">
            <w:r w:rsidRPr="00CD2B44">
              <w:rPr>
                <w:rStyle w:val="Hyperlink"/>
                <w:noProof/>
              </w:rPr>
              <w:t>Chương 1 .</w:t>
            </w:r>
            <w:r>
              <w:rPr>
                <w:rFonts w:asciiTheme="minorHAnsi" w:eastAsiaTheme="minorEastAsia" w:hAnsiTheme="minorHAnsi" w:cstheme="minorBidi"/>
                <w:noProof/>
                <w:sz w:val="22"/>
                <w:szCs w:val="22"/>
                <w:lang w:eastAsia="ja-JP"/>
              </w:rPr>
              <w:tab/>
            </w:r>
            <w:r w:rsidRPr="00CD2B44">
              <w:rPr>
                <w:rStyle w:val="Hyperlink"/>
                <w:noProof/>
              </w:rPr>
              <w:t>TỔNG QUAN</w:t>
            </w:r>
            <w:r>
              <w:rPr>
                <w:noProof/>
                <w:webHidden/>
              </w:rPr>
              <w:tab/>
            </w:r>
            <w:r>
              <w:rPr>
                <w:noProof/>
                <w:webHidden/>
              </w:rPr>
              <w:fldChar w:fldCharType="begin"/>
            </w:r>
            <w:r>
              <w:rPr>
                <w:noProof/>
                <w:webHidden/>
              </w:rPr>
              <w:instrText xml:space="preserve"> PAGEREF _Toc12792610 \h </w:instrText>
            </w:r>
            <w:r>
              <w:rPr>
                <w:noProof/>
                <w:webHidden/>
              </w:rPr>
            </w:r>
            <w:r>
              <w:rPr>
                <w:noProof/>
                <w:webHidden/>
              </w:rPr>
              <w:fldChar w:fldCharType="separate"/>
            </w:r>
            <w:r>
              <w:rPr>
                <w:noProof/>
                <w:webHidden/>
              </w:rPr>
              <w:t>7</w:t>
            </w:r>
            <w:r>
              <w:rPr>
                <w:noProof/>
                <w:webHidden/>
              </w:rPr>
              <w:fldChar w:fldCharType="end"/>
            </w:r>
          </w:hyperlink>
        </w:p>
        <w:p w:rsidR="00920831" w:rsidRDefault="00920831">
          <w:pPr>
            <w:pStyle w:val="TOC2"/>
            <w:tabs>
              <w:tab w:val="left" w:pos="1440"/>
            </w:tabs>
            <w:rPr>
              <w:rFonts w:asciiTheme="minorHAnsi" w:eastAsiaTheme="minorEastAsia" w:hAnsiTheme="minorHAnsi" w:cstheme="minorBidi"/>
              <w:noProof/>
              <w:sz w:val="22"/>
              <w:szCs w:val="22"/>
              <w:lang w:eastAsia="ja-JP"/>
            </w:rPr>
          </w:pPr>
          <w:hyperlink w:anchor="_Toc12792611" w:history="1">
            <w:r w:rsidRPr="00CD2B44">
              <w:rPr>
                <w:rStyle w:val="Hyperlink"/>
                <w:noProof/>
              </w:rPr>
              <w:t>1.1</w:t>
            </w:r>
            <w:r>
              <w:rPr>
                <w:rFonts w:asciiTheme="minorHAnsi" w:eastAsiaTheme="minorEastAsia" w:hAnsiTheme="minorHAnsi" w:cstheme="minorBidi"/>
                <w:noProof/>
                <w:sz w:val="22"/>
                <w:szCs w:val="22"/>
                <w:lang w:eastAsia="ja-JP"/>
              </w:rPr>
              <w:tab/>
            </w:r>
            <w:r w:rsidRPr="00CD2B44">
              <w:rPr>
                <w:rStyle w:val="Hyperlink"/>
                <w:noProof/>
              </w:rPr>
              <w:t>Giới thiệu Unity</w:t>
            </w:r>
            <w:r>
              <w:rPr>
                <w:noProof/>
                <w:webHidden/>
              </w:rPr>
              <w:tab/>
            </w:r>
            <w:r>
              <w:rPr>
                <w:noProof/>
                <w:webHidden/>
              </w:rPr>
              <w:fldChar w:fldCharType="begin"/>
            </w:r>
            <w:r>
              <w:rPr>
                <w:noProof/>
                <w:webHidden/>
              </w:rPr>
              <w:instrText xml:space="preserve"> PAGEREF _Toc12792611 \h </w:instrText>
            </w:r>
            <w:r>
              <w:rPr>
                <w:noProof/>
                <w:webHidden/>
              </w:rPr>
            </w:r>
            <w:r>
              <w:rPr>
                <w:noProof/>
                <w:webHidden/>
              </w:rPr>
              <w:fldChar w:fldCharType="separate"/>
            </w:r>
            <w:r>
              <w:rPr>
                <w:noProof/>
                <w:webHidden/>
              </w:rPr>
              <w:t>7</w:t>
            </w:r>
            <w:r>
              <w:rPr>
                <w:noProof/>
                <w:webHidden/>
              </w:rPr>
              <w:fldChar w:fldCharType="end"/>
            </w:r>
          </w:hyperlink>
        </w:p>
        <w:p w:rsidR="00920831" w:rsidRDefault="00920831">
          <w:pPr>
            <w:pStyle w:val="TOC2"/>
            <w:tabs>
              <w:tab w:val="left" w:pos="1440"/>
            </w:tabs>
            <w:rPr>
              <w:rFonts w:asciiTheme="minorHAnsi" w:eastAsiaTheme="minorEastAsia" w:hAnsiTheme="minorHAnsi" w:cstheme="minorBidi"/>
              <w:noProof/>
              <w:sz w:val="22"/>
              <w:szCs w:val="22"/>
              <w:lang w:eastAsia="ja-JP"/>
            </w:rPr>
          </w:pPr>
          <w:hyperlink w:anchor="_Toc12792612" w:history="1">
            <w:r w:rsidRPr="00CD2B44">
              <w:rPr>
                <w:rStyle w:val="Hyperlink"/>
                <w:noProof/>
              </w:rPr>
              <w:t>1.2</w:t>
            </w:r>
            <w:r>
              <w:rPr>
                <w:rFonts w:asciiTheme="minorHAnsi" w:eastAsiaTheme="minorEastAsia" w:hAnsiTheme="minorHAnsi" w:cstheme="minorBidi"/>
                <w:noProof/>
                <w:sz w:val="22"/>
                <w:szCs w:val="22"/>
                <w:lang w:eastAsia="ja-JP"/>
              </w:rPr>
              <w:tab/>
            </w:r>
            <w:r w:rsidRPr="00CD2B44">
              <w:rPr>
                <w:rStyle w:val="Hyperlink"/>
                <w:noProof/>
              </w:rPr>
              <w:t>Mục tiêu đề tài</w:t>
            </w:r>
            <w:r>
              <w:rPr>
                <w:noProof/>
                <w:webHidden/>
              </w:rPr>
              <w:tab/>
            </w:r>
            <w:r>
              <w:rPr>
                <w:noProof/>
                <w:webHidden/>
              </w:rPr>
              <w:fldChar w:fldCharType="begin"/>
            </w:r>
            <w:r>
              <w:rPr>
                <w:noProof/>
                <w:webHidden/>
              </w:rPr>
              <w:instrText xml:space="preserve"> PAGEREF _Toc12792612 \h </w:instrText>
            </w:r>
            <w:r>
              <w:rPr>
                <w:noProof/>
                <w:webHidden/>
              </w:rPr>
            </w:r>
            <w:r>
              <w:rPr>
                <w:noProof/>
                <w:webHidden/>
              </w:rPr>
              <w:fldChar w:fldCharType="separate"/>
            </w:r>
            <w:r>
              <w:rPr>
                <w:noProof/>
                <w:webHidden/>
              </w:rPr>
              <w:t>8</w:t>
            </w:r>
            <w:r>
              <w:rPr>
                <w:noProof/>
                <w:webHidden/>
              </w:rPr>
              <w:fldChar w:fldCharType="end"/>
            </w:r>
          </w:hyperlink>
        </w:p>
        <w:p w:rsidR="00920831" w:rsidRDefault="00920831">
          <w:pPr>
            <w:pStyle w:val="TOC2"/>
            <w:tabs>
              <w:tab w:val="left" w:pos="1440"/>
            </w:tabs>
            <w:rPr>
              <w:rFonts w:asciiTheme="minorHAnsi" w:eastAsiaTheme="minorEastAsia" w:hAnsiTheme="minorHAnsi" w:cstheme="minorBidi"/>
              <w:noProof/>
              <w:sz w:val="22"/>
              <w:szCs w:val="22"/>
              <w:lang w:eastAsia="ja-JP"/>
            </w:rPr>
          </w:pPr>
          <w:hyperlink w:anchor="_Toc12792613" w:history="1">
            <w:r w:rsidRPr="00CD2B44">
              <w:rPr>
                <w:rStyle w:val="Hyperlink"/>
                <w:noProof/>
              </w:rPr>
              <w:t>1.3</w:t>
            </w:r>
            <w:r>
              <w:rPr>
                <w:rFonts w:asciiTheme="minorHAnsi" w:eastAsiaTheme="minorEastAsia" w:hAnsiTheme="minorHAnsi" w:cstheme="minorBidi"/>
                <w:noProof/>
                <w:sz w:val="22"/>
                <w:szCs w:val="22"/>
                <w:lang w:eastAsia="ja-JP"/>
              </w:rPr>
              <w:tab/>
            </w:r>
            <w:r w:rsidRPr="00CD2B44">
              <w:rPr>
                <w:rStyle w:val="Hyperlink"/>
                <w:noProof/>
              </w:rPr>
              <w:t>Kế hoạch thực hiện</w:t>
            </w:r>
            <w:r>
              <w:rPr>
                <w:noProof/>
                <w:webHidden/>
              </w:rPr>
              <w:tab/>
            </w:r>
            <w:r>
              <w:rPr>
                <w:noProof/>
                <w:webHidden/>
              </w:rPr>
              <w:fldChar w:fldCharType="begin"/>
            </w:r>
            <w:r>
              <w:rPr>
                <w:noProof/>
                <w:webHidden/>
              </w:rPr>
              <w:instrText xml:space="preserve"> PAGEREF _Toc12792613 \h </w:instrText>
            </w:r>
            <w:r>
              <w:rPr>
                <w:noProof/>
                <w:webHidden/>
              </w:rPr>
            </w:r>
            <w:r>
              <w:rPr>
                <w:noProof/>
                <w:webHidden/>
              </w:rPr>
              <w:fldChar w:fldCharType="separate"/>
            </w:r>
            <w:r>
              <w:rPr>
                <w:noProof/>
                <w:webHidden/>
              </w:rPr>
              <w:t>8</w:t>
            </w:r>
            <w:r>
              <w:rPr>
                <w:noProof/>
                <w:webHidden/>
              </w:rPr>
              <w:fldChar w:fldCharType="end"/>
            </w:r>
          </w:hyperlink>
        </w:p>
        <w:p w:rsidR="00920831" w:rsidRDefault="00920831">
          <w:pPr>
            <w:pStyle w:val="TOC1"/>
            <w:tabs>
              <w:tab w:val="left" w:pos="2133"/>
            </w:tabs>
            <w:rPr>
              <w:rFonts w:asciiTheme="minorHAnsi" w:eastAsiaTheme="minorEastAsia" w:hAnsiTheme="minorHAnsi" w:cstheme="minorBidi"/>
              <w:noProof/>
              <w:sz w:val="22"/>
              <w:szCs w:val="22"/>
              <w:lang w:eastAsia="ja-JP"/>
            </w:rPr>
          </w:pPr>
          <w:hyperlink w:anchor="_Toc12792614" w:history="1">
            <w:r w:rsidRPr="00CD2B44">
              <w:rPr>
                <w:rStyle w:val="Hyperlink"/>
                <w:noProof/>
              </w:rPr>
              <w:t>Chương 2 .</w:t>
            </w:r>
            <w:r>
              <w:rPr>
                <w:rFonts w:asciiTheme="minorHAnsi" w:eastAsiaTheme="minorEastAsia" w:hAnsiTheme="minorHAnsi" w:cstheme="minorBidi"/>
                <w:noProof/>
                <w:sz w:val="22"/>
                <w:szCs w:val="22"/>
                <w:lang w:eastAsia="ja-JP"/>
              </w:rPr>
              <w:tab/>
            </w:r>
            <w:r w:rsidRPr="00CD2B44">
              <w:rPr>
                <w:rStyle w:val="Hyperlink"/>
                <w:noProof/>
              </w:rPr>
              <w:t>CƠ SỞ GAME ENGINE</w:t>
            </w:r>
            <w:r>
              <w:rPr>
                <w:noProof/>
                <w:webHidden/>
              </w:rPr>
              <w:tab/>
            </w:r>
            <w:r>
              <w:rPr>
                <w:noProof/>
                <w:webHidden/>
              </w:rPr>
              <w:fldChar w:fldCharType="begin"/>
            </w:r>
            <w:r>
              <w:rPr>
                <w:noProof/>
                <w:webHidden/>
              </w:rPr>
              <w:instrText xml:space="preserve"> PAGEREF _Toc12792614 \h </w:instrText>
            </w:r>
            <w:r>
              <w:rPr>
                <w:noProof/>
                <w:webHidden/>
              </w:rPr>
            </w:r>
            <w:r>
              <w:rPr>
                <w:noProof/>
                <w:webHidden/>
              </w:rPr>
              <w:fldChar w:fldCharType="separate"/>
            </w:r>
            <w:r>
              <w:rPr>
                <w:noProof/>
                <w:webHidden/>
              </w:rPr>
              <w:t>9</w:t>
            </w:r>
            <w:r>
              <w:rPr>
                <w:noProof/>
                <w:webHidden/>
              </w:rPr>
              <w:fldChar w:fldCharType="end"/>
            </w:r>
          </w:hyperlink>
        </w:p>
        <w:p w:rsidR="00920831" w:rsidRDefault="00920831">
          <w:pPr>
            <w:pStyle w:val="TOC2"/>
            <w:tabs>
              <w:tab w:val="left" w:pos="1440"/>
            </w:tabs>
            <w:rPr>
              <w:rFonts w:asciiTheme="minorHAnsi" w:eastAsiaTheme="minorEastAsia" w:hAnsiTheme="minorHAnsi" w:cstheme="minorBidi"/>
              <w:noProof/>
              <w:sz w:val="22"/>
              <w:szCs w:val="22"/>
              <w:lang w:eastAsia="ja-JP"/>
            </w:rPr>
          </w:pPr>
          <w:hyperlink w:anchor="_Toc12792615" w:history="1">
            <w:r w:rsidRPr="00CD2B44">
              <w:rPr>
                <w:rStyle w:val="Hyperlink"/>
                <w:noProof/>
              </w:rPr>
              <w:t>2.1</w:t>
            </w:r>
            <w:r>
              <w:rPr>
                <w:rFonts w:asciiTheme="minorHAnsi" w:eastAsiaTheme="minorEastAsia" w:hAnsiTheme="minorHAnsi" w:cstheme="minorBidi"/>
                <w:noProof/>
                <w:sz w:val="22"/>
                <w:szCs w:val="22"/>
                <w:lang w:eastAsia="ja-JP"/>
              </w:rPr>
              <w:tab/>
            </w:r>
            <w:r w:rsidRPr="00CD2B44">
              <w:rPr>
                <w:rStyle w:val="Hyperlink"/>
                <w:noProof/>
              </w:rPr>
              <w:t>Kiến trúc tổng quan</w:t>
            </w:r>
            <w:r>
              <w:rPr>
                <w:noProof/>
                <w:webHidden/>
              </w:rPr>
              <w:tab/>
            </w:r>
            <w:r>
              <w:rPr>
                <w:noProof/>
                <w:webHidden/>
              </w:rPr>
              <w:fldChar w:fldCharType="begin"/>
            </w:r>
            <w:r>
              <w:rPr>
                <w:noProof/>
                <w:webHidden/>
              </w:rPr>
              <w:instrText xml:space="preserve"> PAGEREF _Toc12792615 \h </w:instrText>
            </w:r>
            <w:r>
              <w:rPr>
                <w:noProof/>
                <w:webHidden/>
              </w:rPr>
            </w:r>
            <w:r>
              <w:rPr>
                <w:noProof/>
                <w:webHidden/>
              </w:rPr>
              <w:fldChar w:fldCharType="separate"/>
            </w:r>
            <w:r>
              <w:rPr>
                <w:noProof/>
                <w:webHidden/>
              </w:rPr>
              <w:t>9</w:t>
            </w:r>
            <w:r>
              <w:rPr>
                <w:noProof/>
                <w:webHidden/>
              </w:rPr>
              <w:fldChar w:fldCharType="end"/>
            </w:r>
          </w:hyperlink>
        </w:p>
        <w:p w:rsidR="00920831" w:rsidRDefault="00920831">
          <w:pPr>
            <w:pStyle w:val="TOC2"/>
            <w:tabs>
              <w:tab w:val="left" w:pos="1440"/>
            </w:tabs>
            <w:rPr>
              <w:rFonts w:asciiTheme="minorHAnsi" w:eastAsiaTheme="minorEastAsia" w:hAnsiTheme="minorHAnsi" w:cstheme="minorBidi"/>
              <w:noProof/>
              <w:sz w:val="22"/>
              <w:szCs w:val="22"/>
              <w:lang w:eastAsia="ja-JP"/>
            </w:rPr>
          </w:pPr>
          <w:hyperlink w:anchor="_Toc12792616" w:history="1">
            <w:r w:rsidRPr="00CD2B44">
              <w:rPr>
                <w:rStyle w:val="Hyperlink"/>
                <w:rFonts w:eastAsia="Arial"/>
                <w:noProof/>
              </w:rPr>
              <w:t>2.2</w:t>
            </w:r>
            <w:r>
              <w:rPr>
                <w:rFonts w:asciiTheme="minorHAnsi" w:eastAsiaTheme="minorEastAsia" w:hAnsiTheme="minorHAnsi" w:cstheme="minorBidi"/>
                <w:noProof/>
                <w:sz w:val="22"/>
                <w:szCs w:val="22"/>
                <w:lang w:eastAsia="ja-JP"/>
              </w:rPr>
              <w:tab/>
            </w:r>
            <w:r w:rsidRPr="00CD2B44">
              <w:rPr>
                <w:rStyle w:val="Hyperlink"/>
                <w:rFonts w:eastAsia="Arial"/>
                <w:noProof/>
              </w:rPr>
              <w:t>Các đặc điểm và tính năng của Unity</w:t>
            </w:r>
            <w:r>
              <w:rPr>
                <w:noProof/>
                <w:webHidden/>
              </w:rPr>
              <w:tab/>
            </w:r>
            <w:r>
              <w:rPr>
                <w:noProof/>
                <w:webHidden/>
              </w:rPr>
              <w:fldChar w:fldCharType="begin"/>
            </w:r>
            <w:r>
              <w:rPr>
                <w:noProof/>
                <w:webHidden/>
              </w:rPr>
              <w:instrText xml:space="preserve"> PAGEREF _Toc12792616 \h </w:instrText>
            </w:r>
            <w:r>
              <w:rPr>
                <w:noProof/>
                <w:webHidden/>
              </w:rPr>
            </w:r>
            <w:r>
              <w:rPr>
                <w:noProof/>
                <w:webHidden/>
              </w:rPr>
              <w:fldChar w:fldCharType="separate"/>
            </w:r>
            <w:r>
              <w:rPr>
                <w:noProof/>
                <w:webHidden/>
              </w:rPr>
              <w:t>10</w:t>
            </w:r>
            <w:r>
              <w:rPr>
                <w:noProof/>
                <w:webHidden/>
              </w:rPr>
              <w:fldChar w:fldCharType="end"/>
            </w:r>
          </w:hyperlink>
        </w:p>
        <w:p w:rsidR="00920831" w:rsidRDefault="00920831">
          <w:pPr>
            <w:pStyle w:val="TOC3"/>
            <w:tabs>
              <w:tab w:val="left" w:pos="1920"/>
            </w:tabs>
            <w:rPr>
              <w:rFonts w:asciiTheme="minorHAnsi" w:eastAsiaTheme="minorEastAsia" w:hAnsiTheme="minorHAnsi" w:cstheme="minorBidi"/>
              <w:noProof/>
              <w:sz w:val="22"/>
              <w:szCs w:val="22"/>
              <w:lang w:eastAsia="ja-JP"/>
            </w:rPr>
          </w:pPr>
          <w:hyperlink w:anchor="_Toc12792617" w:history="1">
            <w:r w:rsidRPr="00CD2B44">
              <w:rPr>
                <w:rStyle w:val="Hyperlink"/>
                <w:noProof/>
              </w:rPr>
              <w:t>2.2.1</w:t>
            </w:r>
            <w:r>
              <w:rPr>
                <w:rFonts w:asciiTheme="minorHAnsi" w:eastAsiaTheme="minorEastAsia" w:hAnsiTheme="minorHAnsi" w:cstheme="minorBidi"/>
                <w:noProof/>
                <w:sz w:val="22"/>
                <w:szCs w:val="22"/>
                <w:lang w:eastAsia="ja-JP"/>
              </w:rPr>
              <w:tab/>
            </w:r>
            <w:r w:rsidRPr="00CD2B44">
              <w:rPr>
                <w:rStyle w:val="Hyperlink"/>
                <w:noProof/>
              </w:rPr>
              <w:t>Rendering (kết xuất hình ảnh)</w:t>
            </w:r>
            <w:r>
              <w:rPr>
                <w:noProof/>
                <w:webHidden/>
              </w:rPr>
              <w:tab/>
            </w:r>
            <w:r>
              <w:rPr>
                <w:noProof/>
                <w:webHidden/>
              </w:rPr>
              <w:fldChar w:fldCharType="begin"/>
            </w:r>
            <w:r>
              <w:rPr>
                <w:noProof/>
                <w:webHidden/>
              </w:rPr>
              <w:instrText xml:space="preserve"> PAGEREF _Toc12792617 \h </w:instrText>
            </w:r>
            <w:r>
              <w:rPr>
                <w:noProof/>
                <w:webHidden/>
              </w:rPr>
            </w:r>
            <w:r>
              <w:rPr>
                <w:noProof/>
                <w:webHidden/>
              </w:rPr>
              <w:fldChar w:fldCharType="separate"/>
            </w:r>
            <w:r>
              <w:rPr>
                <w:noProof/>
                <w:webHidden/>
              </w:rPr>
              <w:t>10</w:t>
            </w:r>
            <w:r>
              <w:rPr>
                <w:noProof/>
                <w:webHidden/>
              </w:rPr>
              <w:fldChar w:fldCharType="end"/>
            </w:r>
          </w:hyperlink>
        </w:p>
        <w:p w:rsidR="00920831" w:rsidRDefault="00920831">
          <w:pPr>
            <w:pStyle w:val="TOC3"/>
            <w:tabs>
              <w:tab w:val="left" w:pos="1920"/>
            </w:tabs>
            <w:rPr>
              <w:rFonts w:asciiTheme="minorHAnsi" w:eastAsiaTheme="minorEastAsia" w:hAnsiTheme="minorHAnsi" w:cstheme="minorBidi"/>
              <w:noProof/>
              <w:sz w:val="22"/>
              <w:szCs w:val="22"/>
              <w:lang w:eastAsia="ja-JP"/>
            </w:rPr>
          </w:pPr>
          <w:hyperlink w:anchor="_Toc12792618" w:history="1">
            <w:r w:rsidRPr="00CD2B44">
              <w:rPr>
                <w:rStyle w:val="Hyperlink"/>
                <w:noProof/>
              </w:rPr>
              <w:t>2.2.2</w:t>
            </w:r>
            <w:r>
              <w:rPr>
                <w:rFonts w:asciiTheme="minorHAnsi" w:eastAsiaTheme="minorEastAsia" w:hAnsiTheme="minorHAnsi" w:cstheme="minorBidi"/>
                <w:noProof/>
                <w:sz w:val="22"/>
                <w:szCs w:val="22"/>
                <w:lang w:eastAsia="ja-JP"/>
              </w:rPr>
              <w:tab/>
            </w:r>
            <w:r w:rsidRPr="00CD2B44">
              <w:rPr>
                <w:rStyle w:val="Hyperlink"/>
                <w:rFonts w:eastAsia="Arial"/>
                <w:noProof/>
              </w:rPr>
              <w:t>Lighting (ánh sáng)</w:t>
            </w:r>
            <w:r>
              <w:rPr>
                <w:noProof/>
                <w:webHidden/>
              </w:rPr>
              <w:tab/>
            </w:r>
            <w:r>
              <w:rPr>
                <w:noProof/>
                <w:webHidden/>
              </w:rPr>
              <w:fldChar w:fldCharType="begin"/>
            </w:r>
            <w:r>
              <w:rPr>
                <w:noProof/>
                <w:webHidden/>
              </w:rPr>
              <w:instrText xml:space="preserve"> PAGEREF _Toc12792618 \h </w:instrText>
            </w:r>
            <w:r>
              <w:rPr>
                <w:noProof/>
                <w:webHidden/>
              </w:rPr>
            </w:r>
            <w:r>
              <w:rPr>
                <w:noProof/>
                <w:webHidden/>
              </w:rPr>
              <w:fldChar w:fldCharType="separate"/>
            </w:r>
            <w:r>
              <w:rPr>
                <w:noProof/>
                <w:webHidden/>
              </w:rPr>
              <w:t>11</w:t>
            </w:r>
            <w:r>
              <w:rPr>
                <w:noProof/>
                <w:webHidden/>
              </w:rPr>
              <w:fldChar w:fldCharType="end"/>
            </w:r>
          </w:hyperlink>
        </w:p>
        <w:p w:rsidR="00920831" w:rsidRDefault="00920831">
          <w:pPr>
            <w:pStyle w:val="TOC3"/>
            <w:tabs>
              <w:tab w:val="left" w:pos="1920"/>
            </w:tabs>
            <w:rPr>
              <w:rFonts w:asciiTheme="minorHAnsi" w:eastAsiaTheme="minorEastAsia" w:hAnsiTheme="minorHAnsi" w:cstheme="minorBidi"/>
              <w:noProof/>
              <w:sz w:val="22"/>
              <w:szCs w:val="22"/>
              <w:lang w:eastAsia="ja-JP"/>
            </w:rPr>
          </w:pPr>
          <w:hyperlink w:anchor="_Toc12792619" w:history="1">
            <w:r w:rsidRPr="00CD2B44">
              <w:rPr>
                <w:rStyle w:val="Hyperlink"/>
                <w:noProof/>
              </w:rPr>
              <w:t>2.2.3</w:t>
            </w:r>
            <w:r>
              <w:rPr>
                <w:rFonts w:asciiTheme="minorHAnsi" w:eastAsiaTheme="minorEastAsia" w:hAnsiTheme="minorHAnsi" w:cstheme="minorBidi"/>
                <w:noProof/>
                <w:sz w:val="22"/>
                <w:szCs w:val="22"/>
                <w:lang w:eastAsia="ja-JP"/>
              </w:rPr>
              <w:tab/>
            </w:r>
            <w:r w:rsidRPr="00CD2B44">
              <w:rPr>
                <w:rStyle w:val="Hyperlink"/>
                <w:noProof/>
              </w:rPr>
              <w:t>Terrains (địa hình)</w:t>
            </w:r>
            <w:r>
              <w:rPr>
                <w:noProof/>
                <w:webHidden/>
              </w:rPr>
              <w:tab/>
            </w:r>
            <w:r>
              <w:rPr>
                <w:noProof/>
                <w:webHidden/>
              </w:rPr>
              <w:fldChar w:fldCharType="begin"/>
            </w:r>
            <w:r>
              <w:rPr>
                <w:noProof/>
                <w:webHidden/>
              </w:rPr>
              <w:instrText xml:space="preserve"> PAGEREF _Toc12792619 \h </w:instrText>
            </w:r>
            <w:r>
              <w:rPr>
                <w:noProof/>
                <w:webHidden/>
              </w:rPr>
            </w:r>
            <w:r>
              <w:rPr>
                <w:noProof/>
                <w:webHidden/>
              </w:rPr>
              <w:fldChar w:fldCharType="separate"/>
            </w:r>
            <w:r>
              <w:rPr>
                <w:noProof/>
                <w:webHidden/>
              </w:rPr>
              <w:t>11</w:t>
            </w:r>
            <w:r>
              <w:rPr>
                <w:noProof/>
                <w:webHidden/>
              </w:rPr>
              <w:fldChar w:fldCharType="end"/>
            </w:r>
          </w:hyperlink>
        </w:p>
        <w:p w:rsidR="00920831" w:rsidRDefault="00920831">
          <w:pPr>
            <w:pStyle w:val="TOC3"/>
            <w:tabs>
              <w:tab w:val="left" w:pos="1920"/>
            </w:tabs>
            <w:rPr>
              <w:rFonts w:asciiTheme="minorHAnsi" w:eastAsiaTheme="minorEastAsia" w:hAnsiTheme="minorHAnsi" w:cstheme="minorBidi"/>
              <w:noProof/>
              <w:sz w:val="22"/>
              <w:szCs w:val="22"/>
              <w:lang w:eastAsia="ja-JP"/>
            </w:rPr>
          </w:pPr>
          <w:hyperlink w:anchor="_Toc12792620" w:history="1">
            <w:r w:rsidRPr="00CD2B44">
              <w:rPr>
                <w:rStyle w:val="Hyperlink"/>
                <w:noProof/>
              </w:rPr>
              <w:t>2.2.4</w:t>
            </w:r>
            <w:r>
              <w:rPr>
                <w:rFonts w:asciiTheme="minorHAnsi" w:eastAsiaTheme="minorEastAsia" w:hAnsiTheme="minorHAnsi" w:cstheme="minorBidi"/>
                <w:noProof/>
                <w:sz w:val="22"/>
                <w:szCs w:val="22"/>
                <w:lang w:eastAsia="ja-JP"/>
              </w:rPr>
              <w:tab/>
            </w:r>
            <w:r w:rsidRPr="00CD2B44">
              <w:rPr>
                <w:rStyle w:val="Hyperlink"/>
                <w:noProof/>
              </w:rPr>
              <w:t>Substances (Texture thông minh)</w:t>
            </w:r>
            <w:r>
              <w:rPr>
                <w:noProof/>
                <w:webHidden/>
              </w:rPr>
              <w:tab/>
            </w:r>
            <w:r>
              <w:rPr>
                <w:noProof/>
                <w:webHidden/>
              </w:rPr>
              <w:fldChar w:fldCharType="begin"/>
            </w:r>
            <w:r>
              <w:rPr>
                <w:noProof/>
                <w:webHidden/>
              </w:rPr>
              <w:instrText xml:space="preserve"> PAGEREF _Toc12792620 \h </w:instrText>
            </w:r>
            <w:r>
              <w:rPr>
                <w:noProof/>
                <w:webHidden/>
              </w:rPr>
            </w:r>
            <w:r>
              <w:rPr>
                <w:noProof/>
                <w:webHidden/>
              </w:rPr>
              <w:fldChar w:fldCharType="separate"/>
            </w:r>
            <w:r>
              <w:rPr>
                <w:noProof/>
                <w:webHidden/>
              </w:rPr>
              <w:t>11</w:t>
            </w:r>
            <w:r>
              <w:rPr>
                <w:noProof/>
                <w:webHidden/>
              </w:rPr>
              <w:fldChar w:fldCharType="end"/>
            </w:r>
          </w:hyperlink>
        </w:p>
        <w:p w:rsidR="00920831" w:rsidRDefault="00920831">
          <w:pPr>
            <w:pStyle w:val="TOC3"/>
            <w:tabs>
              <w:tab w:val="left" w:pos="1920"/>
            </w:tabs>
            <w:rPr>
              <w:rFonts w:asciiTheme="minorHAnsi" w:eastAsiaTheme="minorEastAsia" w:hAnsiTheme="minorHAnsi" w:cstheme="minorBidi"/>
              <w:noProof/>
              <w:sz w:val="22"/>
              <w:szCs w:val="22"/>
              <w:lang w:eastAsia="ja-JP"/>
            </w:rPr>
          </w:pPr>
          <w:hyperlink w:anchor="_Toc12792621" w:history="1">
            <w:r w:rsidRPr="00CD2B44">
              <w:rPr>
                <w:rStyle w:val="Hyperlink"/>
                <w:noProof/>
              </w:rPr>
              <w:t>2.2.5</w:t>
            </w:r>
            <w:r>
              <w:rPr>
                <w:rFonts w:asciiTheme="minorHAnsi" w:eastAsiaTheme="minorEastAsia" w:hAnsiTheme="minorHAnsi" w:cstheme="minorBidi"/>
                <w:noProof/>
                <w:sz w:val="22"/>
                <w:szCs w:val="22"/>
                <w:lang w:eastAsia="ja-JP"/>
              </w:rPr>
              <w:tab/>
            </w:r>
            <w:r w:rsidRPr="00CD2B44">
              <w:rPr>
                <w:rStyle w:val="Hyperlink"/>
                <w:rFonts w:eastAsia="Arial"/>
                <w:noProof/>
              </w:rPr>
              <w:t>Physics (vật lí)</w:t>
            </w:r>
            <w:r>
              <w:rPr>
                <w:noProof/>
                <w:webHidden/>
              </w:rPr>
              <w:tab/>
            </w:r>
            <w:r>
              <w:rPr>
                <w:noProof/>
                <w:webHidden/>
              </w:rPr>
              <w:fldChar w:fldCharType="begin"/>
            </w:r>
            <w:r>
              <w:rPr>
                <w:noProof/>
                <w:webHidden/>
              </w:rPr>
              <w:instrText xml:space="preserve"> PAGEREF _Toc12792621 \h </w:instrText>
            </w:r>
            <w:r>
              <w:rPr>
                <w:noProof/>
                <w:webHidden/>
              </w:rPr>
            </w:r>
            <w:r>
              <w:rPr>
                <w:noProof/>
                <w:webHidden/>
              </w:rPr>
              <w:fldChar w:fldCharType="separate"/>
            </w:r>
            <w:r>
              <w:rPr>
                <w:noProof/>
                <w:webHidden/>
              </w:rPr>
              <w:t>12</w:t>
            </w:r>
            <w:r>
              <w:rPr>
                <w:noProof/>
                <w:webHidden/>
              </w:rPr>
              <w:fldChar w:fldCharType="end"/>
            </w:r>
          </w:hyperlink>
        </w:p>
        <w:p w:rsidR="00920831" w:rsidRDefault="00920831">
          <w:pPr>
            <w:pStyle w:val="TOC3"/>
            <w:tabs>
              <w:tab w:val="left" w:pos="1920"/>
            </w:tabs>
            <w:rPr>
              <w:rFonts w:asciiTheme="minorHAnsi" w:eastAsiaTheme="minorEastAsia" w:hAnsiTheme="minorHAnsi" w:cstheme="minorBidi"/>
              <w:noProof/>
              <w:sz w:val="22"/>
              <w:szCs w:val="22"/>
              <w:lang w:eastAsia="ja-JP"/>
            </w:rPr>
          </w:pPr>
          <w:hyperlink w:anchor="_Toc12792622" w:history="1">
            <w:r w:rsidRPr="00CD2B44">
              <w:rPr>
                <w:rStyle w:val="Hyperlink"/>
                <w:noProof/>
              </w:rPr>
              <w:t>2.2.6</w:t>
            </w:r>
            <w:r>
              <w:rPr>
                <w:rFonts w:asciiTheme="minorHAnsi" w:eastAsiaTheme="minorEastAsia" w:hAnsiTheme="minorHAnsi" w:cstheme="minorBidi"/>
                <w:noProof/>
                <w:sz w:val="22"/>
                <w:szCs w:val="22"/>
                <w:lang w:eastAsia="ja-JP"/>
              </w:rPr>
              <w:tab/>
            </w:r>
            <w:r w:rsidRPr="00CD2B44">
              <w:rPr>
                <w:rStyle w:val="Hyperlink"/>
                <w:noProof/>
              </w:rPr>
              <w:t>Pathfinding (tìm đường)</w:t>
            </w:r>
            <w:r>
              <w:rPr>
                <w:noProof/>
                <w:webHidden/>
              </w:rPr>
              <w:tab/>
            </w:r>
            <w:r>
              <w:rPr>
                <w:noProof/>
                <w:webHidden/>
              </w:rPr>
              <w:fldChar w:fldCharType="begin"/>
            </w:r>
            <w:r>
              <w:rPr>
                <w:noProof/>
                <w:webHidden/>
              </w:rPr>
              <w:instrText xml:space="preserve"> PAGEREF _Toc12792622 \h </w:instrText>
            </w:r>
            <w:r>
              <w:rPr>
                <w:noProof/>
                <w:webHidden/>
              </w:rPr>
            </w:r>
            <w:r>
              <w:rPr>
                <w:noProof/>
                <w:webHidden/>
              </w:rPr>
              <w:fldChar w:fldCharType="separate"/>
            </w:r>
            <w:r>
              <w:rPr>
                <w:noProof/>
                <w:webHidden/>
              </w:rPr>
              <w:t>12</w:t>
            </w:r>
            <w:r>
              <w:rPr>
                <w:noProof/>
                <w:webHidden/>
              </w:rPr>
              <w:fldChar w:fldCharType="end"/>
            </w:r>
          </w:hyperlink>
        </w:p>
        <w:p w:rsidR="00920831" w:rsidRDefault="00920831">
          <w:pPr>
            <w:pStyle w:val="TOC3"/>
            <w:tabs>
              <w:tab w:val="left" w:pos="1920"/>
            </w:tabs>
            <w:rPr>
              <w:rFonts w:asciiTheme="minorHAnsi" w:eastAsiaTheme="minorEastAsia" w:hAnsiTheme="minorHAnsi" w:cstheme="minorBidi"/>
              <w:noProof/>
              <w:sz w:val="22"/>
              <w:szCs w:val="22"/>
              <w:lang w:eastAsia="ja-JP"/>
            </w:rPr>
          </w:pPr>
          <w:hyperlink w:anchor="_Toc12792623" w:history="1">
            <w:r w:rsidRPr="00CD2B44">
              <w:rPr>
                <w:rStyle w:val="Hyperlink"/>
                <w:noProof/>
              </w:rPr>
              <w:t>2.2.7</w:t>
            </w:r>
            <w:r>
              <w:rPr>
                <w:rFonts w:asciiTheme="minorHAnsi" w:eastAsiaTheme="minorEastAsia" w:hAnsiTheme="minorHAnsi" w:cstheme="minorBidi"/>
                <w:noProof/>
                <w:sz w:val="22"/>
                <w:szCs w:val="22"/>
                <w:lang w:eastAsia="ja-JP"/>
              </w:rPr>
              <w:tab/>
            </w:r>
            <w:r w:rsidRPr="00CD2B44">
              <w:rPr>
                <w:rStyle w:val="Hyperlink"/>
                <w:noProof/>
              </w:rPr>
              <w:t>Audio (âm thanh)</w:t>
            </w:r>
            <w:r>
              <w:rPr>
                <w:noProof/>
                <w:webHidden/>
              </w:rPr>
              <w:tab/>
            </w:r>
            <w:r>
              <w:rPr>
                <w:noProof/>
                <w:webHidden/>
              </w:rPr>
              <w:fldChar w:fldCharType="begin"/>
            </w:r>
            <w:r>
              <w:rPr>
                <w:noProof/>
                <w:webHidden/>
              </w:rPr>
              <w:instrText xml:space="preserve"> PAGEREF _Toc12792623 \h </w:instrText>
            </w:r>
            <w:r>
              <w:rPr>
                <w:noProof/>
                <w:webHidden/>
              </w:rPr>
            </w:r>
            <w:r>
              <w:rPr>
                <w:noProof/>
                <w:webHidden/>
              </w:rPr>
              <w:fldChar w:fldCharType="separate"/>
            </w:r>
            <w:r>
              <w:rPr>
                <w:noProof/>
                <w:webHidden/>
              </w:rPr>
              <w:t>12</w:t>
            </w:r>
            <w:r>
              <w:rPr>
                <w:noProof/>
                <w:webHidden/>
              </w:rPr>
              <w:fldChar w:fldCharType="end"/>
            </w:r>
          </w:hyperlink>
        </w:p>
        <w:p w:rsidR="00920831" w:rsidRDefault="00920831">
          <w:pPr>
            <w:pStyle w:val="TOC3"/>
            <w:tabs>
              <w:tab w:val="left" w:pos="1920"/>
            </w:tabs>
            <w:rPr>
              <w:rFonts w:asciiTheme="minorHAnsi" w:eastAsiaTheme="minorEastAsia" w:hAnsiTheme="minorHAnsi" w:cstheme="minorBidi"/>
              <w:noProof/>
              <w:sz w:val="22"/>
              <w:szCs w:val="22"/>
              <w:lang w:eastAsia="ja-JP"/>
            </w:rPr>
          </w:pPr>
          <w:hyperlink w:anchor="_Toc12792624" w:history="1">
            <w:r w:rsidRPr="00CD2B44">
              <w:rPr>
                <w:rStyle w:val="Hyperlink"/>
                <w:noProof/>
              </w:rPr>
              <w:t>2.2.8</w:t>
            </w:r>
            <w:r>
              <w:rPr>
                <w:rFonts w:asciiTheme="minorHAnsi" w:eastAsiaTheme="minorEastAsia" w:hAnsiTheme="minorHAnsi" w:cstheme="minorBidi"/>
                <w:noProof/>
                <w:sz w:val="22"/>
                <w:szCs w:val="22"/>
                <w:lang w:eastAsia="ja-JP"/>
              </w:rPr>
              <w:tab/>
            </w:r>
            <w:r w:rsidRPr="00CD2B44">
              <w:rPr>
                <w:rStyle w:val="Hyperlink"/>
                <w:rFonts w:eastAsia="Arial"/>
                <w:noProof/>
              </w:rPr>
              <w:t>Programming (lập trình)</w:t>
            </w:r>
            <w:r>
              <w:rPr>
                <w:noProof/>
                <w:webHidden/>
              </w:rPr>
              <w:tab/>
            </w:r>
            <w:r>
              <w:rPr>
                <w:noProof/>
                <w:webHidden/>
              </w:rPr>
              <w:fldChar w:fldCharType="begin"/>
            </w:r>
            <w:r>
              <w:rPr>
                <w:noProof/>
                <w:webHidden/>
              </w:rPr>
              <w:instrText xml:space="preserve"> PAGEREF _Toc12792624 \h </w:instrText>
            </w:r>
            <w:r>
              <w:rPr>
                <w:noProof/>
                <w:webHidden/>
              </w:rPr>
            </w:r>
            <w:r>
              <w:rPr>
                <w:noProof/>
                <w:webHidden/>
              </w:rPr>
              <w:fldChar w:fldCharType="separate"/>
            </w:r>
            <w:r>
              <w:rPr>
                <w:noProof/>
                <w:webHidden/>
              </w:rPr>
              <w:t>12</w:t>
            </w:r>
            <w:r>
              <w:rPr>
                <w:noProof/>
                <w:webHidden/>
              </w:rPr>
              <w:fldChar w:fldCharType="end"/>
            </w:r>
          </w:hyperlink>
        </w:p>
        <w:p w:rsidR="00920831" w:rsidRDefault="00920831">
          <w:pPr>
            <w:pStyle w:val="TOC3"/>
            <w:tabs>
              <w:tab w:val="left" w:pos="1920"/>
            </w:tabs>
            <w:rPr>
              <w:rFonts w:asciiTheme="minorHAnsi" w:eastAsiaTheme="minorEastAsia" w:hAnsiTheme="minorHAnsi" w:cstheme="minorBidi"/>
              <w:noProof/>
              <w:sz w:val="22"/>
              <w:szCs w:val="22"/>
              <w:lang w:eastAsia="ja-JP"/>
            </w:rPr>
          </w:pPr>
          <w:hyperlink w:anchor="_Toc12792625" w:history="1">
            <w:r w:rsidRPr="00CD2B44">
              <w:rPr>
                <w:rStyle w:val="Hyperlink"/>
                <w:noProof/>
              </w:rPr>
              <w:t>2.2.9</w:t>
            </w:r>
            <w:r>
              <w:rPr>
                <w:rFonts w:asciiTheme="minorHAnsi" w:eastAsiaTheme="minorEastAsia" w:hAnsiTheme="minorHAnsi" w:cstheme="minorBidi"/>
                <w:noProof/>
                <w:sz w:val="22"/>
                <w:szCs w:val="22"/>
                <w:lang w:eastAsia="ja-JP"/>
              </w:rPr>
              <w:tab/>
            </w:r>
            <w:r w:rsidRPr="00CD2B44">
              <w:rPr>
                <w:rStyle w:val="Hyperlink"/>
                <w:rFonts w:eastAsia="Arial"/>
                <w:noProof/>
              </w:rPr>
              <w:t>Networking</w:t>
            </w:r>
            <w:r>
              <w:rPr>
                <w:noProof/>
                <w:webHidden/>
              </w:rPr>
              <w:tab/>
            </w:r>
            <w:r>
              <w:rPr>
                <w:noProof/>
                <w:webHidden/>
              </w:rPr>
              <w:fldChar w:fldCharType="begin"/>
            </w:r>
            <w:r>
              <w:rPr>
                <w:noProof/>
                <w:webHidden/>
              </w:rPr>
              <w:instrText xml:space="preserve"> PAGEREF _Toc12792625 \h </w:instrText>
            </w:r>
            <w:r>
              <w:rPr>
                <w:noProof/>
                <w:webHidden/>
              </w:rPr>
            </w:r>
            <w:r>
              <w:rPr>
                <w:noProof/>
                <w:webHidden/>
              </w:rPr>
              <w:fldChar w:fldCharType="separate"/>
            </w:r>
            <w:r>
              <w:rPr>
                <w:noProof/>
                <w:webHidden/>
              </w:rPr>
              <w:t>13</w:t>
            </w:r>
            <w:r>
              <w:rPr>
                <w:noProof/>
                <w:webHidden/>
              </w:rPr>
              <w:fldChar w:fldCharType="end"/>
            </w:r>
          </w:hyperlink>
        </w:p>
        <w:p w:rsidR="00920831" w:rsidRDefault="00920831">
          <w:pPr>
            <w:pStyle w:val="TOC2"/>
            <w:tabs>
              <w:tab w:val="left" w:pos="1440"/>
            </w:tabs>
            <w:rPr>
              <w:rFonts w:asciiTheme="minorHAnsi" w:eastAsiaTheme="minorEastAsia" w:hAnsiTheme="minorHAnsi" w:cstheme="minorBidi"/>
              <w:noProof/>
              <w:sz w:val="22"/>
              <w:szCs w:val="22"/>
              <w:lang w:eastAsia="ja-JP"/>
            </w:rPr>
          </w:pPr>
          <w:hyperlink w:anchor="_Toc12792626" w:history="1">
            <w:r w:rsidRPr="00CD2B44">
              <w:rPr>
                <w:rStyle w:val="Hyperlink"/>
                <w:noProof/>
              </w:rPr>
              <w:t>2.3</w:t>
            </w:r>
            <w:r>
              <w:rPr>
                <w:rFonts w:asciiTheme="minorHAnsi" w:eastAsiaTheme="minorEastAsia" w:hAnsiTheme="minorHAnsi" w:cstheme="minorBidi"/>
                <w:noProof/>
                <w:sz w:val="22"/>
                <w:szCs w:val="22"/>
                <w:lang w:eastAsia="ja-JP"/>
              </w:rPr>
              <w:tab/>
            </w:r>
            <w:r w:rsidRPr="00CD2B44">
              <w:rPr>
                <w:rStyle w:val="Hyperlink"/>
                <w:noProof/>
              </w:rPr>
              <w:t>Các thành phần trong Unity</w:t>
            </w:r>
            <w:r>
              <w:rPr>
                <w:noProof/>
                <w:webHidden/>
              </w:rPr>
              <w:tab/>
            </w:r>
            <w:r>
              <w:rPr>
                <w:noProof/>
                <w:webHidden/>
              </w:rPr>
              <w:fldChar w:fldCharType="begin"/>
            </w:r>
            <w:r>
              <w:rPr>
                <w:noProof/>
                <w:webHidden/>
              </w:rPr>
              <w:instrText xml:space="preserve"> PAGEREF _Toc12792626 \h </w:instrText>
            </w:r>
            <w:r>
              <w:rPr>
                <w:noProof/>
                <w:webHidden/>
              </w:rPr>
            </w:r>
            <w:r>
              <w:rPr>
                <w:noProof/>
                <w:webHidden/>
              </w:rPr>
              <w:fldChar w:fldCharType="separate"/>
            </w:r>
            <w:r>
              <w:rPr>
                <w:noProof/>
                <w:webHidden/>
              </w:rPr>
              <w:t>13</w:t>
            </w:r>
            <w:r>
              <w:rPr>
                <w:noProof/>
                <w:webHidden/>
              </w:rPr>
              <w:fldChar w:fldCharType="end"/>
            </w:r>
          </w:hyperlink>
        </w:p>
        <w:p w:rsidR="00920831" w:rsidRDefault="00920831">
          <w:pPr>
            <w:pStyle w:val="TOC3"/>
            <w:tabs>
              <w:tab w:val="left" w:pos="1920"/>
            </w:tabs>
            <w:rPr>
              <w:rFonts w:asciiTheme="minorHAnsi" w:eastAsiaTheme="minorEastAsia" w:hAnsiTheme="minorHAnsi" w:cstheme="minorBidi"/>
              <w:noProof/>
              <w:sz w:val="22"/>
              <w:szCs w:val="22"/>
              <w:lang w:eastAsia="ja-JP"/>
            </w:rPr>
          </w:pPr>
          <w:hyperlink w:anchor="_Toc12792627" w:history="1">
            <w:r w:rsidRPr="00CD2B44">
              <w:rPr>
                <w:rStyle w:val="Hyperlink"/>
                <w:noProof/>
              </w:rPr>
              <w:t>2.3.1</w:t>
            </w:r>
            <w:r>
              <w:rPr>
                <w:rFonts w:asciiTheme="minorHAnsi" w:eastAsiaTheme="minorEastAsia" w:hAnsiTheme="minorHAnsi" w:cstheme="minorBidi"/>
                <w:noProof/>
                <w:sz w:val="22"/>
                <w:szCs w:val="22"/>
                <w:lang w:eastAsia="ja-JP"/>
              </w:rPr>
              <w:tab/>
            </w:r>
            <w:r w:rsidRPr="00CD2B44">
              <w:rPr>
                <w:rStyle w:val="Hyperlink"/>
                <w:rFonts w:eastAsia="Arial"/>
                <w:noProof/>
              </w:rPr>
              <w:t>Assets</w:t>
            </w:r>
            <w:r>
              <w:rPr>
                <w:noProof/>
                <w:webHidden/>
              </w:rPr>
              <w:tab/>
            </w:r>
            <w:r>
              <w:rPr>
                <w:noProof/>
                <w:webHidden/>
              </w:rPr>
              <w:fldChar w:fldCharType="begin"/>
            </w:r>
            <w:r>
              <w:rPr>
                <w:noProof/>
                <w:webHidden/>
              </w:rPr>
              <w:instrText xml:space="preserve"> PAGEREF _Toc12792627 \h </w:instrText>
            </w:r>
            <w:r>
              <w:rPr>
                <w:noProof/>
                <w:webHidden/>
              </w:rPr>
            </w:r>
            <w:r>
              <w:rPr>
                <w:noProof/>
                <w:webHidden/>
              </w:rPr>
              <w:fldChar w:fldCharType="separate"/>
            </w:r>
            <w:r>
              <w:rPr>
                <w:noProof/>
                <w:webHidden/>
              </w:rPr>
              <w:t>13</w:t>
            </w:r>
            <w:r>
              <w:rPr>
                <w:noProof/>
                <w:webHidden/>
              </w:rPr>
              <w:fldChar w:fldCharType="end"/>
            </w:r>
          </w:hyperlink>
        </w:p>
        <w:p w:rsidR="00920831" w:rsidRDefault="00920831">
          <w:pPr>
            <w:pStyle w:val="TOC3"/>
            <w:tabs>
              <w:tab w:val="left" w:pos="1920"/>
            </w:tabs>
            <w:rPr>
              <w:rFonts w:asciiTheme="minorHAnsi" w:eastAsiaTheme="minorEastAsia" w:hAnsiTheme="minorHAnsi" w:cstheme="minorBidi"/>
              <w:noProof/>
              <w:sz w:val="22"/>
              <w:szCs w:val="22"/>
              <w:lang w:eastAsia="ja-JP"/>
            </w:rPr>
          </w:pPr>
          <w:hyperlink w:anchor="_Toc12792628" w:history="1">
            <w:r w:rsidRPr="00CD2B44">
              <w:rPr>
                <w:rStyle w:val="Hyperlink"/>
                <w:noProof/>
              </w:rPr>
              <w:t>2.3.2</w:t>
            </w:r>
            <w:r>
              <w:rPr>
                <w:rFonts w:asciiTheme="minorHAnsi" w:eastAsiaTheme="minorEastAsia" w:hAnsiTheme="minorHAnsi" w:cstheme="minorBidi"/>
                <w:noProof/>
                <w:sz w:val="22"/>
                <w:szCs w:val="22"/>
                <w:lang w:eastAsia="ja-JP"/>
              </w:rPr>
              <w:tab/>
            </w:r>
            <w:r w:rsidRPr="00CD2B44">
              <w:rPr>
                <w:rStyle w:val="Hyperlink"/>
                <w:noProof/>
              </w:rPr>
              <w:t>Scenes</w:t>
            </w:r>
            <w:r>
              <w:rPr>
                <w:noProof/>
                <w:webHidden/>
              </w:rPr>
              <w:tab/>
            </w:r>
            <w:r>
              <w:rPr>
                <w:noProof/>
                <w:webHidden/>
              </w:rPr>
              <w:fldChar w:fldCharType="begin"/>
            </w:r>
            <w:r>
              <w:rPr>
                <w:noProof/>
                <w:webHidden/>
              </w:rPr>
              <w:instrText xml:space="preserve"> PAGEREF _Toc12792628 \h </w:instrText>
            </w:r>
            <w:r>
              <w:rPr>
                <w:noProof/>
                <w:webHidden/>
              </w:rPr>
            </w:r>
            <w:r>
              <w:rPr>
                <w:noProof/>
                <w:webHidden/>
              </w:rPr>
              <w:fldChar w:fldCharType="separate"/>
            </w:r>
            <w:r>
              <w:rPr>
                <w:noProof/>
                <w:webHidden/>
              </w:rPr>
              <w:t>14</w:t>
            </w:r>
            <w:r>
              <w:rPr>
                <w:noProof/>
                <w:webHidden/>
              </w:rPr>
              <w:fldChar w:fldCharType="end"/>
            </w:r>
          </w:hyperlink>
        </w:p>
        <w:p w:rsidR="00920831" w:rsidRDefault="00920831">
          <w:pPr>
            <w:pStyle w:val="TOC3"/>
            <w:tabs>
              <w:tab w:val="left" w:pos="1920"/>
            </w:tabs>
            <w:rPr>
              <w:rFonts w:asciiTheme="minorHAnsi" w:eastAsiaTheme="minorEastAsia" w:hAnsiTheme="minorHAnsi" w:cstheme="minorBidi"/>
              <w:noProof/>
              <w:sz w:val="22"/>
              <w:szCs w:val="22"/>
              <w:lang w:eastAsia="ja-JP"/>
            </w:rPr>
          </w:pPr>
          <w:hyperlink w:anchor="_Toc12792629" w:history="1">
            <w:r w:rsidRPr="00CD2B44">
              <w:rPr>
                <w:rStyle w:val="Hyperlink"/>
                <w:noProof/>
              </w:rPr>
              <w:t>2.3.3</w:t>
            </w:r>
            <w:r>
              <w:rPr>
                <w:rFonts w:asciiTheme="minorHAnsi" w:eastAsiaTheme="minorEastAsia" w:hAnsiTheme="minorHAnsi" w:cstheme="minorBidi"/>
                <w:noProof/>
                <w:sz w:val="22"/>
                <w:szCs w:val="22"/>
                <w:lang w:eastAsia="ja-JP"/>
              </w:rPr>
              <w:tab/>
            </w:r>
            <w:r w:rsidRPr="00CD2B44">
              <w:rPr>
                <w:rStyle w:val="Hyperlink"/>
                <w:noProof/>
              </w:rPr>
              <w:t>Game Object</w:t>
            </w:r>
            <w:r>
              <w:rPr>
                <w:noProof/>
                <w:webHidden/>
              </w:rPr>
              <w:tab/>
            </w:r>
            <w:r>
              <w:rPr>
                <w:noProof/>
                <w:webHidden/>
              </w:rPr>
              <w:fldChar w:fldCharType="begin"/>
            </w:r>
            <w:r>
              <w:rPr>
                <w:noProof/>
                <w:webHidden/>
              </w:rPr>
              <w:instrText xml:space="preserve"> PAGEREF _Toc12792629 \h </w:instrText>
            </w:r>
            <w:r>
              <w:rPr>
                <w:noProof/>
                <w:webHidden/>
              </w:rPr>
            </w:r>
            <w:r>
              <w:rPr>
                <w:noProof/>
                <w:webHidden/>
              </w:rPr>
              <w:fldChar w:fldCharType="separate"/>
            </w:r>
            <w:r>
              <w:rPr>
                <w:noProof/>
                <w:webHidden/>
              </w:rPr>
              <w:t>14</w:t>
            </w:r>
            <w:r>
              <w:rPr>
                <w:noProof/>
                <w:webHidden/>
              </w:rPr>
              <w:fldChar w:fldCharType="end"/>
            </w:r>
          </w:hyperlink>
        </w:p>
        <w:p w:rsidR="00920831" w:rsidRDefault="00920831">
          <w:pPr>
            <w:pStyle w:val="TOC3"/>
            <w:tabs>
              <w:tab w:val="left" w:pos="1920"/>
            </w:tabs>
            <w:rPr>
              <w:rFonts w:asciiTheme="minorHAnsi" w:eastAsiaTheme="minorEastAsia" w:hAnsiTheme="minorHAnsi" w:cstheme="minorBidi"/>
              <w:noProof/>
              <w:sz w:val="22"/>
              <w:szCs w:val="22"/>
              <w:lang w:eastAsia="ja-JP"/>
            </w:rPr>
          </w:pPr>
          <w:hyperlink w:anchor="_Toc12792630" w:history="1">
            <w:r w:rsidRPr="00CD2B44">
              <w:rPr>
                <w:rStyle w:val="Hyperlink"/>
                <w:noProof/>
              </w:rPr>
              <w:t>2.3.4</w:t>
            </w:r>
            <w:r>
              <w:rPr>
                <w:rFonts w:asciiTheme="minorHAnsi" w:eastAsiaTheme="minorEastAsia" w:hAnsiTheme="minorHAnsi" w:cstheme="minorBidi"/>
                <w:noProof/>
                <w:sz w:val="22"/>
                <w:szCs w:val="22"/>
                <w:lang w:eastAsia="ja-JP"/>
              </w:rPr>
              <w:tab/>
            </w:r>
            <w:r w:rsidRPr="00CD2B44">
              <w:rPr>
                <w:rStyle w:val="Hyperlink"/>
                <w:noProof/>
              </w:rPr>
              <w:t>Components</w:t>
            </w:r>
            <w:r>
              <w:rPr>
                <w:noProof/>
                <w:webHidden/>
              </w:rPr>
              <w:tab/>
            </w:r>
            <w:r>
              <w:rPr>
                <w:noProof/>
                <w:webHidden/>
              </w:rPr>
              <w:fldChar w:fldCharType="begin"/>
            </w:r>
            <w:r>
              <w:rPr>
                <w:noProof/>
                <w:webHidden/>
              </w:rPr>
              <w:instrText xml:space="preserve"> PAGEREF _Toc12792630 \h </w:instrText>
            </w:r>
            <w:r>
              <w:rPr>
                <w:noProof/>
                <w:webHidden/>
              </w:rPr>
            </w:r>
            <w:r>
              <w:rPr>
                <w:noProof/>
                <w:webHidden/>
              </w:rPr>
              <w:fldChar w:fldCharType="separate"/>
            </w:r>
            <w:r>
              <w:rPr>
                <w:noProof/>
                <w:webHidden/>
              </w:rPr>
              <w:t>16</w:t>
            </w:r>
            <w:r>
              <w:rPr>
                <w:noProof/>
                <w:webHidden/>
              </w:rPr>
              <w:fldChar w:fldCharType="end"/>
            </w:r>
          </w:hyperlink>
        </w:p>
        <w:p w:rsidR="00920831" w:rsidRDefault="00920831">
          <w:pPr>
            <w:pStyle w:val="TOC3"/>
            <w:tabs>
              <w:tab w:val="left" w:pos="1920"/>
            </w:tabs>
            <w:rPr>
              <w:rFonts w:asciiTheme="minorHAnsi" w:eastAsiaTheme="minorEastAsia" w:hAnsiTheme="minorHAnsi" w:cstheme="minorBidi"/>
              <w:noProof/>
              <w:sz w:val="22"/>
              <w:szCs w:val="22"/>
              <w:lang w:eastAsia="ja-JP"/>
            </w:rPr>
          </w:pPr>
          <w:hyperlink w:anchor="_Toc12792631" w:history="1">
            <w:r w:rsidRPr="00CD2B44">
              <w:rPr>
                <w:rStyle w:val="Hyperlink"/>
                <w:noProof/>
              </w:rPr>
              <w:t>2.3.5</w:t>
            </w:r>
            <w:r>
              <w:rPr>
                <w:rFonts w:asciiTheme="minorHAnsi" w:eastAsiaTheme="minorEastAsia" w:hAnsiTheme="minorHAnsi" w:cstheme="minorBidi"/>
                <w:noProof/>
                <w:sz w:val="22"/>
                <w:szCs w:val="22"/>
                <w:lang w:eastAsia="ja-JP"/>
              </w:rPr>
              <w:tab/>
            </w:r>
            <w:r w:rsidRPr="00CD2B44">
              <w:rPr>
                <w:rStyle w:val="Hyperlink"/>
                <w:noProof/>
              </w:rPr>
              <w:t>Scripts</w:t>
            </w:r>
            <w:r>
              <w:rPr>
                <w:noProof/>
                <w:webHidden/>
              </w:rPr>
              <w:tab/>
            </w:r>
            <w:r>
              <w:rPr>
                <w:noProof/>
                <w:webHidden/>
              </w:rPr>
              <w:fldChar w:fldCharType="begin"/>
            </w:r>
            <w:r>
              <w:rPr>
                <w:noProof/>
                <w:webHidden/>
              </w:rPr>
              <w:instrText xml:space="preserve"> PAGEREF _Toc12792631 \h </w:instrText>
            </w:r>
            <w:r>
              <w:rPr>
                <w:noProof/>
                <w:webHidden/>
              </w:rPr>
            </w:r>
            <w:r>
              <w:rPr>
                <w:noProof/>
                <w:webHidden/>
              </w:rPr>
              <w:fldChar w:fldCharType="separate"/>
            </w:r>
            <w:r>
              <w:rPr>
                <w:noProof/>
                <w:webHidden/>
              </w:rPr>
              <w:t>17</w:t>
            </w:r>
            <w:r>
              <w:rPr>
                <w:noProof/>
                <w:webHidden/>
              </w:rPr>
              <w:fldChar w:fldCharType="end"/>
            </w:r>
          </w:hyperlink>
        </w:p>
        <w:p w:rsidR="00920831" w:rsidRDefault="00920831">
          <w:pPr>
            <w:pStyle w:val="TOC3"/>
            <w:tabs>
              <w:tab w:val="left" w:pos="1920"/>
            </w:tabs>
            <w:rPr>
              <w:rFonts w:asciiTheme="minorHAnsi" w:eastAsiaTheme="minorEastAsia" w:hAnsiTheme="minorHAnsi" w:cstheme="minorBidi"/>
              <w:noProof/>
              <w:sz w:val="22"/>
              <w:szCs w:val="22"/>
              <w:lang w:eastAsia="ja-JP"/>
            </w:rPr>
          </w:pPr>
          <w:hyperlink w:anchor="_Toc12792632" w:history="1">
            <w:r w:rsidRPr="00CD2B44">
              <w:rPr>
                <w:rStyle w:val="Hyperlink"/>
                <w:rFonts w:eastAsia="Arial"/>
                <w:noProof/>
              </w:rPr>
              <w:t>2.3.6</w:t>
            </w:r>
            <w:r>
              <w:rPr>
                <w:rFonts w:asciiTheme="minorHAnsi" w:eastAsiaTheme="minorEastAsia" w:hAnsiTheme="minorHAnsi" w:cstheme="minorBidi"/>
                <w:noProof/>
                <w:sz w:val="22"/>
                <w:szCs w:val="22"/>
                <w:lang w:eastAsia="ja-JP"/>
              </w:rPr>
              <w:tab/>
            </w:r>
            <w:r w:rsidRPr="00CD2B44">
              <w:rPr>
                <w:rStyle w:val="Hyperlink"/>
                <w:noProof/>
              </w:rPr>
              <w:t>Prefabs</w:t>
            </w:r>
            <w:r>
              <w:rPr>
                <w:noProof/>
                <w:webHidden/>
              </w:rPr>
              <w:tab/>
            </w:r>
            <w:r>
              <w:rPr>
                <w:noProof/>
                <w:webHidden/>
              </w:rPr>
              <w:fldChar w:fldCharType="begin"/>
            </w:r>
            <w:r>
              <w:rPr>
                <w:noProof/>
                <w:webHidden/>
              </w:rPr>
              <w:instrText xml:space="preserve"> PAGEREF _Toc12792632 \h </w:instrText>
            </w:r>
            <w:r>
              <w:rPr>
                <w:noProof/>
                <w:webHidden/>
              </w:rPr>
            </w:r>
            <w:r>
              <w:rPr>
                <w:noProof/>
                <w:webHidden/>
              </w:rPr>
              <w:fldChar w:fldCharType="separate"/>
            </w:r>
            <w:r>
              <w:rPr>
                <w:noProof/>
                <w:webHidden/>
              </w:rPr>
              <w:t>18</w:t>
            </w:r>
            <w:r>
              <w:rPr>
                <w:noProof/>
                <w:webHidden/>
              </w:rPr>
              <w:fldChar w:fldCharType="end"/>
            </w:r>
          </w:hyperlink>
        </w:p>
        <w:p w:rsidR="00920831" w:rsidRDefault="00920831">
          <w:pPr>
            <w:pStyle w:val="TOC2"/>
            <w:tabs>
              <w:tab w:val="left" w:pos="1440"/>
            </w:tabs>
            <w:rPr>
              <w:rFonts w:asciiTheme="minorHAnsi" w:eastAsiaTheme="minorEastAsia" w:hAnsiTheme="minorHAnsi" w:cstheme="minorBidi"/>
              <w:noProof/>
              <w:sz w:val="22"/>
              <w:szCs w:val="22"/>
              <w:lang w:eastAsia="ja-JP"/>
            </w:rPr>
          </w:pPr>
          <w:hyperlink w:anchor="_Toc12792633" w:history="1">
            <w:r w:rsidRPr="00CD2B44">
              <w:rPr>
                <w:rStyle w:val="Hyperlink"/>
                <w:noProof/>
              </w:rPr>
              <w:t>2.4</w:t>
            </w:r>
            <w:r>
              <w:rPr>
                <w:rFonts w:asciiTheme="minorHAnsi" w:eastAsiaTheme="minorEastAsia" w:hAnsiTheme="minorHAnsi" w:cstheme="minorBidi"/>
                <w:noProof/>
                <w:sz w:val="22"/>
                <w:szCs w:val="22"/>
                <w:lang w:eastAsia="ja-JP"/>
              </w:rPr>
              <w:tab/>
            </w:r>
            <w:r w:rsidRPr="00CD2B44">
              <w:rPr>
                <w:rStyle w:val="Hyperlink"/>
                <w:rFonts w:eastAsia="Arial"/>
                <w:noProof/>
              </w:rPr>
              <w:t>Giao diện của Unity</w:t>
            </w:r>
            <w:r>
              <w:rPr>
                <w:noProof/>
                <w:webHidden/>
              </w:rPr>
              <w:tab/>
            </w:r>
            <w:r>
              <w:rPr>
                <w:noProof/>
                <w:webHidden/>
              </w:rPr>
              <w:fldChar w:fldCharType="begin"/>
            </w:r>
            <w:r>
              <w:rPr>
                <w:noProof/>
                <w:webHidden/>
              </w:rPr>
              <w:instrText xml:space="preserve"> PAGEREF _Toc12792633 \h </w:instrText>
            </w:r>
            <w:r>
              <w:rPr>
                <w:noProof/>
                <w:webHidden/>
              </w:rPr>
            </w:r>
            <w:r>
              <w:rPr>
                <w:noProof/>
                <w:webHidden/>
              </w:rPr>
              <w:fldChar w:fldCharType="separate"/>
            </w:r>
            <w:r>
              <w:rPr>
                <w:noProof/>
                <w:webHidden/>
              </w:rPr>
              <w:t>19</w:t>
            </w:r>
            <w:r>
              <w:rPr>
                <w:noProof/>
                <w:webHidden/>
              </w:rPr>
              <w:fldChar w:fldCharType="end"/>
            </w:r>
          </w:hyperlink>
        </w:p>
        <w:p w:rsidR="00920831" w:rsidRDefault="00920831">
          <w:pPr>
            <w:pStyle w:val="TOC3"/>
            <w:tabs>
              <w:tab w:val="left" w:pos="1920"/>
            </w:tabs>
            <w:rPr>
              <w:rFonts w:asciiTheme="minorHAnsi" w:eastAsiaTheme="minorEastAsia" w:hAnsiTheme="minorHAnsi" w:cstheme="minorBidi"/>
              <w:noProof/>
              <w:sz w:val="22"/>
              <w:szCs w:val="22"/>
              <w:lang w:eastAsia="ja-JP"/>
            </w:rPr>
          </w:pPr>
          <w:hyperlink w:anchor="_Toc12792634" w:history="1">
            <w:r w:rsidRPr="00CD2B44">
              <w:rPr>
                <w:rStyle w:val="Hyperlink"/>
                <w:noProof/>
              </w:rPr>
              <w:t>2.4.1</w:t>
            </w:r>
            <w:r>
              <w:rPr>
                <w:rFonts w:asciiTheme="minorHAnsi" w:eastAsiaTheme="minorEastAsia" w:hAnsiTheme="minorHAnsi" w:cstheme="minorBidi"/>
                <w:noProof/>
                <w:sz w:val="22"/>
                <w:szCs w:val="22"/>
                <w:lang w:eastAsia="ja-JP"/>
              </w:rPr>
              <w:tab/>
            </w:r>
            <w:r w:rsidRPr="00CD2B44">
              <w:rPr>
                <w:rStyle w:val="Hyperlink"/>
                <w:noProof/>
              </w:rPr>
              <w:t>Giao Diện</w:t>
            </w:r>
            <w:r>
              <w:rPr>
                <w:noProof/>
                <w:webHidden/>
              </w:rPr>
              <w:tab/>
            </w:r>
            <w:r>
              <w:rPr>
                <w:noProof/>
                <w:webHidden/>
              </w:rPr>
              <w:fldChar w:fldCharType="begin"/>
            </w:r>
            <w:r>
              <w:rPr>
                <w:noProof/>
                <w:webHidden/>
              </w:rPr>
              <w:instrText xml:space="preserve"> PAGEREF _Toc12792634 \h </w:instrText>
            </w:r>
            <w:r>
              <w:rPr>
                <w:noProof/>
                <w:webHidden/>
              </w:rPr>
            </w:r>
            <w:r>
              <w:rPr>
                <w:noProof/>
                <w:webHidden/>
              </w:rPr>
              <w:fldChar w:fldCharType="separate"/>
            </w:r>
            <w:r>
              <w:rPr>
                <w:noProof/>
                <w:webHidden/>
              </w:rPr>
              <w:t>19</w:t>
            </w:r>
            <w:r>
              <w:rPr>
                <w:noProof/>
                <w:webHidden/>
              </w:rPr>
              <w:fldChar w:fldCharType="end"/>
            </w:r>
          </w:hyperlink>
        </w:p>
        <w:p w:rsidR="00920831" w:rsidRDefault="00920831">
          <w:pPr>
            <w:pStyle w:val="TOC3"/>
            <w:tabs>
              <w:tab w:val="left" w:pos="1920"/>
            </w:tabs>
            <w:rPr>
              <w:rFonts w:asciiTheme="minorHAnsi" w:eastAsiaTheme="minorEastAsia" w:hAnsiTheme="minorHAnsi" w:cstheme="minorBidi"/>
              <w:noProof/>
              <w:sz w:val="22"/>
              <w:szCs w:val="22"/>
              <w:lang w:eastAsia="ja-JP"/>
            </w:rPr>
          </w:pPr>
          <w:hyperlink w:anchor="_Toc12792635" w:history="1">
            <w:r w:rsidRPr="00CD2B44">
              <w:rPr>
                <w:rStyle w:val="Hyperlink"/>
                <w:noProof/>
              </w:rPr>
              <w:t>2.4.2</w:t>
            </w:r>
            <w:r>
              <w:rPr>
                <w:rFonts w:asciiTheme="minorHAnsi" w:eastAsiaTheme="minorEastAsia" w:hAnsiTheme="minorHAnsi" w:cstheme="minorBidi"/>
                <w:noProof/>
                <w:sz w:val="22"/>
                <w:szCs w:val="22"/>
                <w:lang w:eastAsia="ja-JP"/>
              </w:rPr>
              <w:tab/>
            </w:r>
            <w:r w:rsidRPr="00CD2B44">
              <w:rPr>
                <w:rStyle w:val="Hyperlink"/>
                <w:rFonts w:eastAsia="Arial"/>
                <w:noProof/>
              </w:rPr>
              <w:t>Cửa sổ Scene và Hierarchy</w:t>
            </w:r>
            <w:r>
              <w:rPr>
                <w:noProof/>
                <w:webHidden/>
              </w:rPr>
              <w:tab/>
            </w:r>
            <w:r>
              <w:rPr>
                <w:noProof/>
                <w:webHidden/>
              </w:rPr>
              <w:fldChar w:fldCharType="begin"/>
            </w:r>
            <w:r>
              <w:rPr>
                <w:noProof/>
                <w:webHidden/>
              </w:rPr>
              <w:instrText xml:space="preserve"> PAGEREF _Toc12792635 \h </w:instrText>
            </w:r>
            <w:r>
              <w:rPr>
                <w:noProof/>
                <w:webHidden/>
              </w:rPr>
            </w:r>
            <w:r>
              <w:rPr>
                <w:noProof/>
                <w:webHidden/>
              </w:rPr>
              <w:fldChar w:fldCharType="separate"/>
            </w:r>
            <w:r>
              <w:rPr>
                <w:noProof/>
                <w:webHidden/>
              </w:rPr>
              <w:t>20</w:t>
            </w:r>
            <w:r>
              <w:rPr>
                <w:noProof/>
                <w:webHidden/>
              </w:rPr>
              <w:fldChar w:fldCharType="end"/>
            </w:r>
          </w:hyperlink>
        </w:p>
        <w:p w:rsidR="00920831" w:rsidRDefault="00920831">
          <w:pPr>
            <w:pStyle w:val="TOC3"/>
            <w:tabs>
              <w:tab w:val="left" w:pos="1920"/>
            </w:tabs>
            <w:rPr>
              <w:rFonts w:asciiTheme="minorHAnsi" w:eastAsiaTheme="minorEastAsia" w:hAnsiTheme="minorHAnsi" w:cstheme="minorBidi"/>
              <w:noProof/>
              <w:sz w:val="22"/>
              <w:szCs w:val="22"/>
              <w:lang w:eastAsia="ja-JP"/>
            </w:rPr>
          </w:pPr>
          <w:hyperlink w:anchor="_Toc12792636" w:history="1">
            <w:r w:rsidRPr="00CD2B44">
              <w:rPr>
                <w:rStyle w:val="Hyperlink"/>
                <w:rFonts w:eastAsia="Arial"/>
                <w:noProof/>
              </w:rPr>
              <w:t>2.4.3</w:t>
            </w:r>
            <w:r>
              <w:rPr>
                <w:rFonts w:asciiTheme="minorHAnsi" w:eastAsiaTheme="minorEastAsia" w:hAnsiTheme="minorHAnsi" w:cstheme="minorBidi"/>
                <w:noProof/>
                <w:sz w:val="22"/>
                <w:szCs w:val="22"/>
                <w:lang w:eastAsia="ja-JP"/>
              </w:rPr>
              <w:tab/>
            </w:r>
            <w:r w:rsidRPr="00CD2B44">
              <w:rPr>
                <w:rStyle w:val="Hyperlink"/>
                <w:noProof/>
              </w:rPr>
              <w:t>Cửa sổ Inspector</w:t>
            </w:r>
            <w:r>
              <w:rPr>
                <w:noProof/>
                <w:webHidden/>
              </w:rPr>
              <w:tab/>
            </w:r>
            <w:r>
              <w:rPr>
                <w:noProof/>
                <w:webHidden/>
              </w:rPr>
              <w:fldChar w:fldCharType="begin"/>
            </w:r>
            <w:r>
              <w:rPr>
                <w:noProof/>
                <w:webHidden/>
              </w:rPr>
              <w:instrText xml:space="preserve"> PAGEREF _Toc12792636 \h </w:instrText>
            </w:r>
            <w:r>
              <w:rPr>
                <w:noProof/>
                <w:webHidden/>
              </w:rPr>
            </w:r>
            <w:r>
              <w:rPr>
                <w:noProof/>
                <w:webHidden/>
              </w:rPr>
              <w:fldChar w:fldCharType="separate"/>
            </w:r>
            <w:r>
              <w:rPr>
                <w:noProof/>
                <w:webHidden/>
              </w:rPr>
              <w:t>22</w:t>
            </w:r>
            <w:r>
              <w:rPr>
                <w:noProof/>
                <w:webHidden/>
              </w:rPr>
              <w:fldChar w:fldCharType="end"/>
            </w:r>
          </w:hyperlink>
        </w:p>
        <w:p w:rsidR="00920831" w:rsidRDefault="00920831">
          <w:pPr>
            <w:pStyle w:val="TOC3"/>
            <w:tabs>
              <w:tab w:val="left" w:pos="1920"/>
            </w:tabs>
            <w:rPr>
              <w:rFonts w:asciiTheme="minorHAnsi" w:eastAsiaTheme="minorEastAsia" w:hAnsiTheme="minorHAnsi" w:cstheme="minorBidi"/>
              <w:noProof/>
              <w:sz w:val="22"/>
              <w:szCs w:val="22"/>
              <w:lang w:eastAsia="ja-JP"/>
            </w:rPr>
          </w:pPr>
          <w:hyperlink w:anchor="_Toc12792637" w:history="1">
            <w:r w:rsidRPr="00CD2B44">
              <w:rPr>
                <w:rStyle w:val="Hyperlink"/>
                <w:noProof/>
              </w:rPr>
              <w:t>2.4.4</w:t>
            </w:r>
            <w:r>
              <w:rPr>
                <w:rFonts w:asciiTheme="minorHAnsi" w:eastAsiaTheme="minorEastAsia" w:hAnsiTheme="minorHAnsi" w:cstheme="minorBidi"/>
                <w:noProof/>
                <w:sz w:val="22"/>
                <w:szCs w:val="22"/>
                <w:lang w:eastAsia="ja-JP"/>
              </w:rPr>
              <w:tab/>
            </w:r>
            <w:r w:rsidRPr="00CD2B44">
              <w:rPr>
                <w:rStyle w:val="Hyperlink"/>
                <w:noProof/>
              </w:rPr>
              <w:t>Cửa sổ Project</w:t>
            </w:r>
            <w:r>
              <w:rPr>
                <w:noProof/>
                <w:webHidden/>
              </w:rPr>
              <w:tab/>
            </w:r>
            <w:r>
              <w:rPr>
                <w:noProof/>
                <w:webHidden/>
              </w:rPr>
              <w:fldChar w:fldCharType="begin"/>
            </w:r>
            <w:r>
              <w:rPr>
                <w:noProof/>
                <w:webHidden/>
              </w:rPr>
              <w:instrText xml:space="preserve"> PAGEREF _Toc12792637 \h </w:instrText>
            </w:r>
            <w:r>
              <w:rPr>
                <w:noProof/>
                <w:webHidden/>
              </w:rPr>
            </w:r>
            <w:r>
              <w:rPr>
                <w:noProof/>
                <w:webHidden/>
              </w:rPr>
              <w:fldChar w:fldCharType="separate"/>
            </w:r>
            <w:r>
              <w:rPr>
                <w:noProof/>
                <w:webHidden/>
              </w:rPr>
              <w:t>23</w:t>
            </w:r>
            <w:r>
              <w:rPr>
                <w:noProof/>
                <w:webHidden/>
              </w:rPr>
              <w:fldChar w:fldCharType="end"/>
            </w:r>
          </w:hyperlink>
        </w:p>
        <w:p w:rsidR="00920831" w:rsidRDefault="00920831">
          <w:pPr>
            <w:pStyle w:val="TOC3"/>
            <w:tabs>
              <w:tab w:val="left" w:pos="1920"/>
            </w:tabs>
            <w:rPr>
              <w:rFonts w:asciiTheme="minorHAnsi" w:eastAsiaTheme="minorEastAsia" w:hAnsiTheme="minorHAnsi" w:cstheme="minorBidi"/>
              <w:noProof/>
              <w:sz w:val="22"/>
              <w:szCs w:val="22"/>
              <w:lang w:eastAsia="ja-JP"/>
            </w:rPr>
          </w:pPr>
          <w:hyperlink w:anchor="_Toc12792638" w:history="1">
            <w:r w:rsidRPr="00CD2B44">
              <w:rPr>
                <w:rStyle w:val="Hyperlink"/>
                <w:noProof/>
              </w:rPr>
              <w:t>2.4.5</w:t>
            </w:r>
            <w:r>
              <w:rPr>
                <w:rFonts w:asciiTheme="minorHAnsi" w:eastAsiaTheme="minorEastAsia" w:hAnsiTheme="minorHAnsi" w:cstheme="minorBidi"/>
                <w:noProof/>
                <w:sz w:val="22"/>
                <w:szCs w:val="22"/>
                <w:lang w:eastAsia="ja-JP"/>
              </w:rPr>
              <w:tab/>
            </w:r>
            <w:r w:rsidRPr="00CD2B44">
              <w:rPr>
                <w:rStyle w:val="Hyperlink"/>
                <w:rFonts w:eastAsia="Arial"/>
                <w:noProof/>
              </w:rPr>
              <w:t>Cửa sổ Game</w:t>
            </w:r>
            <w:r>
              <w:rPr>
                <w:noProof/>
                <w:webHidden/>
              </w:rPr>
              <w:tab/>
            </w:r>
            <w:r>
              <w:rPr>
                <w:noProof/>
                <w:webHidden/>
              </w:rPr>
              <w:fldChar w:fldCharType="begin"/>
            </w:r>
            <w:r>
              <w:rPr>
                <w:noProof/>
                <w:webHidden/>
              </w:rPr>
              <w:instrText xml:space="preserve"> PAGEREF _Toc12792638 \h </w:instrText>
            </w:r>
            <w:r>
              <w:rPr>
                <w:noProof/>
                <w:webHidden/>
              </w:rPr>
            </w:r>
            <w:r>
              <w:rPr>
                <w:noProof/>
                <w:webHidden/>
              </w:rPr>
              <w:fldChar w:fldCharType="separate"/>
            </w:r>
            <w:r>
              <w:rPr>
                <w:noProof/>
                <w:webHidden/>
              </w:rPr>
              <w:t>24</w:t>
            </w:r>
            <w:r>
              <w:rPr>
                <w:noProof/>
                <w:webHidden/>
              </w:rPr>
              <w:fldChar w:fldCharType="end"/>
            </w:r>
          </w:hyperlink>
        </w:p>
        <w:p w:rsidR="00920831" w:rsidRDefault="00920831">
          <w:pPr>
            <w:pStyle w:val="TOC1"/>
            <w:tabs>
              <w:tab w:val="left" w:pos="2133"/>
            </w:tabs>
            <w:rPr>
              <w:rFonts w:asciiTheme="minorHAnsi" w:eastAsiaTheme="minorEastAsia" w:hAnsiTheme="minorHAnsi" w:cstheme="minorBidi"/>
              <w:noProof/>
              <w:sz w:val="22"/>
              <w:szCs w:val="22"/>
              <w:lang w:eastAsia="ja-JP"/>
            </w:rPr>
          </w:pPr>
          <w:hyperlink w:anchor="_Toc12792639" w:history="1">
            <w:r w:rsidRPr="00CD2B44">
              <w:rPr>
                <w:rStyle w:val="Hyperlink"/>
                <w:noProof/>
              </w:rPr>
              <w:t>Chương 3 .</w:t>
            </w:r>
            <w:r>
              <w:rPr>
                <w:rFonts w:asciiTheme="minorHAnsi" w:eastAsiaTheme="minorEastAsia" w:hAnsiTheme="minorHAnsi" w:cstheme="minorBidi"/>
                <w:noProof/>
                <w:sz w:val="22"/>
                <w:szCs w:val="22"/>
                <w:lang w:eastAsia="ja-JP"/>
              </w:rPr>
              <w:tab/>
            </w:r>
            <w:r w:rsidRPr="00CD2B44">
              <w:rPr>
                <w:rStyle w:val="Hyperlink"/>
                <w:rFonts w:eastAsia="Arial"/>
                <w:noProof/>
              </w:rPr>
              <w:t>MỘT SỐ VẤN ĐỀ VÀ GIẢI PHÁP</w:t>
            </w:r>
            <w:r>
              <w:rPr>
                <w:noProof/>
                <w:webHidden/>
              </w:rPr>
              <w:tab/>
            </w:r>
            <w:r>
              <w:rPr>
                <w:noProof/>
                <w:webHidden/>
              </w:rPr>
              <w:fldChar w:fldCharType="begin"/>
            </w:r>
            <w:r>
              <w:rPr>
                <w:noProof/>
                <w:webHidden/>
              </w:rPr>
              <w:instrText xml:space="preserve"> PAGEREF _Toc12792639 \h </w:instrText>
            </w:r>
            <w:r>
              <w:rPr>
                <w:noProof/>
                <w:webHidden/>
              </w:rPr>
            </w:r>
            <w:r>
              <w:rPr>
                <w:noProof/>
                <w:webHidden/>
              </w:rPr>
              <w:fldChar w:fldCharType="separate"/>
            </w:r>
            <w:r>
              <w:rPr>
                <w:noProof/>
                <w:webHidden/>
              </w:rPr>
              <w:t>25</w:t>
            </w:r>
            <w:r>
              <w:rPr>
                <w:noProof/>
                <w:webHidden/>
              </w:rPr>
              <w:fldChar w:fldCharType="end"/>
            </w:r>
          </w:hyperlink>
        </w:p>
        <w:p w:rsidR="00920831" w:rsidRDefault="00920831">
          <w:pPr>
            <w:pStyle w:val="TOC2"/>
            <w:tabs>
              <w:tab w:val="left" w:pos="1440"/>
            </w:tabs>
            <w:rPr>
              <w:rFonts w:asciiTheme="minorHAnsi" w:eastAsiaTheme="minorEastAsia" w:hAnsiTheme="minorHAnsi" w:cstheme="minorBidi"/>
              <w:noProof/>
              <w:sz w:val="22"/>
              <w:szCs w:val="22"/>
              <w:lang w:eastAsia="ja-JP"/>
            </w:rPr>
          </w:pPr>
          <w:hyperlink w:anchor="_Toc12792640" w:history="1">
            <w:r w:rsidRPr="00CD2B44">
              <w:rPr>
                <w:rStyle w:val="Hyperlink"/>
                <w:noProof/>
              </w:rPr>
              <w:t>3.1</w:t>
            </w:r>
            <w:r>
              <w:rPr>
                <w:rFonts w:asciiTheme="minorHAnsi" w:eastAsiaTheme="minorEastAsia" w:hAnsiTheme="minorHAnsi" w:cstheme="minorBidi"/>
                <w:noProof/>
                <w:sz w:val="22"/>
                <w:szCs w:val="22"/>
                <w:lang w:eastAsia="ja-JP"/>
              </w:rPr>
              <w:tab/>
            </w:r>
            <w:r w:rsidRPr="00CD2B44">
              <w:rPr>
                <w:rStyle w:val="Hyperlink"/>
                <w:rFonts w:eastAsia="Arial"/>
                <w:noProof/>
              </w:rPr>
              <w:t>Chuyển động mô hình nhân vật 3D</w:t>
            </w:r>
            <w:r>
              <w:rPr>
                <w:noProof/>
                <w:webHidden/>
              </w:rPr>
              <w:tab/>
            </w:r>
            <w:r>
              <w:rPr>
                <w:noProof/>
                <w:webHidden/>
              </w:rPr>
              <w:fldChar w:fldCharType="begin"/>
            </w:r>
            <w:r>
              <w:rPr>
                <w:noProof/>
                <w:webHidden/>
              </w:rPr>
              <w:instrText xml:space="preserve"> PAGEREF _Toc12792640 \h </w:instrText>
            </w:r>
            <w:r>
              <w:rPr>
                <w:noProof/>
                <w:webHidden/>
              </w:rPr>
            </w:r>
            <w:r>
              <w:rPr>
                <w:noProof/>
                <w:webHidden/>
              </w:rPr>
              <w:fldChar w:fldCharType="separate"/>
            </w:r>
            <w:r>
              <w:rPr>
                <w:noProof/>
                <w:webHidden/>
              </w:rPr>
              <w:t>25</w:t>
            </w:r>
            <w:r>
              <w:rPr>
                <w:noProof/>
                <w:webHidden/>
              </w:rPr>
              <w:fldChar w:fldCharType="end"/>
            </w:r>
          </w:hyperlink>
        </w:p>
        <w:p w:rsidR="00920831" w:rsidRDefault="00920831">
          <w:pPr>
            <w:pStyle w:val="TOC3"/>
            <w:tabs>
              <w:tab w:val="left" w:pos="1920"/>
            </w:tabs>
            <w:rPr>
              <w:rFonts w:asciiTheme="minorHAnsi" w:eastAsiaTheme="minorEastAsia" w:hAnsiTheme="minorHAnsi" w:cstheme="minorBidi"/>
              <w:noProof/>
              <w:sz w:val="22"/>
              <w:szCs w:val="22"/>
              <w:lang w:eastAsia="ja-JP"/>
            </w:rPr>
          </w:pPr>
          <w:hyperlink w:anchor="_Toc12792641" w:history="1">
            <w:r w:rsidRPr="00CD2B44">
              <w:rPr>
                <w:rStyle w:val="Hyperlink"/>
                <w:noProof/>
              </w:rPr>
              <w:t>3.1.1</w:t>
            </w:r>
            <w:r>
              <w:rPr>
                <w:rFonts w:asciiTheme="minorHAnsi" w:eastAsiaTheme="minorEastAsia" w:hAnsiTheme="minorHAnsi" w:cstheme="minorBidi"/>
                <w:noProof/>
                <w:sz w:val="22"/>
                <w:szCs w:val="22"/>
                <w:lang w:eastAsia="ja-JP"/>
              </w:rPr>
              <w:tab/>
            </w:r>
            <w:r w:rsidRPr="00CD2B44">
              <w:rPr>
                <w:rStyle w:val="Hyperlink"/>
                <w:noProof/>
              </w:rPr>
              <w:t>Vấn Đề</w:t>
            </w:r>
            <w:r>
              <w:rPr>
                <w:noProof/>
                <w:webHidden/>
              </w:rPr>
              <w:tab/>
            </w:r>
            <w:r>
              <w:rPr>
                <w:noProof/>
                <w:webHidden/>
              </w:rPr>
              <w:fldChar w:fldCharType="begin"/>
            </w:r>
            <w:r>
              <w:rPr>
                <w:noProof/>
                <w:webHidden/>
              </w:rPr>
              <w:instrText xml:space="preserve"> PAGEREF _Toc12792641 \h </w:instrText>
            </w:r>
            <w:r>
              <w:rPr>
                <w:noProof/>
                <w:webHidden/>
              </w:rPr>
            </w:r>
            <w:r>
              <w:rPr>
                <w:noProof/>
                <w:webHidden/>
              </w:rPr>
              <w:fldChar w:fldCharType="separate"/>
            </w:r>
            <w:r>
              <w:rPr>
                <w:noProof/>
                <w:webHidden/>
              </w:rPr>
              <w:t>25</w:t>
            </w:r>
            <w:r>
              <w:rPr>
                <w:noProof/>
                <w:webHidden/>
              </w:rPr>
              <w:fldChar w:fldCharType="end"/>
            </w:r>
          </w:hyperlink>
        </w:p>
        <w:p w:rsidR="00920831" w:rsidRDefault="00920831">
          <w:pPr>
            <w:pStyle w:val="TOC3"/>
            <w:tabs>
              <w:tab w:val="left" w:pos="1920"/>
            </w:tabs>
            <w:rPr>
              <w:rFonts w:asciiTheme="minorHAnsi" w:eastAsiaTheme="minorEastAsia" w:hAnsiTheme="minorHAnsi" w:cstheme="minorBidi"/>
              <w:noProof/>
              <w:sz w:val="22"/>
              <w:szCs w:val="22"/>
              <w:lang w:eastAsia="ja-JP"/>
            </w:rPr>
          </w:pPr>
          <w:hyperlink w:anchor="_Toc12792642" w:history="1">
            <w:r w:rsidRPr="00CD2B44">
              <w:rPr>
                <w:rStyle w:val="Hyperlink"/>
                <w:noProof/>
              </w:rPr>
              <w:t>3.1.2</w:t>
            </w:r>
            <w:r>
              <w:rPr>
                <w:rFonts w:asciiTheme="minorHAnsi" w:eastAsiaTheme="minorEastAsia" w:hAnsiTheme="minorHAnsi" w:cstheme="minorBidi"/>
                <w:noProof/>
                <w:sz w:val="22"/>
                <w:szCs w:val="22"/>
                <w:lang w:eastAsia="ja-JP"/>
              </w:rPr>
              <w:tab/>
            </w:r>
            <w:r w:rsidRPr="00CD2B44">
              <w:rPr>
                <w:rStyle w:val="Hyperlink"/>
                <w:noProof/>
              </w:rPr>
              <w:t>Giải Pháp</w:t>
            </w:r>
            <w:r>
              <w:rPr>
                <w:noProof/>
                <w:webHidden/>
              </w:rPr>
              <w:tab/>
            </w:r>
            <w:r>
              <w:rPr>
                <w:noProof/>
                <w:webHidden/>
              </w:rPr>
              <w:fldChar w:fldCharType="begin"/>
            </w:r>
            <w:r>
              <w:rPr>
                <w:noProof/>
                <w:webHidden/>
              </w:rPr>
              <w:instrText xml:space="preserve"> PAGEREF _Toc12792642 \h </w:instrText>
            </w:r>
            <w:r>
              <w:rPr>
                <w:noProof/>
                <w:webHidden/>
              </w:rPr>
            </w:r>
            <w:r>
              <w:rPr>
                <w:noProof/>
                <w:webHidden/>
              </w:rPr>
              <w:fldChar w:fldCharType="separate"/>
            </w:r>
            <w:r>
              <w:rPr>
                <w:noProof/>
                <w:webHidden/>
              </w:rPr>
              <w:t>25</w:t>
            </w:r>
            <w:r>
              <w:rPr>
                <w:noProof/>
                <w:webHidden/>
              </w:rPr>
              <w:fldChar w:fldCharType="end"/>
            </w:r>
          </w:hyperlink>
        </w:p>
        <w:p w:rsidR="00920831" w:rsidRDefault="00920831">
          <w:pPr>
            <w:pStyle w:val="TOC2"/>
            <w:tabs>
              <w:tab w:val="left" w:pos="1440"/>
            </w:tabs>
            <w:rPr>
              <w:rFonts w:asciiTheme="minorHAnsi" w:eastAsiaTheme="minorEastAsia" w:hAnsiTheme="minorHAnsi" w:cstheme="minorBidi"/>
              <w:noProof/>
              <w:sz w:val="22"/>
              <w:szCs w:val="22"/>
              <w:lang w:eastAsia="ja-JP"/>
            </w:rPr>
          </w:pPr>
          <w:hyperlink w:anchor="_Toc12792643" w:history="1">
            <w:r w:rsidRPr="00CD2B44">
              <w:rPr>
                <w:rStyle w:val="Hyperlink"/>
                <w:rFonts w:eastAsia="Arial"/>
                <w:noProof/>
              </w:rPr>
              <w:t>3.2</w:t>
            </w:r>
            <w:r>
              <w:rPr>
                <w:rFonts w:asciiTheme="minorHAnsi" w:eastAsiaTheme="minorEastAsia" w:hAnsiTheme="minorHAnsi" w:cstheme="minorBidi"/>
                <w:noProof/>
                <w:sz w:val="22"/>
                <w:szCs w:val="22"/>
                <w:lang w:eastAsia="ja-JP"/>
              </w:rPr>
              <w:tab/>
            </w:r>
            <w:r w:rsidRPr="00CD2B44">
              <w:rPr>
                <w:rStyle w:val="Hyperlink"/>
                <w:rFonts w:eastAsia="Arial"/>
                <w:noProof/>
              </w:rPr>
              <w:t>Xây dựng giao diện game</w:t>
            </w:r>
            <w:r>
              <w:rPr>
                <w:noProof/>
                <w:webHidden/>
              </w:rPr>
              <w:tab/>
            </w:r>
            <w:r>
              <w:rPr>
                <w:noProof/>
                <w:webHidden/>
              </w:rPr>
              <w:fldChar w:fldCharType="begin"/>
            </w:r>
            <w:r>
              <w:rPr>
                <w:noProof/>
                <w:webHidden/>
              </w:rPr>
              <w:instrText xml:space="preserve"> PAGEREF _Toc12792643 \h </w:instrText>
            </w:r>
            <w:r>
              <w:rPr>
                <w:noProof/>
                <w:webHidden/>
              </w:rPr>
            </w:r>
            <w:r>
              <w:rPr>
                <w:noProof/>
                <w:webHidden/>
              </w:rPr>
              <w:fldChar w:fldCharType="separate"/>
            </w:r>
            <w:r>
              <w:rPr>
                <w:noProof/>
                <w:webHidden/>
              </w:rPr>
              <w:t>27</w:t>
            </w:r>
            <w:r>
              <w:rPr>
                <w:noProof/>
                <w:webHidden/>
              </w:rPr>
              <w:fldChar w:fldCharType="end"/>
            </w:r>
          </w:hyperlink>
        </w:p>
        <w:p w:rsidR="00920831" w:rsidRDefault="00920831">
          <w:pPr>
            <w:pStyle w:val="TOC3"/>
            <w:tabs>
              <w:tab w:val="left" w:pos="1920"/>
            </w:tabs>
            <w:rPr>
              <w:rFonts w:asciiTheme="minorHAnsi" w:eastAsiaTheme="minorEastAsia" w:hAnsiTheme="minorHAnsi" w:cstheme="minorBidi"/>
              <w:noProof/>
              <w:sz w:val="22"/>
              <w:szCs w:val="22"/>
              <w:lang w:eastAsia="ja-JP"/>
            </w:rPr>
          </w:pPr>
          <w:hyperlink w:anchor="_Toc12792644" w:history="1">
            <w:r w:rsidRPr="00CD2B44">
              <w:rPr>
                <w:rStyle w:val="Hyperlink"/>
                <w:noProof/>
              </w:rPr>
              <w:t>3.2.1</w:t>
            </w:r>
            <w:r>
              <w:rPr>
                <w:rFonts w:asciiTheme="minorHAnsi" w:eastAsiaTheme="minorEastAsia" w:hAnsiTheme="minorHAnsi" w:cstheme="minorBidi"/>
                <w:noProof/>
                <w:sz w:val="22"/>
                <w:szCs w:val="22"/>
                <w:lang w:eastAsia="ja-JP"/>
              </w:rPr>
              <w:tab/>
            </w:r>
            <w:r w:rsidRPr="00CD2B44">
              <w:rPr>
                <w:rStyle w:val="Hyperlink"/>
                <w:noProof/>
              </w:rPr>
              <w:t>Vấn đề</w:t>
            </w:r>
            <w:r>
              <w:rPr>
                <w:noProof/>
                <w:webHidden/>
              </w:rPr>
              <w:tab/>
            </w:r>
            <w:r>
              <w:rPr>
                <w:noProof/>
                <w:webHidden/>
              </w:rPr>
              <w:fldChar w:fldCharType="begin"/>
            </w:r>
            <w:r>
              <w:rPr>
                <w:noProof/>
                <w:webHidden/>
              </w:rPr>
              <w:instrText xml:space="preserve"> PAGEREF _Toc12792644 \h </w:instrText>
            </w:r>
            <w:r>
              <w:rPr>
                <w:noProof/>
                <w:webHidden/>
              </w:rPr>
            </w:r>
            <w:r>
              <w:rPr>
                <w:noProof/>
                <w:webHidden/>
              </w:rPr>
              <w:fldChar w:fldCharType="separate"/>
            </w:r>
            <w:r>
              <w:rPr>
                <w:noProof/>
                <w:webHidden/>
              </w:rPr>
              <w:t>27</w:t>
            </w:r>
            <w:r>
              <w:rPr>
                <w:noProof/>
                <w:webHidden/>
              </w:rPr>
              <w:fldChar w:fldCharType="end"/>
            </w:r>
          </w:hyperlink>
        </w:p>
        <w:p w:rsidR="00920831" w:rsidRDefault="00920831">
          <w:pPr>
            <w:pStyle w:val="TOC3"/>
            <w:tabs>
              <w:tab w:val="left" w:pos="1920"/>
            </w:tabs>
            <w:rPr>
              <w:rFonts w:asciiTheme="minorHAnsi" w:eastAsiaTheme="minorEastAsia" w:hAnsiTheme="minorHAnsi" w:cstheme="minorBidi"/>
              <w:noProof/>
              <w:sz w:val="22"/>
              <w:szCs w:val="22"/>
              <w:lang w:eastAsia="ja-JP"/>
            </w:rPr>
          </w:pPr>
          <w:hyperlink w:anchor="_Toc12792645" w:history="1">
            <w:r w:rsidRPr="00CD2B44">
              <w:rPr>
                <w:rStyle w:val="Hyperlink"/>
                <w:noProof/>
              </w:rPr>
              <w:t>3.2.2</w:t>
            </w:r>
            <w:r>
              <w:rPr>
                <w:rFonts w:asciiTheme="minorHAnsi" w:eastAsiaTheme="minorEastAsia" w:hAnsiTheme="minorHAnsi" w:cstheme="minorBidi"/>
                <w:noProof/>
                <w:sz w:val="22"/>
                <w:szCs w:val="22"/>
                <w:lang w:eastAsia="ja-JP"/>
              </w:rPr>
              <w:tab/>
            </w:r>
            <w:r w:rsidRPr="00CD2B44">
              <w:rPr>
                <w:rStyle w:val="Hyperlink"/>
                <w:noProof/>
              </w:rPr>
              <w:t>Giải pháp</w:t>
            </w:r>
            <w:r>
              <w:rPr>
                <w:noProof/>
                <w:webHidden/>
              </w:rPr>
              <w:tab/>
            </w:r>
            <w:r>
              <w:rPr>
                <w:noProof/>
                <w:webHidden/>
              </w:rPr>
              <w:fldChar w:fldCharType="begin"/>
            </w:r>
            <w:r>
              <w:rPr>
                <w:noProof/>
                <w:webHidden/>
              </w:rPr>
              <w:instrText xml:space="preserve"> PAGEREF _Toc12792645 \h </w:instrText>
            </w:r>
            <w:r>
              <w:rPr>
                <w:noProof/>
                <w:webHidden/>
              </w:rPr>
            </w:r>
            <w:r>
              <w:rPr>
                <w:noProof/>
                <w:webHidden/>
              </w:rPr>
              <w:fldChar w:fldCharType="separate"/>
            </w:r>
            <w:r>
              <w:rPr>
                <w:noProof/>
                <w:webHidden/>
              </w:rPr>
              <w:t>28</w:t>
            </w:r>
            <w:r>
              <w:rPr>
                <w:noProof/>
                <w:webHidden/>
              </w:rPr>
              <w:fldChar w:fldCharType="end"/>
            </w:r>
          </w:hyperlink>
        </w:p>
        <w:p w:rsidR="00920831" w:rsidRDefault="00920831">
          <w:pPr>
            <w:pStyle w:val="TOC2"/>
            <w:tabs>
              <w:tab w:val="left" w:pos="1440"/>
            </w:tabs>
            <w:rPr>
              <w:rFonts w:asciiTheme="minorHAnsi" w:eastAsiaTheme="minorEastAsia" w:hAnsiTheme="minorHAnsi" w:cstheme="minorBidi"/>
              <w:noProof/>
              <w:sz w:val="22"/>
              <w:szCs w:val="22"/>
              <w:lang w:eastAsia="ja-JP"/>
            </w:rPr>
          </w:pPr>
          <w:hyperlink w:anchor="_Toc12792646" w:history="1">
            <w:r w:rsidRPr="00CD2B44">
              <w:rPr>
                <w:rStyle w:val="Hyperlink"/>
                <w:noProof/>
              </w:rPr>
              <w:t>3.3</w:t>
            </w:r>
            <w:r>
              <w:rPr>
                <w:rFonts w:asciiTheme="minorHAnsi" w:eastAsiaTheme="minorEastAsia" w:hAnsiTheme="minorHAnsi" w:cstheme="minorBidi"/>
                <w:noProof/>
                <w:sz w:val="22"/>
                <w:szCs w:val="22"/>
                <w:lang w:eastAsia="ja-JP"/>
              </w:rPr>
              <w:tab/>
            </w:r>
            <w:r w:rsidRPr="00CD2B44">
              <w:rPr>
                <w:rStyle w:val="Hyperlink"/>
                <w:noProof/>
              </w:rPr>
              <w:t>Âm thanh trong game</w:t>
            </w:r>
            <w:r>
              <w:rPr>
                <w:noProof/>
                <w:webHidden/>
              </w:rPr>
              <w:tab/>
            </w:r>
            <w:r>
              <w:rPr>
                <w:noProof/>
                <w:webHidden/>
              </w:rPr>
              <w:fldChar w:fldCharType="begin"/>
            </w:r>
            <w:r>
              <w:rPr>
                <w:noProof/>
                <w:webHidden/>
              </w:rPr>
              <w:instrText xml:space="preserve"> PAGEREF _Toc12792646 \h </w:instrText>
            </w:r>
            <w:r>
              <w:rPr>
                <w:noProof/>
                <w:webHidden/>
              </w:rPr>
            </w:r>
            <w:r>
              <w:rPr>
                <w:noProof/>
                <w:webHidden/>
              </w:rPr>
              <w:fldChar w:fldCharType="separate"/>
            </w:r>
            <w:r>
              <w:rPr>
                <w:noProof/>
                <w:webHidden/>
              </w:rPr>
              <w:t>29</w:t>
            </w:r>
            <w:r>
              <w:rPr>
                <w:noProof/>
                <w:webHidden/>
              </w:rPr>
              <w:fldChar w:fldCharType="end"/>
            </w:r>
          </w:hyperlink>
        </w:p>
        <w:p w:rsidR="00920831" w:rsidRDefault="00920831">
          <w:pPr>
            <w:pStyle w:val="TOC3"/>
            <w:tabs>
              <w:tab w:val="left" w:pos="1920"/>
            </w:tabs>
            <w:rPr>
              <w:rFonts w:asciiTheme="minorHAnsi" w:eastAsiaTheme="minorEastAsia" w:hAnsiTheme="minorHAnsi" w:cstheme="minorBidi"/>
              <w:noProof/>
              <w:sz w:val="22"/>
              <w:szCs w:val="22"/>
              <w:lang w:eastAsia="ja-JP"/>
            </w:rPr>
          </w:pPr>
          <w:hyperlink w:anchor="_Toc12792647" w:history="1">
            <w:r w:rsidRPr="00CD2B44">
              <w:rPr>
                <w:rStyle w:val="Hyperlink"/>
                <w:noProof/>
              </w:rPr>
              <w:t>3.3.1</w:t>
            </w:r>
            <w:r>
              <w:rPr>
                <w:rFonts w:asciiTheme="minorHAnsi" w:eastAsiaTheme="minorEastAsia" w:hAnsiTheme="minorHAnsi" w:cstheme="minorBidi"/>
                <w:noProof/>
                <w:sz w:val="22"/>
                <w:szCs w:val="22"/>
                <w:lang w:eastAsia="ja-JP"/>
              </w:rPr>
              <w:tab/>
            </w:r>
            <w:r w:rsidRPr="00CD2B44">
              <w:rPr>
                <w:rStyle w:val="Hyperlink"/>
                <w:noProof/>
              </w:rPr>
              <w:t>Vấn đề</w:t>
            </w:r>
            <w:r>
              <w:rPr>
                <w:noProof/>
                <w:webHidden/>
              </w:rPr>
              <w:tab/>
            </w:r>
            <w:r>
              <w:rPr>
                <w:noProof/>
                <w:webHidden/>
              </w:rPr>
              <w:fldChar w:fldCharType="begin"/>
            </w:r>
            <w:r>
              <w:rPr>
                <w:noProof/>
                <w:webHidden/>
              </w:rPr>
              <w:instrText xml:space="preserve"> PAGEREF _Toc12792647 \h </w:instrText>
            </w:r>
            <w:r>
              <w:rPr>
                <w:noProof/>
                <w:webHidden/>
              </w:rPr>
            </w:r>
            <w:r>
              <w:rPr>
                <w:noProof/>
                <w:webHidden/>
              </w:rPr>
              <w:fldChar w:fldCharType="separate"/>
            </w:r>
            <w:r>
              <w:rPr>
                <w:noProof/>
                <w:webHidden/>
              </w:rPr>
              <w:t>29</w:t>
            </w:r>
            <w:r>
              <w:rPr>
                <w:noProof/>
                <w:webHidden/>
              </w:rPr>
              <w:fldChar w:fldCharType="end"/>
            </w:r>
          </w:hyperlink>
        </w:p>
        <w:p w:rsidR="00920831" w:rsidRDefault="00920831">
          <w:pPr>
            <w:pStyle w:val="TOC3"/>
            <w:tabs>
              <w:tab w:val="left" w:pos="1920"/>
            </w:tabs>
            <w:rPr>
              <w:rFonts w:asciiTheme="minorHAnsi" w:eastAsiaTheme="minorEastAsia" w:hAnsiTheme="minorHAnsi" w:cstheme="minorBidi"/>
              <w:noProof/>
              <w:sz w:val="22"/>
              <w:szCs w:val="22"/>
              <w:lang w:eastAsia="ja-JP"/>
            </w:rPr>
          </w:pPr>
          <w:hyperlink w:anchor="_Toc12792648" w:history="1">
            <w:r w:rsidRPr="00CD2B44">
              <w:rPr>
                <w:rStyle w:val="Hyperlink"/>
                <w:noProof/>
              </w:rPr>
              <w:t>3.3.2</w:t>
            </w:r>
            <w:r>
              <w:rPr>
                <w:rFonts w:asciiTheme="minorHAnsi" w:eastAsiaTheme="minorEastAsia" w:hAnsiTheme="minorHAnsi" w:cstheme="minorBidi"/>
                <w:noProof/>
                <w:sz w:val="22"/>
                <w:szCs w:val="22"/>
                <w:lang w:eastAsia="ja-JP"/>
              </w:rPr>
              <w:tab/>
            </w:r>
            <w:r w:rsidRPr="00CD2B44">
              <w:rPr>
                <w:rStyle w:val="Hyperlink"/>
                <w:noProof/>
              </w:rPr>
              <w:t>Giải pháp</w:t>
            </w:r>
            <w:r>
              <w:rPr>
                <w:noProof/>
                <w:webHidden/>
              </w:rPr>
              <w:tab/>
            </w:r>
            <w:r>
              <w:rPr>
                <w:noProof/>
                <w:webHidden/>
              </w:rPr>
              <w:fldChar w:fldCharType="begin"/>
            </w:r>
            <w:r>
              <w:rPr>
                <w:noProof/>
                <w:webHidden/>
              </w:rPr>
              <w:instrText xml:space="preserve"> PAGEREF _Toc12792648 \h </w:instrText>
            </w:r>
            <w:r>
              <w:rPr>
                <w:noProof/>
                <w:webHidden/>
              </w:rPr>
            </w:r>
            <w:r>
              <w:rPr>
                <w:noProof/>
                <w:webHidden/>
              </w:rPr>
              <w:fldChar w:fldCharType="separate"/>
            </w:r>
            <w:r>
              <w:rPr>
                <w:noProof/>
                <w:webHidden/>
              </w:rPr>
              <w:t>29</w:t>
            </w:r>
            <w:r>
              <w:rPr>
                <w:noProof/>
                <w:webHidden/>
              </w:rPr>
              <w:fldChar w:fldCharType="end"/>
            </w:r>
          </w:hyperlink>
        </w:p>
        <w:p w:rsidR="00920831" w:rsidRDefault="00920831">
          <w:pPr>
            <w:pStyle w:val="TOC1"/>
            <w:tabs>
              <w:tab w:val="left" w:pos="2133"/>
            </w:tabs>
            <w:rPr>
              <w:rFonts w:asciiTheme="minorHAnsi" w:eastAsiaTheme="minorEastAsia" w:hAnsiTheme="minorHAnsi" w:cstheme="minorBidi"/>
              <w:noProof/>
              <w:sz w:val="22"/>
              <w:szCs w:val="22"/>
              <w:lang w:eastAsia="ja-JP"/>
            </w:rPr>
          </w:pPr>
          <w:hyperlink w:anchor="_Toc12792649" w:history="1">
            <w:r w:rsidRPr="00CD2B44">
              <w:rPr>
                <w:rStyle w:val="Hyperlink"/>
                <w:rFonts w:eastAsia="Arial"/>
                <w:noProof/>
              </w:rPr>
              <w:t>Chương 4 .</w:t>
            </w:r>
            <w:r>
              <w:rPr>
                <w:rFonts w:asciiTheme="minorHAnsi" w:eastAsiaTheme="minorEastAsia" w:hAnsiTheme="minorHAnsi" w:cstheme="minorBidi"/>
                <w:noProof/>
                <w:sz w:val="22"/>
                <w:szCs w:val="22"/>
                <w:lang w:eastAsia="ja-JP"/>
              </w:rPr>
              <w:tab/>
            </w:r>
            <w:r w:rsidRPr="00CD2B44">
              <w:rPr>
                <w:rStyle w:val="Hyperlink"/>
                <w:rFonts w:eastAsia="Arial"/>
                <w:noProof/>
              </w:rPr>
              <w:t>ỨNG DỤNG GAME PHÁT TRIỂN TRÊN</w:t>
            </w:r>
            <w:r>
              <w:rPr>
                <w:noProof/>
                <w:webHidden/>
              </w:rPr>
              <w:tab/>
            </w:r>
            <w:r>
              <w:rPr>
                <w:noProof/>
                <w:webHidden/>
              </w:rPr>
              <w:fldChar w:fldCharType="begin"/>
            </w:r>
            <w:r>
              <w:rPr>
                <w:noProof/>
                <w:webHidden/>
              </w:rPr>
              <w:instrText xml:space="preserve"> PAGEREF _Toc12792649 \h </w:instrText>
            </w:r>
            <w:r>
              <w:rPr>
                <w:noProof/>
                <w:webHidden/>
              </w:rPr>
            </w:r>
            <w:r>
              <w:rPr>
                <w:noProof/>
                <w:webHidden/>
              </w:rPr>
              <w:fldChar w:fldCharType="separate"/>
            </w:r>
            <w:r>
              <w:rPr>
                <w:noProof/>
                <w:webHidden/>
              </w:rPr>
              <w:t>32</w:t>
            </w:r>
            <w:r>
              <w:rPr>
                <w:noProof/>
                <w:webHidden/>
              </w:rPr>
              <w:fldChar w:fldCharType="end"/>
            </w:r>
          </w:hyperlink>
        </w:p>
        <w:p w:rsidR="00920831" w:rsidRDefault="00920831">
          <w:pPr>
            <w:pStyle w:val="TOC2"/>
            <w:tabs>
              <w:tab w:val="left" w:pos="1440"/>
            </w:tabs>
            <w:rPr>
              <w:rFonts w:asciiTheme="minorHAnsi" w:eastAsiaTheme="minorEastAsia" w:hAnsiTheme="minorHAnsi" w:cstheme="minorBidi"/>
              <w:noProof/>
              <w:sz w:val="22"/>
              <w:szCs w:val="22"/>
              <w:lang w:eastAsia="ja-JP"/>
            </w:rPr>
          </w:pPr>
          <w:hyperlink w:anchor="_Toc12792650" w:history="1">
            <w:r w:rsidRPr="00CD2B44">
              <w:rPr>
                <w:rStyle w:val="Hyperlink"/>
                <w:rFonts w:eastAsia="Arial"/>
                <w:noProof/>
              </w:rPr>
              <w:t>4.1</w:t>
            </w:r>
            <w:r>
              <w:rPr>
                <w:rFonts w:asciiTheme="minorHAnsi" w:eastAsiaTheme="minorEastAsia" w:hAnsiTheme="minorHAnsi" w:cstheme="minorBidi"/>
                <w:noProof/>
                <w:sz w:val="22"/>
                <w:szCs w:val="22"/>
                <w:lang w:eastAsia="ja-JP"/>
              </w:rPr>
              <w:tab/>
            </w:r>
            <w:r w:rsidRPr="00CD2B44">
              <w:rPr>
                <w:rStyle w:val="Hyperlink"/>
                <w:rFonts w:eastAsia="Arial"/>
                <w:noProof/>
              </w:rPr>
              <w:t>Giới thiệu game</w:t>
            </w:r>
            <w:r>
              <w:rPr>
                <w:noProof/>
                <w:webHidden/>
              </w:rPr>
              <w:tab/>
            </w:r>
            <w:r>
              <w:rPr>
                <w:noProof/>
                <w:webHidden/>
              </w:rPr>
              <w:fldChar w:fldCharType="begin"/>
            </w:r>
            <w:r>
              <w:rPr>
                <w:noProof/>
                <w:webHidden/>
              </w:rPr>
              <w:instrText xml:space="preserve"> PAGEREF _Toc12792650 \h </w:instrText>
            </w:r>
            <w:r>
              <w:rPr>
                <w:noProof/>
                <w:webHidden/>
              </w:rPr>
            </w:r>
            <w:r>
              <w:rPr>
                <w:noProof/>
                <w:webHidden/>
              </w:rPr>
              <w:fldChar w:fldCharType="separate"/>
            </w:r>
            <w:r>
              <w:rPr>
                <w:noProof/>
                <w:webHidden/>
              </w:rPr>
              <w:t>32</w:t>
            </w:r>
            <w:r>
              <w:rPr>
                <w:noProof/>
                <w:webHidden/>
              </w:rPr>
              <w:fldChar w:fldCharType="end"/>
            </w:r>
          </w:hyperlink>
        </w:p>
        <w:p w:rsidR="00920831" w:rsidRDefault="00920831">
          <w:pPr>
            <w:pStyle w:val="TOC2"/>
            <w:tabs>
              <w:tab w:val="left" w:pos="1440"/>
            </w:tabs>
            <w:rPr>
              <w:rFonts w:asciiTheme="minorHAnsi" w:eastAsiaTheme="minorEastAsia" w:hAnsiTheme="minorHAnsi" w:cstheme="minorBidi"/>
              <w:noProof/>
              <w:sz w:val="22"/>
              <w:szCs w:val="22"/>
              <w:lang w:eastAsia="ja-JP"/>
            </w:rPr>
          </w:pPr>
          <w:hyperlink w:anchor="_Toc12792651" w:history="1">
            <w:r w:rsidRPr="00CD2B44">
              <w:rPr>
                <w:rStyle w:val="Hyperlink"/>
                <w:rFonts w:eastAsia="Arial"/>
                <w:noProof/>
              </w:rPr>
              <w:t>4.2</w:t>
            </w:r>
            <w:r>
              <w:rPr>
                <w:rFonts w:asciiTheme="minorHAnsi" w:eastAsiaTheme="minorEastAsia" w:hAnsiTheme="minorHAnsi" w:cstheme="minorBidi"/>
                <w:noProof/>
                <w:sz w:val="22"/>
                <w:szCs w:val="22"/>
                <w:lang w:eastAsia="ja-JP"/>
              </w:rPr>
              <w:tab/>
            </w:r>
            <w:r w:rsidRPr="00CD2B44">
              <w:rPr>
                <w:rStyle w:val="Hyperlink"/>
                <w:rFonts w:eastAsia="Arial"/>
                <w:noProof/>
              </w:rPr>
              <w:t>Các quy luật chơi chính</w:t>
            </w:r>
            <w:r>
              <w:rPr>
                <w:noProof/>
                <w:webHidden/>
              </w:rPr>
              <w:tab/>
            </w:r>
            <w:r>
              <w:rPr>
                <w:noProof/>
                <w:webHidden/>
              </w:rPr>
              <w:fldChar w:fldCharType="begin"/>
            </w:r>
            <w:r>
              <w:rPr>
                <w:noProof/>
                <w:webHidden/>
              </w:rPr>
              <w:instrText xml:space="preserve"> PAGEREF _Toc12792651 \h </w:instrText>
            </w:r>
            <w:r>
              <w:rPr>
                <w:noProof/>
                <w:webHidden/>
              </w:rPr>
            </w:r>
            <w:r>
              <w:rPr>
                <w:noProof/>
                <w:webHidden/>
              </w:rPr>
              <w:fldChar w:fldCharType="separate"/>
            </w:r>
            <w:r>
              <w:rPr>
                <w:noProof/>
                <w:webHidden/>
              </w:rPr>
              <w:t>35</w:t>
            </w:r>
            <w:r>
              <w:rPr>
                <w:noProof/>
                <w:webHidden/>
              </w:rPr>
              <w:fldChar w:fldCharType="end"/>
            </w:r>
          </w:hyperlink>
        </w:p>
        <w:p w:rsidR="00920831" w:rsidRDefault="00920831">
          <w:pPr>
            <w:pStyle w:val="TOC3"/>
            <w:tabs>
              <w:tab w:val="left" w:pos="1920"/>
            </w:tabs>
            <w:rPr>
              <w:rFonts w:asciiTheme="minorHAnsi" w:eastAsiaTheme="minorEastAsia" w:hAnsiTheme="minorHAnsi" w:cstheme="minorBidi"/>
              <w:noProof/>
              <w:sz w:val="22"/>
              <w:szCs w:val="22"/>
              <w:lang w:eastAsia="ja-JP"/>
            </w:rPr>
          </w:pPr>
          <w:hyperlink w:anchor="_Toc12792652" w:history="1">
            <w:r w:rsidRPr="00CD2B44">
              <w:rPr>
                <w:rStyle w:val="Hyperlink"/>
                <w:noProof/>
              </w:rPr>
              <w:t>4.2.1</w:t>
            </w:r>
            <w:r>
              <w:rPr>
                <w:rFonts w:asciiTheme="minorHAnsi" w:eastAsiaTheme="minorEastAsia" w:hAnsiTheme="minorHAnsi" w:cstheme="minorBidi"/>
                <w:noProof/>
                <w:sz w:val="22"/>
                <w:szCs w:val="22"/>
                <w:lang w:eastAsia="ja-JP"/>
              </w:rPr>
              <w:tab/>
            </w:r>
            <w:r w:rsidRPr="00CD2B44">
              <w:rPr>
                <w:rStyle w:val="Hyperlink"/>
                <w:noProof/>
              </w:rPr>
              <w:t>Di chuyển</w:t>
            </w:r>
            <w:r>
              <w:rPr>
                <w:noProof/>
                <w:webHidden/>
              </w:rPr>
              <w:tab/>
            </w:r>
            <w:r>
              <w:rPr>
                <w:noProof/>
                <w:webHidden/>
              </w:rPr>
              <w:fldChar w:fldCharType="begin"/>
            </w:r>
            <w:r>
              <w:rPr>
                <w:noProof/>
                <w:webHidden/>
              </w:rPr>
              <w:instrText xml:space="preserve"> PAGEREF _Toc12792652 \h </w:instrText>
            </w:r>
            <w:r>
              <w:rPr>
                <w:noProof/>
                <w:webHidden/>
              </w:rPr>
            </w:r>
            <w:r>
              <w:rPr>
                <w:noProof/>
                <w:webHidden/>
              </w:rPr>
              <w:fldChar w:fldCharType="separate"/>
            </w:r>
            <w:r>
              <w:rPr>
                <w:noProof/>
                <w:webHidden/>
              </w:rPr>
              <w:t>35</w:t>
            </w:r>
            <w:r>
              <w:rPr>
                <w:noProof/>
                <w:webHidden/>
              </w:rPr>
              <w:fldChar w:fldCharType="end"/>
            </w:r>
          </w:hyperlink>
        </w:p>
        <w:p w:rsidR="00920831" w:rsidRDefault="00920831">
          <w:pPr>
            <w:pStyle w:val="TOC3"/>
            <w:tabs>
              <w:tab w:val="left" w:pos="1920"/>
            </w:tabs>
            <w:rPr>
              <w:rFonts w:asciiTheme="minorHAnsi" w:eastAsiaTheme="minorEastAsia" w:hAnsiTheme="minorHAnsi" w:cstheme="minorBidi"/>
              <w:noProof/>
              <w:sz w:val="22"/>
              <w:szCs w:val="22"/>
              <w:lang w:eastAsia="ja-JP"/>
            </w:rPr>
          </w:pPr>
          <w:hyperlink w:anchor="_Toc12792653" w:history="1">
            <w:r w:rsidRPr="00CD2B44">
              <w:rPr>
                <w:rStyle w:val="Hyperlink"/>
                <w:noProof/>
              </w:rPr>
              <w:t>4.2.2</w:t>
            </w:r>
            <w:r>
              <w:rPr>
                <w:rFonts w:asciiTheme="minorHAnsi" w:eastAsiaTheme="minorEastAsia" w:hAnsiTheme="minorHAnsi" w:cstheme="minorBidi"/>
                <w:noProof/>
                <w:sz w:val="22"/>
                <w:szCs w:val="22"/>
                <w:lang w:eastAsia="ja-JP"/>
              </w:rPr>
              <w:tab/>
            </w:r>
            <w:r w:rsidRPr="00CD2B44">
              <w:rPr>
                <w:rStyle w:val="Hyperlink"/>
                <w:noProof/>
              </w:rPr>
              <w:t>Tấn công</w:t>
            </w:r>
            <w:r>
              <w:rPr>
                <w:noProof/>
                <w:webHidden/>
              </w:rPr>
              <w:tab/>
            </w:r>
            <w:r>
              <w:rPr>
                <w:noProof/>
                <w:webHidden/>
              </w:rPr>
              <w:fldChar w:fldCharType="begin"/>
            </w:r>
            <w:r>
              <w:rPr>
                <w:noProof/>
                <w:webHidden/>
              </w:rPr>
              <w:instrText xml:space="preserve"> PAGEREF _Toc12792653 \h </w:instrText>
            </w:r>
            <w:r>
              <w:rPr>
                <w:noProof/>
                <w:webHidden/>
              </w:rPr>
            </w:r>
            <w:r>
              <w:rPr>
                <w:noProof/>
                <w:webHidden/>
              </w:rPr>
              <w:fldChar w:fldCharType="separate"/>
            </w:r>
            <w:r>
              <w:rPr>
                <w:noProof/>
                <w:webHidden/>
              </w:rPr>
              <w:t>37</w:t>
            </w:r>
            <w:r>
              <w:rPr>
                <w:noProof/>
                <w:webHidden/>
              </w:rPr>
              <w:fldChar w:fldCharType="end"/>
            </w:r>
          </w:hyperlink>
        </w:p>
        <w:p w:rsidR="00920831" w:rsidRDefault="00920831">
          <w:pPr>
            <w:pStyle w:val="TOC1"/>
            <w:tabs>
              <w:tab w:val="left" w:pos="2133"/>
            </w:tabs>
            <w:rPr>
              <w:rFonts w:asciiTheme="minorHAnsi" w:eastAsiaTheme="minorEastAsia" w:hAnsiTheme="minorHAnsi" w:cstheme="minorBidi"/>
              <w:noProof/>
              <w:sz w:val="22"/>
              <w:szCs w:val="22"/>
              <w:lang w:eastAsia="ja-JP"/>
            </w:rPr>
          </w:pPr>
          <w:hyperlink w:anchor="_Toc12792654" w:history="1">
            <w:r w:rsidRPr="00CD2B44">
              <w:rPr>
                <w:rStyle w:val="Hyperlink"/>
                <w:rFonts w:eastAsia="Arial"/>
                <w:noProof/>
              </w:rPr>
              <w:t>Chương 5 .</w:t>
            </w:r>
            <w:r>
              <w:rPr>
                <w:rFonts w:asciiTheme="minorHAnsi" w:eastAsiaTheme="minorEastAsia" w:hAnsiTheme="minorHAnsi" w:cstheme="minorBidi"/>
                <w:noProof/>
                <w:sz w:val="22"/>
                <w:szCs w:val="22"/>
                <w:lang w:eastAsia="ja-JP"/>
              </w:rPr>
              <w:tab/>
            </w:r>
            <w:r w:rsidRPr="00CD2B44">
              <w:rPr>
                <w:rStyle w:val="Hyperlink"/>
                <w:rFonts w:eastAsia="Arial"/>
                <w:noProof/>
              </w:rPr>
              <w:t>DỮ LIỆU GAME RUN NOW</w:t>
            </w:r>
            <w:r>
              <w:rPr>
                <w:noProof/>
                <w:webHidden/>
              </w:rPr>
              <w:tab/>
            </w:r>
            <w:r>
              <w:rPr>
                <w:noProof/>
                <w:webHidden/>
              </w:rPr>
              <w:fldChar w:fldCharType="begin"/>
            </w:r>
            <w:r>
              <w:rPr>
                <w:noProof/>
                <w:webHidden/>
              </w:rPr>
              <w:instrText xml:space="preserve"> PAGEREF _Toc12792654 \h </w:instrText>
            </w:r>
            <w:r>
              <w:rPr>
                <w:noProof/>
                <w:webHidden/>
              </w:rPr>
            </w:r>
            <w:r>
              <w:rPr>
                <w:noProof/>
                <w:webHidden/>
              </w:rPr>
              <w:fldChar w:fldCharType="separate"/>
            </w:r>
            <w:r>
              <w:rPr>
                <w:noProof/>
                <w:webHidden/>
              </w:rPr>
              <w:t>39</w:t>
            </w:r>
            <w:r>
              <w:rPr>
                <w:noProof/>
                <w:webHidden/>
              </w:rPr>
              <w:fldChar w:fldCharType="end"/>
            </w:r>
          </w:hyperlink>
        </w:p>
        <w:p w:rsidR="00920831" w:rsidRDefault="00920831">
          <w:pPr>
            <w:pStyle w:val="TOC2"/>
            <w:tabs>
              <w:tab w:val="left" w:pos="1440"/>
            </w:tabs>
            <w:rPr>
              <w:rFonts w:asciiTheme="minorHAnsi" w:eastAsiaTheme="minorEastAsia" w:hAnsiTheme="minorHAnsi" w:cstheme="minorBidi"/>
              <w:noProof/>
              <w:sz w:val="22"/>
              <w:szCs w:val="22"/>
              <w:lang w:eastAsia="ja-JP"/>
            </w:rPr>
          </w:pPr>
          <w:hyperlink w:anchor="_Toc12792655" w:history="1">
            <w:r w:rsidRPr="00CD2B44">
              <w:rPr>
                <w:rStyle w:val="Hyperlink"/>
                <w:rFonts w:eastAsia="Arial"/>
                <w:noProof/>
              </w:rPr>
              <w:t>5.1</w:t>
            </w:r>
            <w:r>
              <w:rPr>
                <w:rFonts w:asciiTheme="minorHAnsi" w:eastAsiaTheme="minorEastAsia" w:hAnsiTheme="minorHAnsi" w:cstheme="minorBidi"/>
                <w:noProof/>
                <w:sz w:val="22"/>
                <w:szCs w:val="22"/>
                <w:lang w:eastAsia="ja-JP"/>
              </w:rPr>
              <w:tab/>
            </w:r>
            <w:r w:rsidRPr="00CD2B44">
              <w:rPr>
                <w:rStyle w:val="Hyperlink"/>
                <w:rFonts w:eastAsia="Arial"/>
                <w:noProof/>
              </w:rPr>
              <w:t>Màn hình bắt đầu lập trình</w:t>
            </w:r>
            <w:r>
              <w:rPr>
                <w:noProof/>
                <w:webHidden/>
              </w:rPr>
              <w:tab/>
            </w:r>
            <w:r>
              <w:rPr>
                <w:noProof/>
                <w:webHidden/>
              </w:rPr>
              <w:fldChar w:fldCharType="begin"/>
            </w:r>
            <w:r>
              <w:rPr>
                <w:noProof/>
                <w:webHidden/>
              </w:rPr>
              <w:instrText xml:space="preserve"> PAGEREF _Toc12792655 \h </w:instrText>
            </w:r>
            <w:r>
              <w:rPr>
                <w:noProof/>
                <w:webHidden/>
              </w:rPr>
            </w:r>
            <w:r>
              <w:rPr>
                <w:noProof/>
                <w:webHidden/>
              </w:rPr>
              <w:fldChar w:fldCharType="separate"/>
            </w:r>
            <w:r>
              <w:rPr>
                <w:noProof/>
                <w:webHidden/>
              </w:rPr>
              <w:t>39</w:t>
            </w:r>
            <w:r>
              <w:rPr>
                <w:noProof/>
                <w:webHidden/>
              </w:rPr>
              <w:fldChar w:fldCharType="end"/>
            </w:r>
          </w:hyperlink>
        </w:p>
        <w:p w:rsidR="00920831" w:rsidRDefault="00920831">
          <w:pPr>
            <w:pStyle w:val="TOC2"/>
            <w:tabs>
              <w:tab w:val="left" w:pos="1440"/>
            </w:tabs>
            <w:rPr>
              <w:rFonts w:asciiTheme="minorHAnsi" w:eastAsiaTheme="minorEastAsia" w:hAnsiTheme="minorHAnsi" w:cstheme="minorBidi"/>
              <w:noProof/>
              <w:sz w:val="22"/>
              <w:szCs w:val="22"/>
              <w:lang w:eastAsia="ja-JP"/>
            </w:rPr>
          </w:pPr>
          <w:hyperlink w:anchor="_Toc12792656" w:history="1">
            <w:r w:rsidRPr="00CD2B44">
              <w:rPr>
                <w:rStyle w:val="Hyperlink"/>
                <w:rFonts w:eastAsia="Arial"/>
                <w:noProof/>
              </w:rPr>
              <w:t>5.2</w:t>
            </w:r>
            <w:r>
              <w:rPr>
                <w:rFonts w:asciiTheme="minorHAnsi" w:eastAsiaTheme="minorEastAsia" w:hAnsiTheme="minorHAnsi" w:cstheme="minorBidi"/>
                <w:noProof/>
                <w:sz w:val="22"/>
                <w:szCs w:val="22"/>
                <w:lang w:eastAsia="ja-JP"/>
              </w:rPr>
              <w:tab/>
            </w:r>
            <w:r w:rsidRPr="00CD2B44">
              <w:rPr>
                <w:rStyle w:val="Hyperlink"/>
                <w:rFonts w:eastAsia="Arial"/>
                <w:noProof/>
              </w:rPr>
              <w:t>Code trong game</w:t>
            </w:r>
            <w:r>
              <w:rPr>
                <w:noProof/>
                <w:webHidden/>
              </w:rPr>
              <w:tab/>
            </w:r>
            <w:r>
              <w:rPr>
                <w:noProof/>
                <w:webHidden/>
              </w:rPr>
              <w:fldChar w:fldCharType="begin"/>
            </w:r>
            <w:r>
              <w:rPr>
                <w:noProof/>
                <w:webHidden/>
              </w:rPr>
              <w:instrText xml:space="preserve"> PAGEREF _Toc12792656 \h </w:instrText>
            </w:r>
            <w:r>
              <w:rPr>
                <w:noProof/>
                <w:webHidden/>
              </w:rPr>
            </w:r>
            <w:r>
              <w:rPr>
                <w:noProof/>
                <w:webHidden/>
              </w:rPr>
              <w:fldChar w:fldCharType="separate"/>
            </w:r>
            <w:r>
              <w:rPr>
                <w:noProof/>
                <w:webHidden/>
              </w:rPr>
              <w:t>40</w:t>
            </w:r>
            <w:r>
              <w:rPr>
                <w:noProof/>
                <w:webHidden/>
              </w:rPr>
              <w:fldChar w:fldCharType="end"/>
            </w:r>
          </w:hyperlink>
        </w:p>
        <w:p w:rsidR="00920831" w:rsidRDefault="00920831">
          <w:pPr>
            <w:pStyle w:val="TOC3"/>
            <w:tabs>
              <w:tab w:val="left" w:pos="1920"/>
            </w:tabs>
            <w:rPr>
              <w:rFonts w:asciiTheme="minorHAnsi" w:eastAsiaTheme="minorEastAsia" w:hAnsiTheme="minorHAnsi" w:cstheme="minorBidi"/>
              <w:noProof/>
              <w:sz w:val="22"/>
              <w:szCs w:val="22"/>
              <w:lang w:eastAsia="ja-JP"/>
            </w:rPr>
          </w:pPr>
          <w:hyperlink w:anchor="_Toc12792657" w:history="1">
            <w:r w:rsidRPr="00CD2B44">
              <w:rPr>
                <w:rStyle w:val="Hyperlink"/>
                <w:noProof/>
              </w:rPr>
              <w:t>5.2.1</w:t>
            </w:r>
            <w:r>
              <w:rPr>
                <w:rFonts w:asciiTheme="minorHAnsi" w:eastAsiaTheme="minorEastAsia" w:hAnsiTheme="minorHAnsi" w:cstheme="minorBidi"/>
                <w:noProof/>
                <w:sz w:val="22"/>
                <w:szCs w:val="22"/>
                <w:lang w:eastAsia="ja-JP"/>
              </w:rPr>
              <w:tab/>
            </w:r>
            <w:r w:rsidRPr="00CD2B44">
              <w:rPr>
                <w:rStyle w:val="Hyperlink"/>
                <w:noProof/>
              </w:rPr>
              <w:t>CameraScript</w:t>
            </w:r>
            <w:r>
              <w:rPr>
                <w:noProof/>
                <w:webHidden/>
              </w:rPr>
              <w:tab/>
            </w:r>
            <w:r>
              <w:rPr>
                <w:noProof/>
                <w:webHidden/>
              </w:rPr>
              <w:fldChar w:fldCharType="begin"/>
            </w:r>
            <w:r>
              <w:rPr>
                <w:noProof/>
                <w:webHidden/>
              </w:rPr>
              <w:instrText xml:space="preserve"> PAGEREF _Toc12792657 \h </w:instrText>
            </w:r>
            <w:r>
              <w:rPr>
                <w:noProof/>
                <w:webHidden/>
              </w:rPr>
            </w:r>
            <w:r>
              <w:rPr>
                <w:noProof/>
                <w:webHidden/>
              </w:rPr>
              <w:fldChar w:fldCharType="separate"/>
            </w:r>
            <w:r>
              <w:rPr>
                <w:noProof/>
                <w:webHidden/>
              </w:rPr>
              <w:t>40</w:t>
            </w:r>
            <w:r>
              <w:rPr>
                <w:noProof/>
                <w:webHidden/>
              </w:rPr>
              <w:fldChar w:fldCharType="end"/>
            </w:r>
          </w:hyperlink>
        </w:p>
        <w:p w:rsidR="00920831" w:rsidRDefault="00920831">
          <w:pPr>
            <w:pStyle w:val="TOC3"/>
            <w:tabs>
              <w:tab w:val="left" w:pos="1920"/>
            </w:tabs>
            <w:rPr>
              <w:rFonts w:asciiTheme="minorHAnsi" w:eastAsiaTheme="minorEastAsia" w:hAnsiTheme="minorHAnsi" w:cstheme="minorBidi"/>
              <w:noProof/>
              <w:sz w:val="22"/>
              <w:szCs w:val="22"/>
              <w:lang w:eastAsia="ja-JP"/>
            </w:rPr>
          </w:pPr>
          <w:hyperlink w:anchor="_Toc12792658" w:history="1">
            <w:r w:rsidRPr="00CD2B44">
              <w:rPr>
                <w:rStyle w:val="Hyperlink"/>
                <w:noProof/>
              </w:rPr>
              <w:t>5.2.2</w:t>
            </w:r>
            <w:r>
              <w:rPr>
                <w:rFonts w:asciiTheme="minorHAnsi" w:eastAsiaTheme="minorEastAsia" w:hAnsiTheme="minorHAnsi" w:cstheme="minorBidi"/>
                <w:noProof/>
                <w:sz w:val="22"/>
                <w:szCs w:val="22"/>
                <w:lang w:eastAsia="ja-JP"/>
              </w:rPr>
              <w:tab/>
            </w:r>
            <w:r w:rsidRPr="00CD2B44">
              <w:rPr>
                <w:rStyle w:val="Hyperlink"/>
                <w:noProof/>
              </w:rPr>
              <w:t>PlayHealth</w:t>
            </w:r>
            <w:r>
              <w:rPr>
                <w:noProof/>
                <w:webHidden/>
              </w:rPr>
              <w:tab/>
            </w:r>
            <w:r>
              <w:rPr>
                <w:noProof/>
                <w:webHidden/>
              </w:rPr>
              <w:fldChar w:fldCharType="begin"/>
            </w:r>
            <w:r>
              <w:rPr>
                <w:noProof/>
                <w:webHidden/>
              </w:rPr>
              <w:instrText xml:space="preserve"> PAGEREF _Toc12792658 \h </w:instrText>
            </w:r>
            <w:r>
              <w:rPr>
                <w:noProof/>
                <w:webHidden/>
              </w:rPr>
            </w:r>
            <w:r>
              <w:rPr>
                <w:noProof/>
                <w:webHidden/>
              </w:rPr>
              <w:fldChar w:fldCharType="separate"/>
            </w:r>
            <w:r>
              <w:rPr>
                <w:noProof/>
                <w:webHidden/>
              </w:rPr>
              <w:t>41</w:t>
            </w:r>
            <w:r>
              <w:rPr>
                <w:noProof/>
                <w:webHidden/>
              </w:rPr>
              <w:fldChar w:fldCharType="end"/>
            </w:r>
          </w:hyperlink>
        </w:p>
        <w:p w:rsidR="00920831" w:rsidRDefault="00920831">
          <w:pPr>
            <w:pStyle w:val="TOC3"/>
            <w:tabs>
              <w:tab w:val="left" w:pos="1920"/>
            </w:tabs>
            <w:rPr>
              <w:rFonts w:asciiTheme="minorHAnsi" w:eastAsiaTheme="minorEastAsia" w:hAnsiTheme="minorHAnsi" w:cstheme="minorBidi"/>
              <w:noProof/>
              <w:sz w:val="22"/>
              <w:szCs w:val="22"/>
              <w:lang w:eastAsia="ja-JP"/>
            </w:rPr>
          </w:pPr>
          <w:hyperlink w:anchor="_Toc12792659" w:history="1">
            <w:r w:rsidRPr="00CD2B44">
              <w:rPr>
                <w:rStyle w:val="Hyperlink"/>
                <w:noProof/>
              </w:rPr>
              <w:t>5.2.3</w:t>
            </w:r>
            <w:r>
              <w:rPr>
                <w:rFonts w:asciiTheme="minorHAnsi" w:eastAsiaTheme="minorEastAsia" w:hAnsiTheme="minorHAnsi" w:cstheme="minorBidi"/>
                <w:noProof/>
                <w:sz w:val="22"/>
                <w:szCs w:val="22"/>
                <w:lang w:eastAsia="ja-JP"/>
              </w:rPr>
              <w:tab/>
            </w:r>
            <w:r w:rsidRPr="00CD2B44">
              <w:rPr>
                <w:rStyle w:val="Hyperlink"/>
                <w:noProof/>
              </w:rPr>
              <w:t>PlayController</w:t>
            </w:r>
            <w:r>
              <w:rPr>
                <w:noProof/>
                <w:webHidden/>
              </w:rPr>
              <w:tab/>
            </w:r>
            <w:r>
              <w:rPr>
                <w:noProof/>
                <w:webHidden/>
              </w:rPr>
              <w:fldChar w:fldCharType="begin"/>
            </w:r>
            <w:r>
              <w:rPr>
                <w:noProof/>
                <w:webHidden/>
              </w:rPr>
              <w:instrText xml:space="preserve"> PAGEREF _Toc12792659 \h </w:instrText>
            </w:r>
            <w:r>
              <w:rPr>
                <w:noProof/>
                <w:webHidden/>
              </w:rPr>
            </w:r>
            <w:r>
              <w:rPr>
                <w:noProof/>
                <w:webHidden/>
              </w:rPr>
              <w:fldChar w:fldCharType="separate"/>
            </w:r>
            <w:r>
              <w:rPr>
                <w:noProof/>
                <w:webHidden/>
              </w:rPr>
              <w:t>44</w:t>
            </w:r>
            <w:r>
              <w:rPr>
                <w:noProof/>
                <w:webHidden/>
              </w:rPr>
              <w:fldChar w:fldCharType="end"/>
            </w:r>
          </w:hyperlink>
        </w:p>
        <w:p w:rsidR="00920831" w:rsidRDefault="00920831">
          <w:pPr>
            <w:pStyle w:val="TOC3"/>
            <w:tabs>
              <w:tab w:val="left" w:pos="1920"/>
            </w:tabs>
            <w:rPr>
              <w:rFonts w:asciiTheme="minorHAnsi" w:eastAsiaTheme="minorEastAsia" w:hAnsiTheme="minorHAnsi" w:cstheme="minorBidi"/>
              <w:noProof/>
              <w:sz w:val="22"/>
              <w:szCs w:val="22"/>
              <w:lang w:eastAsia="ja-JP"/>
            </w:rPr>
          </w:pPr>
          <w:hyperlink w:anchor="_Toc12792660" w:history="1">
            <w:r w:rsidRPr="00CD2B44">
              <w:rPr>
                <w:rStyle w:val="Hyperlink"/>
                <w:noProof/>
              </w:rPr>
              <w:t>5.2.4</w:t>
            </w:r>
            <w:r>
              <w:rPr>
                <w:rFonts w:asciiTheme="minorHAnsi" w:eastAsiaTheme="minorEastAsia" w:hAnsiTheme="minorHAnsi" w:cstheme="minorBidi"/>
                <w:noProof/>
                <w:sz w:val="22"/>
                <w:szCs w:val="22"/>
                <w:lang w:eastAsia="ja-JP"/>
              </w:rPr>
              <w:tab/>
            </w:r>
            <w:r w:rsidRPr="00CD2B44">
              <w:rPr>
                <w:rStyle w:val="Hyperlink"/>
                <w:noProof/>
              </w:rPr>
              <w:t>PlayShoot</w:t>
            </w:r>
            <w:r>
              <w:rPr>
                <w:noProof/>
                <w:webHidden/>
              </w:rPr>
              <w:tab/>
            </w:r>
            <w:r>
              <w:rPr>
                <w:noProof/>
                <w:webHidden/>
              </w:rPr>
              <w:fldChar w:fldCharType="begin"/>
            </w:r>
            <w:r>
              <w:rPr>
                <w:noProof/>
                <w:webHidden/>
              </w:rPr>
              <w:instrText xml:space="preserve"> PAGEREF _Toc12792660 \h </w:instrText>
            </w:r>
            <w:r>
              <w:rPr>
                <w:noProof/>
                <w:webHidden/>
              </w:rPr>
            </w:r>
            <w:r>
              <w:rPr>
                <w:noProof/>
                <w:webHidden/>
              </w:rPr>
              <w:fldChar w:fldCharType="separate"/>
            </w:r>
            <w:r>
              <w:rPr>
                <w:noProof/>
                <w:webHidden/>
              </w:rPr>
              <w:t>47</w:t>
            </w:r>
            <w:r>
              <w:rPr>
                <w:noProof/>
                <w:webHidden/>
              </w:rPr>
              <w:fldChar w:fldCharType="end"/>
            </w:r>
          </w:hyperlink>
        </w:p>
        <w:p w:rsidR="00920831" w:rsidRDefault="00920831">
          <w:pPr>
            <w:pStyle w:val="TOC2"/>
            <w:tabs>
              <w:tab w:val="left" w:pos="1440"/>
            </w:tabs>
            <w:rPr>
              <w:rFonts w:asciiTheme="minorHAnsi" w:eastAsiaTheme="minorEastAsia" w:hAnsiTheme="minorHAnsi" w:cstheme="minorBidi"/>
              <w:noProof/>
              <w:sz w:val="22"/>
              <w:szCs w:val="22"/>
              <w:lang w:eastAsia="ja-JP"/>
            </w:rPr>
          </w:pPr>
          <w:hyperlink w:anchor="_Toc12792661" w:history="1">
            <w:r w:rsidRPr="00CD2B44">
              <w:rPr>
                <w:rStyle w:val="Hyperlink"/>
                <w:noProof/>
                <w:lang w:eastAsia="ja-JP"/>
              </w:rPr>
              <w:t>5.3</w:t>
            </w:r>
            <w:r>
              <w:rPr>
                <w:rFonts w:asciiTheme="minorHAnsi" w:eastAsiaTheme="minorEastAsia" w:hAnsiTheme="minorHAnsi" w:cstheme="minorBidi"/>
                <w:noProof/>
                <w:sz w:val="22"/>
                <w:szCs w:val="22"/>
                <w:lang w:eastAsia="ja-JP"/>
              </w:rPr>
              <w:tab/>
            </w:r>
            <w:r w:rsidRPr="00CD2B44">
              <w:rPr>
                <w:rStyle w:val="Hyperlink"/>
                <w:noProof/>
                <w:lang w:eastAsia="ja-JP"/>
              </w:rPr>
              <w:t>Build setting</w:t>
            </w:r>
            <w:r>
              <w:rPr>
                <w:noProof/>
                <w:webHidden/>
              </w:rPr>
              <w:tab/>
            </w:r>
            <w:r>
              <w:rPr>
                <w:noProof/>
                <w:webHidden/>
              </w:rPr>
              <w:fldChar w:fldCharType="begin"/>
            </w:r>
            <w:r>
              <w:rPr>
                <w:noProof/>
                <w:webHidden/>
              </w:rPr>
              <w:instrText xml:space="preserve"> PAGEREF _Toc12792661 \h </w:instrText>
            </w:r>
            <w:r>
              <w:rPr>
                <w:noProof/>
                <w:webHidden/>
              </w:rPr>
            </w:r>
            <w:r>
              <w:rPr>
                <w:noProof/>
                <w:webHidden/>
              </w:rPr>
              <w:fldChar w:fldCharType="separate"/>
            </w:r>
            <w:r>
              <w:rPr>
                <w:noProof/>
                <w:webHidden/>
              </w:rPr>
              <w:t>51</w:t>
            </w:r>
            <w:r>
              <w:rPr>
                <w:noProof/>
                <w:webHidden/>
              </w:rPr>
              <w:fldChar w:fldCharType="end"/>
            </w:r>
          </w:hyperlink>
        </w:p>
        <w:p w:rsidR="00920831" w:rsidRDefault="00920831">
          <w:pPr>
            <w:pStyle w:val="TOC1"/>
            <w:tabs>
              <w:tab w:val="left" w:pos="2133"/>
            </w:tabs>
            <w:rPr>
              <w:rFonts w:asciiTheme="minorHAnsi" w:eastAsiaTheme="minorEastAsia" w:hAnsiTheme="minorHAnsi" w:cstheme="minorBidi"/>
              <w:noProof/>
              <w:sz w:val="22"/>
              <w:szCs w:val="22"/>
              <w:lang w:eastAsia="ja-JP"/>
            </w:rPr>
          </w:pPr>
          <w:hyperlink w:anchor="_Toc12792662" w:history="1">
            <w:r w:rsidRPr="00CD2B44">
              <w:rPr>
                <w:rStyle w:val="Hyperlink"/>
                <w:rFonts w:eastAsia="Arial"/>
                <w:noProof/>
              </w:rPr>
              <w:t>Chương 6 .</w:t>
            </w:r>
            <w:r>
              <w:rPr>
                <w:rFonts w:asciiTheme="minorHAnsi" w:eastAsiaTheme="minorEastAsia" w:hAnsiTheme="minorHAnsi" w:cstheme="minorBidi"/>
                <w:noProof/>
                <w:sz w:val="22"/>
                <w:szCs w:val="22"/>
                <w:lang w:eastAsia="ja-JP"/>
              </w:rPr>
              <w:tab/>
            </w:r>
            <w:r w:rsidRPr="00CD2B44">
              <w:rPr>
                <w:rStyle w:val="Hyperlink"/>
                <w:rFonts w:eastAsia="Arial"/>
                <w:noProof/>
                <w:lang w:eastAsia="ja-JP"/>
              </w:rPr>
              <w:t>KẾT LUẬN</w:t>
            </w:r>
            <w:r>
              <w:rPr>
                <w:noProof/>
                <w:webHidden/>
              </w:rPr>
              <w:tab/>
            </w:r>
            <w:r>
              <w:rPr>
                <w:noProof/>
                <w:webHidden/>
              </w:rPr>
              <w:fldChar w:fldCharType="begin"/>
            </w:r>
            <w:r>
              <w:rPr>
                <w:noProof/>
                <w:webHidden/>
              </w:rPr>
              <w:instrText xml:space="preserve"> PAGEREF _Toc12792662 \h </w:instrText>
            </w:r>
            <w:r>
              <w:rPr>
                <w:noProof/>
                <w:webHidden/>
              </w:rPr>
            </w:r>
            <w:r>
              <w:rPr>
                <w:noProof/>
                <w:webHidden/>
              </w:rPr>
              <w:fldChar w:fldCharType="separate"/>
            </w:r>
            <w:r>
              <w:rPr>
                <w:noProof/>
                <w:webHidden/>
              </w:rPr>
              <w:t>53</w:t>
            </w:r>
            <w:r>
              <w:rPr>
                <w:noProof/>
                <w:webHidden/>
              </w:rPr>
              <w:fldChar w:fldCharType="end"/>
            </w:r>
          </w:hyperlink>
        </w:p>
        <w:p w:rsidR="00920831" w:rsidRDefault="00920831">
          <w:pPr>
            <w:pStyle w:val="TOC1"/>
            <w:tabs>
              <w:tab w:val="left" w:pos="2133"/>
            </w:tabs>
            <w:rPr>
              <w:rFonts w:asciiTheme="minorHAnsi" w:eastAsiaTheme="minorEastAsia" w:hAnsiTheme="minorHAnsi" w:cstheme="minorBidi"/>
              <w:noProof/>
              <w:sz w:val="22"/>
              <w:szCs w:val="22"/>
              <w:lang w:eastAsia="ja-JP"/>
            </w:rPr>
          </w:pPr>
          <w:hyperlink w:anchor="_Toc12792663" w:history="1">
            <w:r w:rsidRPr="00CD2B44">
              <w:rPr>
                <w:rStyle w:val="Hyperlink"/>
                <w:rFonts w:eastAsia="Arial"/>
                <w:noProof/>
              </w:rPr>
              <w:t>Chương 7 .</w:t>
            </w:r>
            <w:r>
              <w:rPr>
                <w:rFonts w:asciiTheme="minorHAnsi" w:eastAsiaTheme="minorEastAsia" w:hAnsiTheme="minorHAnsi" w:cstheme="minorBidi"/>
                <w:noProof/>
                <w:sz w:val="22"/>
                <w:szCs w:val="22"/>
                <w:lang w:eastAsia="ja-JP"/>
              </w:rPr>
              <w:tab/>
            </w:r>
            <w:r w:rsidRPr="00CD2B44">
              <w:rPr>
                <w:rStyle w:val="Hyperlink"/>
                <w:rFonts w:eastAsia="Arial"/>
                <w:noProof/>
              </w:rPr>
              <w:t>TÀI LIỆU THAM KHẢO</w:t>
            </w:r>
            <w:r>
              <w:rPr>
                <w:noProof/>
                <w:webHidden/>
              </w:rPr>
              <w:tab/>
            </w:r>
            <w:r>
              <w:rPr>
                <w:noProof/>
                <w:webHidden/>
              </w:rPr>
              <w:fldChar w:fldCharType="begin"/>
            </w:r>
            <w:r>
              <w:rPr>
                <w:noProof/>
                <w:webHidden/>
              </w:rPr>
              <w:instrText xml:space="preserve"> PAGEREF _Toc12792663 \h </w:instrText>
            </w:r>
            <w:r>
              <w:rPr>
                <w:noProof/>
                <w:webHidden/>
              </w:rPr>
            </w:r>
            <w:r>
              <w:rPr>
                <w:noProof/>
                <w:webHidden/>
              </w:rPr>
              <w:fldChar w:fldCharType="separate"/>
            </w:r>
            <w:r>
              <w:rPr>
                <w:noProof/>
                <w:webHidden/>
              </w:rPr>
              <w:t>55</w:t>
            </w:r>
            <w:r>
              <w:rPr>
                <w:noProof/>
                <w:webHidden/>
              </w:rPr>
              <w:fldChar w:fldCharType="end"/>
            </w:r>
          </w:hyperlink>
        </w:p>
        <w:p w:rsidR="00DE5217" w:rsidRPr="005B3D73" w:rsidRDefault="003B52BA" w:rsidP="005B3D73">
          <w:r w:rsidRPr="005B3D73">
            <w:fldChar w:fldCharType="end"/>
          </w:r>
        </w:p>
      </w:sdtContent>
    </w:sdt>
    <w:p w:rsidR="00DE5217" w:rsidRPr="005B3D73" w:rsidRDefault="00DE5217" w:rsidP="005B3D73"/>
    <w:p w:rsidR="002D7C41" w:rsidRPr="005B3D73" w:rsidRDefault="002D7C41" w:rsidP="005B3D73">
      <w:pPr>
        <w:pStyle w:val="Bulletcap1"/>
        <w:numPr>
          <w:ilvl w:val="0"/>
          <w:numId w:val="0"/>
        </w:numPr>
        <w:tabs>
          <w:tab w:val="right" w:leader="dot" w:pos="8784"/>
        </w:tabs>
      </w:pPr>
      <w:r w:rsidRPr="005B3D73">
        <w:br w:type="page"/>
      </w:r>
    </w:p>
    <w:p w:rsidR="00313AB2" w:rsidRPr="005B3D73" w:rsidRDefault="00FB1026" w:rsidP="005B3D73">
      <w:pPr>
        <w:pStyle w:val="Heading1"/>
        <w:numPr>
          <w:ilvl w:val="0"/>
          <w:numId w:val="0"/>
        </w:numPr>
        <w:jc w:val="both"/>
        <w:rPr>
          <w:rFonts w:cs="Times New Roman"/>
          <w:sz w:val="26"/>
          <w:szCs w:val="26"/>
        </w:rPr>
      </w:pPr>
      <w:bookmarkStart w:id="10" w:name="_Toc12792609"/>
      <w:r w:rsidRPr="005B3D73">
        <w:rPr>
          <w:rFonts w:cs="Times New Roman"/>
          <w:sz w:val="26"/>
          <w:szCs w:val="26"/>
        </w:rPr>
        <w:lastRenderedPageBreak/>
        <w:t>DANH MỤC HÌNH VẼ</w:t>
      </w:r>
      <w:bookmarkEnd w:id="10"/>
    </w:p>
    <w:bookmarkStart w:id="11" w:name="_GoBack"/>
    <w:bookmarkEnd w:id="11"/>
    <w:p w:rsidR="006C3804" w:rsidRDefault="00EA4FB9">
      <w:pPr>
        <w:pStyle w:val="TableofFigures"/>
        <w:tabs>
          <w:tab w:val="right" w:leader="dot" w:pos="8780"/>
        </w:tabs>
        <w:rPr>
          <w:rFonts w:asciiTheme="minorHAnsi" w:eastAsiaTheme="minorEastAsia" w:hAnsiTheme="minorHAnsi" w:cstheme="minorBidi"/>
          <w:noProof/>
          <w:sz w:val="22"/>
          <w:szCs w:val="22"/>
          <w:lang w:eastAsia="ja-JP"/>
        </w:rPr>
      </w:pPr>
      <w:r>
        <w:rPr>
          <w:b/>
        </w:rPr>
        <w:fldChar w:fldCharType="begin"/>
      </w:r>
      <w:r>
        <w:rPr>
          <w:b/>
        </w:rPr>
        <w:instrText xml:space="preserve"> TOC \h \z \c "Hình" </w:instrText>
      </w:r>
      <w:r>
        <w:rPr>
          <w:b/>
        </w:rPr>
        <w:fldChar w:fldCharType="separate"/>
      </w:r>
      <w:hyperlink r:id="rId9" w:anchor="_Toc12793201" w:history="1">
        <w:r w:rsidR="006C3804" w:rsidRPr="00705CAE">
          <w:rPr>
            <w:rStyle w:val="Hyperlink"/>
            <w:noProof/>
          </w:rPr>
          <w:t>Hình 1. Kiến trúc tổng quan Unity</w:t>
        </w:r>
        <w:r w:rsidR="006C3804">
          <w:rPr>
            <w:noProof/>
            <w:webHidden/>
          </w:rPr>
          <w:tab/>
        </w:r>
        <w:r w:rsidR="006C3804">
          <w:rPr>
            <w:noProof/>
            <w:webHidden/>
          </w:rPr>
          <w:fldChar w:fldCharType="begin"/>
        </w:r>
        <w:r w:rsidR="006C3804">
          <w:rPr>
            <w:noProof/>
            <w:webHidden/>
          </w:rPr>
          <w:instrText xml:space="preserve"> PAGEREF _Toc12793201 \h </w:instrText>
        </w:r>
        <w:r w:rsidR="006C3804">
          <w:rPr>
            <w:noProof/>
            <w:webHidden/>
          </w:rPr>
        </w:r>
        <w:r w:rsidR="006C3804">
          <w:rPr>
            <w:noProof/>
            <w:webHidden/>
          </w:rPr>
          <w:fldChar w:fldCharType="separate"/>
        </w:r>
        <w:r w:rsidR="006C3804">
          <w:rPr>
            <w:noProof/>
            <w:webHidden/>
          </w:rPr>
          <w:t>9</w:t>
        </w:r>
        <w:r w:rsidR="006C3804">
          <w:rPr>
            <w:noProof/>
            <w:webHidden/>
          </w:rPr>
          <w:fldChar w:fldCharType="end"/>
        </w:r>
      </w:hyperlink>
    </w:p>
    <w:p w:rsidR="006C3804" w:rsidRDefault="006C3804">
      <w:pPr>
        <w:pStyle w:val="TableofFigures"/>
        <w:tabs>
          <w:tab w:val="right" w:leader="dot" w:pos="8780"/>
        </w:tabs>
        <w:rPr>
          <w:rFonts w:asciiTheme="minorHAnsi" w:eastAsiaTheme="minorEastAsia" w:hAnsiTheme="minorHAnsi" w:cstheme="minorBidi"/>
          <w:noProof/>
          <w:sz w:val="22"/>
          <w:szCs w:val="22"/>
          <w:lang w:eastAsia="ja-JP"/>
        </w:rPr>
      </w:pPr>
      <w:hyperlink r:id="rId10" w:anchor="_Toc12793202" w:history="1">
        <w:r w:rsidRPr="00705CAE">
          <w:rPr>
            <w:rStyle w:val="Hyperlink"/>
            <w:noProof/>
          </w:rPr>
          <w:t>Hình 2. Thư mục Assets.</w:t>
        </w:r>
        <w:r>
          <w:rPr>
            <w:noProof/>
            <w:webHidden/>
          </w:rPr>
          <w:tab/>
        </w:r>
        <w:r>
          <w:rPr>
            <w:noProof/>
            <w:webHidden/>
          </w:rPr>
          <w:fldChar w:fldCharType="begin"/>
        </w:r>
        <w:r>
          <w:rPr>
            <w:noProof/>
            <w:webHidden/>
          </w:rPr>
          <w:instrText xml:space="preserve"> PAGEREF _Toc12793202 \h </w:instrText>
        </w:r>
        <w:r>
          <w:rPr>
            <w:noProof/>
            <w:webHidden/>
          </w:rPr>
        </w:r>
        <w:r>
          <w:rPr>
            <w:noProof/>
            <w:webHidden/>
          </w:rPr>
          <w:fldChar w:fldCharType="separate"/>
        </w:r>
        <w:r>
          <w:rPr>
            <w:noProof/>
            <w:webHidden/>
          </w:rPr>
          <w:t>13</w:t>
        </w:r>
        <w:r>
          <w:rPr>
            <w:noProof/>
            <w:webHidden/>
          </w:rPr>
          <w:fldChar w:fldCharType="end"/>
        </w:r>
      </w:hyperlink>
    </w:p>
    <w:p w:rsidR="006C3804" w:rsidRDefault="006C3804">
      <w:pPr>
        <w:pStyle w:val="TableofFigures"/>
        <w:tabs>
          <w:tab w:val="right" w:leader="dot" w:pos="8780"/>
        </w:tabs>
        <w:rPr>
          <w:rFonts w:asciiTheme="minorHAnsi" w:eastAsiaTheme="minorEastAsia" w:hAnsiTheme="minorHAnsi" w:cstheme="minorBidi"/>
          <w:noProof/>
          <w:sz w:val="22"/>
          <w:szCs w:val="22"/>
          <w:lang w:eastAsia="ja-JP"/>
        </w:rPr>
      </w:pPr>
      <w:hyperlink r:id="rId11" w:anchor="_Toc12793203" w:history="1">
        <w:r w:rsidRPr="00705CAE">
          <w:rPr>
            <w:rStyle w:val="Hyperlink"/>
            <w:noProof/>
          </w:rPr>
          <w:t>Hình 3. Các scenes của Unity.</w:t>
        </w:r>
        <w:r>
          <w:rPr>
            <w:noProof/>
            <w:webHidden/>
          </w:rPr>
          <w:tab/>
        </w:r>
        <w:r>
          <w:rPr>
            <w:noProof/>
            <w:webHidden/>
          </w:rPr>
          <w:fldChar w:fldCharType="begin"/>
        </w:r>
        <w:r>
          <w:rPr>
            <w:noProof/>
            <w:webHidden/>
          </w:rPr>
          <w:instrText xml:space="preserve"> PAGEREF _Toc12793203 \h </w:instrText>
        </w:r>
        <w:r>
          <w:rPr>
            <w:noProof/>
            <w:webHidden/>
          </w:rPr>
        </w:r>
        <w:r>
          <w:rPr>
            <w:noProof/>
            <w:webHidden/>
          </w:rPr>
          <w:fldChar w:fldCharType="separate"/>
        </w:r>
        <w:r>
          <w:rPr>
            <w:noProof/>
            <w:webHidden/>
          </w:rPr>
          <w:t>14</w:t>
        </w:r>
        <w:r>
          <w:rPr>
            <w:noProof/>
            <w:webHidden/>
          </w:rPr>
          <w:fldChar w:fldCharType="end"/>
        </w:r>
      </w:hyperlink>
    </w:p>
    <w:p w:rsidR="006C3804" w:rsidRDefault="006C3804">
      <w:pPr>
        <w:pStyle w:val="TableofFigures"/>
        <w:tabs>
          <w:tab w:val="right" w:leader="dot" w:pos="8780"/>
        </w:tabs>
        <w:rPr>
          <w:rFonts w:asciiTheme="minorHAnsi" w:eastAsiaTheme="minorEastAsia" w:hAnsiTheme="minorHAnsi" w:cstheme="minorBidi"/>
          <w:noProof/>
          <w:sz w:val="22"/>
          <w:szCs w:val="22"/>
          <w:lang w:eastAsia="ja-JP"/>
        </w:rPr>
      </w:pPr>
      <w:hyperlink r:id="rId12" w:anchor="_Toc12793204" w:history="1">
        <w:r w:rsidRPr="00705CAE">
          <w:rPr>
            <w:rStyle w:val="Hyperlink"/>
            <w:noProof/>
          </w:rPr>
          <w:t>Hình 4. Kéo tài nguyên vào scene để sử dụng.</w:t>
        </w:r>
        <w:r>
          <w:rPr>
            <w:noProof/>
            <w:webHidden/>
          </w:rPr>
          <w:tab/>
        </w:r>
        <w:r>
          <w:rPr>
            <w:noProof/>
            <w:webHidden/>
          </w:rPr>
          <w:fldChar w:fldCharType="begin"/>
        </w:r>
        <w:r>
          <w:rPr>
            <w:noProof/>
            <w:webHidden/>
          </w:rPr>
          <w:instrText xml:space="preserve"> PAGEREF _Toc12793204 \h </w:instrText>
        </w:r>
        <w:r>
          <w:rPr>
            <w:noProof/>
            <w:webHidden/>
          </w:rPr>
        </w:r>
        <w:r>
          <w:rPr>
            <w:noProof/>
            <w:webHidden/>
          </w:rPr>
          <w:fldChar w:fldCharType="separate"/>
        </w:r>
        <w:r>
          <w:rPr>
            <w:noProof/>
            <w:webHidden/>
          </w:rPr>
          <w:t>15</w:t>
        </w:r>
        <w:r>
          <w:rPr>
            <w:noProof/>
            <w:webHidden/>
          </w:rPr>
          <w:fldChar w:fldCharType="end"/>
        </w:r>
      </w:hyperlink>
    </w:p>
    <w:p w:rsidR="006C3804" w:rsidRDefault="006C3804">
      <w:pPr>
        <w:pStyle w:val="TableofFigures"/>
        <w:tabs>
          <w:tab w:val="right" w:leader="dot" w:pos="8780"/>
        </w:tabs>
        <w:rPr>
          <w:rFonts w:asciiTheme="minorHAnsi" w:eastAsiaTheme="minorEastAsia" w:hAnsiTheme="minorHAnsi" w:cstheme="minorBidi"/>
          <w:noProof/>
          <w:sz w:val="22"/>
          <w:szCs w:val="22"/>
          <w:lang w:eastAsia="ja-JP"/>
        </w:rPr>
      </w:pPr>
      <w:hyperlink r:id="rId13" w:anchor="_Toc12793205" w:history="1">
        <w:r w:rsidRPr="00705CAE">
          <w:rPr>
            <w:rStyle w:val="Hyperlink"/>
            <w:noProof/>
          </w:rPr>
          <w:t>Hình 5 Các thành phần trong đối tượng Camera</w:t>
        </w:r>
        <w:r w:rsidRPr="00705CAE">
          <w:rPr>
            <w:rStyle w:val="Hyperlink"/>
            <w:rFonts w:eastAsia="Arial"/>
            <w:noProof/>
          </w:rPr>
          <w:t>.</w:t>
        </w:r>
        <w:r>
          <w:rPr>
            <w:noProof/>
            <w:webHidden/>
          </w:rPr>
          <w:tab/>
        </w:r>
        <w:r>
          <w:rPr>
            <w:noProof/>
            <w:webHidden/>
          </w:rPr>
          <w:fldChar w:fldCharType="begin"/>
        </w:r>
        <w:r>
          <w:rPr>
            <w:noProof/>
            <w:webHidden/>
          </w:rPr>
          <w:instrText xml:space="preserve"> PAGEREF _Toc12793205 \h </w:instrText>
        </w:r>
        <w:r>
          <w:rPr>
            <w:noProof/>
            <w:webHidden/>
          </w:rPr>
        </w:r>
        <w:r>
          <w:rPr>
            <w:noProof/>
            <w:webHidden/>
          </w:rPr>
          <w:fldChar w:fldCharType="separate"/>
        </w:r>
        <w:r>
          <w:rPr>
            <w:noProof/>
            <w:webHidden/>
          </w:rPr>
          <w:t>16</w:t>
        </w:r>
        <w:r>
          <w:rPr>
            <w:noProof/>
            <w:webHidden/>
          </w:rPr>
          <w:fldChar w:fldCharType="end"/>
        </w:r>
      </w:hyperlink>
    </w:p>
    <w:p w:rsidR="006C3804" w:rsidRDefault="006C3804">
      <w:pPr>
        <w:pStyle w:val="TableofFigures"/>
        <w:tabs>
          <w:tab w:val="right" w:leader="dot" w:pos="8780"/>
        </w:tabs>
        <w:rPr>
          <w:rFonts w:asciiTheme="minorHAnsi" w:eastAsiaTheme="minorEastAsia" w:hAnsiTheme="minorHAnsi" w:cstheme="minorBidi"/>
          <w:noProof/>
          <w:sz w:val="22"/>
          <w:szCs w:val="22"/>
          <w:lang w:eastAsia="ja-JP"/>
        </w:rPr>
      </w:pPr>
      <w:hyperlink r:id="rId14" w:anchor="_Toc12793206" w:history="1">
        <w:r w:rsidRPr="00705CAE">
          <w:rPr>
            <w:rStyle w:val="Hyperlink"/>
            <w:noProof/>
          </w:rPr>
          <w:t>Hình 6. Cách tạo file Script mới.</w:t>
        </w:r>
        <w:r>
          <w:rPr>
            <w:noProof/>
            <w:webHidden/>
          </w:rPr>
          <w:tab/>
        </w:r>
        <w:r>
          <w:rPr>
            <w:noProof/>
            <w:webHidden/>
          </w:rPr>
          <w:fldChar w:fldCharType="begin"/>
        </w:r>
        <w:r>
          <w:rPr>
            <w:noProof/>
            <w:webHidden/>
          </w:rPr>
          <w:instrText xml:space="preserve"> PAGEREF _Toc12793206 \h </w:instrText>
        </w:r>
        <w:r>
          <w:rPr>
            <w:noProof/>
            <w:webHidden/>
          </w:rPr>
        </w:r>
        <w:r>
          <w:rPr>
            <w:noProof/>
            <w:webHidden/>
          </w:rPr>
          <w:fldChar w:fldCharType="separate"/>
        </w:r>
        <w:r>
          <w:rPr>
            <w:noProof/>
            <w:webHidden/>
          </w:rPr>
          <w:t>17</w:t>
        </w:r>
        <w:r>
          <w:rPr>
            <w:noProof/>
            <w:webHidden/>
          </w:rPr>
          <w:fldChar w:fldCharType="end"/>
        </w:r>
      </w:hyperlink>
    </w:p>
    <w:p w:rsidR="006C3804" w:rsidRDefault="006C3804">
      <w:pPr>
        <w:pStyle w:val="TableofFigures"/>
        <w:tabs>
          <w:tab w:val="right" w:leader="dot" w:pos="8780"/>
        </w:tabs>
        <w:rPr>
          <w:rFonts w:asciiTheme="minorHAnsi" w:eastAsiaTheme="minorEastAsia" w:hAnsiTheme="minorHAnsi" w:cstheme="minorBidi"/>
          <w:noProof/>
          <w:sz w:val="22"/>
          <w:szCs w:val="22"/>
          <w:lang w:eastAsia="ja-JP"/>
        </w:rPr>
      </w:pPr>
      <w:hyperlink r:id="rId15" w:anchor="_Toc12793207" w:history="1">
        <w:r w:rsidRPr="00705CAE">
          <w:rPr>
            <w:rStyle w:val="Hyperlink"/>
            <w:noProof/>
          </w:rPr>
          <w:t>Hình 7. Một file Script được gắn vào đối tượng.</w:t>
        </w:r>
        <w:r>
          <w:rPr>
            <w:noProof/>
            <w:webHidden/>
          </w:rPr>
          <w:tab/>
        </w:r>
        <w:r>
          <w:rPr>
            <w:noProof/>
            <w:webHidden/>
          </w:rPr>
          <w:fldChar w:fldCharType="begin"/>
        </w:r>
        <w:r>
          <w:rPr>
            <w:noProof/>
            <w:webHidden/>
          </w:rPr>
          <w:instrText xml:space="preserve"> PAGEREF _Toc12793207 \h </w:instrText>
        </w:r>
        <w:r>
          <w:rPr>
            <w:noProof/>
            <w:webHidden/>
          </w:rPr>
        </w:r>
        <w:r>
          <w:rPr>
            <w:noProof/>
            <w:webHidden/>
          </w:rPr>
          <w:fldChar w:fldCharType="separate"/>
        </w:r>
        <w:r>
          <w:rPr>
            <w:noProof/>
            <w:webHidden/>
          </w:rPr>
          <w:t>18</w:t>
        </w:r>
        <w:r>
          <w:rPr>
            <w:noProof/>
            <w:webHidden/>
          </w:rPr>
          <w:fldChar w:fldCharType="end"/>
        </w:r>
      </w:hyperlink>
    </w:p>
    <w:p w:rsidR="006C3804" w:rsidRDefault="006C3804">
      <w:pPr>
        <w:pStyle w:val="TableofFigures"/>
        <w:tabs>
          <w:tab w:val="right" w:leader="dot" w:pos="8780"/>
        </w:tabs>
        <w:rPr>
          <w:rFonts w:asciiTheme="minorHAnsi" w:eastAsiaTheme="minorEastAsia" w:hAnsiTheme="minorHAnsi" w:cstheme="minorBidi"/>
          <w:noProof/>
          <w:sz w:val="22"/>
          <w:szCs w:val="22"/>
          <w:lang w:eastAsia="ja-JP"/>
        </w:rPr>
      </w:pPr>
      <w:hyperlink r:id="rId16" w:anchor="_Toc12793208" w:history="1">
        <w:r w:rsidRPr="00705CAE">
          <w:rPr>
            <w:rStyle w:val="Hyperlink"/>
            <w:noProof/>
          </w:rPr>
          <w:t>Hình 8. Một số Object trong Prefabs.</w:t>
        </w:r>
        <w:r>
          <w:rPr>
            <w:noProof/>
            <w:webHidden/>
          </w:rPr>
          <w:tab/>
        </w:r>
        <w:r>
          <w:rPr>
            <w:noProof/>
            <w:webHidden/>
          </w:rPr>
          <w:fldChar w:fldCharType="begin"/>
        </w:r>
        <w:r>
          <w:rPr>
            <w:noProof/>
            <w:webHidden/>
          </w:rPr>
          <w:instrText xml:space="preserve"> PAGEREF _Toc12793208 \h </w:instrText>
        </w:r>
        <w:r>
          <w:rPr>
            <w:noProof/>
            <w:webHidden/>
          </w:rPr>
        </w:r>
        <w:r>
          <w:rPr>
            <w:noProof/>
            <w:webHidden/>
          </w:rPr>
          <w:fldChar w:fldCharType="separate"/>
        </w:r>
        <w:r>
          <w:rPr>
            <w:noProof/>
            <w:webHidden/>
          </w:rPr>
          <w:t>18</w:t>
        </w:r>
        <w:r>
          <w:rPr>
            <w:noProof/>
            <w:webHidden/>
          </w:rPr>
          <w:fldChar w:fldCharType="end"/>
        </w:r>
      </w:hyperlink>
    </w:p>
    <w:p w:rsidR="006C3804" w:rsidRDefault="006C3804">
      <w:pPr>
        <w:pStyle w:val="TableofFigures"/>
        <w:tabs>
          <w:tab w:val="right" w:leader="dot" w:pos="8780"/>
        </w:tabs>
        <w:rPr>
          <w:rFonts w:asciiTheme="minorHAnsi" w:eastAsiaTheme="minorEastAsia" w:hAnsiTheme="minorHAnsi" w:cstheme="minorBidi"/>
          <w:noProof/>
          <w:sz w:val="22"/>
          <w:szCs w:val="22"/>
          <w:lang w:eastAsia="ja-JP"/>
        </w:rPr>
      </w:pPr>
      <w:hyperlink r:id="rId17" w:anchor="_Toc12793209" w:history="1">
        <w:r w:rsidRPr="00705CAE">
          <w:rPr>
            <w:rStyle w:val="Hyperlink"/>
            <w:noProof/>
          </w:rPr>
          <w:t>Hình 9. Giao diện(Layout) của Unity.</w:t>
        </w:r>
        <w:r>
          <w:rPr>
            <w:noProof/>
            <w:webHidden/>
          </w:rPr>
          <w:tab/>
        </w:r>
        <w:r>
          <w:rPr>
            <w:noProof/>
            <w:webHidden/>
          </w:rPr>
          <w:fldChar w:fldCharType="begin"/>
        </w:r>
        <w:r>
          <w:rPr>
            <w:noProof/>
            <w:webHidden/>
          </w:rPr>
          <w:instrText xml:space="preserve"> PAGEREF _Toc12793209 \h </w:instrText>
        </w:r>
        <w:r>
          <w:rPr>
            <w:noProof/>
            <w:webHidden/>
          </w:rPr>
        </w:r>
        <w:r>
          <w:rPr>
            <w:noProof/>
            <w:webHidden/>
          </w:rPr>
          <w:fldChar w:fldCharType="separate"/>
        </w:r>
        <w:r>
          <w:rPr>
            <w:noProof/>
            <w:webHidden/>
          </w:rPr>
          <w:t>19</w:t>
        </w:r>
        <w:r>
          <w:rPr>
            <w:noProof/>
            <w:webHidden/>
          </w:rPr>
          <w:fldChar w:fldCharType="end"/>
        </w:r>
      </w:hyperlink>
    </w:p>
    <w:p w:rsidR="006C3804" w:rsidRDefault="006C3804">
      <w:pPr>
        <w:pStyle w:val="TableofFigures"/>
        <w:tabs>
          <w:tab w:val="right" w:leader="dot" w:pos="8780"/>
        </w:tabs>
        <w:rPr>
          <w:rFonts w:asciiTheme="minorHAnsi" w:eastAsiaTheme="minorEastAsia" w:hAnsiTheme="minorHAnsi" w:cstheme="minorBidi"/>
          <w:noProof/>
          <w:sz w:val="22"/>
          <w:szCs w:val="22"/>
          <w:lang w:eastAsia="ja-JP"/>
        </w:rPr>
      </w:pPr>
      <w:hyperlink r:id="rId18" w:anchor="_Toc12793210" w:history="1">
        <w:r w:rsidRPr="00705CAE">
          <w:rPr>
            <w:rStyle w:val="Hyperlink"/>
            <w:noProof/>
          </w:rPr>
          <w:t>Hình 10. Các nút chức năng,trong cửa sổ scene.</w:t>
        </w:r>
        <w:r>
          <w:rPr>
            <w:noProof/>
            <w:webHidden/>
          </w:rPr>
          <w:tab/>
        </w:r>
        <w:r>
          <w:rPr>
            <w:noProof/>
            <w:webHidden/>
          </w:rPr>
          <w:fldChar w:fldCharType="begin"/>
        </w:r>
        <w:r>
          <w:rPr>
            <w:noProof/>
            <w:webHidden/>
          </w:rPr>
          <w:instrText xml:space="preserve"> PAGEREF _Toc12793210 \h </w:instrText>
        </w:r>
        <w:r>
          <w:rPr>
            <w:noProof/>
            <w:webHidden/>
          </w:rPr>
        </w:r>
        <w:r>
          <w:rPr>
            <w:noProof/>
            <w:webHidden/>
          </w:rPr>
          <w:fldChar w:fldCharType="separate"/>
        </w:r>
        <w:r>
          <w:rPr>
            <w:noProof/>
            <w:webHidden/>
          </w:rPr>
          <w:t>20</w:t>
        </w:r>
        <w:r>
          <w:rPr>
            <w:noProof/>
            <w:webHidden/>
          </w:rPr>
          <w:fldChar w:fldCharType="end"/>
        </w:r>
      </w:hyperlink>
    </w:p>
    <w:p w:rsidR="006C3804" w:rsidRDefault="006C3804">
      <w:pPr>
        <w:pStyle w:val="TableofFigures"/>
        <w:tabs>
          <w:tab w:val="right" w:leader="dot" w:pos="8780"/>
        </w:tabs>
        <w:rPr>
          <w:rFonts w:asciiTheme="minorHAnsi" w:eastAsiaTheme="minorEastAsia" w:hAnsiTheme="minorHAnsi" w:cstheme="minorBidi"/>
          <w:noProof/>
          <w:sz w:val="22"/>
          <w:szCs w:val="22"/>
          <w:lang w:eastAsia="ja-JP"/>
        </w:rPr>
      </w:pPr>
      <w:hyperlink r:id="rId19" w:anchor="_Toc12793211" w:history="1">
        <w:r w:rsidRPr="00705CAE">
          <w:rPr>
            <w:rStyle w:val="Hyperlink"/>
            <w:noProof/>
          </w:rPr>
          <w:t xml:space="preserve">Hình 11. Cửa sổ </w:t>
        </w:r>
        <w:r w:rsidRPr="00705CAE">
          <w:rPr>
            <w:rStyle w:val="Hyperlink"/>
            <w:rFonts w:eastAsia="Arial"/>
            <w:noProof/>
          </w:rPr>
          <w:t>Hierarchy.</w:t>
        </w:r>
        <w:r>
          <w:rPr>
            <w:noProof/>
            <w:webHidden/>
          </w:rPr>
          <w:tab/>
        </w:r>
        <w:r>
          <w:rPr>
            <w:noProof/>
            <w:webHidden/>
          </w:rPr>
          <w:fldChar w:fldCharType="begin"/>
        </w:r>
        <w:r>
          <w:rPr>
            <w:noProof/>
            <w:webHidden/>
          </w:rPr>
          <w:instrText xml:space="preserve"> PAGEREF _Toc12793211 \h </w:instrText>
        </w:r>
        <w:r>
          <w:rPr>
            <w:noProof/>
            <w:webHidden/>
          </w:rPr>
        </w:r>
        <w:r>
          <w:rPr>
            <w:noProof/>
            <w:webHidden/>
          </w:rPr>
          <w:fldChar w:fldCharType="separate"/>
        </w:r>
        <w:r>
          <w:rPr>
            <w:noProof/>
            <w:webHidden/>
          </w:rPr>
          <w:t>21</w:t>
        </w:r>
        <w:r>
          <w:rPr>
            <w:noProof/>
            <w:webHidden/>
          </w:rPr>
          <w:fldChar w:fldCharType="end"/>
        </w:r>
      </w:hyperlink>
    </w:p>
    <w:p w:rsidR="006C3804" w:rsidRDefault="006C3804">
      <w:pPr>
        <w:pStyle w:val="TableofFigures"/>
        <w:tabs>
          <w:tab w:val="right" w:leader="dot" w:pos="8780"/>
        </w:tabs>
        <w:rPr>
          <w:rFonts w:asciiTheme="minorHAnsi" w:eastAsiaTheme="minorEastAsia" w:hAnsiTheme="minorHAnsi" w:cstheme="minorBidi"/>
          <w:noProof/>
          <w:sz w:val="22"/>
          <w:szCs w:val="22"/>
          <w:lang w:eastAsia="ja-JP"/>
        </w:rPr>
      </w:pPr>
      <w:hyperlink r:id="rId20" w:anchor="_Toc12793212" w:history="1">
        <w:r w:rsidRPr="00705CAE">
          <w:rPr>
            <w:rStyle w:val="Hyperlink"/>
            <w:noProof/>
          </w:rPr>
          <w:t xml:space="preserve">Hình 12. </w:t>
        </w:r>
        <w:r w:rsidRPr="00705CAE">
          <w:rPr>
            <w:rStyle w:val="Hyperlink"/>
            <w:rFonts w:eastAsia="Arial"/>
            <w:noProof/>
          </w:rPr>
          <w:t>Cửa sổ Inspector.</w:t>
        </w:r>
        <w:r>
          <w:rPr>
            <w:noProof/>
            <w:webHidden/>
          </w:rPr>
          <w:tab/>
        </w:r>
        <w:r>
          <w:rPr>
            <w:noProof/>
            <w:webHidden/>
          </w:rPr>
          <w:fldChar w:fldCharType="begin"/>
        </w:r>
        <w:r>
          <w:rPr>
            <w:noProof/>
            <w:webHidden/>
          </w:rPr>
          <w:instrText xml:space="preserve"> PAGEREF _Toc12793212 \h </w:instrText>
        </w:r>
        <w:r>
          <w:rPr>
            <w:noProof/>
            <w:webHidden/>
          </w:rPr>
        </w:r>
        <w:r>
          <w:rPr>
            <w:noProof/>
            <w:webHidden/>
          </w:rPr>
          <w:fldChar w:fldCharType="separate"/>
        </w:r>
        <w:r>
          <w:rPr>
            <w:noProof/>
            <w:webHidden/>
          </w:rPr>
          <w:t>22</w:t>
        </w:r>
        <w:r>
          <w:rPr>
            <w:noProof/>
            <w:webHidden/>
          </w:rPr>
          <w:fldChar w:fldCharType="end"/>
        </w:r>
      </w:hyperlink>
    </w:p>
    <w:p w:rsidR="006C3804" w:rsidRDefault="006C3804">
      <w:pPr>
        <w:pStyle w:val="TableofFigures"/>
        <w:tabs>
          <w:tab w:val="right" w:leader="dot" w:pos="8780"/>
        </w:tabs>
        <w:rPr>
          <w:rFonts w:asciiTheme="minorHAnsi" w:eastAsiaTheme="minorEastAsia" w:hAnsiTheme="minorHAnsi" w:cstheme="minorBidi"/>
          <w:noProof/>
          <w:sz w:val="22"/>
          <w:szCs w:val="22"/>
          <w:lang w:eastAsia="ja-JP"/>
        </w:rPr>
      </w:pPr>
      <w:hyperlink r:id="rId21" w:anchor="_Toc12793213" w:history="1">
        <w:r w:rsidRPr="00705CAE">
          <w:rPr>
            <w:rStyle w:val="Hyperlink"/>
            <w:noProof/>
          </w:rPr>
          <w:t xml:space="preserve">Hình 13. </w:t>
        </w:r>
        <w:r w:rsidRPr="00705CAE">
          <w:rPr>
            <w:rStyle w:val="Hyperlink"/>
            <w:rFonts w:eastAsia="Arial"/>
            <w:noProof/>
          </w:rPr>
          <w:t>Cửa sổ Project.</w:t>
        </w:r>
        <w:r>
          <w:rPr>
            <w:noProof/>
            <w:webHidden/>
          </w:rPr>
          <w:tab/>
        </w:r>
        <w:r>
          <w:rPr>
            <w:noProof/>
            <w:webHidden/>
          </w:rPr>
          <w:fldChar w:fldCharType="begin"/>
        </w:r>
        <w:r>
          <w:rPr>
            <w:noProof/>
            <w:webHidden/>
          </w:rPr>
          <w:instrText xml:space="preserve"> PAGEREF _Toc12793213 \h </w:instrText>
        </w:r>
        <w:r>
          <w:rPr>
            <w:noProof/>
            <w:webHidden/>
          </w:rPr>
        </w:r>
        <w:r>
          <w:rPr>
            <w:noProof/>
            <w:webHidden/>
          </w:rPr>
          <w:fldChar w:fldCharType="separate"/>
        </w:r>
        <w:r>
          <w:rPr>
            <w:noProof/>
            <w:webHidden/>
          </w:rPr>
          <w:t>23</w:t>
        </w:r>
        <w:r>
          <w:rPr>
            <w:noProof/>
            <w:webHidden/>
          </w:rPr>
          <w:fldChar w:fldCharType="end"/>
        </w:r>
      </w:hyperlink>
    </w:p>
    <w:p w:rsidR="006C3804" w:rsidRDefault="006C3804">
      <w:pPr>
        <w:pStyle w:val="TableofFigures"/>
        <w:tabs>
          <w:tab w:val="right" w:leader="dot" w:pos="8780"/>
        </w:tabs>
        <w:rPr>
          <w:rFonts w:asciiTheme="minorHAnsi" w:eastAsiaTheme="minorEastAsia" w:hAnsiTheme="minorHAnsi" w:cstheme="minorBidi"/>
          <w:noProof/>
          <w:sz w:val="22"/>
          <w:szCs w:val="22"/>
          <w:lang w:eastAsia="ja-JP"/>
        </w:rPr>
      </w:pPr>
      <w:hyperlink r:id="rId22" w:anchor="_Toc12793214" w:history="1">
        <w:r w:rsidRPr="00705CAE">
          <w:rPr>
            <w:rStyle w:val="Hyperlink"/>
            <w:noProof/>
          </w:rPr>
          <w:t>Hình 14. C</w:t>
        </w:r>
        <w:r w:rsidRPr="00705CAE">
          <w:rPr>
            <w:rStyle w:val="Hyperlink"/>
            <w:rFonts w:eastAsia="Arial"/>
            <w:noProof/>
          </w:rPr>
          <w:t>ác loại hình ảnh trong cửa sổ game.</w:t>
        </w:r>
        <w:r>
          <w:rPr>
            <w:noProof/>
            <w:webHidden/>
          </w:rPr>
          <w:tab/>
        </w:r>
        <w:r>
          <w:rPr>
            <w:noProof/>
            <w:webHidden/>
          </w:rPr>
          <w:fldChar w:fldCharType="begin"/>
        </w:r>
        <w:r>
          <w:rPr>
            <w:noProof/>
            <w:webHidden/>
          </w:rPr>
          <w:instrText xml:space="preserve"> PAGEREF _Toc12793214 \h </w:instrText>
        </w:r>
        <w:r>
          <w:rPr>
            <w:noProof/>
            <w:webHidden/>
          </w:rPr>
        </w:r>
        <w:r>
          <w:rPr>
            <w:noProof/>
            <w:webHidden/>
          </w:rPr>
          <w:fldChar w:fldCharType="separate"/>
        </w:r>
        <w:r>
          <w:rPr>
            <w:noProof/>
            <w:webHidden/>
          </w:rPr>
          <w:t>24</w:t>
        </w:r>
        <w:r>
          <w:rPr>
            <w:noProof/>
            <w:webHidden/>
          </w:rPr>
          <w:fldChar w:fldCharType="end"/>
        </w:r>
      </w:hyperlink>
    </w:p>
    <w:p w:rsidR="006C3804" w:rsidRDefault="006C3804">
      <w:pPr>
        <w:pStyle w:val="TableofFigures"/>
        <w:tabs>
          <w:tab w:val="right" w:leader="dot" w:pos="8780"/>
        </w:tabs>
        <w:rPr>
          <w:rFonts w:asciiTheme="minorHAnsi" w:eastAsiaTheme="minorEastAsia" w:hAnsiTheme="minorHAnsi" w:cstheme="minorBidi"/>
          <w:noProof/>
          <w:sz w:val="22"/>
          <w:szCs w:val="22"/>
          <w:lang w:eastAsia="ja-JP"/>
        </w:rPr>
      </w:pPr>
      <w:hyperlink r:id="rId23" w:anchor="_Toc12793215" w:history="1">
        <w:r w:rsidRPr="00705CAE">
          <w:rPr>
            <w:rStyle w:val="Hyperlink"/>
            <w:noProof/>
          </w:rPr>
          <w:t xml:space="preserve">Hình 15. </w:t>
        </w:r>
        <w:r w:rsidRPr="00705CAE">
          <w:rPr>
            <w:rStyle w:val="Hyperlink"/>
            <w:rFonts w:eastAsia="Arial"/>
            <w:noProof/>
          </w:rPr>
          <w:t>Mô hình 2D,3D bên trong chứa nhiều Animation.</w:t>
        </w:r>
        <w:r>
          <w:rPr>
            <w:noProof/>
            <w:webHidden/>
          </w:rPr>
          <w:tab/>
        </w:r>
        <w:r>
          <w:rPr>
            <w:noProof/>
            <w:webHidden/>
          </w:rPr>
          <w:fldChar w:fldCharType="begin"/>
        </w:r>
        <w:r>
          <w:rPr>
            <w:noProof/>
            <w:webHidden/>
          </w:rPr>
          <w:instrText xml:space="preserve"> PAGEREF _Toc12793215 \h </w:instrText>
        </w:r>
        <w:r>
          <w:rPr>
            <w:noProof/>
            <w:webHidden/>
          </w:rPr>
        </w:r>
        <w:r>
          <w:rPr>
            <w:noProof/>
            <w:webHidden/>
          </w:rPr>
          <w:fldChar w:fldCharType="separate"/>
        </w:r>
        <w:r>
          <w:rPr>
            <w:noProof/>
            <w:webHidden/>
          </w:rPr>
          <w:t>25</w:t>
        </w:r>
        <w:r>
          <w:rPr>
            <w:noProof/>
            <w:webHidden/>
          </w:rPr>
          <w:fldChar w:fldCharType="end"/>
        </w:r>
      </w:hyperlink>
    </w:p>
    <w:p w:rsidR="006C3804" w:rsidRDefault="006C3804">
      <w:pPr>
        <w:pStyle w:val="TableofFigures"/>
        <w:tabs>
          <w:tab w:val="right" w:leader="dot" w:pos="8780"/>
        </w:tabs>
        <w:rPr>
          <w:rFonts w:asciiTheme="minorHAnsi" w:eastAsiaTheme="minorEastAsia" w:hAnsiTheme="minorHAnsi" w:cstheme="minorBidi"/>
          <w:noProof/>
          <w:sz w:val="22"/>
          <w:szCs w:val="22"/>
          <w:lang w:eastAsia="ja-JP"/>
        </w:rPr>
      </w:pPr>
      <w:hyperlink r:id="rId24" w:anchor="_Toc12793216" w:history="1">
        <w:r w:rsidRPr="00705CAE">
          <w:rPr>
            <w:rStyle w:val="Hyperlink"/>
            <w:noProof/>
          </w:rPr>
          <w:t xml:space="preserve">Hình 16. </w:t>
        </w:r>
        <w:r w:rsidRPr="00705CAE">
          <w:rPr>
            <w:rStyle w:val="Hyperlink"/>
            <w:rFonts w:eastAsia="Arial"/>
            <w:noProof/>
          </w:rPr>
          <w:t>Mô hình 2D, 3D chứa một Animation.</w:t>
        </w:r>
        <w:r>
          <w:rPr>
            <w:noProof/>
            <w:webHidden/>
          </w:rPr>
          <w:tab/>
        </w:r>
        <w:r>
          <w:rPr>
            <w:noProof/>
            <w:webHidden/>
          </w:rPr>
          <w:fldChar w:fldCharType="begin"/>
        </w:r>
        <w:r>
          <w:rPr>
            <w:noProof/>
            <w:webHidden/>
          </w:rPr>
          <w:instrText xml:space="preserve"> PAGEREF _Toc12793216 \h </w:instrText>
        </w:r>
        <w:r>
          <w:rPr>
            <w:noProof/>
            <w:webHidden/>
          </w:rPr>
        </w:r>
        <w:r>
          <w:rPr>
            <w:noProof/>
            <w:webHidden/>
          </w:rPr>
          <w:fldChar w:fldCharType="separate"/>
        </w:r>
        <w:r>
          <w:rPr>
            <w:noProof/>
            <w:webHidden/>
          </w:rPr>
          <w:t>26</w:t>
        </w:r>
        <w:r>
          <w:rPr>
            <w:noProof/>
            <w:webHidden/>
          </w:rPr>
          <w:fldChar w:fldCharType="end"/>
        </w:r>
      </w:hyperlink>
    </w:p>
    <w:p w:rsidR="006C3804" w:rsidRDefault="006C3804">
      <w:pPr>
        <w:pStyle w:val="TableofFigures"/>
        <w:tabs>
          <w:tab w:val="right" w:leader="dot" w:pos="8780"/>
        </w:tabs>
        <w:rPr>
          <w:rFonts w:asciiTheme="minorHAnsi" w:eastAsiaTheme="minorEastAsia" w:hAnsiTheme="minorHAnsi" w:cstheme="minorBidi"/>
          <w:noProof/>
          <w:sz w:val="22"/>
          <w:szCs w:val="22"/>
          <w:lang w:eastAsia="ja-JP"/>
        </w:rPr>
      </w:pPr>
      <w:hyperlink r:id="rId25" w:anchor="_Toc12793217" w:history="1">
        <w:r w:rsidRPr="00705CAE">
          <w:rPr>
            <w:rStyle w:val="Hyperlink"/>
            <w:noProof/>
          </w:rPr>
          <w:t>Hình 17. Animation.</w:t>
        </w:r>
        <w:r>
          <w:rPr>
            <w:noProof/>
            <w:webHidden/>
          </w:rPr>
          <w:tab/>
        </w:r>
        <w:r>
          <w:rPr>
            <w:noProof/>
            <w:webHidden/>
          </w:rPr>
          <w:fldChar w:fldCharType="begin"/>
        </w:r>
        <w:r>
          <w:rPr>
            <w:noProof/>
            <w:webHidden/>
          </w:rPr>
          <w:instrText xml:space="preserve"> PAGEREF _Toc12793217 \h </w:instrText>
        </w:r>
        <w:r>
          <w:rPr>
            <w:noProof/>
            <w:webHidden/>
          </w:rPr>
        </w:r>
        <w:r>
          <w:rPr>
            <w:noProof/>
            <w:webHidden/>
          </w:rPr>
          <w:fldChar w:fldCharType="separate"/>
        </w:r>
        <w:r>
          <w:rPr>
            <w:noProof/>
            <w:webHidden/>
          </w:rPr>
          <w:t>27</w:t>
        </w:r>
        <w:r>
          <w:rPr>
            <w:noProof/>
            <w:webHidden/>
          </w:rPr>
          <w:fldChar w:fldCharType="end"/>
        </w:r>
      </w:hyperlink>
    </w:p>
    <w:p w:rsidR="006C3804" w:rsidRDefault="006C3804">
      <w:pPr>
        <w:pStyle w:val="TableofFigures"/>
        <w:tabs>
          <w:tab w:val="right" w:leader="dot" w:pos="8780"/>
        </w:tabs>
        <w:rPr>
          <w:rFonts w:asciiTheme="minorHAnsi" w:eastAsiaTheme="minorEastAsia" w:hAnsiTheme="minorHAnsi" w:cstheme="minorBidi"/>
          <w:noProof/>
          <w:sz w:val="22"/>
          <w:szCs w:val="22"/>
          <w:lang w:eastAsia="ja-JP"/>
        </w:rPr>
      </w:pPr>
      <w:hyperlink r:id="rId26" w:anchor="_Toc12793218" w:history="1">
        <w:r w:rsidRPr="00705CAE">
          <w:rPr>
            <w:rStyle w:val="Hyperlink"/>
            <w:noProof/>
          </w:rPr>
          <w:t>Hình 18. Button.</w:t>
        </w:r>
        <w:r>
          <w:rPr>
            <w:noProof/>
            <w:webHidden/>
          </w:rPr>
          <w:tab/>
        </w:r>
        <w:r>
          <w:rPr>
            <w:noProof/>
            <w:webHidden/>
          </w:rPr>
          <w:fldChar w:fldCharType="begin"/>
        </w:r>
        <w:r>
          <w:rPr>
            <w:noProof/>
            <w:webHidden/>
          </w:rPr>
          <w:instrText xml:space="preserve"> PAGEREF _Toc12793218 \h </w:instrText>
        </w:r>
        <w:r>
          <w:rPr>
            <w:noProof/>
            <w:webHidden/>
          </w:rPr>
        </w:r>
        <w:r>
          <w:rPr>
            <w:noProof/>
            <w:webHidden/>
          </w:rPr>
          <w:fldChar w:fldCharType="separate"/>
        </w:r>
        <w:r>
          <w:rPr>
            <w:noProof/>
            <w:webHidden/>
          </w:rPr>
          <w:t>28</w:t>
        </w:r>
        <w:r>
          <w:rPr>
            <w:noProof/>
            <w:webHidden/>
          </w:rPr>
          <w:fldChar w:fldCharType="end"/>
        </w:r>
      </w:hyperlink>
    </w:p>
    <w:p w:rsidR="006C3804" w:rsidRDefault="006C3804">
      <w:pPr>
        <w:pStyle w:val="TableofFigures"/>
        <w:tabs>
          <w:tab w:val="right" w:leader="dot" w:pos="8780"/>
        </w:tabs>
        <w:rPr>
          <w:rFonts w:asciiTheme="minorHAnsi" w:eastAsiaTheme="minorEastAsia" w:hAnsiTheme="minorHAnsi" w:cstheme="minorBidi"/>
          <w:noProof/>
          <w:sz w:val="22"/>
          <w:szCs w:val="22"/>
          <w:lang w:eastAsia="ja-JP"/>
        </w:rPr>
      </w:pPr>
      <w:hyperlink r:id="rId27" w:anchor="_Toc12793219" w:history="1">
        <w:r w:rsidRPr="00705CAE">
          <w:rPr>
            <w:rStyle w:val="Hyperlink"/>
            <w:noProof/>
          </w:rPr>
          <w:t>Hình 19. Thông tin âm thanh.</w:t>
        </w:r>
        <w:r>
          <w:rPr>
            <w:noProof/>
            <w:webHidden/>
          </w:rPr>
          <w:tab/>
        </w:r>
        <w:r>
          <w:rPr>
            <w:noProof/>
            <w:webHidden/>
          </w:rPr>
          <w:fldChar w:fldCharType="begin"/>
        </w:r>
        <w:r>
          <w:rPr>
            <w:noProof/>
            <w:webHidden/>
          </w:rPr>
          <w:instrText xml:space="preserve"> PAGEREF _Toc12793219 \h </w:instrText>
        </w:r>
        <w:r>
          <w:rPr>
            <w:noProof/>
            <w:webHidden/>
          </w:rPr>
        </w:r>
        <w:r>
          <w:rPr>
            <w:noProof/>
            <w:webHidden/>
          </w:rPr>
          <w:fldChar w:fldCharType="separate"/>
        </w:r>
        <w:r>
          <w:rPr>
            <w:noProof/>
            <w:webHidden/>
          </w:rPr>
          <w:t>29</w:t>
        </w:r>
        <w:r>
          <w:rPr>
            <w:noProof/>
            <w:webHidden/>
          </w:rPr>
          <w:fldChar w:fldCharType="end"/>
        </w:r>
      </w:hyperlink>
    </w:p>
    <w:p w:rsidR="006C3804" w:rsidRDefault="006C3804">
      <w:pPr>
        <w:pStyle w:val="TableofFigures"/>
        <w:tabs>
          <w:tab w:val="right" w:leader="dot" w:pos="8780"/>
        </w:tabs>
        <w:rPr>
          <w:rFonts w:asciiTheme="minorHAnsi" w:eastAsiaTheme="minorEastAsia" w:hAnsiTheme="minorHAnsi" w:cstheme="minorBidi"/>
          <w:noProof/>
          <w:sz w:val="22"/>
          <w:szCs w:val="22"/>
          <w:lang w:eastAsia="ja-JP"/>
        </w:rPr>
      </w:pPr>
      <w:hyperlink r:id="rId28" w:anchor="_Toc12793220" w:history="1">
        <w:r w:rsidRPr="00705CAE">
          <w:rPr>
            <w:rStyle w:val="Hyperlink"/>
            <w:noProof/>
          </w:rPr>
          <w:t>Hình 20. Thêm thành Audio Source.</w:t>
        </w:r>
        <w:r>
          <w:rPr>
            <w:noProof/>
            <w:webHidden/>
          </w:rPr>
          <w:tab/>
        </w:r>
        <w:r>
          <w:rPr>
            <w:noProof/>
            <w:webHidden/>
          </w:rPr>
          <w:fldChar w:fldCharType="begin"/>
        </w:r>
        <w:r>
          <w:rPr>
            <w:noProof/>
            <w:webHidden/>
          </w:rPr>
          <w:instrText xml:space="preserve"> PAGEREF _Toc12793220 \h </w:instrText>
        </w:r>
        <w:r>
          <w:rPr>
            <w:noProof/>
            <w:webHidden/>
          </w:rPr>
        </w:r>
        <w:r>
          <w:rPr>
            <w:noProof/>
            <w:webHidden/>
          </w:rPr>
          <w:fldChar w:fldCharType="separate"/>
        </w:r>
        <w:r>
          <w:rPr>
            <w:noProof/>
            <w:webHidden/>
          </w:rPr>
          <w:t>30</w:t>
        </w:r>
        <w:r>
          <w:rPr>
            <w:noProof/>
            <w:webHidden/>
          </w:rPr>
          <w:fldChar w:fldCharType="end"/>
        </w:r>
      </w:hyperlink>
    </w:p>
    <w:p w:rsidR="006C3804" w:rsidRDefault="006C3804">
      <w:pPr>
        <w:pStyle w:val="TableofFigures"/>
        <w:tabs>
          <w:tab w:val="right" w:leader="dot" w:pos="8780"/>
        </w:tabs>
        <w:rPr>
          <w:rFonts w:asciiTheme="minorHAnsi" w:eastAsiaTheme="minorEastAsia" w:hAnsiTheme="minorHAnsi" w:cstheme="minorBidi"/>
          <w:noProof/>
          <w:sz w:val="22"/>
          <w:szCs w:val="22"/>
          <w:lang w:eastAsia="ja-JP"/>
        </w:rPr>
      </w:pPr>
      <w:hyperlink r:id="rId29" w:anchor="_Toc12793221" w:history="1">
        <w:r w:rsidRPr="00705CAE">
          <w:rPr>
            <w:rStyle w:val="Hyperlink"/>
            <w:noProof/>
          </w:rPr>
          <w:t>Hình 21. Màn hình chính.</w:t>
        </w:r>
        <w:r>
          <w:rPr>
            <w:noProof/>
            <w:webHidden/>
          </w:rPr>
          <w:tab/>
        </w:r>
        <w:r>
          <w:rPr>
            <w:noProof/>
            <w:webHidden/>
          </w:rPr>
          <w:fldChar w:fldCharType="begin"/>
        </w:r>
        <w:r>
          <w:rPr>
            <w:noProof/>
            <w:webHidden/>
          </w:rPr>
          <w:instrText xml:space="preserve"> PAGEREF _Toc12793221 \h </w:instrText>
        </w:r>
        <w:r>
          <w:rPr>
            <w:noProof/>
            <w:webHidden/>
          </w:rPr>
        </w:r>
        <w:r>
          <w:rPr>
            <w:noProof/>
            <w:webHidden/>
          </w:rPr>
          <w:fldChar w:fldCharType="separate"/>
        </w:r>
        <w:r>
          <w:rPr>
            <w:noProof/>
            <w:webHidden/>
          </w:rPr>
          <w:t>33</w:t>
        </w:r>
        <w:r>
          <w:rPr>
            <w:noProof/>
            <w:webHidden/>
          </w:rPr>
          <w:fldChar w:fldCharType="end"/>
        </w:r>
      </w:hyperlink>
    </w:p>
    <w:p w:rsidR="006C3804" w:rsidRDefault="006C3804">
      <w:pPr>
        <w:pStyle w:val="TableofFigures"/>
        <w:tabs>
          <w:tab w:val="right" w:leader="dot" w:pos="8780"/>
        </w:tabs>
        <w:rPr>
          <w:rFonts w:asciiTheme="minorHAnsi" w:eastAsiaTheme="minorEastAsia" w:hAnsiTheme="minorHAnsi" w:cstheme="minorBidi"/>
          <w:noProof/>
          <w:sz w:val="22"/>
          <w:szCs w:val="22"/>
          <w:lang w:eastAsia="ja-JP"/>
        </w:rPr>
      </w:pPr>
      <w:hyperlink r:id="rId30" w:anchor="_Toc12793222" w:history="1">
        <w:r w:rsidRPr="00705CAE">
          <w:rPr>
            <w:rStyle w:val="Hyperlink"/>
            <w:noProof/>
          </w:rPr>
          <w:t>Hình 22. Màn hình Controls.</w:t>
        </w:r>
        <w:r>
          <w:rPr>
            <w:noProof/>
            <w:webHidden/>
          </w:rPr>
          <w:tab/>
        </w:r>
        <w:r>
          <w:rPr>
            <w:noProof/>
            <w:webHidden/>
          </w:rPr>
          <w:fldChar w:fldCharType="begin"/>
        </w:r>
        <w:r>
          <w:rPr>
            <w:noProof/>
            <w:webHidden/>
          </w:rPr>
          <w:instrText xml:space="preserve"> PAGEREF _Toc12793222 \h </w:instrText>
        </w:r>
        <w:r>
          <w:rPr>
            <w:noProof/>
            <w:webHidden/>
          </w:rPr>
        </w:r>
        <w:r>
          <w:rPr>
            <w:noProof/>
            <w:webHidden/>
          </w:rPr>
          <w:fldChar w:fldCharType="separate"/>
        </w:r>
        <w:r>
          <w:rPr>
            <w:noProof/>
            <w:webHidden/>
          </w:rPr>
          <w:t>33</w:t>
        </w:r>
        <w:r>
          <w:rPr>
            <w:noProof/>
            <w:webHidden/>
          </w:rPr>
          <w:fldChar w:fldCharType="end"/>
        </w:r>
      </w:hyperlink>
    </w:p>
    <w:p w:rsidR="006C3804" w:rsidRDefault="006C3804">
      <w:pPr>
        <w:pStyle w:val="TableofFigures"/>
        <w:tabs>
          <w:tab w:val="right" w:leader="dot" w:pos="8780"/>
        </w:tabs>
        <w:rPr>
          <w:rFonts w:asciiTheme="minorHAnsi" w:eastAsiaTheme="minorEastAsia" w:hAnsiTheme="minorHAnsi" w:cstheme="minorBidi"/>
          <w:noProof/>
          <w:sz w:val="22"/>
          <w:szCs w:val="22"/>
          <w:lang w:eastAsia="ja-JP"/>
        </w:rPr>
      </w:pPr>
      <w:hyperlink r:id="rId31" w:anchor="_Toc12793223" w:history="1">
        <w:r w:rsidRPr="00705CAE">
          <w:rPr>
            <w:rStyle w:val="Hyperlink"/>
            <w:noProof/>
          </w:rPr>
          <w:t>Hình 23. Màn hình lúc chết.</w:t>
        </w:r>
        <w:r>
          <w:rPr>
            <w:noProof/>
            <w:webHidden/>
          </w:rPr>
          <w:tab/>
        </w:r>
        <w:r>
          <w:rPr>
            <w:noProof/>
            <w:webHidden/>
          </w:rPr>
          <w:fldChar w:fldCharType="begin"/>
        </w:r>
        <w:r>
          <w:rPr>
            <w:noProof/>
            <w:webHidden/>
          </w:rPr>
          <w:instrText xml:space="preserve"> PAGEREF _Toc12793223 \h </w:instrText>
        </w:r>
        <w:r>
          <w:rPr>
            <w:noProof/>
            <w:webHidden/>
          </w:rPr>
        </w:r>
        <w:r>
          <w:rPr>
            <w:noProof/>
            <w:webHidden/>
          </w:rPr>
          <w:fldChar w:fldCharType="separate"/>
        </w:r>
        <w:r>
          <w:rPr>
            <w:noProof/>
            <w:webHidden/>
          </w:rPr>
          <w:t>34</w:t>
        </w:r>
        <w:r>
          <w:rPr>
            <w:noProof/>
            <w:webHidden/>
          </w:rPr>
          <w:fldChar w:fldCharType="end"/>
        </w:r>
      </w:hyperlink>
    </w:p>
    <w:p w:rsidR="006C3804" w:rsidRDefault="006C3804">
      <w:pPr>
        <w:pStyle w:val="TableofFigures"/>
        <w:tabs>
          <w:tab w:val="right" w:leader="dot" w:pos="8780"/>
        </w:tabs>
        <w:rPr>
          <w:rFonts w:asciiTheme="minorHAnsi" w:eastAsiaTheme="minorEastAsia" w:hAnsiTheme="minorHAnsi" w:cstheme="minorBidi"/>
          <w:noProof/>
          <w:sz w:val="22"/>
          <w:szCs w:val="22"/>
          <w:lang w:eastAsia="ja-JP"/>
        </w:rPr>
      </w:pPr>
      <w:hyperlink r:id="rId32" w:anchor="_Toc12793224" w:history="1">
        <w:r w:rsidRPr="00705CAE">
          <w:rPr>
            <w:rStyle w:val="Hyperlink"/>
            <w:noProof/>
          </w:rPr>
          <w:t>Hình 24. Minimap.</w:t>
        </w:r>
        <w:r>
          <w:rPr>
            <w:noProof/>
            <w:webHidden/>
          </w:rPr>
          <w:tab/>
        </w:r>
        <w:r>
          <w:rPr>
            <w:noProof/>
            <w:webHidden/>
          </w:rPr>
          <w:fldChar w:fldCharType="begin"/>
        </w:r>
        <w:r>
          <w:rPr>
            <w:noProof/>
            <w:webHidden/>
          </w:rPr>
          <w:instrText xml:space="preserve"> PAGEREF _Toc12793224 \h </w:instrText>
        </w:r>
        <w:r>
          <w:rPr>
            <w:noProof/>
            <w:webHidden/>
          </w:rPr>
        </w:r>
        <w:r>
          <w:rPr>
            <w:noProof/>
            <w:webHidden/>
          </w:rPr>
          <w:fldChar w:fldCharType="separate"/>
        </w:r>
        <w:r>
          <w:rPr>
            <w:noProof/>
            <w:webHidden/>
          </w:rPr>
          <w:t>34</w:t>
        </w:r>
        <w:r>
          <w:rPr>
            <w:noProof/>
            <w:webHidden/>
          </w:rPr>
          <w:fldChar w:fldCharType="end"/>
        </w:r>
      </w:hyperlink>
    </w:p>
    <w:p w:rsidR="006C3804" w:rsidRDefault="006C3804">
      <w:pPr>
        <w:pStyle w:val="TableofFigures"/>
        <w:tabs>
          <w:tab w:val="right" w:leader="dot" w:pos="8780"/>
        </w:tabs>
        <w:rPr>
          <w:rFonts w:asciiTheme="minorHAnsi" w:eastAsiaTheme="minorEastAsia" w:hAnsiTheme="minorHAnsi" w:cstheme="minorBidi"/>
          <w:noProof/>
          <w:sz w:val="22"/>
          <w:szCs w:val="22"/>
          <w:lang w:eastAsia="ja-JP"/>
        </w:rPr>
      </w:pPr>
      <w:hyperlink r:id="rId33" w:anchor="_Toc12793225" w:history="1">
        <w:r w:rsidRPr="00705CAE">
          <w:rPr>
            <w:rStyle w:val="Hyperlink"/>
            <w:noProof/>
          </w:rPr>
          <w:t>Hình 25. Thanh HP.</w:t>
        </w:r>
        <w:r>
          <w:rPr>
            <w:noProof/>
            <w:webHidden/>
          </w:rPr>
          <w:tab/>
        </w:r>
        <w:r>
          <w:rPr>
            <w:noProof/>
            <w:webHidden/>
          </w:rPr>
          <w:fldChar w:fldCharType="begin"/>
        </w:r>
        <w:r>
          <w:rPr>
            <w:noProof/>
            <w:webHidden/>
          </w:rPr>
          <w:instrText xml:space="preserve"> PAGEREF _Toc12793225 \h </w:instrText>
        </w:r>
        <w:r>
          <w:rPr>
            <w:noProof/>
            <w:webHidden/>
          </w:rPr>
        </w:r>
        <w:r>
          <w:rPr>
            <w:noProof/>
            <w:webHidden/>
          </w:rPr>
          <w:fldChar w:fldCharType="separate"/>
        </w:r>
        <w:r>
          <w:rPr>
            <w:noProof/>
            <w:webHidden/>
          </w:rPr>
          <w:t>34</w:t>
        </w:r>
        <w:r>
          <w:rPr>
            <w:noProof/>
            <w:webHidden/>
          </w:rPr>
          <w:fldChar w:fldCharType="end"/>
        </w:r>
      </w:hyperlink>
    </w:p>
    <w:p w:rsidR="006C3804" w:rsidRDefault="006C3804">
      <w:pPr>
        <w:pStyle w:val="TableofFigures"/>
        <w:tabs>
          <w:tab w:val="right" w:leader="dot" w:pos="8780"/>
        </w:tabs>
        <w:rPr>
          <w:rFonts w:asciiTheme="minorHAnsi" w:eastAsiaTheme="minorEastAsia" w:hAnsiTheme="minorHAnsi" w:cstheme="minorBidi"/>
          <w:noProof/>
          <w:sz w:val="22"/>
          <w:szCs w:val="22"/>
          <w:lang w:eastAsia="ja-JP"/>
        </w:rPr>
      </w:pPr>
      <w:hyperlink r:id="rId34" w:anchor="_Toc12793226" w:history="1">
        <w:r w:rsidRPr="00705CAE">
          <w:rPr>
            <w:rStyle w:val="Hyperlink"/>
            <w:noProof/>
          </w:rPr>
          <w:t>Hình 26. Màn hình Paused (ESC)</w:t>
        </w:r>
        <w:r>
          <w:rPr>
            <w:noProof/>
            <w:webHidden/>
          </w:rPr>
          <w:tab/>
        </w:r>
        <w:r>
          <w:rPr>
            <w:noProof/>
            <w:webHidden/>
          </w:rPr>
          <w:fldChar w:fldCharType="begin"/>
        </w:r>
        <w:r>
          <w:rPr>
            <w:noProof/>
            <w:webHidden/>
          </w:rPr>
          <w:instrText xml:space="preserve"> PAGEREF _Toc12793226 \h </w:instrText>
        </w:r>
        <w:r>
          <w:rPr>
            <w:noProof/>
            <w:webHidden/>
          </w:rPr>
        </w:r>
        <w:r>
          <w:rPr>
            <w:noProof/>
            <w:webHidden/>
          </w:rPr>
          <w:fldChar w:fldCharType="separate"/>
        </w:r>
        <w:r>
          <w:rPr>
            <w:noProof/>
            <w:webHidden/>
          </w:rPr>
          <w:t>35</w:t>
        </w:r>
        <w:r>
          <w:rPr>
            <w:noProof/>
            <w:webHidden/>
          </w:rPr>
          <w:fldChar w:fldCharType="end"/>
        </w:r>
      </w:hyperlink>
    </w:p>
    <w:p w:rsidR="006C3804" w:rsidRDefault="006C3804">
      <w:pPr>
        <w:pStyle w:val="TableofFigures"/>
        <w:tabs>
          <w:tab w:val="right" w:leader="dot" w:pos="8780"/>
        </w:tabs>
        <w:rPr>
          <w:rFonts w:asciiTheme="minorHAnsi" w:eastAsiaTheme="minorEastAsia" w:hAnsiTheme="minorHAnsi" w:cstheme="minorBidi"/>
          <w:noProof/>
          <w:sz w:val="22"/>
          <w:szCs w:val="22"/>
          <w:lang w:eastAsia="ja-JP"/>
        </w:rPr>
      </w:pPr>
      <w:hyperlink r:id="rId35" w:anchor="_Toc12793227" w:history="1">
        <w:r w:rsidRPr="00705CAE">
          <w:rPr>
            <w:rStyle w:val="Hyperlink"/>
            <w:noProof/>
          </w:rPr>
          <w:t>Hình 27. Màn hình Controls.</w:t>
        </w:r>
        <w:r>
          <w:rPr>
            <w:noProof/>
            <w:webHidden/>
          </w:rPr>
          <w:tab/>
        </w:r>
        <w:r>
          <w:rPr>
            <w:noProof/>
            <w:webHidden/>
          </w:rPr>
          <w:fldChar w:fldCharType="begin"/>
        </w:r>
        <w:r>
          <w:rPr>
            <w:noProof/>
            <w:webHidden/>
          </w:rPr>
          <w:instrText xml:space="preserve"> PAGEREF _Toc12793227 \h </w:instrText>
        </w:r>
        <w:r>
          <w:rPr>
            <w:noProof/>
            <w:webHidden/>
          </w:rPr>
        </w:r>
        <w:r>
          <w:rPr>
            <w:noProof/>
            <w:webHidden/>
          </w:rPr>
          <w:fldChar w:fldCharType="separate"/>
        </w:r>
        <w:r>
          <w:rPr>
            <w:noProof/>
            <w:webHidden/>
          </w:rPr>
          <w:t>35</w:t>
        </w:r>
        <w:r>
          <w:rPr>
            <w:noProof/>
            <w:webHidden/>
          </w:rPr>
          <w:fldChar w:fldCharType="end"/>
        </w:r>
      </w:hyperlink>
    </w:p>
    <w:p w:rsidR="006C3804" w:rsidRDefault="006C3804">
      <w:pPr>
        <w:pStyle w:val="TableofFigures"/>
        <w:tabs>
          <w:tab w:val="right" w:leader="dot" w:pos="8780"/>
        </w:tabs>
        <w:rPr>
          <w:rFonts w:asciiTheme="minorHAnsi" w:eastAsiaTheme="minorEastAsia" w:hAnsiTheme="minorHAnsi" w:cstheme="minorBidi"/>
          <w:noProof/>
          <w:sz w:val="22"/>
          <w:szCs w:val="22"/>
          <w:lang w:eastAsia="ja-JP"/>
        </w:rPr>
      </w:pPr>
      <w:hyperlink r:id="rId36" w:anchor="_Toc12793228" w:history="1">
        <w:r w:rsidRPr="00705CAE">
          <w:rPr>
            <w:rStyle w:val="Hyperlink"/>
            <w:noProof/>
          </w:rPr>
          <w:t>Hình 28. Item Bom.</w:t>
        </w:r>
        <w:r>
          <w:rPr>
            <w:noProof/>
            <w:webHidden/>
          </w:rPr>
          <w:tab/>
        </w:r>
        <w:r>
          <w:rPr>
            <w:noProof/>
            <w:webHidden/>
          </w:rPr>
          <w:fldChar w:fldCharType="begin"/>
        </w:r>
        <w:r>
          <w:rPr>
            <w:noProof/>
            <w:webHidden/>
          </w:rPr>
          <w:instrText xml:space="preserve"> PAGEREF _Toc12793228 \h </w:instrText>
        </w:r>
        <w:r>
          <w:rPr>
            <w:noProof/>
            <w:webHidden/>
          </w:rPr>
        </w:r>
        <w:r>
          <w:rPr>
            <w:noProof/>
            <w:webHidden/>
          </w:rPr>
          <w:fldChar w:fldCharType="separate"/>
        </w:r>
        <w:r>
          <w:rPr>
            <w:noProof/>
            <w:webHidden/>
          </w:rPr>
          <w:t>36</w:t>
        </w:r>
        <w:r>
          <w:rPr>
            <w:noProof/>
            <w:webHidden/>
          </w:rPr>
          <w:fldChar w:fldCharType="end"/>
        </w:r>
      </w:hyperlink>
    </w:p>
    <w:p w:rsidR="006C3804" w:rsidRDefault="006C3804">
      <w:pPr>
        <w:pStyle w:val="TableofFigures"/>
        <w:tabs>
          <w:tab w:val="right" w:leader="dot" w:pos="8780"/>
        </w:tabs>
        <w:rPr>
          <w:rFonts w:asciiTheme="minorHAnsi" w:eastAsiaTheme="minorEastAsia" w:hAnsiTheme="minorHAnsi" w:cstheme="minorBidi"/>
          <w:noProof/>
          <w:sz w:val="22"/>
          <w:szCs w:val="22"/>
          <w:lang w:eastAsia="ja-JP"/>
        </w:rPr>
      </w:pPr>
      <w:hyperlink r:id="rId37" w:anchor="_Toc12793229" w:history="1">
        <w:r w:rsidRPr="00705CAE">
          <w:rPr>
            <w:rStyle w:val="Hyperlink"/>
            <w:noProof/>
          </w:rPr>
          <w:t>Hình 29. Giết Zombie.</w:t>
        </w:r>
        <w:r>
          <w:rPr>
            <w:noProof/>
            <w:webHidden/>
          </w:rPr>
          <w:tab/>
        </w:r>
        <w:r>
          <w:rPr>
            <w:noProof/>
            <w:webHidden/>
          </w:rPr>
          <w:fldChar w:fldCharType="begin"/>
        </w:r>
        <w:r>
          <w:rPr>
            <w:noProof/>
            <w:webHidden/>
          </w:rPr>
          <w:instrText xml:space="preserve"> PAGEREF _Toc12793229 \h </w:instrText>
        </w:r>
        <w:r>
          <w:rPr>
            <w:noProof/>
            <w:webHidden/>
          </w:rPr>
        </w:r>
        <w:r>
          <w:rPr>
            <w:noProof/>
            <w:webHidden/>
          </w:rPr>
          <w:fldChar w:fldCharType="separate"/>
        </w:r>
        <w:r>
          <w:rPr>
            <w:noProof/>
            <w:webHidden/>
          </w:rPr>
          <w:t>37</w:t>
        </w:r>
        <w:r>
          <w:rPr>
            <w:noProof/>
            <w:webHidden/>
          </w:rPr>
          <w:fldChar w:fldCharType="end"/>
        </w:r>
      </w:hyperlink>
    </w:p>
    <w:p w:rsidR="006C3804" w:rsidRDefault="006C3804">
      <w:pPr>
        <w:pStyle w:val="TableofFigures"/>
        <w:tabs>
          <w:tab w:val="right" w:leader="dot" w:pos="8780"/>
        </w:tabs>
        <w:rPr>
          <w:rFonts w:asciiTheme="minorHAnsi" w:eastAsiaTheme="minorEastAsia" w:hAnsiTheme="minorHAnsi" w:cstheme="minorBidi"/>
          <w:noProof/>
          <w:sz w:val="22"/>
          <w:szCs w:val="22"/>
          <w:lang w:eastAsia="ja-JP"/>
        </w:rPr>
      </w:pPr>
      <w:hyperlink r:id="rId38" w:anchor="_Toc12793230" w:history="1">
        <w:r w:rsidRPr="00705CAE">
          <w:rPr>
            <w:rStyle w:val="Hyperlink"/>
            <w:noProof/>
          </w:rPr>
          <w:t>Hình 30. Kích hoạt Bom.</w:t>
        </w:r>
        <w:r>
          <w:rPr>
            <w:noProof/>
            <w:webHidden/>
          </w:rPr>
          <w:tab/>
        </w:r>
        <w:r>
          <w:rPr>
            <w:noProof/>
            <w:webHidden/>
          </w:rPr>
          <w:fldChar w:fldCharType="begin"/>
        </w:r>
        <w:r>
          <w:rPr>
            <w:noProof/>
            <w:webHidden/>
          </w:rPr>
          <w:instrText xml:space="preserve"> PAGEREF _Toc12793230 \h </w:instrText>
        </w:r>
        <w:r>
          <w:rPr>
            <w:noProof/>
            <w:webHidden/>
          </w:rPr>
        </w:r>
        <w:r>
          <w:rPr>
            <w:noProof/>
            <w:webHidden/>
          </w:rPr>
          <w:fldChar w:fldCharType="separate"/>
        </w:r>
        <w:r>
          <w:rPr>
            <w:noProof/>
            <w:webHidden/>
          </w:rPr>
          <w:t>38</w:t>
        </w:r>
        <w:r>
          <w:rPr>
            <w:noProof/>
            <w:webHidden/>
          </w:rPr>
          <w:fldChar w:fldCharType="end"/>
        </w:r>
      </w:hyperlink>
    </w:p>
    <w:p w:rsidR="006C3804" w:rsidRDefault="006C3804">
      <w:pPr>
        <w:pStyle w:val="TableofFigures"/>
        <w:tabs>
          <w:tab w:val="right" w:leader="dot" w:pos="8780"/>
        </w:tabs>
        <w:rPr>
          <w:rFonts w:asciiTheme="minorHAnsi" w:eastAsiaTheme="minorEastAsia" w:hAnsiTheme="minorHAnsi" w:cstheme="minorBidi"/>
          <w:noProof/>
          <w:sz w:val="22"/>
          <w:szCs w:val="22"/>
          <w:lang w:eastAsia="ja-JP"/>
        </w:rPr>
      </w:pPr>
      <w:hyperlink r:id="rId39" w:anchor="_Toc12793231" w:history="1">
        <w:r w:rsidRPr="00705CAE">
          <w:rPr>
            <w:rStyle w:val="Hyperlink"/>
            <w:noProof/>
          </w:rPr>
          <w:t>Hình 31. Audio trong ‘Run Now’.</w:t>
        </w:r>
        <w:r>
          <w:rPr>
            <w:noProof/>
            <w:webHidden/>
          </w:rPr>
          <w:tab/>
        </w:r>
        <w:r>
          <w:rPr>
            <w:noProof/>
            <w:webHidden/>
          </w:rPr>
          <w:fldChar w:fldCharType="begin"/>
        </w:r>
        <w:r>
          <w:rPr>
            <w:noProof/>
            <w:webHidden/>
          </w:rPr>
          <w:instrText xml:space="preserve"> PAGEREF _Toc12793231 \h </w:instrText>
        </w:r>
        <w:r>
          <w:rPr>
            <w:noProof/>
            <w:webHidden/>
          </w:rPr>
        </w:r>
        <w:r>
          <w:rPr>
            <w:noProof/>
            <w:webHidden/>
          </w:rPr>
          <w:fldChar w:fldCharType="separate"/>
        </w:r>
        <w:r>
          <w:rPr>
            <w:noProof/>
            <w:webHidden/>
          </w:rPr>
          <w:t>39</w:t>
        </w:r>
        <w:r>
          <w:rPr>
            <w:noProof/>
            <w:webHidden/>
          </w:rPr>
          <w:fldChar w:fldCharType="end"/>
        </w:r>
      </w:hyperlink>
    </w:p>
    <w:p w:rsidR="006C3804" w:rsidRDefault="006C3804">
      <w:pPr>
        <w:pStyle w:val="TableofFigures"/>
        <w:tabs>
          <w:tab w:val="right" w:leader="dot" w:pos="8780"/>
        </w:tabs>
        <w:rPr>
          <w:rFonts w:asciiTheme="minorHAnsi" w:eastAsiaTheme="minorEastAsia" w:hAnsiTheme="minorHAnsi" w:cstheme="minorBidi"/>
          <w:noProof/>
          <w:sz w:val="22"/>
          <w:szCs w:val="22"/>
          <w:lang w:eastAsia="ja-JP"/>
        </w:rPr>
      </w:pPr>
      <w:hyperlink r:id="rId40" w:anchor="_Toc12793232" w:history="1">
        <w:r w:rsidRPr="00705CAE">
          <w:rPr>
            <w:rStyle w:val="Hyperlink"/>
            <w:noProof/>
          </w:rPr>
          <w:t>Hình 32. Button and Text trong ‘Run Now’.</w:t>
        </w:r>
        <w:r>
          <w:rPr>
            <w:noProof/>
            <w:webHidden/>
          </w:rPr>
          <w:tab/>
        </w:r>
        <w:r>
          <w:rPr>
            <w:noProof/>
            <w:webHidden/>
          </w:rPr>
          <w:fldChar w:fldCharType="begin"/>
        </w:r>
        <w:r>
          <w:rPr>
            <w:noProof/>
            <w:webHidden/>
          </w:rPr>
          <w:instrText xml:space="preserve"> PAGEREF _Toc12793232 \h </w:instrText>
        </w:r>
        <w:r>
          <w:rPr>
            <w:noProof/>
            <w:webHidden/>
          </w:rPr>
        </w:r>
        <w:r>
          <w:rPr>
            <w:noProof/>
            <w:webHidden/>
          </w:rPr>
          <w:fldChar w:fldCharType="separate"/>
        </w:r>
        <w:r>
          <w:rPr>
            <w:noProof/>
            <w:webHidden/>
          </w:rPr>
          <w:t>39</w:t>
        </w:r>
        <w:r>
          <w:rPr>
            <w:noProof/>
            <w:webHidden/>
          </w:rPr>
          <w:fldChar w:fldCharType="end"/>
        </w:r>
      </w:hyperlink>
    </w:p>
    <w:p w:rsidR="006C3804" w:rsidRDefault="006C3804">
      <w:pPr>
        <w:pStyle w:val="TableofFigures"/>
        <w:tabs>
          <w:tab w:val="right" w:leader="dot" w:pos="8780"/>
        </w:tabs>
        <w:rPr>
          <w:rFonts w:asciiTheme="minorHAnsi" w:eastAsiaTheme="minorEastAsia" w:hAnsiTheme="minorHAnsi" w:cstheme="minorBidi"/>
          <w:noProof/>
          <w:sz w:val="22"/>
          <w:szCs w:val="22"/>
          <w:lang w:eastAsia="ja-JP"/>
        </w:rPr>
      </w:pPr>
      <w:hyperlink r:id="rId41" w:anchor="_Toc12793233" w:history="1">
        <w:r w:rsidRPr="00705CAE">
          <w:rPr>
            <w:rStyle w:val="Hyperlink"/>
            <w:noProof/>
          </w:rPr>
          <w:t>Hình 33. Animations trong ‘Run Now’.</w:t>
        </w:r>
        <w:r>
          <w:rPr>
            <w:noProof/>
            <w:webHidden/>
          </w:rPr>
          <w:tab/>
        </w:r>
        <w:r>
          <w:rPr>
            <w:noProof/>
            <w:webHidden/>
          </w:rPr>
          <w:fldChar w:fldCharType="begin"/>
        </w:r>
        <w:r>
          <w:rPr>
            <w:noProof/>
            <w:webHidden/>
          </w:rPr>
          <w:instrText xml:space="preserve"> PAGEREF _Toc12793233 \h </w:instrText>
        </w:r>
        <w:r>
          <w:rPr>
            <w:noProof/>
            <w:webHidden/>
          </w:rPr>
        </w:r>
        <w:r>
          <w:rPr>
            <w:noProof/>
            <w:webHidden/>
          </w:rPr>
          <w:fldChar w:fldCharType="separate"/>
        </w:r>
        <w:r>
          <w:rPr>
            <w:noProof/>
            <w:webHidden/>
          </w:rPr>
          <w:t>39</w:t>
        </w:r>
        <w:r>
          <w:rPr>
            <w:noProof/>
            <w:webHidden/>
          </w:rPr>
          <w:fldChar w:fldCharType="end"/>
        </w:r>
      </w:hyperlink>
    </w:p>
    <w:p w:rsidR="006C3804" w:rsidRDefault="006C3804">
      <w:pPr>
        <w:pStyle w:val="TableofFigures"/>
        <w:tabs>
          <w:tab w:val="right" w:leader="dot" w:pos="8780"/>
        </w:tabs>
        <w:rPr>
          <w:rFonts w:asciiTheme="minorHAnsi" w:eastAsiaTheme="minorEastAsia" w:hAnsiTheme="minorHAnsi" w:cstheme="minorBidi"/>
          <w:noProof/>
          <w:sz w:val="22"/>
          <w:szCs w:val="22"/>
          <w:lang w:eastAsia="ja-JP"/>
        </w:rPr>
      </w:pPr>
      <w:hyperlink r:id="rId42" w:anchor="_Toc12793234" w:history="1">
        <w:r w:rsidRPr="00705CAE">
          <w:rPr>
            <w:rStyle w:val="Hyperlink"/>
            <w:noProof/>
          </w:rPr>
          <w:t>Hình 34. Scene trong ‘Run Now’.</w:t>
        </w:r>
        <w:r>
          <w:rPr>
            <w:noProof/>
            <w:webHidden/>
          </w:rPr>
          <w:tab/>
        </w:r>
        <w:r>
          <w:rPr>
            <w:noProof/>
            <w:webHidden/>
          </w:rPr>
          <w:fldChar w:fldCharType="begin"/>
        </w:r>
        <w:r>
          <w:rPr>
            <w:noProof/>
            <w:webHidden/>
          </w:rPr>
          <w:instrText xml:space="preserve"> PAGEREF _Toc12793234 \h </w:instrText>
        </w:r>
        <w:r>
          <w:rPr>
            <w:noProof/>
            <w:webHidden/>
          </w:rPr>
        </w:r>
        <w:r>
          <w:rPr>
            <w:noProof/>
            <w:webHidden/>
          </w:rPr>
          <w:fldChar w:fldCharType="separate"/>
        </w:r>
        <w:r>
          <w:rPr>
            <w:noProof/>
            <w:webHidden/>
          </w:rPr>
          <w:t>39</w:t>
        </w:r>
        <w:r>
          <w:rPr>
            <w:noProof/>
            <w:webHidden/>
          </w:rPr>
          <w:fldChar w:fldCharType="end"/>
        </w:r>
      </w:hyperlink>
    </w:p>
    <w:p w:rsidR="006C3804" w:rsidRDefault="006C3804">
      <w:pPr>
        <w:pStyle w:val="TableofFigures"/>
        <w:tabs>
          <w:tab w:val="right" w:leader="dot" w:pos="8780"/>
        </w:tabs>
        <w:rPr>
          <w:rFonts w:asciiTheme="minorHAnsi" w:eastAsiaTheme="minorEastAsia" w:hAnsiTheme="minorHAnsi" w:cstheme="minorBidi"/>
          <w:noProof/>
          <w:sz w:val="22"/>
          <w:szCs w:val="22"/>
          <w:lang w:eastAsia="ja-JP"/>
        </w:rPr>
      </w:pPr>
      <w:hyperlink r:id="rId43" w:anchor="_Toc12793235" w:history="1">
        <w:r w:rsidRPr="00705CAE">
          <w:rPr>
            <w:rStyle w:val="Hyperlink"/>
            <w:noProof/>
          </w:rPr>
          <w:t>Hình 35. Button and Text trong ‘Run Now’.</w:t>
        </w:r>
        <w:r>
          <w:rPr>
            <w:noProof/>
            <w:webHidden/>
          </w:rPr>
          <w:tab/>
        </w:r>
        <w:r>
          <w:rPr>
            <w:noProof/>
            <w:webHidden/>
          </w:rPr>
          <w:fldChar w:fldCharType="begin"/>
        </w:r>
        <w:r>
          <w:rPr>
            <w:noProof/>
            <w:webHidden/>
          </w:rPr>
          <w:instrText xml:space="preserve"> PAGEREF _Toc12793235 \h </w:instrText>
        </w:r>
        <w:r>
          <w:rPr>
            <w:noProof/>
            <w:webHidden/>
          </w:rPr>
        </w:r>
        <w:r>
          <w:rPr>
            <w:noProof/>
            <w:webHidden/>
          </w:rPr>
          <w:fldChar w:fldCharType="separate"/>
        </w:r>
        <w:r>
          <w:rPr>
            <w:noProof/>
            <w:webHidden/>
          </w:rPr>
          <w:t>40</w:t>
        </w:r>
        <w:r>
          <w:rPr>
            <w:noProof/>
            <w:webHidden/>
          </w:rPr>
          <w:fldChar w:fldCharType="end"/>
        </w:r>
      </w:hyperlink>
    </w:p>
    <w:p w:rsidR="006C3804" w:rsidRDefault="006C3804">
      <w:pPr>
        <w:pStyle w:val="TableofFigures"/>
        <w:tabs>
          <w:tab w:val="right" w:leader="dot" w:pos="8780"/>
        </w:tabs>
        <w:rPr>
          <w:rFonts w:asciiTheme="minorHAnsi" w:eastAsiaTheme="minorEastAsia" w:hAnsiTheme="minorHAnsi" w:cstheme="minorBidi"/>
          <w:noProof/>
          <w:sz w:val="22"/>
          <w:szCs w:val="22"/>
          <w:lang w:eastAsia="ja-JP"/>
        </w:rPr>
      </w:pPr>
      <w:hyperlink r:id="rId44" w:anchor="_Toc12793236" w:history="1">
        <w:r w:rsidRPr="00705CAE">
          <w:rPr>
            <w:rStyle w:val="Hyperlink"/>
            <w:noProof/>
          </w:rPr>
          <w:t>Hình 36. Build Settings.</w:t>
        </w:r>
        <w:r>
          <w:rPr>
            <w:noProof/>
            <w:webHidden/>
          </w:rPr>
          <w:tab/>
        </w:r>
        <w:r>
          <w:rPr>
            <w:noProof/>
            <w:webHidden/>
          </w:rPr>
          <w:fldChar w:fldCharType="begin"/>
        </w:r>
        <w:r>
          <w:rPr>
            <w:noProof/>
            <w:webHidden/>
          </w:rPr>
          <w:instrText xml:space="preserve"> PAGEREF _Toc12793236 \h </w:instrText>
        </w:r>
        <w:r>
          <w:rPr>
            <w:noProof/>
            <w:webHidden/>
          </w:rPr>
        </w:r>
        <w:r>
          <w:rPr>
            <w:noProof/>
            <w:webHidden/>
          </w:rPr>
          <w:fldChar w:fldCharType="separate"/>
        </w:r>
        <w:r>
          <w:rPr>
            <w:noProof/>
            <w:webHidden/>
          </w:rPr>
          <w:t>52</w:t>
        </w:r>
        <w:r>
          <w:rPr>
            <w:noProof/>
            <w:webHidden/>
          </w:rPr>
          <w:fldChar w:fldCharType="end"/>
        </w:r>
      </w:hyperlink>
    </w:p>
    <w:p w:rsidR="00A011B5" w:rsidRPr="005B3D73" w:rsidRDefault="00EA4FB9" w:rsidP="005B3D73">
      <w:pPr>
        <w:spacing w:before="120" w:line="240" w:lineRule="auto"/>
        <w:ind w:firstLine="0"/>
        <w:rPr>
          <w:b/>
        </w:rPr>
      </w:pPr>
      <w:r>
        <w:rPr>
          <w:b/>
        </w:rPr>
        <w:fldChar w:fldCharType="end"/>
      </w:r>
    </w:p>
    <w:p w:rsidR="004308DC" w:rsidRPr="005B3D73" w:rsidRDefault="004308DC" w:rsidP="005B3D73">
      <w:pPr>
        <w:spacing w:before="120" w:line="240" w:lineRule="auto"/>
        <w:ind w:firstLine="0"/>
        <w:rPr>
          <w:b/>
        </w:rPr>
        <w:sectPr w:rsidR="004308DC" w:rsidRPr="005B3D73" w:rsidSect="005B3D73">
          <w:headerReference w:type="default" r:id="rId45"/>
          <w:footerReference w:type="default" r:id="rId46"/>
          <w:type w:val="nextColumn"/>
          <w:pgSz w:w="11909" w:h="16834" w:code="9"/>
          <w:pgMar w:top="1985" w:right="1134" w:bottom="1985" w:left="1985" w:header="720" w:footer="720" w:gutter="0"/>
          <w:pgNumType w:start="1"/>
          <w:cols w:space="720"/>
          <w:docGrid w:linePitch="360"/>
        </w:sectPr>
      </w:pPr>
    </w:p>
    <w:p w:rsidR="00620469" w:rsidRPr="005B3D73" w:rsidRDefault="00E768FA" w:rsidP="005B3D73">
      <w:pPr>
        <w:pStyle w:val="Heading1"/>
        <w:jc w:val="both"/>
        <w:rPr>
          <w:rFonts w:cs="Times New Roman"/>
          <w:sz w:val="26"/>
          <w:szCs w:val="26"/>
        </w:rPr>
      </w:pPr>
      <w:bookmarkStart w:id="12" w:name="_TỔNG_QUAN"/>
      <w:bookmarkStart w:id="13" w:name="_Toc276328017"/>
      <w:bookmarkStart w:id="14" w:name="_Toc12792610"/>
      <w:bookmarkEnd w:id="12"/>
      <w:r w:rsidRPr="005B3D73">
        <w:rPr>
          <w:rFonts w:cs="Times New Roman"/>
          <w:sz w:val="26"/>
          <w:szCs w:val="26"/>
        </w:rPr>
        <w:lastRenderedPageBreak/>
        <w:t>TỔNG QUAN</w:t>
      </w:r>
      <w:bookmarkEnd w:id="13"/>
      <w:bookmarkEnd w:id="14"/>
    </w:p>
    <w:p w:rsidR="002F6181" w:rsidRPr="005B3D73" w:rsidRDefault="001F44EF" w:rsidP="005B3D73">
      <w:pPr>
        <w:pStyle w:val="Heading2"/>
        <w:rPr>
          <w:rFonts w:cs="Times New Roman"/>
          <w:szCs w:val="26"/>
        </w:rPr>
      </w:pPr>
      <w:bookmarkStart w:id="15" w:name="_Giới_thiệu_đề"/>
      <w:bookmarkStart w:id="16" w:name="_Toc12792611"/>
      <w:bookmarkEnd w:id="15"/>
      <w:r w:rsidRPr="005B3D73">
        <w:rPr>
          <w:rFonts w:cs="Times New Roman"/>
          <w:szCs w:val="26"/>
        </w:rPr>
        <w:t xml:space="preserve">Giới thiệu </w:t>
      </w:r>
      <w:r w:rsidR="00567080" w:rsidRPr="005B3D73">
        <w:rPr>
          <w:rFonts w:cs="Times New Roman"/>
          <w:szCs w:val="26"/>
        </w:rPr>
        <w:t>Unity</w:t>
      </w:r>
      <w:bookmarkEnd w:id="16"/>
    </w:p>
    <w:p w:rsidR="002D518A" w:rsidRPr="005B3D73" w:rsidRDefault="002D518A" w:rsidP="005B3D73">
      <w:pPr>
        <w:pStyle w:val="NormalWeb"/>
        <w:rPr>
          <w:rFonts w:eastAsia="Arial"/>
          <w:sz w:val="26"/>
          <w:szCs w:val="26"/>
        </w:rPr>
      </w:pPr>
      <w:bookmarkStart w:id="17" w:name="_Mục_tiêu_đề"/>
      <w:bookmarkEnd w:id="17"/>
      <w:r w:rsidRPr="005B3D73">
        <w:rPr>
          <w:rFonts w:eastAsia="Arial"/>
          <w:sz w:val="26"/>
          <w:szCs w:val="26"/>
        </w:rPr>
        <w:t>Một </w:t>
      </w:r>
      <w:hyperlink r:id="rId47" w:tgtFrame="_blank" w:history="1">
        <w:r w:rsidRPr="005B3D73">
          <w:rPr>
            <w:rFonts w:eastAsia="Arial"/>
            <w:sz w:val="26"/>
            <w:szCs w:val="26"/>
          </w:rPr>
          <w:t>hệ sinh thái game </w:t>
        </w:r>
      </w:hyperlink>
      <w:r w:rsidRPr="005B3D73">
        <w:rPr>
          <w:rFonts w:eastAsia="Arial"/>
          <w:sz w:val="26"/>
          <w:szCs w:val="26"/>
        </w:rPr>
        <w:t>gồm có các chức năng cơ bản như: cung cấp</w:t>
      </w:r>
      <w:hyperlink r:id="rId48" w:tgtFrame="_blank" w:history="1">
        <w:r w:rsidRPr="005B3D73">
          <w:rPr>
            <w:rFonts w:eastAsia="Arial"/>
            <w:sz w:val="26"/>
            <w:szCs w:val="26"/>
          </w:rPr>
          <w:t> công cụ dựng hình </w:t>
        </w:r>
      </w:hyperlink>
      <w:r w:rsidRPr="005B3D73">
        <w:rPr>
          <w:rFonts w:eastAsia="Arial"/>
          <w:sz w:val="26"/>
          <w:szCs w:val="26"/>
        </w:rPr>
        <w:t>(kết xuất đồ họa) cho các hình ảnh 2D hoặc 3D, </w:t>
      </w:r>
      <w:hyperlink r:id="rId49" w:tgtFrame="_blank" w:history="1">
        <w:r w:rsidRPr="005B3D73">
          <w:rPr>
            <w:rFonts w:eastAsia="Arial"/>
            <w:sz w:val="26"/>
            <w:szCs w:val="26"/>
          </w:rPr>
          <w:t>công cụ vật lý</w:t>
        </w:r>
      </w:hyperlink>
      <w:r w:rsidRPr="005B3D73">
        <w:rPr>
          <w:rFonts w:eastAsia="Arial"/>
          <w:sz w:val="26"/>
          <w:szCs w:val="26"/>
        </w:rPr>
        <w:t> (tính toán và phát hiện va chạm), âm thanh, mã nguồn, hình ảnh động, trí tuệ nhân tạo, phân luồng, tạo dò nguồn dữ liệu xử lý, quản lý bộ nhớ, dựng ảnh đồ thị và kết nối mạng.Ngoài những </w:t>
      </w:r>
      <w:hyperlink r:id="rId50" w:tgtFrame="_blank" w:history="1">
        <w:r w:rsidRPr="005B3D73">
          <w:rPr>
            <w:rFonts w:eastAsia="Arial"/>
            <w:sz w:val="26"/>
            <w:szCs w:val="26"/>
          </w:rPr>
          <w:t>chức năng cơ bản của một hệ sinh thái</w:t>
        </w:r>
      </w:hyperlink>
      <w:r w:rsidRPr="005B3D73">
        <w:rPr>
          <w:rFonts w:eastAsia="Arial"/>
          <w:sz w:val="26"/>
          <w:szCs w:val="26"/>
        </w:rPr>
        <w:t> đó, Unity còn có những ưu việt vượt trội so với các engine khác:</w:t>
      </w:r>
    </w:p>
    <w:p w:rsidR="002D518A" w:rsidRPr="005B3D73" w:rsidRDefault="002D518A" w:rsidP="005B3D73">
      <w:pPr>
        <w:numPr>
          <w:ilvl w:val="0"/>
          <w:numId w:val="26"/>
        </w:numPr>
        <w:spacing w:before="100" w:beforeAutospacing="1" w:after="100" w:afterAutospacing="1"/>
        <w:rPr>
          <w:rFonts w:eastAsia="Arial"/>
        </w:rPr>
      </w:pPr>
      <w:r w:rsidRPr="005B3D73">
        <w:rPr>
          <w:rFonts w:eastAsia="Arial"/>
          <w:b/>
          <w:bCs/>
        </w:rPr>
        <w:t>Ngôn ngữ lập trình phổ biến Việt Nam</w:t>
      </w:r>
      <w:r w:rsidRPr="005B3D73">
        <w:rPr>
          <w:rFonts w:eastAsia="Arial"/>
        </w:rPr>
        <w:t>: C#.</w:t>
      </w:r>
    </w:p>
    <w:p w:rsidR="00177C8A" w:rsidRPr="005B3D73" w:rsidRDefault="002D518A" w:rsidP="005B3D73">
      <w:pPr>
        <w:numPr>
          <w:ilvl w:val="0"/>
          <w:numId w:val="26"/>
        </w:numPr>
        <w:spacing w:before="100" w:beforeAutospacing="1" w:after="100" w:afterAutospacing="1"/>
        <w:rPr>
          <w:rFonts w:eastAsia="Arial"/>
        </w:rPr>
      </w:pPr>
      <w:r w:rsidRPr="005B3D73">
        <w:rPr>
          <w:rFonts w:eastAsia="Arial"/>
          <w:b/>
          <w:bCs/>
        </w:rPr>
        <w:t>Hỗ trợ đa nền tảng</w:t>
      </w:r>
      <w:r w:rsidRPr="005B3D73">
        <w:t>: </w:t>
      </w:r>
      <w:r w:rsidR="00177C8A" w:rsidRPr="005B3D73">
        <w:t>Lập trình viên</w:t>
      </w:r>
      <w:r w:rsidR="00177C8A" w:rsidRPr="005B3D73">
        <w:rPr>
          <w:rFonts w:eastAsia="Arial"/>
        </w:rPr>
        <w:t> dùng</w:t>
      </w:r>
      <w:hyperlink r:id="rId51" w:tgtFrame="_blank" w:history="1">
        <w:r w:rsidR="00177C8A" w:rsidRPr="005B3D73">
          <w:rPr>
            <w:rFonts w:eastAsia="Arial"/>
          </w:rPr>
          <w:t> Unity3D engine</w:t>
        </w:r>
      </w:hyperlink>
      <w:r w:rsidR="00177C8A" w:rsidRPr="005B3D73">
        <w:rPr>
          <w:rFonts w:eastAsia="Arial"/>
        </w:rPr>
        <w:t> và ngôn ngữ C# hoặc script để phát triển game hoàn thiện, sau đó Unity cho phép bạn “build” ra các phiên bản cho các </w:t>
      </w:r>
      <w:hyperlink r:id="rId52" w:tgtFrame="_blank" w:history="1">
        <w:r w:rsidR="00177C8A" w:rsidRPr="005B3D73">
          <w:rPr>
            <w:rFonts w:eastAsia="Arial"/>
          </w:rPr>
          <w:t>nền tảng</w:t>
        </w:r>
      </w:hyperlink>
      <w:r w:rsidR="00177C8A" w:rsidRPr="005B3D73">
        <w:rPr>
          <w:rFonts w:eastAsia="Arial"/>
        </w:rPr>
        <w:t> khác mà không cần viết thêm dòng code nào, giúp bạn rút ngắn rất nhiều thời gian xây dựng game cũng như nâng cao mức độ an toàn khi</w:t>
      </w:r>
      <w:hyperlink r:id="rId53" w:tgtFrame="_blank" w:history="1">
        <w:r w:rsidR="00177C8A" w:rsidRPr="005B3D73">
          <w:rPr>
            <w:rFonts w:eastAsia="Arial"/>
          </w:rPr>
          <w:t> lập trình game</w:t>
        </w:r>
      </w:hyperlink>
      <w:r w:rsidR="00177C8A" w:rsidRPr="005B3D73">
        <w:rPr>
          <w:rFonts w:eastAsia="Arial"/>
        </w:rPr>
        <w:t>. Những nền tảng mà Unity đang hỗ trợ gồm PlayStation 3, Xbox 360, Wii U, iOS, Android, Windows, Blackberry 10, OS X, Linux, trình duyệt web.</w:t>
      </w:r>
    </w:p>
    <w:p w:rsidR="002D518A" w:rsidRPr="005B3D73" w:rsidRDefault="00177C8A" w:rsidP="005B3D73">
      <w:pPr>
        <w:numPr>
          <w:ilvl w:val="0"/>
          <w:numId w:val="26"/>
        </w:numPr>
        <w:spacing w:before="100" w:beforeAutospacing="1" w:after="100" w:afterAutospacing="1"/>
        <w:rPr>
          <w:rFonts w:eastAsia="Arial"/>
        </w:rPr>
      </w:pPr>
      <w:r w:rsidRPr="005B3D73">
        <w:rPr>
          <w:rFonts w:eastAsia="Arial"/>
          <w:b/>
          <w:bCs/>
        </w:rPr>
        <w:t xml:space="preserve"> </w:t>
      </w:r>
      <w:r w:rsidR="002D518A" w:rsidRPr="005B3D73">
        <w:rPr>
          <w:rFonts w:eastAsia="Arial"/>
          <w:b/>
          <w:bCs/>
        </w:rPr>
        <w:t>Dễ sử dụng, ngay cả với Lập trình viên nghiệp dư</w:t>
      </w:r>
      <w:r w:rsidR="002D518A" w:rsidRPr="005B3D73">
        <w:rPr>
          <w:rFonts w:eastAsia="Arial"/>
        </w:rPr>
        <w:t>, do</w:t>
      </w:r>
      <w:hyperlink r:id="rId54" w:tgtFrame="_blank" w:history="1">
        <w:r w:rsidR="002D518A" w:rsidRPr="005B3D73">
          <w:rPr>
            <w:rFonts w:eastAsia="Arial"/>
          </w:rPr>
          <w:t> Unity3D</w:t>
        </w:r>
      </w:hyperlink>
      <w:r w:rsidR="002D518A" w:rsidRPr="005B3D73">
        <w:rPr>
          <w:rFonts w:eastAsia="Arial"/>
        </w:rPr>
        <w:t> được xây dựng trong một môi trường phát triển tích hợp, cung cấp một</w:t>
      </w:r>
      <w:hyperlink r:id="rId55" w:tgtFrame="_blank" w:history="1">
        <w:r w:rsidR="002D518A" w:rsidRPr="005B3D73">
          <w:rPr>
            <w:rFonts w:eastAsia="Arial"/>
          </w:rPr>
          <w:t> hệ thống toàn diện</w:t>
        </w:r>
      </w:hyperlink>
      <w:r w:rsidR="002D518A" w:rsidRPr="005B3D73">
        <w:rPr>
          <w:rFonts w:eastAsia="Arial"/>
        </w:rPr>
        <w:t> cho các </w:t>
      </w:r>
      <w:hyperlink r:id="rId56" w:tgtFrame="_blank" w:history="1">
        <w:r w:rsidR="002D518A" w:rsidRPr="005B3D73">
          <w:rPr>
            <w:rFonts w:eastAsia="Arial"/>
          </w:rPr>
          <w:t>lập trình viên</w:t>
        </w:r>
      </w:hyperlink>
      <w:r w:rsidR="002D518A" w:rsidRPr="005B3D73">
        <w:rPr>
          <w:rFonts w:eastAsia="Arial"/>
        </w:rPr>
        <w:t>, từ soạn thảo mã nguồn,</w:t>
      </w:r>
      <w:hyperlink r:id="rId57" w:tgtFrame="_blank" w:history="1">
        <w:r w:rsidR="002D518A" w:rsidRPr="005B3D73">
          <w:rPr>
            <w:rFonts w:eastAsia="Arial"/>
          </w:rPr>
          <w:t> xây dựng công cụ tự động hóa</w:t>
        </w:r>
      </w:hyperlink>
      <w:r w:rsidR="002D518A" w:rsidRPr="005B3D73">
        <w:rPr>
          <w:rFonts w:eastAsia="Arial"/>
        </w:rPr>
        <w:t> đến trình sửa lỗi.</w:t>
      </w:r>
    </w:p>
    <w:p w:rsidR="002D518A" w:rsidRPr="005B3D73" w:rsidRDefault="002D518A" w:rsidP="005B3D73">
      <w:pPr>
        <w:numPr>
          <w:ilvl w:val="0"/>
          <w:numId w:val="26"/>
        </w:numPr>
        <w:spacing w:before="100" w:beforeAutospacing="1" w:after="100" w:afterAutospacing="1"/>
        <w:rPr>
          <w:rFonts w:eastAsia="Arial"/>
        </w:rPr>
      </w:pPr>
      <w:r w:rsidRPr="005B3D73">
        <w:rPr>
          <w:rFonts w:eastAsia="Arial"/>
          <w:b/>
          <w:bCs/>
        </w:rPr>
        <w:t>Tính kinh tế cao</w:t>
      </w:r>
      <w:r w:rsidRPr="005B3D73">
        <w:rPr>
          <w:rFonts w:eastAsia="Arial"/>
        </w:rPr>
        <w:t>: Những cá nhân và doanh nghiệp có doanh thu dướ</w:t>
      </w:r>
      <w:r w:rsidR="00E5407D">
        <w:rPr>
          <w:rFonts w:eastAsia="Arial"/>
        </w:rPr>
        <w:t xml:space="preserve">i 100.000 </w:t>
      </w:r>
      <w:r w:rsidRPr="005B3D73">
        <w:rPr>
          <w:rFonts w:eastAsia="Arial"/>
        </w:rPr>
        <w:t>USD/năm được dùng </w:t>
      </w:r>
      <w:hyperlink r:id="rId58" w:tgtFrame="_blank" w:history="1">
        <w:r w:rsidRPr="005B3D73">
          <w:rPr>
            <w:rFonts w:eastAsia="Arial"/>
          </w:rPr>
          <w:t>miễn phí engine</w:t>
        </w:r>
      </w:hyperlink>
      <w:r w:rsidRPr="005B3D73">
        <w:rPr>
          <w:rFonts w:eastAsia="Arial"/>
        </w:rPr>
        <w:t> Unity3D, và </w:t>
      </w:r>
      <w:hyperlink r:id="rId59" w:tgtFrame="_blank" w:history="1">
        <w:r w:rsidRPr="005B3D73">
          <w:rPr>
            <w:rFonts w:eastAsia="Arial"/>
          </w:rPr>
          <w:t>Unity Technology</w:t>
        </w:r>
      </w:hyperlink>
      <w:r w:rsidRPr="005B3D73">
        <w:rPr>
          <w:rFonts w:eastAsia="Arial"/>
        </w:rPr>
        <w:t> chỉ thu phí 1.500 USD/năm cho bản Pro- một con số rất khiêm tốn so với những gì engine này mang lại.</w:t>
      </w:r>
    </w:p>
    <w:p w:rsidR="002D518A" w:rsidRPr="005B3D73" w:rsidRDefault="002D518A" w:rsidP="005B3D73">
      <w:pPr>
        <w:numPr>
          <w:ilvl w:val="0"/>
          <w:numId w:val="26"/>
        </w:numPr>
        <w:spacing w:before="100" w:beforeAutospacing="1" w:after="100" w:afterAutospacing="1"/>
        <w:rPr>
          <w:rFonts w:eastAsia="Arial"/>
        </w:rPr>
      </w:pPr>
      <w:r w:rsidRPr="005B3D73">
        <w:rPr>
          <w:rFonts w:eastAsia="Arial"/>
          <w:b/>
          <w:bCs/>
        </w:rPr>
        <w:t>Rất được ưa chuộng tại Việt Nam</w:t>
      </w:r>
      <w:r w:rsidRPr="005B3D73">
        <w:rPr>
          <w:rFonts w:eastAsia="Arial"/>
        </w:rPr>
        <w:t>, ngay cả trong các game studio lớn như </w:t>
      </w:r>
      <w:hyperlink r:id="rId60" w:tgtFrame="_blank" w:history="1">
        <w:r w:rsidRPr="005B3D73">
          <w:rPr>
            <w:rFonts w:eastAsia="Arial"/>
          </w:rPr>
          <w:t>VTC</w:t>
        </w:r>
      </w:hyperlink>
      <w:r w:rsidRPr="005B3D73">
        <w:rPr>
          <w:rFonts w:eastAsia="Arial"/>
        </w:rPr>
        <w:t>, VNG, Glass-Egg.</w:t>
      </w:r>
    </w:p>
    <w:p w:rsidR="002D518A" w:rsidRPr="005B3D73" w:rsidRDefault="002D518A" w:rsidP="005B3D73">
      <w:pPr>
        <w:numPr>
          <w:ilvl w:val="0"/>
          <w:numId w:val="26"/>
        </w:numPr>
        <w:spacing w:before="100" w:beforeAutospacing="1" w:after="100" w:afterAutospacing="1"/>
        <w:rPr>
          <w:rFonts w:eastAsia="Arial"/>
        </w:rPr>
      </w:pPr>
      <w:r w:rsidRPr="005B3D73">
        <w:rPr>
          <w:rFonts w:eastAsia="Arial"/>
          <w:b/>
          <w:bCs/>
        </w:rPr>
        <w:lastRenderedPageBreak/>
        <w:t>Thư viện phong phú, đa dạng</w:t>
      </w:r>
      <w:r w:rsidRPr="005B3D73">
        <w:rPr>
          <w:rFonts w:eastAsia="Arial"/>
        </w:rPr>
        <w:t>: Unity có nhiều thư viện, các công cụ hỗ trợ làm game nhanh hơn, thông minh hơn, các đối tượng được tạo sẵn, và tất cả các thư viện này đều “mở”, cho phép cộng đồng tự do sử dụng và sáng tạo nên các sản phẩm của chính mình, thậm chí có thể bán trên Asset Store của Unity.</w:t>
      </w:r>
    </w:p>
    <w:p w:rsidR="002D518A" w:rsidRPr="005B3D73" w:rsidRDefault="002D518A" w:rsidP="005B3D73">
      <w:pPr>
        <w:numPr>
          <w:ilvl w:val="0"/>
          <w:numId w:val="26"/>
        </w:numPr>
        <w:spacing w:before="100" w:beforeAutospacing="1" w:after="100" w:afterAutospacing="1"/>
        <w:rPr>
          <w:rFonts w:eastAsia="Arial"/>
        </w:rPr>
      </w:pPr>
      <w:r w:rsidRPr="005B3D73">
        <w:rPr>
          <w:rFonts w:eastAsia="Arial"/>
          <w:b/>
          <w:bCs/>
        </w:rPr>
        <w:t>Cộng đồng rất lớn mạnh</w:t>
      </w:r>
      <w:r w:rsidRPr="005B3D73">
        <w:rPr>
          <w:rFonts w:eastAsia="Arial"/>
        </w:rPr>
        <w:t>: là engine phổ biến nhất trên thế giới, Unity có cộng đồng sử dụng rất lớn mạnh. Mọi thắc mắc của bạn về Unity đều sẽ được trả lời trên website cộng đồng </w:t>
      </w:r>
      <w:hyperlink r:id="rId61" w:tgtFrame="_blank" w:history="1">
        <w:r w:rsidRPr="005B3D73">
          <w:rPr>
            <w:rStyle w:val="Hyperlink"/>
            <w:rFonts w:eastAsia="Arial"/>
          </w:rPr>
          <w:t>http://answers.unity3d.com.</w:t>
        </w:r>
      </w:hyperlink>
    </w:p>
    <w:p w:rsidR="002D518A" w:rsidRPr="005B3D73" w:rsidRDefault="002D518A" w:rsidP="005B3D73">
      <w:pPr>
        <w:numPr>
          <w:ilvl w:val="0"/>
          <w:numId w:val="26"/>
        </w:numPr>
        <w:spacing w:before="100" w:beforeAutospacing="1" w:after="100" w:afterAutospacing="1"/>
        <w:rPr>
          <w:rFonts w:eastAsia="Arial"/>
        </w:rPr>
      </w:pPr>
      <w:r w:rsidRPr="005B3D73">
        <w:rPr>
          <w:rFonts w:eastAsia="Arial"/>
          <w:b/>
          <w:bCs/>
        </w:rPr>
        <w:t>Hỗ trợ Networking để phát triển MMO game</w:t>
      </w:r>
      <w:r w:rsidRPr="005B3D73">
        <w:rPr>
          <w:rFonts w:eastAsia="Arial"/>
        </w:rPr>
        <w:t>.</w:t>
      </w:r>
    </w:p>
    <w:p w:rsidR="00A2128F" w:rsidRPr="005B3D73" w:rsidRDefault="002D518A" w:rsidP="005B3D73">
      <w:pPr>
        <w:pStyle w:val="Heading2"/>
        <w:rPr>
          <w:rFonts w:cs="Times New Roman"/>
          <w:szCs w:val="26"/>
        </w:rPr>
      </w:pPr>
      <w:r w:rsidRPr="005B3D73">
        <w:rPr>
          <w:rFonts w:cs="Times New Roman"/>
          <w:szCs w:val="26"/>
        </w:rPr>
        <w:t xml:space="preserve"> </w:t>
      </w:r>
      <w:bookmarkStart w:id="18" w:name="_Toc12792612"/>
      <w:r w:rsidR="00A2128F" w:rsidRPr="005B3D73">
        <w:rPr>
          <w:rFonts w:cs="Times New Roman"/>
          <w:szCs w:val="26"/>
        </w:rPr>
        <w:t>Mục tiêu đề tài</w:t>
      </w:r>
      <w:bookmarkEnd w:id="18"/>
    </w:p>
    <w:p w:rsidR="00813B6E" w:rsidRPr="005B3D73" w:rsidRDefault="00C30DF7" w:rsidP="005B3D73">
      <w:pPr>
        <w:pStyle w:val="ListParagraph"/>
        <w:numPr>
          <w:ilvl w:val="0"/>
          <w:numId w:val="0"/>
        </w:numPr>
        <w:ind w:firstLine="744"/>
        <w:rPr>
          <w:rFonts w:eastAsia="Arial"/>
        </w:rPr>
      </w:pPr>
      <w:r>
        <w:rPr>
          <w:rFonts w:eastAsia="Arial"/>
        </w:rPr>
        <w:t xml:space="preserve">   </w:t>
      </w:r>
      <w:r w:rsidR="00FB1026" w:rsidRPr="005B3D73">
        <w:rPr>
          <w:rFonts w:eastAsia="Arial"/>
        </w:rPr>
        <w:t xml:space="preserve">Đề tài này thuộc hướng tìm hiểu công nghệ từ đó xây dựng ứng dụng. Mục tiêu của đề tài là tìm hiểu engine Unity và sử dụng Unity xây dựng thử nghiệm game thể loại </w:t>
      </w:r>
      <w:r w:rsidR="0064587B" w:rsidRPr="005B3D73">
        <w:rPr>
          <w:rFonts w:eastAsia="Arial"/>
        </w:rPr>
        <w:t xml:space="preserve">phiêu lưu kinh dị </w:t>
      </w:r>
      <w:r w:rsidR="00FB1026" w:rsidRPr="005B3D73">
        <w:rPr>
          <w:rFonts w:eastAsia="Arial"/>
        </w:rPr>
        <w:t>(</w:t>
      </w:r>
      <w:r w:rsidR="0064587B" w:rsidRPr="005B3D73">
        <w:rPr>
          <w:rFonts w:eastAsia="Arial"/>
        </w:rPr>
        <w:t xml:space="preserve">game adventure) </w:t>
      </w:r>
      <w:r w:rsidR="00FB1026" w:rsidRPr="005B3D73">
        <w:rPr>
          <w:rFonts w:eastAsia="Arial"/>
        </w:rPr>
        <w:t xml:space="preserve">Để thực hiện được được điều này nội dung của </w:t>
      </w:r>
      <w:r w:rsidR="0064587B" w:rsidRPr="005B3D73">
        <w:rPr>
          <w:rFonts w:eastAsia="Arial"/>
        </w:rPr>
        <w:t xml:space="preserve">đồ án </w:t>
      </w:r>
      <w:r w:rsidR="00FB1026" w:rsidRPr="005B3D73">
        <w:rPr>
          <w:rFonts w:eastAsia="Arial"/>
        </w:rPr>
        <w:t>bao gồm:</w:t>
      </w:r>
      <w:r w:rsidR="0064587B" w:rsidRPr="005B3D73">
        <w:rPr>
          <w:rFonts w:eastAsia="Arial"/>
        </w:rPr>
        <w:t xml:space="preserve"> </w:t>
      </w:r>
      <w:r w:rsidR="00FB1026" w:rsidRPr="005B3D73">
        <w:rPr>
          <w:rFonts w:eastAsia="Arial"/>
        </w:rPr>
        <w:t>Tìm hiểu tổng quan về kiến trúc của Unity và cách tạo lập các ứng dụng</w:t>
      </w:r>
      <w:r w:rsidR="002C6ABD" w:rsidRPr="005B3D73">
        <w:rPr>
          <w:rFonts w:eastAsia="Arial"/>
        </w:rPr>
        <w:t xml:space="preserve"> </w:t>
      </w:r>
      <w:r w:rsidR="00FB1026" w:rsidRPr="005B3D73">
        <w:rPr>
          <w:rFonts w:eastAsia="Arial"/>
        </w:rPr>
        <w:t>trong Unity.Tìm hiểu các vấn đề như load mô hình</w:t>
      </w:r>
      <w:r w:rsidR="002C6ABD" w:rsidRPr="005B3D73">
        <w:rPr>
          <w:rFonts w:eastAsia="Arial"/>
        </w:rPr>
        <w:t xml:space="preserve"> (scenes)</w:t>
      </w:r>
      <w:r w:rsidR="00FB1026" w:rsidRPr="005B3D73">
        <w:rPr>
          <w:rFonts w:eastAsia="Arial"/>
        </w:rPr>
        <w:t xml:space="preserve"> vào game, làm nhân vật chuyển động,cách tạo địa hình, giao diện, âm </w:t>
      </w:r>
      <w:r w:rsidR="002C6ABD" w:rsidRPr="005B3D73">
        <w:rPr>
          <w:rFonts w:eastAsia="Arial"/>
        </w:rPr>
        <w:t>thanh và các hiệu ứng particle…</w:t>
      </w:r>
      <w:r w:rsidR="00FB1026" w:rsidRPr="005B3D73">
        <w:rPr>
          <w:rFonts w:eastAsia="Arial"/>
        </w:rPr>
        <w:t>để rồi từ đó</w:t>
      </w:r>
      <w:r w:rsidR="002C6ABD" w:rsidRPr="005B3D73">
        <w:rPr>
          <w:rFonts w:eastAsia="Arial"/>
        </w:rPr>
        <w:t xml:space="preserve"> </w:t>
      </w:r>
      <w:r w:rsidR="00FB1026" w:rsidRPr="005B3D73">
        <w:rPr>
          <w:rFonts w:eastAsia="Arial"/>
        </w:rPr>
        <w:t xml:space="preserve">đưa ra giải </w:t>
      </w:r>
      <w:r w:rsidR="002C6ABD" w:rsidRPr="005B3D73">
        <w:rPr>
          <w:rFonts w:eastAsia="Arial"/>
        </w:rPr>
        <w:t>p</w:t>
      </w:r>
      <w:r w:rsidR="00FB1026" w:rsidRPr="005B3D73">
        <w:rPr>
          <w:rFonts w:eastAsia="Arial"/>
        </w:rPr>
        <w:t xml:space="preserve">háp.Xây </w:t>
      </w:r>
      <w:r w:rsidR="002C6ABD" w:rsidRPr="005B3D73">
        <w:rPr>
          <w:rFonts w:eastAsia="Arial"/>
        </w:rPr>
        <w:t xml:space="preserve"> </w:t>
      </w:r>
      <w:r w:rsidR="00FB1026" w:rsidRPr="005B3D73">
        <w:rPr>
          <w:rFonts w:eastAsia="Arial"/>
        </w:rPr>
        <w:t xml:space="preserve">dựng và phát triển ứng dụng game thể </w:t>
      </w:r>
      <w:r w:rsidR="00682162" w:rsidRPr="005B3D73">
        <w:rPr>
          <w:rFonts w:eastAsia="Arial"/>
        </w:rPr>
        <w:t xml:space="preserve">phiêu lưu kinh dị </w:t>
      </w:r>
      <w:r w:rsidR="00FB1026" w:rsidRPr="005B3D73">
        <w:rPr>
          <w:rFonts w:eastAsia="Arial"/>
        </w:rPr>
        <w:t>bằng Unity.</w:t>
      </w:r>
    </w:p>
    <w:p w:rsidR="00A2128F" w:rsidRPr="005B3D73" w:rsidRDefault="004E66A2" w:rsidP="005B3D73">
      <w:pPr>
        <w:pStyle w:val="Heading2"/>
        <w:rPr>
          <w:rFonts w:cs="Times New Roman"/>
          <w:szCs w:val="26"/>
        </w:rPr>
      </w:pPr>
      <w:bookmarkStart w:id="19" w:name="_Bố_cục_đề"/>
      <w:bookmarkStart w:id="20" w:name="_Toc12792613"/>
      <w:bookmarkEnd w:id="19"/>
      <w:r w:rsidRPr="005B3D73">
        <w:rPr>
          <w:rFonts w:cs="Times New Roman"/>
          <w:szCs w:val="26"/>
        </w:rPr>
        <w:t>K</w:t>
      </w:r>
      <w:r w:rsidR="006E3CA0" w:rsidRPr="005B3D73">
        <w:rPr>
          <w:rFonts w:cs="Times New Roman"/>
          <w:szCs w:val="26"/>
        </w:rPr>
        <w:t>ế hoạch thực hiện</w:t>
      </w:r>
      <w:bookmarkEnd w:id="20"/>
    </w:p>
    <w:p w:rsidR="005B3D73" w:rsidRPr="005B3D73" w:rsidRDefault="006E3CA0" w:rsidP="005B3D73">
      <w:pPr>
        <w:spacing w:before="0" w:after="0"/>
        <w:ind w:left="1440" w:firstLine="0"/>
        <w:rPr>
          <w:rFonts w:eastAsia="Arial"/>
        </w:rPr>
      </w:pPr>
      <w:r w:rsidRPr="005B3D73">
        <w:rPr>
          <w:rFonts w:eastAsia="Arial"/>
        </w:rPr>
        <w:t xml:space="preserve">• Tuần 1,2: </w:t>
      </w:r>
      <w:r w:rsidR="00297C8C" w:rsidRPr="005B3D73">
        <w:rPr>
          <w:rFonts w:eastAsia="Arial"/>
        </w:rPr>
        <w:t>Chọn đề tài và t</w:t>
      </w:r>
      <w:r w:rsidRPr="005B3D73">
        <w:rPr>
          <w:rFonts w:eastAsia="Arial"/>
        </w:rPr>
        <w:t xml:space="preserve">ìm hiểu nền tảng lập trình trên </w:t>
      </w:r>
      <w:r w:rsidR="00297C8C" w:rsidRPr="005B3D73">
        <w:rPr>
          <w:rFonts w:eastAsia="Arial"/>
        </w:rPr>
        <w:t>Unity</w:t>
      </w:r>
    </w:p>
    <w:p w:rsidR="005B3D73" w:rsidRPr="005B3D73" w:rsidRDefault="00297C8C" w:rsidP="005B3D73">
      <w:pPr>
        <w:spacing w:before="0" w:after="0"/>
        <w:ind w:left="1440" w:firstLine="0"/>
        <w:rPr>
          <w:rFonts w:eastAsia="Arial"/>
        </w:rPr>
      </w:pPr>
      <w:r w:rsidRPr="005B3D73">
        <w:rPr>
          <w:rFonts w:eastAsia="Arial"/>
        </w:rPr>
        <w:t>• Tuần 3,4</w:t>
      </w:r>
      <w:r w:rsidR="006E3CA0" w:rsidRPr="005B3D73">
        <w:rPr>
          <w:rFonts w:eastAsia="Arial"/>
        </w:rPr>
        <w:t xml:space="preserve">: Tìm hiểu cách lập trình game với </w:t>
      </w:r>
      <w:r w:rsidRPr="005B3D73">
        <w:rPr>
          <w:rFonts w:eastAsia="Arial"/>
        </w:rPr>
        <w:t>Unity và thư viện.</w:t>
      </w:r>
    </w:p>
    <w:p w:rsidR="005B3D73" w:rsidRPr="005B3D73" w:rsidRDefault="00297C8C" w:rsidP="005B3D73">
      <w:pPr>
        <w:spacing w:before="0" w:after="0"/>
        <w:ind w:left="1440" w:firstLine="0"/>
        <w:rPr>
          <w:rFonts w:eastAsia="Arial"/>
        </w:rPr>
      </w:pPr>
      <w:r w:rsidRPr="005B3D73">
        <w:rPr>
          <w:rFonts w:eastAsia="Arial"/>
        </w:rPr>
        <w:t>• Tuần 5</w:t>
      </w:r>
      <w:r w:rsidR="006E3CA0" w:rsidRPr="005B3D73">
        <w:rPr>
          <w:rFonts w:eastAsia="Arial"/>
        </w:rPr>
        <w:t xml:space="preserve">: Tìm hiểu các Game Engine hỗ trợ làm game với </w:t>
      </w:r>
      <w:r w:rsidRPr="005B3D73">
        <w:rPr>
          <w:rFonts w:eastAsia="Arial"/>
        </w:rPr>
        <w:t>Unity</w:t>
      </w:r>
    </w:p>
    <w:p w:rsidR="005B3D73" w:rsidRPr="005B3D73" w:rsidRDefault="00297C8C" w:rsidP="005B3D73">
      <w:pPr>
        <w:spacing w:before="0" w:after="0"/>
        <w:ind w:left="1440" w:firstLine="0"/>
        <w:rPr>
          <w:rFonts w:eastAsia="Arial"/>
        </w:rPr>
      </w:pPr>
      <w:r w:rsidRPr="005B3D73">
        <w:rPr>
          <w:rFonts w:eastAsia="Arial"/>
        </w:rPr>
        <w:t>• Tuần 6</w:t>
      </w:r>
      <w:r w:rsidR="006E3CA0" w:rsidRPr="005B3D73">
        <w:rPr>
          <w:rFonts w:eastAsia="Arial"/>
        </w:rPr>
        <w:t xml:space="preserve"> : Tìm hiểu các phương pháp xây dựng game với Unity.</w:t>
      </w:r>
    </w:p>
    <w:p w:rsidR="005B3D73" w:rsidRPr="005B3D73" w:rsidRDefault="00297C8C" w:rsidP="005B3D73">
      <w:pPr>
        <w:spacing w:before="0" w:after="0"/>
        <w:ind w:left="1440" w:firstLine="0"/>
        <w:rPr>
          <w:rFonts w:eastAsia="Arial"/>
        </w:rPr>
      </w:pPr>
      <w:r w:rsidRPr="005B3D73">
        <w:rPr>
          <w:rFonts w:eastAsia="Arial"/>
        </w:rPr>
        <w:t>• Tuần 7,8</w:t>
      </w:r>
      <w:r w:rsidR="006E3CA0" w:rsidRPr="005B3D73">
        <w:rPr>
          <w:rFonts w:eastAsia="Arial"/>
        </w:rPr>
        <w:t>: Mô tả đặc trưng kiến trúc và nội dung game.</w:t>
      </w:r>
    </w:p>
    <w:p w:rsidR="00A2128F" w:rsidRPr="005B3D73" w:rsidRDefault="00E5407D" w:rsidP="005B3D73">
      <w:pPr>
        <w:spacing w:before="0" w:after="0"/>
        <w:ind w:left="1440" w:firstLine="0"/>
        <w:rPr>
          <w:color w:val="333333"/>
          <w:shd w:val="clear" w:color="auto" w:fill="FFFFFF"/>
        </w:rPr>
      </w:pPr>
      <w:r w:rsidRPr="005B3D73">
        <w:rPr>
          <w:rFonts w:eastAsia="Arial"/>
          <w:noProof/>
          <w:lang w:eastAsia="ja-JP"/>
        </w:rPr>
        <w:drawing>
          <wp:anchor distT="0" distB="0" distL="114300" distR="114300" simplePos="0" relativeHeight="251636224" behindDoc="1" locked="0" layoutInCell="1" allowOverlap="1" wp14:anchorId="34F4AABB" wp14:editId="2946A9CB">
            <wp:simplePos x="0" y="0"/>
            <wp:positionH relativeFrom="column">
              <wp:posOffset>1797050</wp:posOffset>
            </wp:positionH>
            <wp:positionV relativeFrom="paragraph">
              <wp:posOffset>299720</wp:posOffset>
            </wp:positionV>
            <wp:extent cx="2143125" cy="79819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43125" cy="798195"/>
                    </a:xfrm>
                    <a:prstGeom prst="rect">
                      <a:avLst/>
                    </a:prstGeom>
                    <a:noFill/>
                  </pic:spPr>
                </pic:pic>
              </a:graphicData>
            </a:graphic>
            <wp14:sizeRelH relativeFrom="page">
              <wp14:pctWidth>0</wp14:pctWidth>
            </wp14:sizeRelH>
            <wp14:sizeRelV relativeFrom="page">
              <wp14:pctHeight>0</wp14:pctHeight>
            </wp14:sizeRelV>
          </wp:anchor>
        </w:drawing>
      </w:r>
      <w:r w:rsidR="00297C8C" w:rsidRPr="005B3D73">
        <w:rPr>
          <w:rFonts w:eastAsia="Arial"/>
        </w:rPr>
        <w:t>• Tuần 9,10 : Xây dựng game</w:t>
      </w:r>
      <w:r w:rsidR="006E3CA0" w:rsidRPr="005B3D73">
        <w:rPr>
          <w:color w:val="333333"/>
          <w:shd w:val="clear" w:color="auto" w:fill="FFFFFF"/>
        </w:rPr>
        <w:t>.</w:t>
      </w:r>
    </w:p>
    <w:p w:rsidR="003E77F5" w:rsidRPr="005B3D73" w:rsidRDefault="005700B7" w:rsidP="005B3D73">
      <w:pPr>
        <w:pStyle w:val="Heading1"/>
        <w:jc w:val="both"/>
        <w:rPr>
          <w:rFonts w:cs="Times New Roman"/>
          <w:sz w:val="26"/>
          <w:szCs w:val="26"/>
        </w:rPr>
      </w:pPr>
      <w:bookmarkStart w:id="21" w:name="_CƠ_SỞ_LÝ"/>
      <w:bookmarkStart w:id="22" w:name="_Toc12792614"/>
      <w:bookmarkEnd w:id="21"/>
      <w:r w:rsidRPr="005B3D73">
        <w:rPr>
          <w:rFonts w:cs="Times New Roman"/>
          <w:sz w:val="26"/>
          <w:szCs w:val="26"/>
        </w:rPr>
        <w:lastRenderedPageBreak/>
        <w:t xml:space="preserve">CƠ SỞ </w:t>
      </w:r>
      <w:r w:rsidR="00920831">
        <w:rPr>
          <w:rFonts w:cs="Times New Roman"/>
          <w:sz w:val="26"/>
          <w:szCs w:val="26"/>
        </w:rPr>
        <w:t xml:space="preserve">GAME </w:t>
      </w:r>
      <w:r w:rsidR="005B2F1E" w:rsidRPr="005B3D73">
        <w:rPr>
          <w:rFonts w:cs="Times New Roman"/>
          <w:sz w:val="26"/>
          <w:szCs w:val="26"/>
        </w:rPr>
        <w:t>ENGINE</w:t>
      </w:r>
      <w:bookmarkEnd w:id="22"/>
    </w:p>
    <w:p w:rsidR="004E66A2" w:rsidRPr="005B3D73" w:rsidRDefault="004E66A2" w:rsidP="005B3D73">
      <w:pPr>
        <w:pStyle w:val="Heading2"/>
        <w:rPr>
          <w:rFonts w:cs="Times New Roman"/>
          <w:szCs w:val="26"/>
        </w:rPr>
      </w:pPr>
      <w:bookmarkStart w:id="23" w:name="_Toc12792615"/>
      <w:r w:rsidRPr="005B3D73">
        <w:rPr>
          <w:rFonts w:cs="Times New Roman"/>
          <w:szCs w:val="26"/>
        </w:rPr>
        <w:t>Kiến trúc tổng quan</w:t>
      </w:r>
      <w:bookmarkEnd w:id="23"/>
    </w:p>
    <w:p w:rsidR="009E068E" w:rsidRPr="005B3D73" w:rsidRDefault="006E33C0" w:rsidP="005B3D73">
      <w:r w:rsidRPr="005B3D73">
        <w:t xml:space="preserve">Engine Unity hỗ trỡ cho chúng </w:t>
      </w:r>
      <w:r w:rsidR="00C30DF7">
        <w:t xml:space="preserve">ta UnityAPI để viết script game. </w:t>
      </w:r>
      <w:r w:rsidRPr="005B3D73">
        <w:t>UnityAPI là API lập trình</w:t>
      </w:r>
      <w:r w:rsidR="00677297" w:rsidRPr="005B3D73">
        <w:t xml:space="preserve"> game tro</w:t>
      </w:r>
      <w:r w:rsidRPr="005B3D73">
        <w:t xml:space="preserve">ng Unity rất mạnh.UnityAPI  </w:t>
      </w:r>
      <w:r w:rsidR="006F0DF1" w:rsidRPr="005B3D73">
        <w:t>chứa các đối tượng và phương thức trỗ trợ hầu hết các đối tượng và các loại thành phần trong Unity.</w:t>
      </w:r>
    </w:p>
    <w:p w:rsidR="00105A4F" w:rsidRPr="005B3D73" w:rsidRDefault="008527A5" w:rsidP="005B3D73">
      <w:r>
        <w:rPr>
          <w:noProof/>
        </w:rPr>
        <w:pict>
          <v:shapetype id="_x0000_t202" coordsize="21600,21600" o:spt="202" path="m,l,21600r21600,l21600,xe">
            <v:stroke joinstyle="miter"/>
            <v:path gradientshapeok="t" o:connecttype="rect"/>
          </v:shapetype>
          <v:shape id="_x0000_s1172" type="#_x0000_t202" style="position:absolute;left:0;text-align:left;margin-left:54.5pt;margin-top:438.9pt;width:373.6pt;height:.05pt;z-index:251661312;mso-position-horizontal-relative:text;mso-position-vertical-relative:text" stroked="f">
            <v:textbox style="mso-next-textbox:#_x0000_s1172;mso-fit-shape-to-text:t" inset="0,0,0,0">
              <w:txbxContent>
                <w:p w:rsidR="00920831" w:rsidRPr="004178E0" w:rsidRDefault="00920831" w:rsidP="00C30DF7">
                  <w:pPr>
                    <w:pStyle w:val="Caption"/>
                    <w:rPr>
                      <w:noProof/>
                      <w:szCs w:val="26"/>
                    </w:rPr>
                  </w:pPr>
                  <w:bookmarkStart w:id="24" w:name="_Toc12793201"/>
                  <w:r>
                    <w:t xml:space="preserve">Hình </w:t>
                  </w:r>
                  <w:fldSimple w:instr=" SEQ Hình \* ARABIC ">
                    <w:r>
                      <w:rPr>
                        <w:noProof/>
                      </w:rPr>
                      <w:t>1</w:t>
                    </w:r>
                  </w:fldSimple>
                  <w:r>
                    <w:t>. Kiến trúc tổng quan Unity</w:t>
                  </w:r>
                  <w:bookmarkEnd w:id="24"/>
                </w:p>
              </w:txbxContent>
            </v:textbox>
            <w10:wrap type="topAndBottom"/>
          </v:shape>
        </w:pict>
      </w:r>
      <w:r w:rsidR="00C30DF7" w:rsidRPr="005B3D73">
        <w:rPr>
          <w:noProof/>
          <w:lang w:eastAsia="ja-JP"/>
        </w:rPr>
        <w:drawing>
          <wp:anchor distT="0" distB="0" distL="114300" distR="114300" simplePos="0" relativeHeight="251637248" behindDoc="0" locked="0" layoutInCell="1" allowOverlap="1" wp14:anchorId="16EC8CC4" wp14:editId="0BE101A4">
            <wp:simplePos x="0" y="0"/>
            <wp:positionH relativeFrom="column">
              <wp:posOffset>692150</wp:posOffset>
            </wp:positionH>
            <wp:positionV relativeFrom="paragraph">
              <wp:posOffset>1792605</wp:posOffset>
            </wp:positionV>
            <wp:extent cx="4744720" cy="372427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744720" cy="3724275"/>
                    </a:xfrm>
                    <a:prstGeom prst="rect">
                      <a:avLst/>
                    </a:prstGeom>
                  </pic:spPr>
                </pic:pic>
              </a:graphicData>
            </a:graphic>
            <wp14:sizeRelH relativeFrom="margin">
              <wp14:pctWidth>0</wp14:pctWidth>
            </wp14:sizeRelH>
            <wp14:sizeRelV relativeFrom="margin">
              <wp14:pctHeight>0</wp14:pctHeight>
            </wp14:sizeRelV>
          </wp:anchor>
        </w:drawing>
      </w:r>
      <w:r w:rsidR="006F0DF1" w:rsidRPr="005B3D73">
        <w:t>Trong một scene thường có nhiều đối tượng game.Mỗi đối tượng này có thế có hoặc không có đoạn script nào gắn lên đó,Nếu muốn gắn script vào đối tượng, ta bắt buộc phải kế thừa class đó từ lớp MonoBehaviour của UnityAPI và tên class phải trùng vơi tên file script.</w:t>
      </w:r>
      <w:r w:rsidR="00C30DF7">
        <w:t xml:space="preserve"> </w:t>
      </w:r>
      <w:r w:rsidR="006F0DF1" w:rsidRPr="005B3D73">
        <w:t xml:space="preserve">Mỗi script khi gắn lên đối tượng game đều được đối tượng game xem như một như một thành phần bên trong và được cấp phát vùng nhớ khi </w:t>
      </w:r>
      <w:r w:rsidR="00EC19C2" w:rsidRPr="005B3D73">
        <w:t xml:space="preserve"> </w:t>
      </w:r>
      <w:r w:rsidR="006F0DF1" w:rsidRPr="005B3D73">
        <w:t>chạy game</w:t>
      </w:r>
      <w:bookmarkStart w:id="25" w:name="_Giới_thiệu_Flex"/>
      <w:bookmarkEnd w:id="25"/>
      <w:r w:rsidR="00105A4F" w:rsidRPr="005B3D73">
        <w:t>.</w:t>
      </w:r>
    </w:p>
    <w:p w:rsidR="0004684E" w:rsidRPr="005B3D73" w:rsidRDefault="0004684E" w:rsidP="005B3D73">
      <w:pPr>
        <w:rPr>
          <w:rFonts w:eastAsia="Arial"/>
        </w:rPr>
      </w:pPr>
      <w:r w:rsidRPr="005B3D73">
        <w:rPr>
          <w:rFonts w:eastAsia="Arial"/>
        </w:rPr>
        <w:lastRenderedPageBreak/>
        <w:t>Bên trong UnityAPI chứa rất nhiều lớp hỗ trợ lập trình game, trong đó có một số lớp quan trọ</w:t>
      </w:r>
      <w:r w:rsidR="00C30DF7">
        <w:rPr>
          <w:rFonts w:eastAsia="Arial"/>
        </w:rPr>
        <w:t>ng như :</w:t>
      </w:r>
    </w:p>
    <w:p w:rsidR="0004684E" w:rsidRPr="005B3D73" w:rsidRDefault="0004684E" w:rsidP="005B3D73">
      <w:pPr>
        <w:rPr>
          <w:rFonts w:eastAsia="Arial"/>
        </w:rPr>
      </w:pPr>
      <w:r w:rsidRPr="005B3D73">
        <w:rPr>
          <w:rFonts w:eastAsia="Arial"/>
          <w:b/>
        </w:rPr>
        <w:t>MonoBehaviour:</w:t>
      </w:r>
      <w:r w:rsidRPr="005B3D73">
        <w:rPr>
          <w:rFonts w:eastAsia="Arial"/>
        </w:rPr>
        <w:t xml:space="preserve"> tất cả các script muốn gắn vào một đối tượng game bắt buộc phải kế thừa từ lớp này.</w:t>
      </w:r>
    </w:p>
    <w:p w:rsidR="0004684E" w:rsidRPr="005B3D73" w:rsidRDefault="0004684E" w:rsidP="005B3D73">
      <w:pPr>
        <w:rPr>
          <w:rFonts w:eastAsia="Arial"/>
        </w:rPr>
      </w:pPr>
      <w:r w:rsidRPr="005B3D73">
        <w:rPr>
          <w:rFonts w:eastAsia="Arial"/>
          <w:b/>
        </w:rPr>
        <w:t>GameObject:</w:t>
      </w:r>
      <w:r w:rsidRPr="005B3D73">
        <w:rPr>
          <w:rFonts w:eastAsia="Arial"/>
        </w:rPr>
        <w:t xml:space="preserve"> lớp cha của tất cả các thực thể trong scene.</w:t>
      </w:r>
    </w:p>
    <w:p w:rsidR="0004684E" w:rsidRPr="005B3D73" w:rsidRDefault="0004684E" w:rsidP="005B3D73">
      <w:pPr>
        <w:rPr>
          <w:rFonts w:eastAsia="Arial"/>
        </w:rPr>
      </w:pPr>
      <w:r w:rsidRPr="005B3D73">
        <w:rPr>
          <w:rFonts w:eastAsia="Arial"/>
          <w:b/>
        </w:rPr>
        <w:t>Component:</w:t>
      </w:r>
      <w:r w:rsidRPr="005B3D73">
        <w:rPr>
          <w:rFonts w:eastAsia="Arial"/>
        </w:rPr>
        <w:t xml:space="preserve"> lớp cha của tất cả các thành phần có thể gắn vào đối tượng.</w:t>
      </w:r>
    </w:p>
    <w:p w:rsidR="0004684E" w:rsidRPr="005B3D73" w:rsidRDefault="0004684E" w:rsidP="005B3D73">
      <w:pPr>
        <w:rPr>
          <w:rFonts w:eastAsia="Arial"/>
        </w:rPr>
      </w:pPr>
      <w:r w:rsidRPr="005B3D73">
        <w:rPr>
          <w:rFonts w:eastAsia="Arial"/>
          <w:b/>
        </w:rPr>
        <w:t>Transform:</w:t>
      </w:r>
      <w:r w:rsidRPr="005B3D73">
        <w:rPr>
          <w:rFonts w:eastAsia="Arial"/>
        </w:rPr>
        <w:t xml:space="preserve"> giúp thay đổi vị trí, xoay, biến đổi tỉ lệ mô hình.</w:t>
      </w:r>
    </w:p>
    <w:p w:rsidR="0004684E" w:rsidRDefault="0004684E" w:rsidP="005B3D73">
      <w:pPr>
        <w:rPr>
          <w:rFonts w:eastAsia="Arial"/>
        </w:rPr>
      </w:pPr>
      <w:r w:rsidRPr="005B3D73">
        <w:rPr>
          <w:rFonts w:eastAsia="Arial"/>
          <w:b/>
        </w:rPr>
        <w:t>Input:</w:t>
      </w:r>
      <w:r w:rsidRPr="005B3D73">
        <w:rPr>
          <w:rFonts w:eastAsia="Arial"/>
        </w:rPr>
        <w:t xml:space="preserve"> hỗ trợ lập trình với chuột, cảm ứng đa điểm, cảm biến gia tốc.</w:t>
      </w:r>
    </w:p>
    <w:p w:rsidR="00C30DF7" w:rsidRPr="005B3D73" w:rsidRDefault="008A153D" w:rsidP="00C30DF7">
      <w:pPr>
        <w:rPr>
          <w:rFonts w:eastAsia="Arial"/>
        </w:rPr>
      </w:pPr>
      <w:r w:rsidRPr="005B3D73">
        <w:rPr>
          <w:rFonts w:eastAsia="Arial"/>
          <w:b/>
        </w:rPr>
        <w:t>Light:</w:t>
      </w:r>
      <w:r w:rsidRPr="005B3D73">
        <w:rPr>
          <w:rFonts w:eastAsia="Arial"/>
        </w:rPr>
        <w:t xml:space="preserve"> </w:t>
      </w:r>
      <w:r w:rsidR="00C30DF7">
        <w:rPr>
          <w:rFonts w:eastAsia="Arial"/>
        </w:rPr>
        <w:t>giúp tạo ánh sáng trong game.</w:t>
      </w:r>
    </w:p>
    <w:p w:rsidR="008A153D" w:rsidRPr="005B3D73" w:rsidRDefault="008A153D" w:rsidP="005B3D73">
      <w:r w:rsidRPr="005B3D73">
        <w:rPr>
          <w:rFonts w:eastAsia="Arial"/>
          <w:b/>
        </w:rPr>
        <w:t>Projector:</w:t>
      </w:r>
      <w:r w:rsidRPr="005B3D73">
        <w:rPr>
          <w:rFonts w:eastAsia="Arial"/>
        </w:rPr>
        <w:t xml:space="preserve"> giúp chiếu texture lên bề mặt vật thể.</w:t>
      </w:r>
    </w:p>
    <w:p w:rsidR="008A153D" w:rsidRPr="005B3D73" w:rsidRDefault="008A153D" w:rsidP="005B3D73">
      <w:r w:rsidRPr="005B3D73">
        <w:rPr>
          <w:rFonts w:eastAsia="Arial"/>
          <w:b/>
        </w:rPr>
        <w:t>ParticleEmitter:</w:t>
      </w:r>
      <w:r w:rsidRPr="005B3D73">
        <w:rPr>
          <w:rFonts w:eastAsia="Arial"/>
        </w:rPr>
        <w:t xml:space="preserve"> hỗ trợ tạo các hiệu ứng particle đẹp mắt.</w:t>
      </w:r>
    </w:p>
    <w:p w:rsidR="008A153D" w:rsidRPr="005B3D73" w:rsidRDefault="008A153D" w:rsidP="005B3D73">
      <w:r w:rsidRPr="005B3D73">
        <w:rPr>
          <w:rFonts w:eastAsia="Arial"/>
          <w:b/>
        </w:rPr>
        <w:t>Audio:</w:t>
      </w:r>
      <w:r w:rsidRPr="005B3D73">
        <w:rPr>
          <w:rFonts w:eastAsia="Arial"/>
        </w:rPr>
        <w:t xml:space="preserve"> hỗ trợ lập trình với âm thanh.</w:t>
      </w:r>
    </w:p>
    <w:p w:rsidR="008A153D" w:rsidRPr="005B3D73" w:rsidRDefault="008A153D" w:rsidP="005B3D73">
      <w:r w:rsidRPr="005B3D73">
        <w:rPr>
          <w:rFonts w:eastAsia="Arial"/>
          <w:b/>
        </w:rPr>
        <w:t>Animation:</w:t>
      </w:r>
      <w:r w:rsidRPr="005B3D73">
        <w:rPr>
          <w:rFonts w:eastAsia="Arial"/>
        </w:rPr>
        <w:t xml:space="preserve"> chạy chuyển động của mô hình nhân vật.</w:t>
      </w:r>
    </w:p>
    <w:p w:rsidR="008A153D" w:rsidRPr="005B3D73" w:rsidRDefault="008A153D" w:rsidP="005B3D73">
      <w:r w:rsidRPr="005B3D73">
        <w:rPr>
          <w:rFonts w:eastAsia="Arial"/>
          <w:b/>
        </w:rPr>
        <w:t>Rigidbody:</w:t>
      </w:r>
      <w:r w:rsidRPr="005B3D73">
        <w:rPr>
          <w:rFonts w:eastAsia="Arial"/>
        </w:rPr>
        <w:t xml:space="preserve"> giúp tạo hiệu ứng vật lý liên quan đến trọng lực như bóng nẩy, lăn,…</w:t>
      </w:r>
    </w:p>
    <w:p w:rsidR="008A153D" w:rsidRPr="005B3D73" w:rsidRDefault="008A153D" w:rsidP="005B3D73">
      <w:r w:rsidRPr="005B3D73">
        <w:rPr>
          <w:rFonts w:eastAsia="Arial"/>
          <w:b/>
        </w:rPr>
        <w:t>CharacterController:</w:t>
      </w:r>
      <w:r w:rsidRPr="005B3D73">
        <w:rPr>
          <w:rFonts w:eastAsia="Arial"/>
        </w:rPr>
        <w:t xml:space="preserve"> giúp điều khiển nhân vật di chuyển theo độ cao đị</w:t>
      </w:r>
      <w:r w:rsidR="004D6E39">
        <w:rPr>
          <w:rFonts w:eastAsia="Arial"/>
        </w:rPr>
        <w:t xml:space="preserve">a </w:t>
      </w:r>
      <w:r w:rsidRPr="005B3D73">
        <w:rPr>
          <w:rFonts w:eastAsia="Arial"/>
        </w:rPr>
        <w:t>hình.</w:t>
      </w:r>
    </w:p>
    <w:p w:rsidR="008A153D" w:rsidRPr="005B3D73" w:rsidRDefault="008A153D" w:rsidP="005B3D73">
      <w:r w:rsidRPr="005B3D73">
        <w:rPr>
          <w:rFonts w:eastAsia="Arial"/>
          <w:b/>
        </w:rPr>
        <w:t>Collider:</w:t>
      </w:r>
      <w:r w:rsidRPr="005B3D73">
        <w:rPr>
          <w:rFonts w:eastAsia="Arial"/>
        </w:rPr>
        <w:t xml:space="preserve"> hỗ trợ lập trình va chạm giữa các vật thể.</w:t>
      </w:r>
    </w:p>
    <w:p w:rsidR="0004684E" w:rsidRPr="005B3D73" w:rsidRDefault="008A153D" w:rsidP="005B3D73">
      <w:pPr>
        <w:spacing w:line="0" w:lineRule="atLeast"/>
        <w:rPr>
          <w:rFonts w:eastAsia="Arial"/>
        </w:rPr>
      </w:pPr>
      <w:r w:rsidRPr="005B3D73">
        <w:rPr>
          <w:rFonts w:eastAsia="Arial"/>
          <w:b/>
        </w:rPr>
        <w:t>GUI:</w:t>
      </w:r>
      <w:r w:rsidRPr="005B3D73">
        <w:rPr>
          <w:rFonts w:eastAsia="Arial"/>
        </w:rPr>
        <w:t xml:space="preserve"> giúp lập trình giao diện người dùng trên Unity.</w:t>
      </w:r>
    </w:p>
    <w:p w:rsidR="0004684E" w:rsidRPr="005B3D73" w:rsidRDefault="0004684E" w:rsidP="005B3D73">
      <w:pPr>
        <w:spacing w:line="0" w:lineRule="atLeast"/>
        <w:rPr>
          <w:rFonts w:eastAsia="Arial"/>
        </w:rPr>
      </w:pPr>
      <w:r w:rsidRPr="005B3D73">
        <w:rPr>
          <w:rFonts w:eastAsia="Arial"/>
          <w:b/>
        </w:rPr>
        <w:t>Camera:</w:t>
      </w:r>
      <w:r w:rsidRPr="005B3D73">
        <w:rPr>
          <w:rFonts w:eastAsia="Arial"/>
        </w:rPr>
        <w:t xml:space="preserve"> giúp lập trình camera.</w:t>
      </w:r>
    </w:p>
    <w:p w:rsidR="00B32693" w:rsidRPr="005B3D73" w:rsidRDefault="00B32693" w:rsidP="005B3D73">
      <w:pPr>
        <w:pStyle w:val="Heading2"/>
        <w:spacing w:line="202" w:lineRule="exact"/>
        <w:rPr>
          <w:rFonts w:eastAsia="Arial" w:cs="Times New Roman"/>
          <w:szCs w:val="26"/>
        </w:rPr>
      </w:pPr>
      <w:bookmarkStart w:id="26" w:name="_Toc12792616"/>
      <w:r w:rsidRPr="005B3D73">
        <w:rPr>
          <w:rFonts w:eastAsia="Arial" w:cs="Times New Roman"/>
          <w:szCs w:val="26"/>
        </w:rPr>
        <w:t>Các đặc điểm và tính năng của Unity</w:t>
      </w:r>
      <w:bookmarkEnd w:id="26"/>
      <w:r w:rsidRPr="005B3D73">
        <w:rPr>
          <w:rFonts w:eastAsia="Arial" w:cs="Times New Roman"/>
          <w:szCs w:val="26"/>
        </w:rPr>
        <w:t xml:space="preserve"> </w:t>
      </w:r>
    </w:p>
    <w:p w:rsidR="00B32693" w:rsidRPr="005B3D73" w:rsidRDefault="009953B3" w:rsidP="005B3D73">
      <w:pPr>
        <w:pStyle w:val="Heading3"/>
        <w:rPr>
          <w:rFonts w:cs="Times New Roman"/>
        </w:rPr>
      </w:pPr>
      <w:r w:rsidRPr="005B3D73">
        <w:rPr>
          <w:rFonts w:cs="Times New Roman"/>
        </w:rPr>
        <w:t xml:space="preserve"> </w:t>
      </w:r>
      <w:bookmarkStart w:id="27" w:name="_Toc12792617"/>
      <w:r w:rsidRPr="005B3D73">
        <w:rPr>
          <w:rFonts w:cs="Times New Roman"/>
        </w:rPr>
        <w:t>Rendering (kết xuất hình ảnh)</w:t>
      </w:r>
      <w:bookmarkEnd w:id="27"/>
    </w:p>
    <w:p w:rsidR="00B32693" w:rsidRPr="005B3D73" w:rsidRDefault="00B32693" w:rsidP="005B3D73">
      <w:pPr>
        <w:ind w:left="567"/>
      </w:pPr>
      <w:r w:rsidRPr="005B3D73">
        <w:rPr>
          <w:rFonts w:eastAsia="Arial"/>
        </w:rPr>
        <w:t xml:space="preserve">Giống như tất cả các Engine hoàn chỉnh khác, Unity hỗ trợ đầy đủ khả năng kết xuất hình ảnh (Redering) cùng nhiều hỗ trợ cho phép áp dụng các công nghệ phổ biến trong lĩnh vực đồ họa 3D nhằm cải thiện chất lượng hình </w:t>
      </w:r>
      <w:r w:rsidRPr="005B3D73">
        <w:rPr>
          <w:rFonts w:eastAsia="Arial"/>
        </w:rPr>
        <w:lastRenderedPageBreak/>
        <w:t>ảnh. Các phiên bản gần đây nhất của Unity được xây dựng lại thuật toán nhằm cải thiện hiệu suất kết xuất hình ảnh đồng thời tăng cường chất lượng hình ảnh sau khi kết xuất.</w:t>
      </w:r>
    </w:p>
    <w:p w:rsidR="00807B00" w:rsidRPr="005B3D73" w:rsidRDefault="00B32693" w:rsidP="005B3D73">
      <w:pPr>
        <w:ind w:left="567"/>
        <w:rPr>
          <w:rFonts w:eastAsia="Arial"/>
        </w:rPr>
      </w:pPr>
      <w:r w:rsidRPr="005B3D73">
        <w:rPr>
          <w:rFonts w:eastAsia="Arial"/>
        </w:rPr>
        <w:t>Một số hỗ trợ:</w:t>
      </w:r>
    </w:p>
    <w:p w:rsidR="00807B00" w:rsidRPr="005B3D73" w:rsidRDefault="00B32693" w:rsidP="005B3D73">
      <w:pPr>
        <w:ind w:left="567"/>
        <w:rPr>
          <w:rFonts w:eastAsia="Arial"/>
        </w:rPr>
      </w:pPr>
      <w:r w:rsidRPr="005B3D73">
        <w:rPr>
          <w:rFonts w:eastAsia="Arial"/>
        </w:rPr>
        <w:t>Unity cung cấp sẵn 100 Shaders với đầy đủ các loại phổ biến nhất.</w:t>
      </w:r>
    </w:p>
    <w:p w:rsidR="00B32693" w:rsidRPr="005B3D73" w:rsidRDefault="00B32693" w:rsidP="005B3D73">
      <w:pPr>
        <w:ind w:left="567"/>
      </w:pPr>
      <w:r w:rsidRPr="005B3D73">
        <w:rPr>
          <w:rFonts w:eastAsia="Arial"/>
        </w:rPr>
        <w:t>Hỗ trợ Surface Shaders, Occlusion Culling, GLSL Optimizer.</w:t>
      </w:r>
      <w:r w:rsidR="00807B00" w:rsidRPr="005B3D73">
        <w:rPr>
          <w:rFonts w:eastAsia="Arial"/>
        </w:rPr>
        <w:t xml:space="preserve"> </w:t>
      </w:r>
      <w:bookmarkStart w:id="28" w:name="page21"/>
      <w:bookmarkEnd w:id="28"/>
    </w:p>
    <w:p w:rsidR="00B32693" w:rsidRPr="005B3D73" w:rsidRDefault="00B32693" w:rsidP="005B3D73">
      <w:pPr>
        <w:ind w:left="567"/>
      </w:pPr>
      <w:r w:rsidRPr="005B3D73">
        <w:rPr>
          <w:rFonts w:eastAsia="Arial"/>
        </w:rPr>
        <w:t>Hỗ trợ LOD.</w:t>
      </w:r>
    </w:p>
    <w:p w:rsidR="00B32693" w:rsidRPr="005B3D73" w:rsidRDefault="00B32693" w:rsidP="005B3D73">
      <w:pPr>
        <w:pStyle w:val="Heading3"/>
        <w:rPr>
          <w:rFonts w:eastAsia="Times New Roman" w:cs="Times New Roman"/>
        </w:rPr>
      </w:pPr>
      <w:bookmarkStart w:id="29" w:name="_Toc12792618"/>
      <w:r w:rsidRPr="005B3D73">
        <w:rPr>
          <w:rFonts w:eastAsia="Arial" w:cs="Times New Roman"/>
        </w:rPr>
        <w:t>Lighting (ánh sáng)</w:t>
      </w:r>
      <w:bookmarkEnd w:id="29"/>
    </w:p>
    <w:p w:rsidR="00B32693" w:rsidRPr="005B3D73" w:rsidRDefault="00B32693" w:rsidP="005B3D73">
      <w:pPr>
        <w:ind w:left="720"/>
      </w:pPr>
      <w:r w:rsidRPr="005B3D73">
        <w:rPr>
          <w:rFonts w:eastAsia="Arial"/>
        </w:rPr>
        <w:t>Ánh sáng là một điều thiết yếu giúp môi trường trở nên đẹp và thực tế hơn. Unity cũng cung cấp nhiều giải pháp đa dạng cho phép chúng ta áp dụng ánh sáng một cách tốt nhất vào môi trường trong trò chơi với nhiều loại nguồn sáng như ánh sáng có hướng (Directional Light), ánh sáng điểm (Point Light), ... Một số công nghệ và kỹ thuật về ánh sáng được Unity hỗ trợ: Lingtmapping, Realtime Shadows, hiệu ứng Sunshafts và Lens Flares.</w:t>
      </w:r>
    </w:p>
    <w:p w:rsidR="00B32693" w:rsidRPr="005B3D73" w:rsidRDefault="00B32693" w:rsidP="005B3D73">
      <w:pPr>
        <w:pStyle w:val="Heading3"/>
        <w:rPr>
          <w:rFonts w:cs="Times New Roman"/>
        </w:rPr>
      </w:pPr>
      <w:bookmarkStart w:id="30" w:name="_Toc12792619"/>
      <w:r w:rsidRPr="005B3D73">
        <w:rPr>
          <w:rFonts w:cs="Times New Roman"/>
        </w:rPr>
        <w:t>Terrains (địa hình)</w:t>
      </w:r>
      <w:bookmarkEnd w:id="30"/>
    </w:p>
    <w:p w:rsidR="00B32693" w:rsidRPr="005B3D73" w:rsidRDefault="00B32693" w:rsidP="005B3D73">
      <w:pPr>
        <w:ind w:left="567"/>
      </w:pPr>
      <w:r w:rsidRPr="005B3D73">
        <w:rPr>
          <w:rFonts w:eastAsia="Arial"/>
        </w:rPr>
        <w:t>Terrains còn gọi chung là địa hình bao gồm phần đất nền của môi trường trong trò chơi cùng các đối tượng gắn liền như cây, cỏ, …</w:t>
      </w:r>
    </w:p>
    <w:p w:rsidR="00B32693" w:rsidRPr="005B3D73" w:rsidRDefault="00B32693" w:rsidP="005B3D73">
      <w:pPr>
        <w:ind w:left="567"/>
      </w:pPr>
      <w:r w:rsidRPr="005B3D73">
        <w:rPr>
          <w:rFonts w:eastAsia="Arial"/>
        </w:rPr>
        <w:t>Unity cung cấp một công cụ hỗ trợ rất tốt khả năng này với tên gọi là Terrains Tools cho phép chúng ta thiết kế địa hình với các công cụ vẽ dưới dạng Brush có nhiều thông số tùy chỉnh để tạo hình và lát Texture cho địa hình. Cùng với Terrain Tools là Tree Creator, một công cụ mạnh mẽ cho phép chúng ta tạo ra cây cối với hình dạng, kích thước và kiểu cách đa dạng.</w:t>
      </w:r>
    </w:p>
    <w:p w:rsidR="00B32693" w:rsidRPr="005B3D73" w:rsidRDefault="00B32693" w:rsidP="005B3D73">
      <w:pPr>
        <w:pStyle w:val="Heading3"/>
        <w:rPr>
          <w:rFonts w:eastAsia="Times New Roman" w:cs="Times New Roman"/>
        </w:rPr>
      </w:pPr>
      <w:bookmarkStart w:id="31" w:name="_Toc12792620"/>
      <w:r w:rsidRPr="005B3D73">
        <w:rPr>
          <w:rFonts w:cs="Times New Roman"/>
        </w:rPr>
        <w:t>Substances (Texture thông minh)</w:t>
      </w:r>
      <w:bookmarkEnd w:id="31"/>
    </w:p>
    <w:p w:rsidR="00B32693" w:rsidRPr="005B3D73" w:rsidRDefault="00B32693" w:rsidP="005B3D73">
      <w:pPr>
        <w:ind w:left="720"/>
      </w:pPr>
      <w:r w:rsidRPr="005B3D73">
        <w:rPr>
          <w:rFonts w:eastAsia="Arial"/>
        </w:rPr>
        <w:t xml:space="preserve">Substances có thể hiểu đơn giản là một dạng tùy biến Textures nhằm làm đa dạng chúng trong nhiều điều kiện môi trường khác nhau. Unity cung </w:t>
      </w:r>
      <w:r w:rsidRPr="005B3D73">
        <w:rPr>
          <w:rFonts w:eastAsia="Arial"/>
        </w:rPr>
        <w:lastRenderedPageBreak/>
        <w:t>cấp khả năng này thông qua các API dựng sẵn trong thư viện, hỗ trợ lập trình viên lập trình để tùy biến hình ảnh được kết xuất của Texture</w:t>
      </w:r>
    </w:p>
    <w:p w:rsidR="00B32693" w:rsidRPr="005B3D73" w:rsidRDefault="00B32693" w:rsidP="005B3D73">
      <w:pPr>
        <w:pStyle w:val="Heading3"/>
        <w:rPr>
          <w:rFonts w:eastAsia="Times New Roman" w:cs="Times New Roman"/>
        </w:rPr>
      </w:pPr>
      <w:bookmarkStart w:id="32" w:name="_Toc12792621"/>
      <w:r w:rsidRPr="005B3D73">
        <w:rPr>
          <w:rFonts w:eastAsia="Arial" w:cs="Times New Roman"/>
        </w:rPr>
        <w:t>Physics (vật lí)</w:t>
      </w:r>
      <w:bookmarkEnd w:id="32"/>
    </w:p>
    <w:p w:rsidR="00B32693" w:rsidRPr="005B3D73" w:rsidRDefault="00B32693" w:rsidP="005B3D73">
      <w:pPr>
        <w:ind w:left="720"/>
      </w:pPr>
      <w:r w:rsidRPr="005B3D73">
        <w:rPr>
          <w:rFonts w:eastAsia="Arial"/>
        </w:rPr>
        <w:t>PhysX là một Engine mô phỏng và xử lí vật lý cực kỳ mạnh mẽ được phát triển bởi nhà sản xuất card đồ họa hàng đầu thế giới NVIDIA. Unity đã tích hợp Engine này vào để đảm nhận mọi vấn đề vật lý. Một số vấn đề vật</w:t>
      </w:r>
      <w:bookmarkStart w:id="33" w:name="page22"/>
      <w:bookmarkEnd w:id="33"/>
      <w:r w:rsidR="0043150F" w:rsidRPr="005B3D73">
        <w:rPr>
          <w:rFonts w:eastAsia="Arial"/>
        </w:rPr>
        <w:t xml:space="preserve"> </w:t>
      </w:r>
      <w:r w:rsidRPr="005B3D73">
        <w:rPr>
          <w:rFonts w:eastAsia="Arial"/>
        </w:rPr>
        <w:t>lý được hỗ trợ bởi Unity như: Soft Bodies, Rigitbodies, Ragdolls, Joints, Cars, …</w:t>
      </w:r>
    </w:p>
    <w:p w:rsidR="00B32693" w:rsidRPr="005B3D73" w:rsidRDefault="00B32693" w:rsidP="005B3D73">
      <w:pPr>
        <w:pStyle w:val="Heading3"/>
        <w:rPr>
          <w:rFonts w:cs="Times New Roman"/>
        </w:rPr>
      </w:pPr>
      <w:bookmarkStart w:id="34" w:name="_Toc12792622"/>
      <w:r w:rsidRPr="005B3D73">
        <w:rPr>
          <w:rFonts w:cs="Times New Roman"/>
        </w:rPr>
        <w:t>Pathfinding (tìm đường)</w:t>
      </w:r>
      <w:bookmarkEnd w:id="34"/>
    </w:p>
    <w:p w:rsidR="00B32693" w:rsidRPr="005B3D73" w:rsidRDefault="00B32693" w:rsidP="005B3D73">
      <w:pPr>
        <w:ind w:left="720"/>
      </w:pPr>
      <w:r w:rsidRPr="005B3D73">
        <w:rPr>
          <w:rFonts w:eastAsia="Arial"/>
        </w:rPr>
        <w:t>Đây là một tính năng rất mới mẻ đến từ phiên bản Unity 3.5. Với các phiên bản trước, để phát triển khả năng tìm đường cho trí thông minh nhân tạo (AI), nhà phát triển phải hoàn toàn tự xây dựng cho mình một hệ thống tìm đường riêng biệt. Tuy nhiên ở phiên bản 3.5 đến nay, Unity hỗ trợ cho chúng ta tính năng Pathfinding cho phép tạo ra khả năng tìm đường cho AI nhờ vào khái niệm lưới định hướng (NavMesh).</w:t>
      </w:r>
    </w:p>
    <w:p w:rsidR="00B32693" w:rsidRPr="005B3D73" w:rsidRDefault="00B32693" w:rsidP="005B3D73">
      <w:pPr>
        <w:pStyle w:val="Heading3"/>
        <w:rPr>
          <w:rFonts w:eastAsia="Times New Roman" w:cs="Times New Roman"/>
        </w:rPr>
      </w:pPr>
      <w:bookmarkStart w:id="35" w:name="_Toc12792623"/>
      <w:r w:rsidRPr="005B3D73">
        <w:rPr>
          <w:rFonts w:cs="Times New Roman"/>
        </w:rPr>
        <w:t>Audio (âm thanh)</w:t>
      </w:r>
      <w:bookmarkEnd w:id="35"/>
    </w:p>
    <w:p w:rsidR="00B32693" w:rsidRPr="005B3D73" w:rsidRDefault="00B32693" w:rsidP="005B3D73">
      <w:pPr>
        <w:ind w:left="720"/>
      </w:pPr>
      <w:r w:rsidRPr="005B3D73">
        <w:rPr>
          <w:rFonts w:eastAsia="Arial"/>
        </w:rPr>
        <w:t>Về âm thanh, Unity tích hợp FMOD – công cụ âm thanh thuộc hàng mạnh nhất hiện nay. Qua đó Unity hỗ trợ chúng ta nhập và sử dụng nhiều định dạng tập tin âm thanh khác nhau.</w:t>
      </w:r>
    </w:p>
    <w:p w:rsidR="00B32693" w:rsidRPr="005B3D73" w:rsidRDefault="00B32693" w:rsidP="005B3D73">
      <w:pPr>
        <w:pStyle w:val="Heading3"/>
        <w:rPr>
          <w:rFonts w:eastAsia="Times New Roman" w:cs="Times New Roman"/>
        </w:rPr>
      </w:pPr>
      <w:bookmarkStart w:id="36" w:name="_Toc12792624"/>
      <w:r w:rsidRPr="005B3D73">
        <w:rPr>
          <w:rFonts w:eastAsia="Arial" w:cs="Times New Roman"/>
        </w:rPr>
        <w:t>Programming (lập trình)</w:t>
      </w:r>
      <w:bookmarkEnd w:id="36"/>
    </w:p>
    <w:p w:rsidR="00B32693" w:rsidRPr="005B3D73" w:rsidRDefault="00B32693" w:rsidP="005B3D73">
      <w:pPr>
        <w:ind w:left="567"/>
      </w:pPr>
      <w:r w:rsidRPr="005B3D73">
        <w:rPr>
          <w:rFonts w:eastAsia="Arial"/>
        </w:rPr>
        <w:t>Lập trình là một trong những yếu tố quan trọng nhất trong phát triển Game. Lập trình cho phép nhà phát triển tạo nên khả năng tương tác, trí thông minh và yếu tố Gameplay cho trò chơi.</w:t>
      </w:r>
    </w:p>
    <w:p w:rsidR="00B32693" w:rsidRPr="005B3D73" w:rsidRDefault="00B32693" w:rsidP="005B3D73">
      <w:pPr>
        <w:ind w:left="567"/>
      </w:pPr>
      <w:r w:rsidRPr="005B3D73">
        <w:rPr>
          <w:rFonts w:eastAsia="Arial"/>
        </w:rPr>
        <w:t>Unity cho phép chúng ta lập trình bằng nhiều ngôn ngữ mạnh mẽ và phổ biến với các lập trình viên như: C#, Java Scrip và Boo.</w:t>
      </w:r>
    </w:p>
    <w:p w:rsidR="00B32693" w:rsidRPr="005B3D73" w:rsidRDefault="00B32693" w:rsidP="005B3D73">
      <w:pPr>
        <w:pStyle w:val="Heading3"/>
        <w:rPr>
          <w:rFonts w:eastAsia="Times New Roman" w:cs="Times New Roman"/>
        </w:rPr>
      </w:pPr>
      <w:bookmarkStart w:id="37" w:name="_Toc12792625"/>
      <w:r w:rsidRPr="005B3D73">
        <w:rPr>
          <w:rFonts w:eastAsia="Arial" w:cs="Times New Roman"/>
        </w:rPr>
        <w:lastRenderedPageBreak/>
        <w:t>Networking</w:t>
      </w:r>
      <w:bookmarkEnd w:id="37"/>
    </w:p>
    <w:p w:rsidR="00B32693" w:rsidRPr="005B3D73" w:rsidRDefault="00B32693" w:rsidP="005B3D73">
      <w:pPr>
        <w:ind w:left="567"/>
      </w:pPr>
      <w:r w:rsidRPr="005B3D73">
        <w:rPr>
          <w:rFonts w:eastAsia="Arial"/>
        </w:rPr>
        <w:t>Networking cho phép chúng ta tạo ra các trò chơi trực tuyến (online) – một trong những thể loại trò chơi thu hút được nhiều người chơi nhất. Tính năng này sẽ hỗ trợ đầy đủ để chúng ta tạo nên các khía cạnh phổ biến trong Game online như hệ thống điểm kinh nghiệ</w:t>
      </w:r>
      <w:r w:rsidR="00AD2490">
        <w:rPr>
          <w:rFonts w:eastAsia="Arial"/>
        </w:rPr>
        <w:t>m</w:t>
      </w:r>
      <w:r w:rsidRPr="005B3D73">
        <w:rPr>
          <w:rFonts w:eastAsia="Arial"/>
        </w:rPr>
        <w:t>, chat và tương tác thời gian thự</w:t>
      </w:r>
      <w:r w:rsidR="00AD2490">
        <w:rPr>
          <w:rFonts w:eastAsia="Arial"/>
        </w:rPr>
        <w:t xml:space="preserve">c, </w:t>
      </w:r>
      <w:r w:rsidRPr="005B3D73">
        <w:rPr>
          <w:rFonts w:eastAsia="Arial"/>
        </w:rPr>
        <w:t>…</w:t>
      </w:r>
      <w:bookmarkStart w:id="38" w:name="page23"/>
      <w:bookmarkEnd w:id="38"/>
    </w:p>
    <w:p w:rsidR="0004684E" w:rsidRPr="005B3D73" w:rsidRDefault="00B32693" w:rsidP="00AD2490">
      <w:pPr>
        <w:ind w:left="567"/>
      </w:pPr>
      <w:r w:rsidRPr="005B3D73">
        <w:rPr>
          <w:rFonts w:eastAsia="Arial"/>
        </w:rPr>
        <w:t>Một số tính tăng cung cấp bởi Networking như: State Synchronization, Realtime Networking, Remote Procedure Calls, Backend Connectivity, Web Browser Integration, Web Connectivity</w:t>
      </w:r>
    </w:p>
    <w:p w:rsidR="00DC74A6" w:rsidRPr="005B3D73" w:rsidRDefault="00DC74A6" w:rsidP="005B3D73">
      <w:pPr>
        <w:pStyle w:val="Heading2"/>
        <w:rPr>
          <w:rFonts w:cs="Times New Roman"/>
          <w:szCs w:val="26"/>
        </w:rPr>
      </w:pPr>
      <w:bookmarkStart w:id="39" w:name="_PHÂN_TÍCH_VÀ"/>
      <w:bookmarkStart w:id="40" w:name="_Toc12792626"/>
      <w:bookmarkEnd w:id="39"/>
      <w:r w:rsidRPr="005B3D73">
        <w:rPr>
          <w:rFonts w:cs="Times New Roman"/>
          <w:szCs w:val="26"/>
        </w:rPr>
        <w:t>Các thành phần trong Unity</w:t>
      </w:r>
      <w:bookmarkEnd w:id="40"/>
    </w:p>
    <w:p w:rsidR="00DC74A6" w:rsidRPr="005B3D73" w:rsidRDefault="00DC74A6" w:rsidP="005B3D73">
      <w:pPr>
        <w:pStyle w:val="Heading3"/>
        <w:spacing w:line="194" w:lineRule="exact"/>
        <w:rPr>
          <w:rFonts w:eastAsia="Times New Roman" w:cs="Times New Roman"/>
        </w:rPr>
      </w:pPr>
      <w:bookmarkStart w:id="41" w:name="_Toc12792627"/>
      <w:r w:rsidRPr="005B3D73">
        <w:rPr>
          <w:rFonts w:eastAsia="Arial" w:cs="Times New Roman"/>
        </w:rPr>
        <w:t>Assets</w:t>
      </w:r>
      <w:bookmarkEnd w:id="41"/>
    </w:p>
    <w:p w:rsidR="00DC74A6" w:rsidRDefault="008527A5" w:rsidP="005B3D73">
      <w:pPr>
        <w:ind w:left="720"/>
        <w:rPr>
          <w:noProof/>
        </w:rPr>
      </w:pPr>
      <w:r>
        <w:rPr>
          <w:noProof/>
        </w:rPr>
        <w:pict>
          <v:shape id="_x0000_s1179" type="#_x0000_t202" style="position:absolute;left:0;text-align:left;margin-left:67.5pt;margin-top:326.7pt;width:321.65pt;height:40.4pt;z-index:251662336;mso-position-horizontal-relative:text;mso-position-vertical-relative:text" stroked="f">
            <v:textbox style="mso-next-textbox:#_x0000_s1179;mso-fit-shape-to-text:t" inset="0,0,0,0">
              <w:txbxContent>
                <w:p w:rsidR="00920831" w:rsidRPr="00753F6C" w:rsidRDefault="00920831" w:rsidP="00B750F4">
                  <w:pPr>
                    <w:pStyle w:val="Caption"/>
                    <w:rPr>
                      <w:noProof/>
                      <w:szCs w:val="26"/>
                    </w:rPr>
                  </w:pPr>
                  <w:bookmarkStart w:id="42" w:name="_Toc12793202"/>
                  <w:r>
                    <w:t xml:space="preserve">Hình </w:t>
                  </w:r>
                  <w:fldSimple w:instr=" SEQ Hình \* ARABIC ">
                    <w:r>
                      <w:rPr>
                        <w:noProof/>
                      </w:rPr>
                      <w:t>2</w:t>
                    </w:r>
                  </w:fldSimple>
                  <w:r>
                    <w:t>. Thư mục Assets.</w:t>
                  </w:r>
                  <w:bookmarkEnd w:id="42"/>
                </w:p>
              </w:txbxContent>
            </v:textbox>
            <w10:wrap type="topAndBottom"/>
          </v:shape>
        </w:pict>
      </w:r>
      <w:r w:rsidR="00B750F4">
        <w:rPr>
          <w:noProof/>
          <w:lang w:eastAsia="ja-JP"/>
        </w:rPr>
        <w:drawing>
          <wp:anchor distT="0" distB="0" distL="114300" distR="114300" simplePos="0" relativeHeight="251644416" behindDoc="0" locked="0" layoutInCell="1" allowOverlap="1" wp14:anchorId="52089A2A" wp14:editId="2F0F0FD5">
            <wp:simplePos x="0" y="0"/>
            <wp:positionH relativeFrom="column">
              <wp:posOffset>844964</wp:posOffset>
            </wp:positionH>
            <wp:positionV relativeFrom="paragraph">
              <wp:posOffset>1560830</wp:posOffset>
            </wp:positionV>
            <wp:extent cx="4084955" cy="253111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084955" cy="2531110"/>
                    </a:xfrm>
                    <a:prstGeom prst="rect">
                      <a:avLst/>
                    </a:prstGeom>
                  </pic:spPr>
                </pic:pic>
              </a:graphicData>
            </a:graphic>
            <wp14:sizeRelH relativeFrom="page">
              <wp14:pctWidth>0</wp14:pctWidth>
            </wp14:sizeRelH>
            <wp14:sizeRelV relativeFrom="page">
              <wp14:pctHeight>0</wp14:pctHeight>
            </wp14:sizeRelV>
          </wp:anchor>
        </w:drawing>
      </w:r>
      <w:r w:rsidR="00DC74A6" w:rsidRPr="005B3D73">
        <w:rPr>
          <w:rFonts w:eastAsia="Arial"/>
          <w:i/>
        </w:rPr>
        <w:t>Assets</w:t>
      </w:r>
      <w:r w:rsidR="00DC74A6" w:rsidRPr="005B3D73">
        <w:rPr>
          <w:rFonts w:eastAsia="Arial"/>
        </w:rPr>
        <w:t xml:space="preserve"> là những tài nguyên xây dựng nên một dự án Unity. Từ những tập tin hình ảnh, mô hình 3D đến các tập tin âm thanh. Unity gọi các tập tin mà chúng ta dùng để tạo nên trò chơi là tài sản (Assets). Điều này lí giải tại sao tất cả các tập tin, thư mục của các dự án Unity đều được lưu trữ trong một thư mục có tên là “Assets”.</w:t>
      </w:r>
    </w:p>
    <w:p w:rsidR="00F80119" w:rsidRPr="005B3D73" w:rsidRDefault="00F80119" w:rsidP="005B3D73">
      <w:pPr>
        <w:pStyle w:val="Heading3"/>
        <w:rPr>
          <w:rFonts w:eastAsia="Times New Roman" w:cs="Times New Roman"/>
        </w:rPr>
      </w:pPr>
      <w:bookmarkStart w:id="43" w:name="_Toc12792628"/>
      <w:r w:rsidRPr="005B3D73">
        <w:rPr>
          <w:rFonts w:cs="Times New Roman"/>
        </w:rPr>
        <w:lastRenderedPageBreak/>
        <w:t>Scenes</w:t>
      </w:r>
      <w:bookmarkEnd w:id="43"/>
    </w:p>
    <w:p w:rsidR="00F80119" w:rsidRDefault="008527A5" w:rsidP="005B3D73">
      <w:pPr>
        <w:ind w:left="720"/>
        <w:rPr>
          <w:rFonts w:eastAsia="Arial"/>
        </w:rPr>
      </w:pPr>
      <w:r>
        <w:rPr>
          <w:noProof/>
        </w:rPr>
        <w:pict>
          <v:shape id="_x0000_s1181" type="#_x0000_t202" style="position:absolute;left:0;text-align:left;margin-left:42.3pt;margin-top:362.65pt;width:374.85pt;height:.05pt;z-index:251663360;mso-position-horizontal-relative:text;mso-position-vertical-relative:text" stroked="f">
            <v:textbox style="mso-next-textbox:#_x0000_s1181;mso-fit-shape-to-text:t" inset="0,0,0,0">
              <w:txbxContent>
                <w:p w:rsidR="00920831" w:rsidRPr="0056197D" w:rsidRDefault="00920831" w:rsidP="00B750F4">
                  <w:pPr>
                    <w:pStyle w:val="Caption"/>
                    <w:rPr>
                      <w:noProof/>
                      <w:szCs w:val="26"/>
                    </w:rPr>
                  </w:pPr>
                  <w:bookmarkStart w:id="44" w:name="_Toc12793203"/>
                  <w:r>
                    <w:t xml:space="preserve">Hình </w:t>
                  </w:r>
                  <w:fldSimple w:instr=" SEQ Hình \* ARABIC ">
                    <w:r>
                      <w:rPr>
                        <w:noProof/>
                      </w:rPr>
                      <w:t>3</w:t>
                    </w:r>
                  </w:fldSimple>
                  <w:r>
                    <w:t>. Các scenes của Unity.</w:t>
                  </w:r>
                  <w:bookmarkEnd w:id="44"/>
                </w:p>
              </w:txbxContent>
            </v:textbox>
            <w10:wrap type="topAndBottom"/>
          </v:shape>
        </w:pict>
      </w:r>
      <w:r w:rsidR="00B750F4">
        <w:rPr>
          <w:noProof/>
          <w:lang w:eastAsia="ja-JP"/>
        </w:rPr>
        <w:drawing>
          <wp:anchor distT="0" distB="0" distL="114300" distR="114300" simplePos="0" relativeHeight="251645440" behindDoc="0" locked="0" layoutInCell="1" allowOverlap="1" wp14:anchorId="6FDF184C" wp14:editId="5CB4051B">
            <wp:simplePos x="0" y="0"/>
            <wp:positionH relativeFrom="column">
              <wp:posOffset>537624</wp:posOffset>
            </wp:positionH>
            <wp:positionV relativeFrom="paragraph">
              <wp:posOffset>1517650</wp:posOffset>
            </wp:positionV>
            <wp:extent cx="4760595" cy="303085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760595" cy="3030855"/>
                    </a:xfrm>
                    <a:prstGeom prst="rect">
                      <a:avLst/>
                    </a:prstGeom>
                  </pic:spPr>
                </pic:pic>
              </a:graphicData>
            </a:graphic>
            <wp14:sizeRelH relativeFrom="page">
              <wp14:pctWidth>0</wp14:pctWidth>
            </wp14:sizeRelH>
            <wp14:sizeRelV relativeFrom="page">
              <wp14:pctHeight>0</wp14:pctHeight>
            </wp14:sizeRelV>
          </wp:anchor>
        </w:drawing>
      </w:r>
      <w:r w:rsidR="00F80119" w:rsidRPr="005B3D73">
        <w:rPr>
          <w:rFonts w:eastAsia="Arial"/>
        </w:rPr>
        <w:t>Trong Unity, chúng ta cần hiểu một cảnh (hay một phân đoạn) nghĩa là một màn chơi riêng biệt hoặc một khu vực hay thành phần có trong nội dung của trò chơi (ví dụ như Game menu). Bằng cách tạo nên nhiều Scenes cho trò chơi, chúng ta có thể phân phối thời gian tải hoặc kiểm tra các phần khác nhau của trò chơi một cách riêng lẽ.</w:t>
      </w:r>
      <w:bookmarkStart w:id="45" w:name="page24"/>
      <w:bookmarkEnd w:id="45"/>
    </w:p>
    <w:p w:rsidR="00F80119" w:rsidRPr="005B3D73" w:rsidRDefault="00F80119" w:rsidP="005B3D73">
      <w:pPr>
        <w:pStyle w:val="Heading3"/>
        <w:rPr>
          <w:rFonts w:cs="Times New Roman"/>
        </w:rPr>
      </w:pPr>
      <w:bookmarkStart w:id="46" w:name="_Toc12792629"/>
      <w:r w:rsidRPr="005B3D73">
        <w:rPr>
          <w:rFonts w:cs="Times New Roman"/>
        </w:rPr>
        <w:t>Game Object</w:t>
      </w:r>
      <w:bookmarkEnd w:id="46"/>
    </w:p>
    <w:p w:rsidR="00F80119" w:rsidRDefault="00F80119" w:rsidP="005B3D73">
      <w:pPr>
        <w:ind w:left="720"/>
        <w:rPr>
          <w:rFonts w:eastAsia="Arial"/>
        </w:rPr>
      </w:pPr>
      <w:r w:rsidRPr="005B3D73">
        <w:rPr>
          <w:rFonts w:eastAsia="Arial"/>
        </w:rPr>
        <w:t>Khi Assets được sử dụng trong Scene, chúng trở</w:t>
      </w:r>
      <w:r w:rsidR="00A143A5">
        <w:rPr>
          <w:rFonts w:eastAsia="Arial"/>
        </w:rPr>
        <w:t xml:space="preserve"> thành Game Object </w:t>
      </w:r>
      <w:r w:rsidRPr="005B3D73">
        <w:rPr>
          <w:rFonts w:eastAsia="Arial"/>
        </w:rPr>
        <w:t>một thuật ngữ được sử dụng trong Unity (đặc biệt là trong mảng lậ</w:t>
      </w:r>
      <w:r w:rsidR="00A143A5">
        <w:rPr>
          <w:rFonts w:eastAsia="Arial"/>
        </w:rPr>
        <w:t xml:space="preserve">p trình). </w:t>
      </w:r>
      <w:r w:rsidRPr="005B3D73">
        <w:rPr>
          <w:rFonts w:eastAsia="Arial"/>
        </w:rPr>
        <w:t xml:space="preserve">Tất cả các Game Object đều chứa ít nhất một thành phần là Transform. Transform là thông tin về vị trí, góc xoay và tỉ lệ của đối tượng, tất cả được mô tả bởi bộ 3 số X, Y, Z trong hệ trục tọa độ . Thành phần này có thể được tùy biến lại trong quá trình lập trình nhằm thay đổi vị trí, góc quay và tỉ lệ của đối tượng qua các đoạn mã. Từ các thành phần cơ bản này, chúng ta sẽ tạo ra Game Object với các thành phần khác, bổ sung chức năng cần thiết để </w:t>
      </w:r>
      <w:r w:rsidRPr="005B3D73">
        <w:rPr>
          <w:rFonts w:eastAsia="Arial"/>
        </w:rPr>
        <w:lastRenderedPageBreak/>
        <w:t xml:space="preserve">xây dựng nên bất kỳ một thành phần nào trong kịch bản Game mà chúng ta </w:t>
      </w:r>
      <w:r w:rsidR="008527A5">
        <w:rPr>
          <w:noProof/>
        </w:rPr>
        <w:pict>
          <v:shape id="_x0000_s1185" type="#_x0000_t202" style="position:absolute;left:0;text-align:left;margin-left:36.9pt;margin-top:444.4pt;width:397.3pt;height:.05pt;z-index:251664384;mso-position-horizontal-relative:text;mso-position-vertical-relative:text" stroked="f">
            <v:textbox style="mso-next-textbox:#_x0000_s1185;mso-fit-shape-to-text:t" inset="0,0,0,0">
              <w:txbxContent>
                <w:p w:rsidR="00920831" w:rsidRPr="00BA51D1" w:rsidRDefault="00920831" w:rsidP="00806703">
                  <w:pPr>
                    <w:pStyle w:val="Caption"/>
                    <w:rPr>
                      <w:rFonts w:eastAsia="Arial"/>
                      <w:szCs w:val="26"/>
                    </w:rPr>
                  </w:pPr>
                  <w:bookmarkStart w:id="47" w:name="_Toc12793204"/>
                  <w:r>
                    <w:t xml:space="preserve">Hình </w:t>
                  </w:r>
                  <w:fldSimple w:instr=" SEQ Hình \* ARABIC ">
                    <w:r>
                      <w:rPr>
                        <w:noProof/>
                      </w:rPr>
                      <w:t>4</w:t>
                    </w:r>
                  </w:fldSimple>
                  <w:r>
                    <w:t>. Kéo tài nguyên vào scene để sử dụng.</w:t>
                  </w:r>
                  <w:bookmarkEnd w:id="47"/>
                </w:p>
              </w:txbxContent>
            </v:textbox>
            <w10:wrap type="topAndBottom"/>
          </v:shape>
        </w:pict>
      </w:r>
      <w:r w:rsidR="00806703">
        <w:rPr>
          <w:noProof/>
          <w:lang w:eastAsia="ja-JP"/>
        </w:rPr>
        <w:drawing>
          <wp:anchor distT="0" distB="0" distL="114300" distR="114300" simplePos="0" relativeHeight="251649536" behindDoc="0" locked="0" layoutInCell="1" allowOverlap="1" wp14:anchorId="0134D36D" wp14:editId="629F9E50">
            <wp:simplePos x="0" y="0"/>
            <wp:positionH relativeFrom="column">
              <wp:posOffset>468630</wp:posOffset>
            </wp:positionH>
            <wp:positionV relativeFrom="paragraph">
              <wp:posOffset>657225</wp:posOffset>
            </wp:positionV>
            <wp:extent cx="5045710" cy="492950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045710" cy="4929505"/>
                    </a:xfrm>
                    <a:prstGeom prst="rect">
                      <a:avLst/>
                    </a:prstGeom>
                  </pic:spPr>
                </pic:pic>
              </a:graphicData>
            </a:graphic>
            <wp14:sizeRelH relativeFrom="page">
              <wp14:pctWidth>0</wp14:pctWidth>
            </wp14:sizeRelH>
            <wp14:sizeRelV relativeFrom="page">
              <wp14:pctHeight>0</wp14:pctHeight>
            </wp14:sizeRelV>
          </wp:anchor>
        </w:drawing>
      </w:r>
      <w:r w:rsidRPr="005B3D73">
        <w:rPr>
          <w:rFonts w:eastAsia="Arial"/>
        </w:rPr>
        <w:t>đã tưởng tượng.</w:t>
      </w:r>
    </w:p>
    <w:p w:rsidR="00F80119" w:rsidRPr="005B3D73" w:rsidRDefault="00F80119" w:rsidP="005B3D73">
      <w:pPr>
        <w:pStyle w:val="Heading3"/>
        <w:rPr>
          <w:rFonts w:cs="Times New Roman"/>
        </w:rPr>
      </w:pPr>
      <w:bookmarkStart w:id="48" w:name="page25"/>
      <w:bookmarkStart w:id="49" w:name="_Toc12792630"/>
      <w:bookmarkEnd w:id="48"/>
      <w:r w:rsidRPr="005B3D73">
        <w:rPr>
          <w:rFonts w:cs="Times New Roman"/>
        </w:rPr>
        <w:lastRenderedPageBreak/>
        <w:t>Components</w:t>
      </w:r>
      <w:bookmarkEnd w:id="49"/>
    </w:p>
    <w:p w:rsidR="00F80119" w:rsidRDefault="008527A5" w:rsidP="00806703">
      <w:pPr>
        <w:ind w:left="720"/>
        <w:rPr>
          <w:rFonts w:eastAsia="Arial"/>
        </w:rPr>
      </w:pPr>
      <w:r>
        <w:rPr>
          <w:noProof/>
        </w:rPr>
        <w:pict>
          <v:shape id="_x0000_s1186" type="#_x0000_t202" style="position:absolute;left:0;text-align:left;margin-left:145.7pt;margin-top:555.2pt;width:176pt;height:.05pt;z-index:251665408;mso-position-horizontal-relative:text;mso-position-vertical-relative:text" stroked="f">
            <v:textbox style="mso-next-textbox:#_x0000_s1186;mso-fit-shape-to-text:t" inset="0,0,0,0">
              <w:txbxContent>
                <w:p w:rsidR="00920831" w:rsidRPr="00190165" w:rsidRDefault="00920831" w:rsidP="00806703">
                  <w:pPr>
                    <w:pStyle w:val="Caption"/>
                    <w:rPr>
                      <w:noProof/>
                      <w:szCs w:val="26"/>
                    </w:rPr>
                  </w:pPr>
                  <w:bookmarkStart w:id="50" w:name="_Toc12793205"/>
                  <w:r>
                    <w:t xml:space="preserve">Hình </w:t>
                  </w:r>
                  <w:fldSimple w:instr=" SEQ Hình \* ARABIC ">
                    <w:r>
                      <w:rPr>
                        <w:noProof/>
                      </w:rPr>
                      <w:t>5</w:t>
                    </w:r>
                  </w:fldSimple>
                  <w:r w:rsidRPr="00806703">
                    <w:t xml:space="preserve"> </w:t>
                  </w:r>
                  <w:r>
                    <w:t>Các thành phần trong đối tượng Camera</w:t>
                  </w:r>
                  <w:r>
                    <w:rPr>
                      <w:rFonts w:eastAsia="Arial"/>
                      <w:noProof/>
                      <w:szCs w:val="26"/>
                    </w:rPr>
                    <w:t>.</w:t>
                  </w:r>
                  <w:bookmarkEnd w:id="50"/>
                </w:p>
              </w:txbxContent>
            </v:textbox>
            <w10:wrap type="topAndBottom"/>
          </v:shape>
        </w:pict>
      </w:r>
      <w:r w:rsidR="00806703">
        <w:rPr>
          <w:noProof/>
          <w:lang w:eastAsia="ja-JP"/>
        </w:rPr>
        <w:drawing>
          <wp:anchor distT="0" distB="0" distL="114300" distR="114300" simplePos="0" relativeHeight="251630080" behindDoc="0" locked="0" layoutInCell="1" allowOverlap="1" wp14:anchorId="2089593A" wp14:editId="5030D62B">
            <wp:simplePos x="0" y="0"/>
            <wp:positionH relativeFrom="column">
              <wp:posOffset>1850390</wp:posOffset>
            </wp:positionH>
            <wp:positionV relativeFrom="paragraph">
              <wp:posOffset>2650490</wp:posOffset>
            </wp:positionV>
            <wp:extent cx="2235200" cy="43434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235200" cy="4343400"/>
                    </a:xfrm>
                    <a:prstGeom prst="rect">
                      <a:avLst/>
                    </a:prstGeom>
                  </pic:spPr>
                </pic:pic>
              </a:graphicData>
            </a:graphic>
            <wp14:sizeRelH relativeFrom="page">
              <wp14:pctWidth>0</wp14:pctWidth>
            </wp14:sizeRelH>
            <wp14:sizeRelV relativeFrom="page">
              <wp14:pctHeight>0</wp14:pctHeight>
            </wp14:sizeRelV>
          </wp:anchor>
        </w:drawing>
      </w:r>
      <w:r w:rsidR="00F80119" w:rsidRPr="005B3D73">
        <w:rPr>
          <w:rFonts w:eastAsia="Arial"/>
        </w:rPr>
        <w:t>Components có nhiều hình thức khác nhau. Chúng có thể xác định hành vi, cách xuất hiện,… hay ảnh hưởng đến các khía cạnh khác trong chức năng của Game Object trong trò chơi. Bằng cách “gắn” chúng vào trong Game Object, chúng ta ngay lập tức có thể áp dụng tác động của chúng lên đối tượng. Những Components phổ biến trong quá trình phát triển trò chơi đều được Unity hỗ trợ sẵn. Ví dụ như thành phần Rigidbody đã được đề cập hay các yếu tố đơn giản khác như ánh sáng, Camera và nhiều thành phần khác. Để tạo nên các yếu tố tương tác trong trò chơi, chúng ta sẽ sử dụng Script (mã kịch bản), chúng cũng được xem như là một Components trong Unity.</w:t>
      </w:r>
    </w:p>
    <w:p w:rsidR="00F80119" w:rsidRPr="005B3D73" w:rsidRDefault="00F80119" w:rsidP="005B3D73">
      <w:pPr>
        <w:pStyle w:val="Heading3"/>
        <w:rPr>
          <w:rFonts w:cs="Times New Roman"/>
        </w:rPr>
      </w:pPr>
      <w:bookmarkStart w:id="51" w:name="_Toc12792631"/>
      <w:r w:rsidRPr="005B3D73">
        <w:rPr>
          <w:rFonts w:cs="Times New Roman"/>
        </w:rPr>
        <w:lastRenderedPageBreak/>
        <w:t>Scripts</w:t>
      </w:r>
      <w:bookmarkEnd w:id="51"/>
    </w:p>
    <w:p w:rsidR="00F80119" w:rsidRPr="005B3D73" w:rsidRDefault="00F80119" w:rsidP="005B3D73">
      <w:pPr>
        <w:ind w:left="567"/>
      </w:pPr>
      <w:r w:rsidRPr="005B3D73">
        <w:rPr>
          <w:rFonts w:eastAsia="Arial"/>
        </w:rPr>
        <w:t>Được Unity xem như một Components, Script là một thành phần thiết yếu trong quá trình phát triển trò chơi và đáng được đề cập đến như một khái niệm “chìa khóa”. Unity cung cấp cho chúng ta khả năng viết Script bằng cả 3 loại ngôn ngữ l à: JavaScript, C# và Boo (một dẫn xuất của ngôn ngữ Python).</w:t>
      </w:r>
    </w:p>
    <w:p w:rsidR="00F80119" w:rsidRPr="005B3D73" w:rsidRDefault="00F80119" w:rsidP="005B3D73">
      <w:pPr>
        <w:ind w:left="567"/>
      </w:pPr>
      <w:r w:rsidRPr="005B3D73">
        <w:rPr>
          <w:rFonts w:eastAsia="Arial"/>
        </w:rPr>
        <w:t>Unity không đòi hỏi chúng ta phải học làm thế nào để lập trình trong Unity, nhưng hầu như chúng ta phải sử dụng Script tại mỗi thành phần trong kịch bản mà chúng ta phát triển. Unity đã xây dựng sẵn một tập hợp đa dạng các lớp, hàm mà chúng ta hoàn toàn có thể ứng dụng trong quá trình lập trình cho trò chơi của mình.</w:t>
      </w:r>
    </w:p>
    <w:p w:rsidR="00F80119" w:rsidRPr="005B3D73" w:rsidRDefault="00F80119" w:rsidP="005B3D73">
      <w:pPr>
        <w:ind w:left="567"/>
      </w:pPr>
      <w:r w:rsidRPr="005B3D73">
        <w:rPr>
          <w:rFonts w:eastAsia="Arial"/>
        </w:rPr>
        <w:t>Để viết script, chúng ta sẽ làm việc với một trình biên tập Script độc lập của Unity, hoặc với chương trình Mono Developer được tích hợp và đồng bộ với Unity trong những phiên bản mới nhất hiện nay.</w:t>
      </w:r>
    </w:p>
    <w:p w:rsidR="00F80119" w:rsidRPr="005B3D73" w:rsidRDefault="008527A5" w:rsidP="005B3D73">
      <w:pPr>
        <w:ind w:left="567"/>
        <w:rPr>
          <w:rFonts w:eastAsia="Arial"/>
        </w:rPr>
      </w:pPr>
      <w:r>
        <w:rPr>
          <w:noProof/>
        </w:rPr>
        <w:pict>
          <v:shape id="_x0000_s1187" type="#_x0000_t202" style="position:absolute;left:0;text-align:left;margin-left:58.6pt;margin-top:299.5pt;width:350.35pt;height:.05pt;z-index:251666432;mso-position-horizontal-relative:text;mso-position-vertical-relative:text" stroked="f">
            <v:textbox style="mso-next-textbox:#_x0000_s1187;mso-fit-shape-to-text:t" inset="0,0,0,0">
              <w:txbxContent>
                <w:p w:rsidR="00920831" w:rsidRPr="000C7331" w:rsidRDefault="00920831" w:rsidP="002D31D9">
                  <w:pPr>
                    <w:pStyle w:val="Caption"/>
                    <w:rPr>
                      <w:noProof/>
                      <w:szCs w:val="26"/>
                    </w:rPr>
                  </w:pPr>
                  <w:bookmarkStart w:id="52" w:name="_Toc12793206"/>
                  <w:r>
                    <w:t xml:space="preserve">Hình </w:t>
                  </w:r>
                  <w:fldSimple w:instr=" SEQ Hình \* ARABIC ">
                    <w:r>
                      <w:rPr>
                        <w:noProof/>
                      </w:rPr>
                      <w:t>6</w:t>
                    </w:r>
                  </w:fldSimple>
                  <w:r>
                    <w:t>. Cách tạo file Script mới.</w:t>
                  </w:r>
                  <w:bookmarkEnd w:id="52"/>
                </w:p>
              </w:txbxContent>
            </v:textbox>
            <w10:wrap type="topAndBottom"/>
          </v:shape>
        </w:pict>
      </w:r>
      <w:r w:rsidR="002D31D9" w:rsidRPr="005B3D73">
        <w:rPr>
          <w:noProof/>
          <w:lang w:eastAsia="ja-JP"/>
        </w:rPr>
        <w:drawing>
          <wp:anchor distT="0" distB="0" distL="114300" distR="114300" simplePos="0" relativeHeight="251629056" behindDoc="0" locked="0" layoutInCell="1" allowOverlap="1" wp14:anchorId="7C951020" wp14:editId="7D989A07">
            <wp:simplePos x="0" y="0"/>
            <wp:positionH relativeFrom="column">
              <wp:posOffset>744441</wp:posOffset>
            </wp:positionH>
            <wp:positionV relativeFrom="paragraph">
              <wp:posOffset>944245</wp:posOffset>
            </wp:positionV>
            <wp:extent cx="4449445" cy="280225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449445" cy="2802255"/>
                    </a:xfrm>
                    <a:prstGeom prst="rect">
                      <a:avLst/>
                    </a:prstGeom>
                  </pic:spPr>
                </pic:pic>
              </a:graphicData>
            </a:graphic>
            <wp14:sizeRelH relativeFrom="page">
              <wp14:pctWidth>0</wp14:pctWidth>
            </wp14:sizeRelH>
            <wp14:sizeRelV relativeFrom="page">
              <wp14:pctHeight>0</wp14:pctHeight>
            </wp14:sizeRelV>
          </wp:anchor>
        </w:drawing>
      </w:r>
      <w:r w:rsidR="00F80119" w:rsidRPr="005B3D73">
        <w:rPr>
          <w:rFonts w:eastAsia="Arial"/>
        </w:rPr>
        <w:t>Mono developer là một IDE khá tốt để lập trình khi cung cấp nhiều chức năng tương tự như Visual studio. Mã nguồn viết trên Mono Developer sẽ được cập nhật và lưu trữ trong dự án Unity.</w:t>
      </w:r>
    </w:p>
    <w:p w:rsidR="00F80119" w:rsidRPr="005B3D73" w:rsidRDefault="008527A5" w:rsidP="005B3D73">
      <w:pPr>
        <w:ind w:left="720" w:firstLine="0"/>
        <w:rPr>
          <w:rFonts w:eastAsia="Arial"/>
        </w:rPr>
      </w:pPr>
      <w:r>
        <w:rPr>
          <w:noProof/>
        </w:rPr>
        <w:lastRenderedPageBreak/>
        <w:pict>
          <v:shape id="_x0000_s1188" type="#_x0000_t202" style="position:absolute;left:0;text-align:left;margin-left:130.8pt;margin-top:207.6pt;width:207.75pt;height:.05pt;z-index:251667456;mso-position-horizontal-relative:text;mso-position-vertical-relative:text" stroked="f">
            <v:textbox style="mso-next-textbox:#_x0000_s1188;mso-fit-shape-to-text:t" inset="0,0,0,0">
              <w:txbxContent>
                <w:p w:rsidR="00920831" w:rsidRPr="00C94BFB" w:rsidRDefault="00920831" w:rsidP="002D31D9">
                  <w:pPr>
                    <w:pStyle w:val="Caption"/>
                    <w:rPr>
                      <w:noProof/>
                      <w:szCs w:val="26"/>
                    </w:rPr>
                  </w:pPr>
                  <w:bookmarkStart w:id="53" w:name="_Toc12793207"/>
                  <w:r>
                    <w:t xml:space="preserve">Hình </w:t>
                  </w:r>
                  <w:fldSimple w:instr=" SEQ Hình \* ARABIC ">
                    <w:r>
                      <w:rPr>
                        <w:noProof/>
                      </w:rPr>
                      <w:t>7</w:t>
                    </w:r>
                  </w:fldSimple>
                  <w:r>
                    <w:t>.</w:t>
                  </w:r>
                  <w:r w:rsidRPr="00A5147A">
                    <w:t xml:space="preserve"> </w:t>
                  </w:r>
                  <w:r>
                    <w:t>Một file Script được gắn vào đối tượng.</w:t>
                  </w:r>
                  <w:bookmarkEnd w:id="53"/>
                </w:p>
              </w:txbxContent>
            </v:textbox>
            <w10:wrap type="topAndBottom"/>
          </v:shape>
        </w:pict>
      </w:r>
      <w:r w:rsidR="002D31D9" w:rsidRPr="005B3D73">
        <w:rPr>
          <w:noProof/>
          <w:lang w:eastAsia="ja-JP"/>
        </w:rPr>
        <w:drawing>
          <wp:anchor distT="0" distB="0" distL="114300" distR="114300" simplePos="0" relativeHeight="251609600" behindDoc="0" locked="0" layoutInCell="1" allowOverlap="1" wp14:anchorId="6259E8DD" wp14:editId="2E475CE6">
            <wp:simplePos x="0" y="0"/>
            <wp:positionH relativeFrom="column">
              <wp:posOffset>1661160</wp:posOffset>
            </wp:positionH>
            <wp:positionV relativeFrom="paragraph">
              <wp:posOffset>379095</wp:posOffset>
            </wp:positionV>
            <wp:extent cx="2638425" cy="220027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638425" cy="2200275"/>
                    </a:xfrm>
                    <a:prstGeom prst="rect">
                      <a:avLst/>
                    </a:prstGeom>
                  </pic:spPr>
                </pic:pic>
              </a:graphicData>
            </a:graphic>
            <wp14:sizeRelH relativeFrom="page">
              <wp14:pctWidth>0</wp14:pctWidth>
            </wp14:sizeRelH>
            <wp14:sizeRelV relativeFrom="page">
              <wp14:pctHeight>0</wp14:pctHeight>
            </wp14:sizeRelV>
          </wp:anchor>
        </w:drawing>
      </w:r>
      <w:r w:rsidR="00F80119" w:rsidRPr="005B3D73">
        <w:rPr>
          <w:rFonts w:eastAsia="Arial"/>
        </w:rPr>
        <w:t>Một đoạn script muốn thực thi được thì nó phải được gắn vào một đối tượ</w:t>
      </w:r>
      <w:r w:rsidR="00A0462B" w:rsidRPr="005B3D73">
        <w:rPr>
          <w:rFonts w:eastAsia="Arial"/>
        </w:rPr>
        <w:t>ng.</w:t>
      </w:r>
    </w:p>
    <w:p w:rsidR="00F80119" w:rsidRPr="005B3D73" w:rsidRDefault="00F80119" w:rsidP="005B3D73">
      <w:pPr>
        <w:pStyle w:val="Heading3"/>
        <w:rPr>
          <w:rFonts w:eastAsia="Arial" w:cs="Times New Roman"/>
        </w:rPr>
      </w:pPr>
      <w:bookmarkStart w:id="54" w:name="_Toc12792632"/>
      <w:r w:rsidRPr="005B3D73">
        <w:rPr>
          <w:rFonts w:cs="Times New Roman"/>
        </w:rPr>
        <w:t>Prefabs</w:t>
      </w:r>
      <w:bookmarkEnd w:id="54"/>
    </w:p>
    <w:p w:rsidR="00F80119" w:rsidRPr="005B3D73" w:rsidRDefault="002D31D9" w:rsidP="005B3D73">
      <w:pPr>
        <w:ind w:left="720"/>
        <w:rPr>
          <w:rFonts w:eastAsia="Arial"/>
        </w:rPr>
      </w:pPr>
      <w:r>
        <w:rPr>
          <w:rFonts w:eastAsia="Arial"/>
        </w:rPr>
        <w:t xml:space="preserve">Prefabs </w:t>
      </w:r>
      <w:r w:rsidR="00F80119" w:rsidRPr="005B3D73">
        <w:rPr>
          <w:rFonts w:eastAsia="Arial"/>
        </w:rPr>
        <w:t>cho phép chúng ta lưu trữ các đối tượng với những Components và những thiết đặt hoàn chỉnh. Có thể so sánh với khái niệm cơ bản là MovieClip trong Adobe Flash, Prefabs chỉ đơn giản là một Container (một đối tượng chứa) rỗng mà chúng ta có thể đưa bất kì một đối tượng hay dữ liệu mẫu nào mà chúng ta muốn tái sử dụng về sau.</w:t>
      </w:r>
      <w:r w:rsidR="00B25A9C" w:rsidRPr="00B25A9C">
        <w:rPr>
          <w:noProof/>
          <w:lang w:eastAsia="ja-JP"/>
        </w:rPr>
        <w:t xml:space="preserve"> </w:t>
      </w:r>
    </w:p>
    <w:p w:rsidR="00F80119" w:rsidRPr="005B3D73" w:rsidRDefault="008527A5" w:rsidP="00B25A9C">
      <w:r>
        <w:rPr>
          <w:noProof/>
        </w:rPr>
        <w:pict>
          <v:shape id="_x0000_s1191" type="#_x0000_t202" style="position:absolute;left:0;text-align:left;margin-left:78.75pt;margin-top:194.85pt;width:304.5pt;height:.05pt;z-index:251668480;mso-position-horizontal-relative:text;mso-position-vertical-relative:text" stroked="f">
            <v:textbox style="mso-next-textbox:#_x0000_s1191;mso-fit-shape-to-text:t" inset="0,0,0,0">
              <w:txbxContent>
                <w:p w:rsidR="00920831" w:rsidRPr="00057C21" w:rsidRDefault="00920831" w:rsidP="00B25A9C">
                  <w:pPr>
                    <w:pStyle w:val="Caption"/>
                    <w:rPr>
                      <w:rFonts w:eastAsia="Arial"/>
                      <w:noProof/>
                      <w:szCs w:val="26"/>
                    </w:rPr>
                  </w:pPr>
                  <w:bookmarkStart w:id="55" w:name="_Toc12793208"/>
                  <w:r>
                    <w:t xml:space="preserve">Hình </w:t>
                  </w:r>
                  <w:fldSimple w:instr=" SEQ Hình \* ARABIC ">
                    <w:r>
                      <w:rPr>
                        <w:noProof/>
                      </w:rPr>
                      <w:t>8</w:t>
                    </w:r>
                  </w:fldSimple>
                  <w:r>
                    <w:t>. Một số Object trong Prefabs.</w:t>
                  </w:r>
                  <w:bookmarkEnd w:id="55"/>
                </w:p>
              </w:txbxContent>
            </v:textbox>
            <w10:wrap type="topAndBottom"/>
          </v:shape>
        </w:pict>
      </w:r>
      <w:r w:rsidR="00B25A9C">
        <w:rPr>
          <w:noProof/>
          <w:lang w:eastAsia="ja-JP"/>
        </w:rPr>
        <w:drawing>
          <wp:anchor distT="0" distB="0" distL="114300" distR="114300" simplePos="0" relativeHeight="251610624" behindDoc="0" locked="0" layoutInCell="1" allowOverlap="1" wp14:anchorId="02C3ABA4" wp14:editId="279C5C04">
            <wp:simplePos x="0" y="0"/>
            <wp:positionH relativeFrom="column">
              <wp:posOffset>1000125</wp:posOffset>
            </wp:positionH>
            <wp:positionV relativeFrom="paragraph">
              <wp:posOffset>389255</wp:posOffset>
            </wp:positionV>
            <wp:extent cx="3867150" cy="202819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867150" cy="2028190"/>
                    </a:xfrm>
                    <a:prstGeom prst="rect">
                      <a:avLst/>
                    </a:prstGeom>
                  </pic:spPr>
                </pic:pic>
              </a:graphicData>
            </a:graphic>
            <wp14:sizeRelH relativeFrom="page">
              <wp14:pctWidth>0</wp14:pctWidth>
            </wp14:sizeRelH>
            <wp14:sizeRelV relativeFrom="page">
              <wp14:pctHeight>0</wp14:pctHeight>
            </wp14:sizeRelV>
          </wp:anchor>
        </w:drawing>
      </w:r>
    </w:p>
    <w:p w:rsidR="00004C64" w:rsidRPr="005B3D73" w:rsidRDefault="00004C64" w:rsidP="005B3D73">
      <w:pPr>
        <w:pStyle w:val="Heading2"/>
        <w:spacing w:line="202" w:lineRule="exact"/>
        <w:rPr>
          <w:rFonts w:cs="Times New Roman"/>
          <w:szCs w:val="26"/>
        </w:rPr>
      </w:pPr>
      <w:bookmarkStart w:id="56" w:name="_Toc12792633"/>
      <w:r w:rsidRPr="005B3D73">
        <w:rPr>
          <w:rFonts w:eastAsia="Arial" w:cs="Times New Roman"/>
          <w:szCs w:val="26"/>
        </w:rPr>
        <w:lastRenderedPageBreak/>
        <w:t>Giao diện của Unity</w:t>
      </w:r>
      <w:bookmarkEnd w:id="56"/>
    </w:p>
    <w:p w:rsidR="00004C64" w:rsidRPr="005B3D73" w:rsidRDefault="00004C64" w:rsidP="005B3D73">
      <w:pPr>
        <w:pStyle w:val="Heading3"/>
        <w:rPr>
          <w:rFonts w:cs="Times New Roman"/>
        </w:rPr>
      </w:pPr>
      <w:bookmarkStart w:id="57" w:name="_Toc12792634"/>
      <w:r w:rsidRPr="005B3D73">
        <w:rPr>
          <w:rFonts w:cs="Times New Roman"/>
        </w:rPr>
        <w:t>Giao Diện</w:t>
      </w:r>
      <w:bookmarkEnd w:id="57"/>
    </w:p>
    <w:p w:rsidR="00004C64" w:rsidRDefault="008527A5" w:rsidP="005B3D73">
      <w:pPr>
        <w:ind w:left="720"/>
        <w:rPr>
          <w:rFonts w:eastAsia="Arial"/>
        </w:rPr>
      </w:pPr>
      <w:r>
        <w:rPr>
          <w:noProof/>
        </w:rPr>
        <w:pict>
          <v:shape id="_x0000_s1198" type="#_x0000_t202" style="position:absolute;left:0;text-align:left;margin-left:-1.8pt;margin-top:303.6pt;width:439.5pt;height:.05pt;z-index:251669504;mso-position-horizontal-relative:text;mso-position-vertical-relative:text" stroked="f">
            <v:textbox style="mso-next-textbox:#_x0000_s1198;mso-fit-shape-to-text:t" inset="0,0,0,0">
              <w:txbxContent>
                <w:p w:rsidR="00920831" w:rsidRPr="00EB590C" w:rsidRDefault="00920831" w:rsidP="00541FF4">
                  <w:pPr>
                    <w:pStyle w:val="Caption"/>
                    <w:rPr>
                      <w:noProof/>
                      <w:szCs w:val="26"/>
                    </w:rPr>
                  </w:pPr>
                  <w:bookmarkStart w:id="58" w:name="_Toc12793209"/>
                  <w:r>
                    <w:t xml:space="preserve">Hình </w:t>
                  </w:r>
                  <w:fldSimple w:instr=" SEQ Hình \* ARABIC ">
                    <w:r>
                      <w:rPr>
                        <w:noProof/>
                      </w:rPr>
                      <w:t>9</w:t>
                    </w:r>
                  </w:fldSimple>
                  <w:r>
                    <w:t>.</w:t>
                  </w:r>
                  <w:r w:rsidRPr="00541FF4">
                    <w:t xml:space="preserve"> </w:t>
                  </w:r>
                  <w:r>
                    <w:t>Giao diện(Layout) của Unity.</w:t>
                  </w:r>
                  <w:bookmarkEnd w:id="58"/>
                </w:p>
              </w:txbxContent>
            </v:textbox>
            <w10:wrap type="topAndBottom"/>
          </v:shape>
        </w:pict>
      </w:r>
      <w:r w:rsidR="00541FF4">
        <w:rPr>
          <w:noProof/>
          <w:lang w:eastAsia="ja-JP"/>
        </w:rPr>
        <w:drawing>
          <wp:anchor distT="0" distB="0" distL="114300" distR="114300" simplePos="0" relativeHeight="251611648" behindDoc="0" locked="0" layoutInCell="1" allowOverlap="1" wp14:anchorId="3482CA17" wp14:editId="188FAD86">
            <wp:simplePos x="0" y="0"/>
            <wp:positionH relativeFrom="column">
              <wp:posOffset>-22860</wp:posOffset>
            </wp:positionH>
            <wp:positionV relativeFrom="paragraph">
              <wp:posOffset>660400</wp:posOffset>
            </wp:positionV>
            <wp:extent cx="5581650" cy="313817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81650" cy="3138170"/>
                    </a:xfrm>
                    <a:prstGeom prst="rect">
                      <a:avLst/>
                    </a:prstGeom>
                  </pic:spPr>
                </pic:pic>
              </a:graphicData>
            </a:graphic>
            <wp14:sizeRelH relativeFrom="page">
              <wp14:pctWidth>0</wp14:pctWidth>
            </wp14:sizeRelH>
            <wp14:sizeRelV relativeFrom="page">
              <wp14:pctHeight>0</wp14:pctHeight>
            </wp14:sizeRelV>
          </wp:anchor>
        </w:drawing>
      </w:r>
      <w:r w:rsidR="00004C64" w:rsidRPr="005B3D73">
        <w:rPr>
          <w:rFonts w:eastAsia="Arial"/>
        </w:rPr>
        <w:t>Giao diện của Unity có khả năng tùy chỉnh bố trí tương tự như nhiều môi trường làm việc khác. Dưới đây là một kiểu bố trí điển hình trong Unity:</w:t>
      </w:r>
    </w:p>
    <w:p w:rsidR="00004C64" w:rsidRPr="005B3D73" w:rsidRDefault="00004C64" w:rsidP="006245F7">
      <w:pPr>
        <w:ind w:left="720"/>
      </w:pPr>
      <w:bookmarkStart w:id="59" w:name="page28"/>
      <w:bookmarkEnd w:id="59"/>
      <w:r w:rsidRPr="005B3D73">
        <w:rPr>
          <w:rFonts w:ascii="MS Mincho" w:eastAsia="MS PGothic" w:hAnsi="MS Mincho" w:cs="MS Mincho"/>
        </w:rPr>
        <w:t>∗</w:t>
      </w:r>
      <w:r w:rsidRPr="005B3D73">
        <w:rPr>
          <w:rFonts w:eastAsia="Arial"/>
        </w:rPr>
        <w:t xml:space="preserve"> Chú thích:</w:t>
      </w:r>
    </w:p>
    <w:p w:rsidR="00004C64" w:rsidRPr="005B3D73" w:rsidRDefault="00004C64" w:rsidP="005B3D73">
      <w:pPr>
        <w:ind w:left="567"/>
      </w:pPr>
      <w:r w:rsidRPr="005B3D73">
        <w:rPr>
          <w:rFonts w:eastAsia="Arial"/>
        </w:rPr>
        <w:t>Scene (1): Nơi mà trò chơi sẽ được xây dựng.</w:t>
      </w:r>
    </w:p>
    <w:p w:rsidR="00004C64" w:rsidRPr="005B3D73" w:rsidRDefault="00004C64" w:rsidP="005B3D73">
      <w:pPr>
        <w:ind w:left="567"/>
      </w:pPr>
      <w:r w:rsidRPr="005B3D73">
        <w:rPr>
          <w:rFonts w:eastAsia="Arial"/>
        </w:rPr>
        <w:t>Hierarchy (2): Danh sách các Game Object trong scene.</w:t>
      </w:r>
    </w:p>
    <w:p w:rsidR="00004C64" w:rsidRPr="005B3D73" w:rsidRDefault="00004C64" w:rsidP="005B3D73">
      <w:pPr>
        <w:ind w:left="567"/>
      </w:pPr>
      <w:r w:rsidRPr="005B3D73">
        <w:rPr>
          <w:rFonts w:eastAsia="Arial"/>
        </w:rPr>
        <w:t>Inspector (3): Những thiết lập, thành phần, thuộc tính của đối tượng (hoặc Asset) đang được chọn.</w:t>
      </w:r>
    </w:p>
    <w:p w:rsidR="00004C64" w:rsidRPr="005B3D73" w:rsidRDefault="00004C64" w:rsidP="005B3D73">
      <w:pPr>
        <w:ind w:left="567"/>
      </w:pPr>
      <w:r w:rsidRPr="005B3D73">
        <w:rPr>
          <w:rFonts w:eastAsia="Arial"/>
        </w:rPr>
        <w:t>Game (4): Cửa sổ xem trước, nó chỉ hoạt động trong chế độ “Play” (Preview – xem trước).</w:t>
      </w:r>
    </w:p>
    <w:p w:rsidR="00004C64" w:rsidRPr="005B3D73" w:rsidRDefault="00004C64" w:rsidP="005B3D73">
      <w:pPr>
        <w:ind w:left="567"/>
        <w:rPr>
          <w:rFonts w:eastAsia="Arial"/>
        </w:rPr>
      </w:pPr>
      <w:r w:rsidRPr="005B3D73">
        <w:rPr>
          <w:rFonts w:eastAsia="Arial"/>
        </w:rPr>
        <w:t>Project (5): Danh sách các Assets của dự án, được ví như thư viện của dự án.</w:t>
      </w:r>
    </w:p>
    <w:p w:rsidR="00004C64" w:rsidRPr="005B3D73" w:rsidRDefault="00004C64" w:rsidP="005B3D73">
      <w:pPr>
        <w:pStyle w:val="Heading3"/>
        <w:rPr>
          <w:rFonts w:eastAsia="Times New Roman" w:cs="Times New Roman"/>
        </w:rPr>
      </w:pPr>
      <w:bookmarkStart w:id="60" w:name="_Toc12792635"/>
      <w:r w:rsidRPr="005B3D73">
        <w:rPr>
          <w:rFonts w:eastAsia="Arial" w:cs="Times New Roman"/>
        </w:rPr>
        <w:lastRenderedPageBreak/>
        <w:t>Cửa sổ Scene và Hierarchy</w:t>
      </w:r>
      <w:bookmarkEnd w:id="60"/>
    </w:p>
    <w:p w:rsidR="00004C64" w:rsidRPr="005B3D73" w:rsidRDefault="00004C64" w:rsidP="005B3D73">
      <w:pPr>
        <w:ind w:left="720"/>
      </w:pPr>
      <w:r w:rsidRPr="005B3D73">
        <w:rPr>
          <w:rFonts w:eastAsia="Arial"/>
        </w:rPr>
        <w:t>Cửa sổ scene là nơi mà chúng ta sẽ xây dựng các thực thể, đối tượng của dự án vào đó. Cửa sổ cung cấp góc nhìn phối cảnh (Perspective (góc nhìn 3D), chúng ta có thể chuyển qua các góc nhìn khác như từ trên xuống hoặc từ dưới lên (Top Down), từ trái sang phải hoặc phải sang trái (Side On), từ trước ra sau hoặc sau đến trước (Front On). Cửa sổ này sẽ kết hình xuất đầy đủ những hình ảnh trong thế giới của trò chơi mà chúng ta tạo ra dưới dạng một vùng biên tập mà chúng ta có thể biên tập, chỉnh sửa trực tiếp thế giới</w:t>
      </w:r>
      <w:bookmarkStart w:id="61" w:name="page29"/>
      <w:bookmarkEnd w:id="61"/>
      <w:r w:rsidR="00CF34EC" w:rsidRPr="005B3D73">
        <w:rPr>
          <w:rFonts w:eastAsia="Arial"/>
        </w:rPr>
        <w:t xml:space="preserve"> </w:t>
      </w:r>
      <w:r w:rsidRPr="005B3D73">
        <w:rPr>
          <w:rFonts w:eastAsia="Arial"/>
        </w:rPr>
        <w:t>đó.</w:t>
      </w:r>
    </w:p>
    <w:p w:rsidR="00004C64" w:rsidRPr="005B3D73" w:rsidRDefault="008527A5" w:rsidP="005B3D73">
      <w:pPr>
        <w:ind w:left="720"/>
        <w:rPr>
          <w:rFonts w:eastAsia="Arial"/>
        </w:rPr>
      </w:pPr>
      <w:r>
        <w:rPr>
          <w:rFonts w:eastAsia="Arial"/>
          <w:noProof/>
        </w:rPr>
        <w:pict>
          <v:rect id="_x0000_s1073" style="position:absolute;left:0;text-align:left;margin-left:26.1pt;margin-top:98.15pt;width:159pt;height:24pt;z-index:251660288" filled="f" fillcolor="yellow" strokecolor="yellow" strokeweight="3pt">
            <v:shadow on="t" type="perspective" color="#622423 [1605]" opacity=".5" offset="1pt" offset2="-1pt"/>
          </v:rect>
        </w:pict>
      </w:r>
      <w:r>
        <w:rPr>
          <w:noProof/>
        </w:rPr>
        <w:pict>
          <v:shape id="_x0000_s1199" type="#_x0000_t202" style="position:absolute;left:0;text-align:left;margin-left:25.25pt;margin-top:243.45pt;width:405pt;height:.05pt;z-index:251670528;mso-position-horizontal-relative:text;mso-position-vertical-relative:text" stroked="f">
            <v:textbox style="mso-next-textbox:#_x0000_s1199;mso-fit-shape-to-text:t" inset="0,0,0,0">
              <w:txbxContent>
                <w:p w:rsidR="00920831" w:rsidRPr="004A10D9" w:rsidRDefault="00920831" w:rsidP="00D76795">
                  <w:pPr>
                    <w:pStyle w:val="Caption"/>
                    <w:rPr>
                      <w:rFonts w:eastAsia="Arial"/>
                      <w:noProof/>
                      <w:szCs w:val="26"/>
                    </w:rPr>
                  </w:pPr>
                  <w:bookmarkStart w:id="62" w:name="_Toc12793210"/>
                  <w:r>
                    <w:t xml:space="preserve">Hình </w:t>
                  </w:r>
                  <w:fldSimple w:instr=" SEQ Hình \* ARABIC ">
                    <w:r>
                      <w:rPr>
                        <w:noProof/>
                      </w:rPr>
                      <w:t>10</w:t>
                    </w:r>
                  </w:fldSimple>
                  <w:r>
                    <w:t>. Các nút chức năng,trong cửa sổ scene.</w:t>
                  </w:r>
                  <w:bookmarkEnd w:id="62"/>
                </w:p>
              </w:txbxContent>
            </v:textbox>
            <w10:wrap type="topAndBottom"/>
          </v:shape>
        </w:pict>
      </w:r>
      <w:r w:rsidR="00D76795" w:rsidRPr="005B3D73">
        <w:rPr>
          <w:noProof/>
          <w:lang w:eastAsia="ja-JP"/>
        </w:rPr>
        <w:drawing>
          <wp:anchor distT="0" distB="0" distL="114300" distR="114300" simplePos="0" relativeHeight="251608576" behindDoc="0" locked="0" layoutInCell="1" allowOverlap="1" wp14:anchorId="5B00A700" wp14:editId="4313831E">
            <wp:simplePos x="0" y="0"/>
            <wp:positionH relativeFrom="column">
              <wp:posOffset>320675</wp:posOffset>
            </wp:positionH>
            <wp:positionV relativeFrom="paragraph">
              <wp:posOffset>1272540</wp:posOffset>
            </wp:positionV>
            <wp:extent cx="5143500" cy="1762125"/>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143500" cy="1762125"/>
                    </a:xfrm>
                    <a:prstGeom prst="rect">
                      <a:avLst/>
                    </a:prstGeom>
                  </pic:spPr>
                </pic:pic>
              </a:graphicData>
            </a:graphic>
            <wp14:sizeRelH relativeFrom="margin">
              <wp14:pctWidth>0</wp14:pctWidth>
            </wp14:sizeRelH>
            <wp14:sizeRelV relativeFrom="margin">
              <wp14:pctHeight>0</wp14:pctHeight>
            </wp14:sizeRelV>
          </wp:anchor>
        </w:drawing>
      </w:r>
      <w:r w:rsidR="00004C64" w:rsidRPr="005B3D73">
        <w:rPr>
          <w:rFonts w:eastAsia="Arial"/>
        </w:rPr>
        <w:t>Khi kéo thả Assest vào cửa sổ Scene, Assets sẽ trở thành Game Object. Cửa sổ Scene được ràng buộc cùng với cửa sổ Hierarchy, cửa sổ Hierarchy liệt kệ danh sách các Game Object có trong Scene và được sắp xếp theo thứ tự chữ cái từ A­Z.</w:t>
      </w:r>
    </w:p>
    <w:p w:rsidR="00004C64" w:rsidRPr="005B3D73" w:rsidRDefault="00004C64" w:rsidP="005B3D73">
      <w:pPr>
        <w:ind w:left="720"/>
      </w:pPr>
      <w:r w:rsidRPr="005B3D73">
        <w:rPr>
          <w:rFonts w:eastAsia="Arial"/>
        </w:rPr>
        <w:t>Cửa sổ Scene còn đi kèm với 4 bốn nút chức năng hữu ích được hiển thị dưới dạng hình ảnh như trên. Chúng có thể được lự</w:t>
      </w:r>
      <w:r w:rsidR="00F279D1" w:rsidRPr="005B3D73">
        <w:rPr>
          <w:rFonts w:eastAsia="Arial"/>
        </w:rPr>
        <w:t>a</w:t>
      </w:r>
      <w:r w:rsidRPr="005B3D73">
        <w:rPr>
          <w:rFonts w:eastAsia="Arial"/>
        </w:rPr>
        <w:t xml:space="preserve"> chọn thông qua các phím tắt Q, W, E và R. Những nút này có các chức năng như sau:</w:t>
      </w:r>
    </w:p>
    <w:p w:rsidR="00004C64" w:rsidRPr="005B3D73" w:rsidRDefault="00004C64" w:rsidP="005B3D73">
      <w:pPr>
        <w:ind w:left="720"/>
      </w:pPr>
      <w:r w:rsidRPr="005B3D73">
        <w:rPr>
          <w:rFonts w:eastAsia="Arial"/>
        </w:rPr>
        <w:t>Công cụ bàn tay (Q): Công cụ này cho phép chúng ta di chuyển đến một khu vực nào đó trong Scene bằng thao tác kéo thả thuộc trái.</w:t>
      </w:r>
    </w:p>
    <w:p w:rsidR="00004C64" w:rsidRPr="005B3D73" w:rsidRDefault="00004C64" w:rsidP="005B3D73">
      <w:pPr>
        <w:ind w:left="720"/>
      </w:pPr>
      <w:r w:rsidRPr="005B3D73">
        <w:rPr>
          <w:rFonts w:eastAsia="Arial"/>
        </w:rPr>
        <w:lastRenderedPageBreak/>
        <w:t>Công cụ di chuyển (W): Công cụ</w:t>
      </w:r>
      <w:r w:rsidR="00544007" w:rsidRPr="005B3D73">
        <w:rPr>
          <w:rFonts w:eastAsia="Arial"/>
        </w:rPr>
        <w:t xml:space="preserve"> nà</w:t>
      </w:r>
      <w:r w:rsidRPr="005B3D73">
        <w:rPr>
          <w:rFonts w:eastAsia="Arial"/>
        </w:rPr>
        <w:t>y cho phép chú</w:t>
      </w:r>
      <w:r w:rsidR="00F279D1" w:rsidRPr="005B3D73">
        <w:rPr>
          <w:rFonts w:eastAsia="Arial"/>
        </w:rPr>
        <w:t>ng ta ch</w:t>
      </w:r>
      <w:r w:rsidRPr="005B3D73">
        <w:rPr>
          <w:rFonts w:eastAsia="Arial"/>
        </w:rPr>
        <w:t>ọ</w:t>
      </w:r>
      <w:r w:rsidR="00F279D1" w:rsidRPr="005B3D73">
        <w:rPr>
          <w:rFonts w:eastAsia="Arial"/>
        </w:rPr>
        <w:t>n m</w:t>
      </w:r>
      <w:r w:rsidRPr="005B3D73">
        <w:rPr>
          <w:rFonts w:eastAsia="Arial"/>
        </w:rPr>
        <w:t>ột đối tượng trong cảnh và thực hiệ</w:t>
      </w:r>
      <w:r w:rsidR="00544007" w:rsidRPr="005B3D73">
        <w:rPr>
          <w:rFonts w:eastAsia="Arial"/>
        </w:rPr>
        <w:t>n thao t</w:t>
      </w:r>
      <w:r w:rsidRPr="005B3D73">
        <w:rPr>
          <w:rFonts w:eastAsia="Arial"/>
        </w:rPr>
        <w:t>ác di chuyển, thay đổi vị trí của đối tượng đó. Khi chọn, tại vị trí của đối tượng sẽ hiển thị</w:t>
      </w:r>
      <w:r w:rsidR="00F279D1" w:rsidRPr="005B3D73">
        <w:rPr>
          <w:rFonts w:eastAsia="Arial"/>
        </w:rPr>
        <w:t xml:space="preserve"> c</w:t>
      </w:r>
      <w:r w:rsidRPr="005B3D73">
        <w:rPr>
          <w:rFonts w:eastAsia="Arial"/>
        </w:rPr>
        <w:t>ác trục và mặt phẳng gắn liền với đố</w:t>
      </w:r>
      <w:r w:rsidR="00F279D1" w:rsidRPr="005B3D73">
        <w:rPr>
          <w:rFonts w:eastAsia="Arial"/>
        </w:rPr>
        <w:t>i</w:t>
      </w:r>
      <w:r w:rsidRPr="005B3D73">
        <w:rPr>
          <w:rFonts w:eastAsia="Arial"/>
        </w:rPr>
        <w:t xml:space="preserve"> tượng cho phép chúng ta di chuyển đối tượng trượt theo các trục, mặ</w:t>
      </w:r>
      <w:r w:rsidR="00F279D1" w:rsidRPr="005B3D73">
        <w:rPr>
          <w:rFonts w:eastAsia="Arial"/>
        </w:rPr>
        <w:t>t</w:t>
      </w:r>
      <w:r w:rsidRPr="005B3D73">
        <w:rPr>
          <w:rFonts w:eastAsia="Arial"/>
        </w:rPr>
        <w:t xml:space="preserve"> phẳng hoặc di chuyển một cách tùy ý.</w:t>
      </w:r>
    </w:p>
    <w:p w:rsidR="00004C64" w:rsidRPr="005B3D73" w:rsidRDefault="00004C64" w:rsidP="005B3D73">
      <w:pPr>
        <w:ind w:left="720"/>
      </w:pPr>
      <w:r w:rsidRPr="005B3D73">
        <w:rPr>
          <w:rFonts w:eastAsia="Arial"/>
        </w:rPr>
        <w:t>Công cụ xoay (E): Công cụ này có đặc điể</w:t>
      </w:r>
      <w:r w:rsidR="00F279D1" w:rsidRPr="005B3D73">
        <w:rPr>
          <w:rFonts w:eastAsia="Arial"/>
        </w:rPr>
        <w:t>m</w:t>
      </w:r>
      <w:r w:rsidRPr="005B3D73">
        <w:rPr>
          <w:rFonts w:eastAsia="Arial"/>
        </w:rPr>
        <w:t xml:space="preserve"> và cách sử dụng giống với công cụ di chuyển, tuy nhiên thay vì để di chuyển vị trí của đối tư</w:t>
      </w:r>
      <w:r w:rsidR="00F279D1" w:rsidRPr="005B3D73">
        <w:rPr>
          <w:rFonts w:eastAsia="Arial"/>
        </w:rPr>
        <w:t>ợ</w:t>
      </w:r>
      <w:r w:rsidRPr="005B3D73">
        <w:rPr>
          <w:rFonts w:eastAsia="Arial"/>
        </w:rPr>
        <w:t>ng thì công cụ này giúp chúng ta xoay đối tượng xoay quanh trục hay tâm của đối tượng.</w:t>
      </w:r>
    </w:p>
    <w:p w:rsidR="002002D9" w:rsidRPr="005B3D73" w:rsidRDefault="008527A5" w:rsidP="005B3D73">
      <w:pPr>
        <w:ind w:left="720"/>
        <w:rPr>
          <w:rFonts w:eastAsia="Arial"/>
        </w:rPr>
      </w:pPr>
      <w:r>
        <w:rPr>
          <w:noProof/>
        </w:rPr>
        <w:pict>
          <v:shape id="_x0000_s1200" type="#_x0000_t202" style="position:absolute;left:0;text-align:left;margin-left:123.5pt;margin-top:333.4pt;width:214.45pt;height:.05pt;z-index:251671552;mso-position-horizontal-relative:text;mso-position-vertical-relative:text" stroked="f">
            <v:textbox style="mso-next-textbox:#_x0000_s1200;mso-fit-shape-to-text:t" inset="0,0,0,0">
              <w:txbxContent>
                <w:p w:rsidR="00920831" w:rsidRPr="00AE15E5" w:rsidRDefault="00920831" w:rsidP="00357026">
                  <w:pPr>
                    <w:pStyle w:val="Caption"/>
                    <w:rPr>
                      <w:rFonts w:eastAsia="Arial"/>
                      <w:noProof/>
                      <w:szCs w:val="26"/>
                    </w:rPr>
                  </w:pPr>
                  <w:bookmarkStart w:id="63" w:name="_Toc12793211"/>
                  <w:r>
                    <w:t xml:space="preserve">Hình </w:t>
                  </w:r>
                  <w:fldSimple w:instr=" SEQ Hình \* ARABIC ">
                    <w:r>
                      <w:rPr>
                        <w:noProof/>
                      </w:rPr>
                      <w:t>11</w:t>
                    </w:r>
                  </w:fldSimple>
                  <w:r>
                    <w:t xml:space="preserve">. Cửa sổ </w:t>
                  </w:r>
                  <w:r w:rsidRPr="00004C64">
                    <w:rPr>
                      <w:rFonts w:eastAsia="Arial"/>
                      <w:szCs w:val="26"/>
                    </w:rPr>
                    <w:t>Hierarchy</w:t>
                  </w:r>
                  <w:r>
                    <w:rPr>
                      <w:rFonts w:eastAsia="Arial"/>
                      <w:szCs w:val="26"/>
                    </w:rPr>
                    <w:t>.</w:t>
                  </w:r>
                  <w:bookmarkEnd w:id="63"/>
                </w:p>
              </w:txbxContent>
            </v:textbox>
            <w10:wrap type="topAndBottom"/>
          </v:shape>
        </w:pict>
      </w:r>
      <w:r w:rsidR="00357026">
        <w:rPr>
          <w:noProof/>
          <w:lang w:eastAsia="ja-JP"/>
        </w:rPr>
        <w:drawing>
          <wp:anchor distT="0" distB="0" distL="114300" distR="114300" simplePos="0" relativeHeight="251612672" behindDoc="0" locked="0" layoutInCell="1" allowOverlap="1" wp14:anchorId="5E99E0C0" wp14:editId="50501132">
            <wp:simplePos x="0" y="0"/>
            <wp:positionH relativeFrom="column">
              <wp:posOffset>1568450</wp:posOffset>
            </wp:positionH>
            <wp:positionV relativeFrom="paragraph">
              <wp:posOffset>939165</wp:posOffset>
            </wp:positionV>
            <wp:extent cx="2723515" cy="323786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723515" cy="3237865"/>
                    </a:xfrm>
                    <a:prstGeom prst="rect">
                      <a:avLst/>
                    </a:prstGeom>
                  </pic:spPr>
                </pic:pic>
              </a:graphicData>
            </a:graphic>
            <wp14:sizeRelH relativeFrom="page">
              <wp14:pctWidth>0</wp14:pctWidth>
            </wp14:sizeRelH>
            <wp14:sizeRelV relativeFrom="page">
              <wp14:pctHeight>0</wp14:pctHeight>
            </wp14:sizeRelV>
          </wp:anchor>
        </w:drawing>
      </w:r>
      <w:r w:rsidR="00004C64" w:rsidRPr="005B3D73">
        <w:rPr>
          <w:rFonts w:eastAsia="Arial"/>
        </w:rPr>
        <w:t>Công cụ điều chỉnh tỉ</w:t>
      </w:r>
      <w:r w:rsidR="00F279D1" w:rsidRPr="005B3D73">
        <w:rPr>
          <w:rFonts w:eastAsia="Arial"/>
        </w:rPr>
        <w:t xml:space="preserve"> l</w:t>
      </w:r>
      <w:r w:rsidR="00004C64" w:rsidRPr="005B3D73">
        <w:rPr>
          <w:rFonts w:eastAsia="Arial"/>
        </w:rPr>
        <w:t>ệ (R): Cũng tương tự như</w:t>
      </w:r>
      <w:r w:rsidR="00F279D1" w:rsidRPr="005B3D73">
        <w:rPr>
          <w:rFonts w:eastAsia="Arial"/>
        </w:rPr>
        <w:t xml:space="preserve"> c</w:t>
      </w:r>
      <w:r w:rsidR="00004C64" w:rsidRPr="005B3D73">
        <w:rPr>
          <w:rFonts w:eastAsia="Arial"/>
        </w:rPr>
        <w:t>ông cụ di chuyển và xoay, công cụ này cho phép chúng ta tùy chỉnh kích thước, tỉ lệ</w:t>
      </w:r>
      <w:r w:rsidR="00F279D1" w:rsidRPr="005B3D73">
        <w:rPr>
          <w:rFonts w:eastAsia="Arial"/>
        </w:rPr>
        <w:t xml:space="preserve"> c</w:t>
      </w:r>
      <w:r w:rsidR="00004C64" w:rsidRPr="005B3D73">
        <w:rPr>
          <w:rFonts w:eastAsia="Arial"/>
        </w:rPr>
        <w:t>ủa đối tượng một cách tùy ý</w:t>
      </w:r>
    </w:p>
    <w:p w:rsidR="00004C64" w:rsidRPr="005B3D73" w:rsidRDefault="00004C64" w:rsidP="005B3D73">
      <w:pPr>
        <w:pStyle w:val="Heading3"/>
        <w:rPr>
          <w:rFonts w:eastAsia="Arial" w:cs="Times New Roman"/>
        </w:rPr>
      </w:pPr>
      <w:bookmarkStart w:id="64" w:name="page30"/>
      <w:bookmarkStart w:id="65" w:name="_Toc12792636"/>
      <w:bookmarkEnd w:id="64"/>
      <w:r w:rsidRPr="005B3D73">
        <w:rPr>
          <w:rFonts w:cs="Times New Roman"/>
        </w:rPr>
        <w:lastRenderedPageBreak/>
        <w:t>Cửa sổ Inspector</w:t>
      </w:r>
      <w:bookmarkEnd w:id="65"/>
    </w:p>
    <w:p w:rsidR="00004C64" w:rsidRPr="005B3D73" w:rsidRDefault="00004C64" w:rsidP="005B3D73">
      <w:pPr>
        <w:ind w:left="567"/>
      </w:pPr>
      <w:r w:rsidRPr="005B3D73">
        <w:rPr>
          <w:rFonts w:eastAsia="Arial"/>
        </w:rPr>
        <w:t>Cửa sổ Inspector có thể đượ</w:t>
      </w:r>
      <w:r w:rsidR="00544007" w:rsidRPr="005B3D73">
        <w:rPr>
          <w:rFonts w:eastAsia="Arial"/>
        </w:rPr>
        <w:t>c</w:t>
      </w:r>
      <w:r w:rsidRPr="005B3D73">
        <w:rPr>
          <w:rFonts w:eastAsia="Arial"/>
        </w:rPr>
        <w:t xml:space="preserve"> xem như một công cụ cho phép chúng ta tùy chỉnh các thiết đặt, các thành phần của Game Object hoặc Assets đang được chọn.</w:t>
      </w:r>
    </w:p>
    <w:p w:rsidR="00004C64" w:rsidRPr="005B3D73" w:rsidRDefault="00004C64" w:rsidP="005B3D73">
      <w:pPr>
        <w:ind w:left="567"/>
      </w:pPr>
      <w:r w:rsidRPr="005B3D73">
        <w:rPr>
          <w:rFonts w:eastAsia="Arial"/>
        </w:rPr>
        <w:t>Cửa sổ này sẽ hiển thị đầy đủ các Components của đối tượng mà chúng ta chọn. Nó cho phép chúng ta điều chỉnh các biến của Components dưới các hình thức như: Textbox, Slider, Button, Drop­dowm Menu…</w:t>
      </w:r>
    </w:p>
    <w:p w:rsidR="00004C64" w:rsidRDefault="008527A5" w:rsidP="005B3D73">
      <w:pPr>
        <w:ind w:left="567"/>
        <w:rPr>
          <w:rFonts w:eastAsia="Arial"/>
        </w:rPr>
      </w:pPr>
      <w:r>
        <w:rPr>
          <w:noProof/>
        </w:rPr>
        <w:pict>
          <v:shape id="_x0000_s1201" type="#_x0000_t202" style="position:absolute;left:0;text-align:left;margin-left:139.25pt;margin-top:432.3pt;width:167.25pt;height:40.4pt;z-index:251672576;mso-position-horizontal-relative:text;mso-position-vertical-relative:text" stroked="f">
            <v:textbox style="mso-next-textbox:#_x0000_s1201;mso-fit-shape-to-text:t" inset="0,0,0,0">
              <w:txbxContent>
                <w:p w:rsidR="00920831" w:rsidRPr="00C92810" w:rsidRDefault="00920831" w:rsidP="00357026">
                  <w:pPr>
                    <w:pStyle w:val="Caption"/>
                    <w:rPr>
                      <w:noProof/>
                      <w:szCs w:val="26"/>
                    </w:rPr>
                  </w:pPr>
                  <w:bookmarkStart w:id="66" w:name="_Toc12793212"/>
                  <w:r>
                    <w:t xml:space="preserve">Hình </w:t>
                  </w:r>
                  <w:fldSimple w:instr=" SEQ Hình \* ARABIC ">
                    <w:r>
                      <w:rPr>
                        <w:noProof/>
                      </w:rPr>
                      <w:t>12</w:t>
                    </w:r>
                  </w:fldSimple>
                  <w:r>
                    <w:t xml:space="preserve">. </w:t>
                  </w:r>
                  <w:r w:rsidRPr="00004C64">
                    <w:rPr>
                      <w:rFonts w:eastAsia="Arial"/>
                      <w:szCs w:val="26"/>
                    </w:rPr>
                    <w:t>Cửa sổ Inspector</w:t>
                  </w:r>
                  <w:r>
                    <w:rPr>
                      <w:rFonts w:eastAsia="Arial"/>
                      <w:szCs w:val="26"/>
                    </w:rPr>
                    <w:t>.</w:t>
                  </w:r>
                  <w:bookmarkEnd w:id="66"/>
                </w:p>
              </w:txbxContent>
            </v:textbox>
            <w10:wrap type="topAndBottom"/>
          </v:shape>
        </w:pict>
      </w:r>
      <w:r w:rsidR="00357026">
        <w:rPr>
          <w:noProof/>
          <w:lang w:eastAsia="ja-JP"/>
        </w:rPr>
        <w:drawing>
          <wp:anchor distT="0" distB="0" distL="114300" distR="114300" simplePos="0" relativeHeight="251614720" behindDoc="0" locked="0" layoutInCell="1" allowOverlap="1" wp14:anchorId="2AB09723" wp14:editId="53A2E9BD">
            <wp:simplePos x="0" y="0"/>
            <wp:positionH relativeFrom="column">
              <wp:posOffset>1768475</wp:posOffset>
            </wp:positionH>
            <wp:positionV relativeFrom="paragraph">
              <wp:posOffset>937260</wp:posOffset>
            </wp:positionV>
            <wp:extent cx="2124075" cy="4505325"/>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124075" cy="4505325"/>
                    </a:xfrm>
                    <a:prstGeom prst="rect">
                      <a:avLst/>
                    </a:prstGeom>
                  </pic:spPr>
                </pic:pic>
              </a:graphicData>
            </a:graphic>
            <wp14:sizeRelH relativeFrom="page">
              <wp14:pctWidth>0</wp14:pctWidth>
            </wp14:sizeRelH>
            <wp14:sizeRelV relativeFrom="page">
              <wp14:pctHeight>0</wp14:pctHeight>
            </wp14:sizeRelV>
          </wp:anchor>
        </w:drawing>
      </w:r>
      <w:r w:rsidR="00004C64" w:rsidRPr="005B3D73">
        <w:rPr>
          <w:rFonts w:eastAsia="Arial"/>
        </w:rPr>
        <w:t>Ngoài việc hiển thị các Component của đối tượng được chọn, cửa sổ Inspector còn hiển thị các thiết đặt chung của hệ thống hay của trò chơi khi ta chọn chúng từ menu Edit.</w:t>
      </w:r>
    </w:p>
    <w:p w:rsidR="00004C64" w:rsidRPr="005B3D73" w:rsidRDefault="008527A5" w:rsidP="005B3D73">
      <w:pPr>
        <w:ind w:left="720"/>
      </w:pPr>
      <w:r>
        <w:rPr>
          <w:noProof/>
        </w:rPr>
        <w:lastRenderedPageBreak/>
        <w:pict>
          <v:shape id="_x0000_s1208" type="#_x0000_t202" style="position:absolute;left:0;text-align:left;margin-left:28.25pt;margin-top:519.45pt;width:369.7pt;height:.05pt;z-index:251673600;mso-position-horizontal-relative:text;mso-position-vertical-relative:text" stroked="f">
            <v:textbox style="mso-next-textbox:#_x0000_s1208;mso-fit-shape-to-text:t" inset="0,0,0,0">
              <w:txbxContent>
                <w:p w:rsidR="00920831" w:rsidRPr="00347A44" w:rsidRDefault="00920831" w:rsidP="007C04A3">
                  <w:pPr>
                    <w:pStyle w:val="Caption"/>
                    <w:rPr>
                      <w:noProof/>
                      <w:szCs w:val="26"/>
                    </w:rPr>
                  </w:pPr>
                  <w:bookmarkStart w:id="67" w:name="_Toc12793213"/>
                  <w:r>
                    <w:t xml:space="preserve">Hình </w:t>
                  </w:r>
                  <w:fldSimple w:instr=" SEQ Hình \* ARABIC ">
                    <w:r>
                      <w:rPr>
                        <w:noProof/>
                      </w:rPr>
                      <w:t>13</w:t>
                    </w:r>
                  </w:fldSimple>
                  <w:r>
                    <w:t xml:space="preserve">. </w:t>
                  </w:r>
                  <w:r w:rsidRPr="00004C64">
                    <w:rPr>
                      <w:rFonts w:eastAsia="Arial"/>
                      <w:szCs w:val="26"/>
                    </w:rPr>
                    <w:t xml:space="preserve">Cửa sổ </w:t>
                  </w:r>
                  <w:r>
                    <w:rPr>
                      <w:rFonts w:eastAsia="Arial"/>
                      <w:szCs w:val="26"/>
                    </w:rPr>
                    <w:t>Project.</w:t>
                  </w:r>
                  <w:bookmarkEnd w:id="67"/>
                </w:p>
              </w:txbxContent>
            </v:textbox>
            <w10:wrap type="topAndBottom"/>
          </v:shape>
        </w:pict>
      </w:r>
      <w:r w:rsidR="00004C64" w:rsidRPr="005B3D73">
        <w:rPr>
          <w:rFonts w:eastAsia="Arial"/>
        </w:rPr>
        <w:t>Trong hình trên, chúng ta thấy cửa sổ Inspector đang hiển thị một vài thuộc tính, Components của một đối tượng đang được chọn. Trong đó, bao gồm 2 Components là Transform và Animation. Cửa sổ Inspector sẽ cho phép chúng ta thay đổi các thiết đặt trên. Các Components này còn có thể được tạm thời vô hiệu hóa vào bất kỳ lúc nào chúng ta muốn bằng cách bỏ chọn Checkbox ở góc trên bên trái của mỗi Component, việc này sẽ rất hữu ích cho chúng ta khi muốn kiểm tra hay thử nghiệm các Components này. Ngoài ra, cửa Inspector còn cho phép chúng ta vô hiệu hóa toàn bộ một đối tượng đang được chọn bằng cách bỏ chọn Checkbox ở trên cùng góc trái của cửa sổ Inspector.</w:t>
      </w:r>
    </w:p>
    <w:p w:rsidR="00357026" w:rsidRPr="007C04A3" w:rsidRDefault="007E2329" w:rsidP="007C04A3">
      <w:pPr>
        <w:pStyle w:val="Heading3"/>
        <w:rPr>
          <w:rFonts w:cs="Times New Roman"/>
        </w:rPr>
      </w:pPr>
      <w:bookmarkStart w:id="68" w:name="_Toc12792637"/>
      <w:r>
        <w:rPr>
          <w:noProof/>
        </w:rPr>
        <w:drawing>
          <wp:anchor distT="0" distB="0" distL="114300" distR="114300" simplePos="0" relativeHeight="251615744" behindDoc="0" locked="0" layoutInCell="1" allowOverlap="1" wp14:anchorId="2BEDD133" wp14:editId="5D7F6DB0">
            <wp:simplePos x="0" y="0"/>
            <wp:positionH relativeFrom="column">
              <wp:posOffset>396875</wp:posOffset>
            </wp:positionH>
            <wp:positionV relativeFrom="paragraph">
              <wp:posOffset>434975</wp:posOffset>
            </wp:positionV>
            <wp:extent cx="4695190" cy="320929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695190" cy="3209290"/>
                    </a:xfrm>
                    <a:prstGeom prst="rect">
                      <a:avLst/>
                    </a:prstGeom>
                  </pic:spPr>
                </pic:pic>
              </a:graphicData>
            </a:graphic>
            <wp14:sizeRelH relativeFrom="page">
              <wp14:pctWidth>0</wp14:pctWidth>
            </wp14:sizeRelH>
            <wp14:sizeRelV relativeFrom="page">
              <wp14:pctHeight>0</wp14:pctHeight>
            </wp14:sizeRelV>
          </wp:anchor>
        </w:drawing>
      </w:r>
      <w:r w:rsidR="00004C64" w:rsidRPr="005B3D73">
        <w:rPr>
          <w:rFonts w:cs="Times New Roman"/>
        </w:rPr>
        <w:t>Cửa sổ Project</w:t>
      </w:r>
      <w:bookmarkStart w:id="69" w:name="page32"/>
      <w:bookmarkEnd w:id="68"/>
      <w:bookmarkEnd w:id="69"/>
    </w:p>
    <w:p w:rsidR="00004C64" w:rsidRPr="005B3D73" w:rsidRDefault="00004C64" w:rsidP="00357026">
      <w:pPr>
        <w:rPr>
          <w:rFonts w:eastAsia="Arial"/>
        </w:rPr>
      </w:pPr>
      <w:r w:rsidRPr="005B3D73">
        <w:rPr>
          <w:rFonts w:eastAsia="Arial"/>
        </w:rPr>
        <w:t xml:space="preserve">Cửa sổ Project là cửa sổ cho phép chúng ta nhìn thấy trực tiếp nội dung của thư mục Assets của dự án. Mỗi dự án Unity đều được chứa trong một thư mục cha. Trong đó có 3 thư mục con là Assets, Library và Temp (chỉ có khi Unity đang chạy). Đặt tất cả các Assets vào thư mục Assets có nghĩa là ngay lập tức chúng ta sẽ </w:t>
      </w:r>
      <w:r w:rsidRPr="005B3D73">
        <w:rPr>
          <w:rFonts w:eastAsia="Arial"/>
        </w:rPr>
        <w:lastRenderedPageBreak/>
        <w:t>thấy chúng xuất hiện trong cửa sổ Project. Ngoài ra, khi thay đổi vị trí của Assets trong thư mục Assets hay lưu tập tin lại từ một chương trình ứng dụng thứ 3 nào khác (ví dụ như Photoshop), sẽ làm cho Unity nhập lại (Re­Import) Assets, phản ánh sự thay đổi này ngay lâp tức trong cửa sổ Project và Scene có sử dụng Assets vừa được thay đổi.</w:t>
      </w:r>
    </w:p>
    <w:p w:rsidR="00004C64" w:rsidRPr="005B3D73" w:rsidRDefault="00004C64" w:rsidP="005B3D73">
      <w:pPr>
        <w:ind w:left="567"/>
      </w:pPr>
      <w:r w:rsidRPr="005B3D73">
        <w:rPr>
          <w:rFonts w:eastAsia="Arial"/>
        </w:rPr>
        <w:t>Cửa sổ Project được tích hợp nút Create, nút này cho phép chúng ta tạo mới bất kì một Assets mới nào, ví dụ như Script, Prefabs, Materials, …</w:t>
      </w:r>
    </w:p>
    <w:p w:rsidR="00004C64" w:rsidRPr="005B3D73" w:rsidRDefault="00004C64" w:rsidP="005B3D73">
      <w:pPr>
        <w:pStyle w:val="Heading3"/>
        <w:rPr>
          <w:rFonts w:eastAsia="Times New Roman" w:cs="Times New Roman"/>
        </w:rPr>
      </w:pPr>
      <w:bookmarkStart w:id="70" w:name="_Toc12792638"/>
      <w:r w:rsidRPr="005B3D73">
        <w:rPr>
          <w:rFonts w:eastAsia="Arial" w:cs="Times New Roman"/>
        </w:rPr>
        <w:t>Cửa sổ Game</w:t>
      </w:r>
      <w:bookmarkEnd w:id="70"/>
    </w:p>
    <w:p w:rsidR="00004C64" w:rsidRPr="005B3D73" w:rsidRDefault="00004C64" w:rsidP="005B3D73">
      <w:pPr>
        <w:ind w:left="567"/>
      </w:pPr>
      <w:r w:rsidRPr="005B3D73">
        <w:rPr>
          <w:rFonts w:eastAsia="Arial"/>
        </w:rPr>
        <w:t>Cửa sổ Game sẽ được gọi khi chúng ta nhấn vào nút Play (là một hành động thực hiện test trò chơi). Cửa sổ này cho phép chúng ta tùy chọn về thiết đặt tỉ lệ màn hình, nó phản ánh phạm vi trong Scene mà người chơi có thể thấy được với mỗi tỉ lệ màn hình tương ứng, ví dụ như với mỗi tỉ lệ màn</w:t>
      </w:r>
      <w:bookmarkStart w:id="71" w:name="page33"/>
      <w:bookmarkEnd w:id="71"/>
      <w:r w:rsidR="00BD4D47" w:rsidRPr="005B3D73">
        <w:rPr>
          <w:rFonts w:eastAsia="Arial"/>
        </w:rPr>
        <w:t xml:space="preserve"> </w:t>
      </w:r>
      <w:r w:rsidRPr="005B3D73">
        <w:rPr>
          <w:rFonts w:eastAsia="Arial"/>
        </w:rPr>
        <w:t>hình 4:3, 16:9 thì người chơi sẽ có một phạm vi nhìn thấy khác nhau.</w:t>
      </w:r>
    </w:p>
    <w:p w:rsidR="00004C64" w:rsidRPr="005B3D73" w:rsidRDefault="008527A5" w:rsidP="005B3D73">
      <w:pPr>
        <w:ind w:left="567"/>
        <w:rPr>
          <w:rFonts w:eastAsia="Arial"/>
        </w:rPr>
      </w:pPr>
      <w:r>
        <w:rPr>
          <w:noProof/>
        </w:rPr>
        <w:pict>
          <v:shape id="_x0000_s1213" type="#_x0000_t202" style="position:absolute;left:0;text-align:left;margin-left:134.75pt;margin-top:261.1pt;width:210.75pt;height:.05pt;z-index:251674624;mso-position-horizontal-relative:text;mso-position-vertical-relative:text" stroked="f">
            <v:textbox style="mso-next-textbox:#_x0000_s1213;mso-fit-shape-to-text:t" inset="0,0,0,0">
              <w:txbxContent>
                <w:p w:rsidR="00920831" w:rsidRPr="004E0CB5" w:rsidRDefault="00920831" w:rsidP="007E2329">
                  <w:pPr>
                    <w:pStyle w:val="Caption"/>
                    <w:rPr>
                      <w:noProof/>
                      <w:szCs w:val="26"/>
                    </w:rPr>
                  </w:pPr>
                  <w:bookmarkStart w:id="72" w:name="_Toc12793214"/>
                  <w:r>
                    <w:t xml:space="preserve">Hình </w:t>
                  </w:r>
                  <w:fldSimple w:instr=" SEQ Hình \* ARABIC ">
                    <w:r>
                      <w:rPr>
                        <w:noProof/>
                      </w:rPr>
                      <w:t>14</w:t>
                    </w:r>
                  </w:fldSimple>
                  <w:r>
                    <w:t>. C</w:t>
                  </w:r>
                  <w:r w:rsidRPr="00004C64">
                    <w:rPr>
                      <w:rFonts w:eastAsia="Arial"/>
                      <w:szCs w:val="26"/>
                    </w:rPr>
                    <w:t>ác loại hình ảnh trong cửa sổ game</w:t>
                  </w:r>
                  <w:r>
                    <w:rPr>
                      <w:rFonts w:eastAsia="Arial"/>
                      <w:szCs w:val="26"/>
                    </w:rPr>
                    <w:t>.</w:t>
                  </w:r>
                  <w:bookmarkEnd w:id="72"/>
                </w:p>
              </w:txbxContent>
            </v:textbox>
            <w10:wrap type="topAndBottom"/>
          </v:shape>
        </w:pict>
      </w:r>
      <w:r w:rsidR="00F54B1D" w:rsidRPr="005B3D73">
        <w:rPr>
          <w:noProof/>
          <w:lang w:eastAsia="ja-JP"/>
        </w:rPr>
        <w:drawing>
          <wp:anchor distT="0" distB="0" distL="114300" distR="114300" simplePos="0" relativeHeight="251613696" behindDoc="0" locked="0" layoutInCell="1" allowOverlap="1" wp14:anchorId="7C9FE2CF" wp14:editId="1CCD124B">
            <wp:simplePos x="0" y="0"/>
            <wp:positionH relativeFrom="column">
              <wp:posOffset>1711325</wp:posOffset>
            </wp:positionH>
            <wp:positionV relativeFrom="paragraph">
              <wp:posOffset>1220470</wp:posOffset>
            </wp:positionV>
            <wp:extent cx="2676525" cy="203835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6">
                      <a:extLst>
                        <a:ext uri="{28A0092B-C50C-407E-A947-70E740481C1C}">
                          <a14:useLocalDpi xmlns:a14="http://schemas.microsoft.com/office/drawing/2010/main" val="0"/>
                        </a:ext>
                      </a:extLst>
                    </a:blip>
                    <a:srcRect t="8362" b="17074"/>
                    <a:stretch/>
                  </pic:blipFill>
                  <pic:spPr bwMode="auto">
                    <a:xfrm>
                      <a:off x="0" y="0"/>
                      <a:ext cx="2676525" cy="20383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04C64" w:rsidRPr="005B3D73">
        <w:rPr>
          <w:rFonts w:eastAsia="Arial"/>
        </w:rPr>
        <w:t>Sau khi nhấn vào nút Play, chúng ta sẽ ở chế độ Testing, lúc này mọi thay đổi về các thuộ</w:t>
      </w:r>
      <w:r w:rsidR="00A14399">
        <w:rPr>
          <w:rFonts w:eastAsia="Arial"/>
        </w:rPr>
        <w:t>c tính, Components,</w:t>
      </w:r>
      <w:r w:rsidR="00004C64" w:rsidRPr="005B3D73">
        <w:rPr>
          <w:rFonts w:eastAsia="Arial"/>
        </w:rPr>
        <w:t>… của đối tượng sẽ chỉ là tạm thời. Tức là chúng sẽ trở về như ban đầu (trước khi nhấn nút Play) sau khi kết thúc chế độ Testing.</w:t>
      </w:r>
    </w:p>
    <w:p w:rsidR="00824C09" w:rsidRPr="005B3D73" w:rsidRDefault="002E7177" w:rsidP="007B7152">
      <w:pPr>
        <w:pStyle w:val="Heading1"/>
      </w:pPr>
      <w:bookmarkStart w:id="73" w:name="_Toc12792639"/>
      <w:r w:rsidRPr="005B3D73">
        <w:rPr>
          <w:rFonts w:eastAsia="Arial"/>
        </w:rPr>
        <w:lastRenderedPageBreak/>
        <w:t xml:space="preserve">MỘT SỐ VẤN </w:t>
      </w:r>
      <w:r w:rsidR="00F82B6D" w:rsidRPr="005B3D73">
        <w:rPr>
          <w:rFonts w:eastAsia="Arial"/>
        </w:rPr>
        <w:t>ĐỀ</w:t>
      </w:r>
      <w:r w:rsidR="00837CA8">
        <w:rPr>
          <w:rFonts w:eastAsia="Arial"/>
        </w:rPr>
        <w:t xml:space="preserve"> </w:t>
      </w:r>
      <w:r w:rsidRPr="005B3D73">
        <w:rPr>
          <w:rFonts w:eastAsia="Arial"/>
        </w:rPr>
        <w:t>VÀ GIẢI PHÁP</w:t>
      </w:r>
      <w:bookmarkEnd w:id="73"/>
    </w:p>
    <w:p w:rsidR="00A7100E" w:rsidRPr="005B3D73" w:rsidRDefault="00A7100E" w:rsidP="00132C81">
      <w:pPr>
        <w:pStyle w:val="Heading2"/>
        <w:rPr>
          <w:rFonts w:cs="Times New Roman"/>
          <w:szCs w:val="26"/>
        </w:rPr>
      </w:pPr>
      <w:bookmarkStart w:id="74" w:name="_Toc12792640"/>
      <w:r w:rsidRPr="005B3D73">
        <w:rPr>
          <w:rFonts w:eastAsia="Arial" w:cs="Times New Roman"/>
          <w:szCs w:val="26"/>
        </w:rPr>
        <w:t>Chuyển động mô hình nhân vật 3D</w:t>
      </w:r>
      <w:bookmarkEnd w:id="74"/>
    </w:p>
    <w:p w:rsidR="00A7100E" w:rsidRPr="005B3D73" w:rsidRDefault="00A7100E" w:rsidP="005B3D73">
      <w:pPr>
        <w:pStyle w:val="Heading3"/>
        <w:rPr>
          <w:rFonts w:cs="Times New Roman"/>
        </w:rPr>
      </w:pPr>
      <w:bookmarkStart w:id="75" w:name="_Toc12792641"/>
      <w:r w:rsidRPr="005B3D73">
        <w:rPr>
          <w:rFonts w:cs="Times New Roman"/>
        </w:rPr>
        <w:t>Vấn Đề</w:t>
      </w:r>
      <w:bookmarkEnd w:id="75"/>
    </w:p>
    <w:p w:rsidR="00A7100E" w:rsidRPr="005B3D73" w:rsidRDefault="00A7100E" w:rsidP="005B3D73">
      <w:pPr>
        <w:ind w:left="720"/>
      </w:pPr>
      <w:r w:rsidRPr="005B3D73">
        <w:rPr>
          <w:rFonts w:eastAsia="Arial"/>
        </w:rPr>
        <w:t>Chúng ta đã load được mô hình 2D,3D vào trong game, vậy làm sao để mô hình 2D,3D này có thể chuyển động trong game.</w:t>
      </w:r>
    </w:p>
    <w:p w:rsidR="00A7100E" w:rsidRPr="005B3D73" w:rsidRDefault="00A7100E" w:rsidP="005B3D73">
      <w:pPr>
        <w:pStyle w:val="Heading3"/>
        <w:rPr>
          <w:rFonts w:cs="Times New Roman"/>
        </w:rPr>
      </w:pPr>
      <w:bookmarkStart w:id="76" w:name="_Toc12792642"/>
      <w:r w:rsidRPr="005B3D73">
        <w:rPr>
          <w:rFonts w:cs="Times New Roman"/>
        </w:rPr>
        <w:t>Giải Pháp</w:t>
      </w:r>
      <w:bookmarkEnd w:id="76"/>
    </w:p>
    <w:p w:rsidR="00A7100E" w:rsidRPr="005B3D73" w:rsidRDefault="00A7100E" w:rsidP="005B3D73">
      <w:pPr>
        <w:ind w:left="567"/>
        <w:rPr>
          <w:rFonts w:eastAsia="Arial"/>
        </w:rPr>
      </w:pPr>
      <w:r w:rsidRPr="005B3D73">
        <w:rPr>
          <w:rFonts w:eastAsia="Arial"/>
        </w:rPr>
        <w:t>Trước tiên mô hình 2D,3D cần phải có sẵn animation bên trong. Khi import mô hình vào Unity, animation trong mô hình được tự động chuyển thành một AnimationClip. Điều này giúp animation này có thể dùng cho các mô hình khác trong project.</w:t>
      </w:r>
    </w:p>
    <w:p w:rsidR="00A7100E" w:rsidRPr="005B3D73" w:rsidRDefault="00A7100E" w:rsidP="005B3D73">
      <w:pPr>
        <w:ind w:left="567"/>
      </w:pPr>
      <w:r w:rsidRPr="005B3D73">
        <w:rPr>
          <w:rFonts w:eastAsia="Arial"/>
        </w:rPr>
        <w:t>Trước hết ta phải tạo AnimationClip từ animation có sẵn của mô hình.</w:t>
      </w:r>
    </w:p>
    <w:p w:rsidR="00A7100E" w:rsidRPr="005B3D73" w:rsidRDefault="00A7100E" w:rsidP="005B3D73">
      <w:pPr>
        <w:ind w:left="567"/>
      </w:pPr>
      <w:r w:rsidRPr="005B3D73">
        <w:rPr>
          <w:rFonts w:eastAsia="Arial"/>
        </w:rPr>
        <w:t>Có 2 loại mô hình 2D có sẵn animation:</w:t>
      </w:r>
    </w:p>
    <w:p w:rsidR="00A7100E" w:rsidRPr="005B3D73" w:rsidRDefault="008527A5" w:rsidP="005B3D73">
      <w:pPr>
        <w:rPr>
          <w:rFonts w:eastAsia="Arial"/>
          <w:i/>
          <w:u w:val="single"/>
        </w:rPr>
      </w:pPr>
      <w:r>
        <w:rPr>
          <w:noProof/>
        </w:rPr>
        <w:pict>
          <v:shape id="_x0000_s1214" type="#_x0000_t202" style="position:absolute;left:0;text-align:left;margin-left:44.75pt;margin-top:248.2pt;width:376.95pt;height:.05pt;z-index:251675648;mso-position-horizontal-relative:text;mso-position-vertical-relative:text" stroked="f">
            <v:textbox style="mso-next-textbox:#_x0000_s1214;mso-fit-shape-to-text:t" inset="0,0,0,0">
              <w:txbxContent>
                <w:p w:rsidR="00920831" w:rsidRPr="00934AF1" w:rsidRDefault="00920831" w:rsidP="00FD0450">
                  <w:pPr>
                    <w:pStyle w:val="Caption"/>
                    <w:rPr>
                      <w:noProof/>
                      <w:szCs w:val="26"/>
                    </w:rPr>
                  </w:pPr>
                  <w:bookmarkStart w:id="77" w:name="_Toc12793215"/>
                  <w:r>
                    <w:t xml:space="preserve">Hình </w:t>
                  </w:r>
                  <w:fldSimple w:instr=" SEQ Hình \* ARABIC ">
                    <w:r>
                      <w:rPr>
                        <w:noProof/>
                      </w:rPr>
                      <w:t>15</w:t>
                    </w:r>
                  </w:fldSimple>
                  <w:r>
                    <w:t xml:space="preserve">. </w:t>
                  </w:r>
                  <w:r w:rsidRPr="00124746">
                    <w:rPr>
                      <w:rFonts w:eastAsia="Arial"/>
                    </w:rPr>
                    <w:t>Mô hình 2D,3D bên trong chứa nhiều Animation</w:t>
                  </w:r>
                  <w:r>
                    <w:rPr>
                      <w:rFonts w:eastAsia="Arial"/>
                    </w:rPr>
                    <w:t>.</w:t>
                  </w:r>
                  <w:bookmarkEnd w:id="77"/>
                </w:p>
              </w:txbxContent>
            </v:textbox>
            <w10:wrap type="topAndBottom"/>
          </v:shape>
        </w:pict>
      </w:r>
      <w:r w:rsidR="00FD0450" w:rsidRPr="005B3D73">
        <w:rPr>
          <w:noProof/>
          <w:lang w:eastAsia="ja-JP"/>
        </w:rPr>
        <w:drawing>
          <wp:anchor distT="0" distB="0" distL="114300" distR="114300" simplePos="0" relativeHeight="251607552" behindDoc="0" locked="0" layoutInCell="1" allowOverlap="1" wp14:anchorId="02437ABA" wp14:editId="71C7DCE0">
            <wp:simplePos x="0" y="0"/>
            <wp:positionH relativeFrom="column">
              <wp:posOffset>568325</wp:posOffset>
            </wp:positionH>
            <wp:positionV relativeFrom="paragraph">
              <wp:posOffset>371475</wp:posOffset>
            </wp:positionV>
            <wp:extent cx="4787265" cy="272351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787265" cy="2723515"/>
                    </a:xfrm>
                    <a:prstGeom prst="rect">
                      <a:avLst/>
                    </a:prstGeom>
                  </pic:spPr>
                </pic:pic>
              </a:graphicData>
            </a:graphic>
            <wp14:sizeRelH relativeFrom="page">
              <wp14:pctWidth>0</wp14:pctWidth>
            </wp14:sizeRelH>
            <wp14:sizeRelV relativeFrom="page">
              <wp14:pctHeight>0</wp14:pctHeight>
            </wp14:sizeRelV>
          </wp:anchor>
        </w:drawing>
      </w:r>
      <w:r w:rsidR="005A6B61" w:rsidRPr="005B3D73">
        <w:rPr>
          <w:rFonts w:eastAsia="Arial"/>
          <w:i/>
          <w:u w:val="single"/>
        </w:rPr>
        <w:t>L</w:t>
      </w:r>
      <w:r w:rsidR="00A7100E" w:rsidRPr="005B3D73">
        <w:rPr>
          <w:rFonts w:eastAsia="Arial"/>
          <w:i/>
          <w:u w:val="single"/>
        </w:rPr>
        <w:t>oại thứ nhất:</w:t>
      </w:r>
    </w:p>
    <w:p w:rsidR="00F92213" w:rsidRPr="005B3D73" w:rsidRDefault="004F6BAA" w:rsidP="005B3D73">
      <w:pPr>
        <w:ind w:left="567" w:firstLine="0"/>
        <w:rPr>
          <w:rFonts w:eastAsia="Arial"/>
        </w:rPr>
      </w:pPr>
      <w:r w:rsidRPr="005B3D73">
        <w:rPr>
          <w:rFonts w:eastAsia="Arial"/>
        </w:rPr>
        <w:lastRenderedPageBreak/>
        <w:t>Mô hình 2D,</w:t>
      </w:r>
      <w:r w:rsidR="00FD0450">
        <w:rPr>
          <w:rFonts w:eastAsia="Arial"/>
        </w:rPr>
        <w:t xml:space="preserve"> </w:t>
      </w:r>
      <w:r w:rsidRPr="005B3D73">
        <w:rPr>
          <w:rFonts w:eastAsia="Arial"/>
        </w:rPr>
        <w:t xml:space="preserve">3D trên sau khi import </w:t>
      </w:r>
      <w:r w:rsidR="00527ECA">
        <w:rPr>
          <w:rFonts w:eastAsia="Arial"/>
        </w:rPr>
        <w:t xml:space="preserve">vào project game, bên trong đã </w:t>
      </w:r>
      <w:r w:rsidRPr="005B3D73">
        <w:rPr>
          <w:rFonts w:eastAsia="Arial"/>
        </w:rPr>
        <w:t>có sẵn 9 Animation, mỗi Animation tự động được tạo thành một AnimationClip bên sẽ trong đối tượng game.</w:t>
      </w:r>
    </w:p>
    <w:p w:rsidR="004F6BAA" w:rsidRPr="005B3D73" w:rsidRDefault="004F6BAA" w:rsidP="00096EE7">
      <w:pPr>
        <w:rPr>
          <w:rFonts w:eastAsia="Arial"/>
          <w:i/>
          <w:u w:val="single"/>
        </w:rPr>
      </w:pPr>
      <w:r w:rsidRPr="005B3D73">
        <w:rPr>
          <w:rFonts w:eastAsia="Arial"/>
          <w:i/>
          <w:u w:val="single"/>
        </w:rPr>
        <w:t>Loại thứ hai:</w:t>
      </w:r>
    </w:p>
    <w:p w:rsidR="004F6BAA" w:rsidRPr="005B3D73" w:rsidRDefault="008527A5" w:rsidP="005B3D73">
      <w:pPr>
        <w:ind w:left="567"/>
        <w:rPr>
          <w:rFonts w:eastAsia="Arial"/>
        </w:rPr>
      </w:pPr>
      <w:r>
        <w:rPr>
          <w:noProof/>
        </w:rPr>
        <w:pict>
          <v:shape id="_x0000_s1215" type="#_x0000_t202" style="position:absolute;left:0;text-align:left;margin-left:30.5pt;margin-top:275.2pt;width:400.7pt;height:.05pt;z-index:251676672;mso-position-horizontal-relative:text;mso-position-vertical-relative:text" stroked="f">
            <v:textbox style="mso-next-textbox:#_x0000_s1215;mso-fit-shape-to-text:t" inset="0,0,0,0">
              <w:txbxContent>
                <w:p w:rsidR="00920831" w:rsidRPr="00F4786A" w:rsidRDefault="00920831" w:rsidP="00096EE7">
                  <w:pPr>
                    <w:pStyle w:val="Caption"/>
                    <w:rPr>
                      <w:noProof/>
                      <w:szCs w:val="26"/>
                    </w:rPr>
                  </w:pPr>
                  <w:bookmarkStart w:id="78" w:name="_Toc12793216"/>
                  <w:r>
                    <w:t xml:space="preserve">Hình </w:t>
                  </w:r>
                  <w:fldSimple w:instr=" SEQ Hình \* ARABIC ">
                    <w:r>
                      <w:rPr>
                        <w:noProof/>
                      </w:rPr>
                      <w:t>16</w:t>
                    </w:r>
                  </w:fldSimple>
                  <w:r>
                    <w:t xml:space="preserve">. </w:t>
                  </w:r>
                  <w:r w:rsidRPr="00357C4A">
                    <w:rPr>
                      <w:rFonts w:eastAsia="Arial"/>
                      <w:szCs w:val="26"/>
                    </w:rPr>
                    <w:t>Mô hình 2D</w:t>
                  </w:r>
                  <w:r>
                    <w:rPr>
                      <w:rFonts w:eastAsia="Arial"/>
                      <w:szCs w:val="26"/>
                    </w:rPr>
                    <w:t>, 3D</w:t>
                  </w:r>
                  <w:r w:rsidRPr="00357C4A">
                    <w:rPr>
                      <w:rFonts w:eastAsia="Arial"/>
                      <w:szCs w:val="26"/>
                    </w:rPr>
                    <w:t xml:space="preserve"> chứa một</w:t>
                  </w:r>
                  <w:r>
                    <w:rPr>
                      <w:rFonts w:eastAsia="Arial"/>
                      <w:szCs w:val="26"/>
                    </w:rPr>
                    <w:t xml:space="preserve"> A</w:t>
                  </w:r>
                  <w:r w:rsidRPr="00357C4A">
                    <w:rPr>
                      <w:rFonts w:eastAsia="Arial"/>
                      <w:szCs w:val="26"/>
                    </w:rPr>
                    <w:t>nimation</w:t>
                  </w:r>
                  <w:r>
                    <w:rPr>
                      <w:rFonts w:eastAsia="Arial"/>
                      <w:szCs w:val="26"/>
                    </w:rPr>
                    <w:t>.</w:t>
                  </w:r>
                  <w:bookmarkEnd w:id="78"/>
                </w:p>
              </w:txbxContent>
            </v:textbox>
            <w10:wrap type="topAndBottom"/>
          </v:shape>
        </w:pict>
      </w:r>
      <w:r w:rsidR="00096EE7" w:rsidRPr="005B3D73">
        <w:rPr>
          <w:noProof/>
          <w:lang w:eastAsia="ja-JP"/>
        </w:rPr>
        <w:drawing>
          <wp:anchor distT="0" distB="0" distL="114300" distR="114300" simplePos="0" relativeHeight="251595264" behindDoc="0" locked="0" layoutInCell="1" allowOverlap="1" wp14:anchorId="1B717D22" wp14:editId="6BDA4037">
            <wp:simplePos x="0" y="0"/>
            <wp:positionH relativeFrom="column">
              <wp:posOffset>387350</wp:posOffset>
            </wp:positionH>
            <wp:positionV relativeFrom="paragraph">
              <wp:posOffset>372110</wp:posOffset>
            </wp:positionV>
            <wp:extent cx="5088890" cy="306578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088890" cy="3065780"/>
                    </a:xfrm>
                    <a:prstGeom prst="rect">
                      <a:avLst/>
                    </a:prstGeom>
                  </pic:spPr>
                </pic:pic>
              </a:graphicData>
            </a:graphic>
            <wp14:sizeRelH relativeFrom="page">
              <wp14:pctWidth>0</wp14:pctWidth>
            </wp14:sizeRelH>
            <wp14:sizeRelV relativeFrom="page">
              <wp14:pctHeight>0</wp14:pctHeight>
            </wp14:sizeRelV>
          </wp:anchor>
        </w:drawing>
      </w:r>
      <w:r w:rsidR="004F6BAA" w:rsidRPr="005B3D73">
        <w:rPr>
          <w:rFonts w:eastAsia="Arial"/>
        </w:rPr>
        <w:t>Mô hình 2D,3D chỉ chứa một Animation.</w:t>
      </w:r>
    </w:p>
    <w:p w:rsidR="00915970" w:rsidRPr="005B3D73" w:rsidRDefault="00162333" w:rsidP="005B3D73">
      <w:pPr>
        <w:ind w:left="567"/>
      </w:pPr>
      <w:r w:rsidRPr="005B3D73">
        <w:t>Mô hình trên, mỗi mô hình sau khi import có một AnimationClip duy nhất có tên “Default Take”. Về bản chất hình dạng mô hình là như nhau,</w:t>
      </w:r>
      <w:r w:rsidR="00096EE7">
        <w:t xml:space="preserve"> </w:t>
      </w:r>
      <w:r w:rsidRPr="005B3D73">
        <w:t>chỉ khác nhau Animation (Idle, Run, Walk). Vậy làm sao chúng ta kêt hợp các AnimationClip này vào đối tượng game duy nhất.Unity quy định như sau:</w:t>
      </w:r>
    </w:p>
    <w:p w:rsidR="00162333" w:rsidRPr="005B3D73" w:rsidRDefault="00162333" w:rsidP="005B3D73">
      <w:pPr>
        <w:ind w:left="567"/>
      </w:pPr>
      <w:r w:rsidRPr="005B3D73">
        <w:t>Lấy một mô hình làm mô hình chính,có thế không cân Animation kèm theo cũng được.</w:t>
      </w:r>
    </w:p>
    <w:p w:rsidR="00162333" w:rsidRPr="005B3D73" w:rsidRDefault="00162333" w:rsidP="005B3D73">
      <w:pPr>
        <w:ind w:left="567"/>
      </w:pPr>
      <w:r w:rsidRPr="005B3D73">
        <w:t>Các mô hình còn lại,</w:t>
      </w:r>
      <w:r w:rsidR="00CA7720">
        <w:t xml:space="preserve"> </w:t>
      </w:r>
      <w:r w:rsidRPr="005B3D73">
        <w:t>t</w:t>
      </w:r>
      <w:r w:rsidR="00333A31" w:rsidRPr="005B3D73">
        <w:t>ê</w:t>
      </w:r>
      <w:r w:rsidRPr="005B3D73">
        <w:t>n phải có 2 phần cách nhau bởi ‘@’,</w:t>
      </w:r>
      <w:r w:rsidR="00CA7720">
        <w:t xml:space="preserve"> </w:t>
      </w:r>
      <w:r w:rsidRPr="005B3D73">
        <w:t>phần đầu phải trùng tên với mô hình chính đã chọn, phần thứ 2 sẽ là tên Animation.</w:t>
      </w:r>
    </w:p>
    <w:p w:rsidR="00162333" w:rsidRPr="005B3D73" w:rsidRDefault="008527A5" w:rsidP="005B3D73">
      <w:pPr>
        <w:ind w:left="567"/>
      </w:pPr>
      <w:r>
        <w:rPr>
          <w:noProof/>
        </w:rPr>
        <w:lastRenderedPageBreak/>
        <w:pict>
          <v:shape id="_x0000_s1217" type="#_x0000_t202" style="position:absolute;left:0;text-align:left;margin-left:-.25pt;margin-top:330.7pt;width:439.5pt;height:.05pt;z-index:251677696;mso-position-horizontal-relative:text;mso-position-vertical-relative:text" stroked="f">
            <v:textbox style="mso-next-textbox:#_x0000_s1217;mso-fit-shape-to-text:t" inset="0,0,0,0">
              <w:txbxContent>
                <w:p w:rsidR="00920831" w:rsidRPr="006F4CD6" w:rsidRDefault="00920831" w:rsidP="00A14399">
                  <w:pPr>
                    <w:pStyle w:val="Caption"/>
                    <w:rPr>
                      <w:noProof/>
                      <w:szCs w:val="26"/>
                    </w:rPr>
                  </w:pPr>
                  <w:bookmarkStart w:id="79" w:name="_Toc12793217"/>
                  <w:r>
                    <w:t xml:space="preserve">Hình </w:t>
                  </w:r>
                  <w:fldSimple w:instr=" SEQ Hình \* ARABIC ">
                    <w:r>
                      <w:rPr>
                        <w:noProof/>
                      </w:rPr>
                      <w:t>17</w:t>
                    </w:r>
                  </w:fldSimple>
                  <w:r>
                    <w:t>. Animation.</w:t>
                  </w:r>
                  <w:bookmarkEnd w:id="79"/>
                </w:p>
              </w:txbxContent>
            </v:textbox>
            <w10:wrap type="topAndBottom"/>
          </v:shape>
        </w:pict>
      </w:r>
      <w:r w:rsidR="00A14399">
        <w:rPr>
          <w:noProof/>
          <w:lang w:eastAsia="ja-JP"/>
        </w:rPr>
        <w:drawing>
          <wp:anchor distT="0" distB="0" distL="114300" distR="114300" simplePos="0" relativeHeight="251628032" behindDoc="0" locked="0" layoutInCell="1" allowOverlap="1" wp14:anchorId="2EDE6708" wp14:editId="25236ADC">
            <wp:simplePos x="0" y="0"/>
            <wp:positionH relativeFrom="column">
              <wp:posOffset>-3175</wp:posOffset>
            </wp:positionH>
            <wp:positionV relativeFrom="paragraph">
              <wp:posOffset>1501775</wp:posOffset>
            </wp:positionV>
            <wp:extent cx="5581650" cy="264096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581650" cy="2640965"/>
                    </a:xfrm>
                    <a:prstGeom prst="rect">
                      <a:avLst/>
                    </a:prstGeom>
                  </pic:spPr>
                </pic:pic>
              </a:graphicData>
            </a:graphic>
            <wp14:sizeRelH relativeFrom="page">
              <wp14:pctWidth>0</wp14:pctWidth>
            </wp14:sizeRelH>
            <wp14:sizeRelV relativeFrom="page">
              <wp14:pctHeight>0</wp14:pctHeight>
            </wp14:sizeRelV>
          </wp:anchor>
        </w:drawing>
      </w:r>
      <w:r w:rsidR="00162333" w:rsidRPr="005B3D73">
        <w:t>Với cách đặt tên như vậy,</w:t>
      </w:r>
      <w:r w:rsidR="00E877D8">
        <w:t xml:space="preserve"> </w:t>
      </w:r>
      <w:r w:rsidR="00162333" w:rsidRPr="005B3D73">
        <w:t xml:space="preserve">khi đưa các mô hình này vào project để sử dụng thì Unity sẽ tự động dổi tên Animation mặc định trong mô hình thành tên trùng </w:t>
      </w:r>
      <w:r w:rsidR="00EF0D4D" w:rsidRPr="005B3D73">
        <w:t>với phần tên mô hình nằm sau chữ ‘@’. Lưu ý là phải đổi tên cho mô hình từ bên ngoài project thì tên của Animation của mô hình đó sẽ không bị thay đổi theo phần tên sau dâu ‘@’.</w:t>
      </w:r>
    </w:p>
    <w:p w:rsidR="00CD3676" w:rsidRPr="005B3D73" w:rsidRDefault="00C12522" w:rsidP="005B3D73">
      <w:pPr>
        <w:spacing w:line="0" w:lineRule="atLeast"/>
        <w:ind w:firstLine="720"/>
        <w:rPr>
          <w:rFonts w:eastAsia="Arial"/>
          <w:b/>
        </w:rPr>
      </w:pPr>
      <w:r w:rsidRPr="005B3D73">
        <w:rPr>
          <w:rFonts w:eastAsia="Arial"/>
          <w:b/>
        </w:rPr>
        <w:t>Tóm Lại :</w:t>
      </w:r>
    </w:p>
    <w:p w:rsidR="00915970" w:rsidRPr="005B3D73" w:rsidRDefault="00C12522" w:rsidP="00A14399">
      <w:pPr>
        <w:ind w:firstLine="720"/>
        <w:rPr>
          <w:rFonts w:eastAsia="Arial"/>
        </w:rPr>
      </w:pPr>
      <w:r w:rsidRPr="005B3D73">
        <w:rPr>
          <w:rFonts w:eastAsia="Arial"/>
        </w:rPr>
        <w:t>Việc gọi thực hiện các animation của đối tượ</w:t>
      </w:r>
      <w:r w:rsidR="007255C5" w:rsidRPr="005B3D73">
        <w:rPr>
          <w:rFonts w:eastAsia="Arial"/>
        </w:rPr>
        <w:t>ng là khá đơ</w:t>
      </w:r>
      <w:r w:rsidRPr="005B3D73">
        <w:rPr>
          <w:rFonts w:eastAsia="Arial"/>
        </w:rPr>
        <w:t>n giản. Tuy nhiên phải quyết định chọn mô hình loại nào để có thể thêm hoặc bớt animation cho mô hình dễ dàng. Nếu chọn mô hình loại 1 thì chúng ta phải import vào các chương trình hỗ trợ làm animation cho mô hình để chỉnh sửa thêm xóa animation rồi import vào Unity lại, còn chọn mô hình loại 2 thì chúng ta chỉ cần xóa hay thêm file mô hình là xong, rất linh hoạt và nhanh chóng</w:t>
      </w:r>
      <w:r w:rsidR="002002D9" w:rsidRPr="005B3D73">
        <w:rPr>
          <w:rFonts w:eastAsia="Arial"/>
        </w:rPr>
        <w:t>.</w:t>
      </w:r>
    </w:p>
    <w:p w:rsidR="004504C0" w:rsidRPr="005B3D73" w:rsidRDefault="004504C0" w:rsidP="005B3D73">
      <w:pPr>
        <w:pStyle w:val="Heading2"/>
        <w:rPr>
          <w:rFonts w:eastAsia="Arial" w:cs="Times New Roman"/>
          <w:szCs w:val="26"/>
        </w:rPr>
      </w:pPr>
      <w:bookmarkStart w:id="80" w:name="_Toc12792643"/>
      <w:r w:rsidRPr="005B3D73">
        <w:rPr>
          <w:rFonts w:eastAsia="Arial" w:cs="Times New Roman"/>
          <w:szCs w:val="26"/>
        </w:rPr>
        <w:t>Xây dựng giao diện game</w:t>
      </w:r>
      <w:bookmarkEnd w:id="80"/>
    </w:p>
    <w:p w:rsidR="007061E1" w:rsidRPr="005B3D73" w:rsidRDefault="007061E1" w:rsidP="005B3D73">
      <w:pPr>
        <w:pStyle w:val="Heading3"/>
        <w:rPr>
          <w:rFonts w:cs="Times New Roman"/>
        </w:rPr>
      </w:pPr>
      <w:bookmarkStart w:id="81" w:name="_Toc12792644"/>
      <w:r w:rsidRPr="005B3D73">
        <w:rPr>
          <w:rFonts w:cs="Times New Roman"/>
        </w:rPr>
        <w:t>Vấn đề</w:t>
      </w:r>
      <w:bookmarkEnd w:id="81"/>
    </w:p>
    <w:p w:rsidR="007061E1" w:rsidRPr="005B3D73" w:rsidRDefault="007061E1" w:rsidP="005B3D73">
      <w:pPr>
        <w:spacing w:line="383" w:lineRule="auto"/>
        <w:ind w:left="940" w:right="200"/>
        <w:rPr>
          <w:rFonts w:eastAsia="Arial"/>
        </w:rPr>
      </w:pPr>
      <w:r w:rsidRPr="005B3D73">
        <w:rPr>
          <w:rFonts w:eastAsia="Arial"/>
        </w:rPr>
        <w:t xml:space="preserve">Giao diện đồ họa người dùng là một phần quan trọng không thể thiếu trong khi xây dựng một ứng dụng game hay bất cứ một ứng dụng </w:t>
      </w:r>
      <w:r w:rsidRPr="005B3D73">
        <w:rPr>
          <w:rFonts w:eastAsia="Arial"/>
        </w:rPr>
        <w:lastRenderedPageBreak/>
        <w:t>nào để vẽ các đối tượng đồ họa như Button, Label, Checkbox, Slider, … lên màn hình.</w:t>
      </w:r>
    </w:p>
    <w:p w:rsidR="007061E1" w:rsidRPr="005B3D73" w:rsidRDefault="007061E1" w:rsidP="005B3D73">
      <w:pPr>
        <w:pStyle w:val="Heading3"/>
        <w:rPr>
          <w:rFonts w:cs="Times New Roman"/>
        </w:rPr>
      </w:pPr>
      <w:bookmarkStart w:id="82" w:name="_Toc12792645"/>
      <w:r w:rsidRPr="005B3D73">
        <w:rPr>
          <w:rFonts w:cs="Times New Roman"/>
        </w:rPr>
        <w:t>Giải pháp</w:t>
      </w:r>
      <w:bookmarkEnd w:id="82"/>
    </w:p>
    <w:p w:rsidR="007061E1" w:rsidRPr="005B3D73" w:rsidRDefault="008527A5" w:rsidP="005B3D73">
      <w:pPr>
        <w:spacing w:line="408" w:lineRule="auto"/>
        <w:ind w:left="940" w:right="220"/>
        <w:rPr>
          <w:rFonts w:eastAsia="Arial"/>
        </w:rPr>
      </w:pPr>
      <w:r>
        <w:rPr>
          <w:noProof/>
          <w:lang w:eastAsia="ja-JP"/>
        </w:rPr>
        <w:pict>
          <v:rect id="_x0000_s1219" style="position:absolute;left:0;text-align:left;margin-left:257pt;margin-top:368.35pt;width:78pt;height:18.7pt;z-index:251678720" filled="f" fillcolor="yellow" strokecolor="yellow" strokeweight="3pt">
            <v:shadow on="t" type="perspective" color="#622423 [1605]" opacity=".5" offset="1pt" offset2="-1pt"/>
          </v:rect>
        </w:pict>
      </w:r>
      <w:r>
        <w:rPr>
          <w:noProof/>
        </w:rPr>
        <w:pict>
          <v:shape id="_x0000_s1218" type="#_x0000_t202" style="position:absolute;left:0;text-align:left;margin-left:107pt;margin-top:387.05pt;width:164.2pt;height:.05pt;z-index:251659264;mso-position-horizontal-relative:text;mso-position-vertical-relative:text" stroked="f">
            <v:textbox style="mso-fit-shape-to-text:t" inset="0,0,0,0">
              <w:txbxContent>
                <w:p w:rsidR="00920831" w:rsidRPr="0060673E" w:rsidRDefault="00920831" w:rsidP="00EE6F0F">
                  <w:pPr>
                    <w:pStyle w:val="Caption"/>
                    <w:rPr>
                      <w:noProof/>
                      <w:szCs w:val="26"/>
                    </w:rPr>
                  </w:pPr>
                  <w:bookmarkStart w:id="83" w:name="_Toc12793218"/>
                  <w:r>
                    <w:t xml:space="preserve">Hình </w:t>
                  </w:r>
                  <w:fldSimple w:instr=" SEQ Hình \* ARABIC ">
                    <w:r>
                      <w:rPr>
                        <w:noProof/>
                      </w:rPr>
                      <w:t>18</w:t>
                    </w:r>
                  </w:fldSimple>
                  <w:r>
                    <w:t>. Button.</w:t>
                  </w:r>
                  <w:bookmarkEnd w:id="83"/>
                </w:p>
              </w:txbxContent>
            </v:textbox>
            <w10:wrap type="topAndBottom"/>
          </v:shape>
        </w:pict>
      </w:r>
      <w:r w:rsidR="00EE6F0F">
        <w:rPr>
          <w:noProof/>
          <w:lang w:eastAsia="ja-JP"/>
        </w:rPr>
        <w:drawing>
          <wp:anchor distT="0" distB="0" distL="114300" distR="114300" simplePos="0" relativeHeight="251650560" behindDoc="0" locked="0" layoutInCell="1" allowOverlap="1" wp14:anchorId="5AC7424D" wp14:editId="29476FA5">
            <wp:simplePos x="0" y="0"/>
            <wp:positionH relativeFrom="column">
              <wp:posOffset>1358900</wp:posOffset>
            </wp:positionH>
            <wp:positionV relativeFrom="paragraph">
              <wp:posOffset>2020570</wp:posOffset>
            </wp:positionV>
            <wp:extent cx="2085340" cy="2837815"/>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085340" cy="2837815"/>
                    </a:xfrm>
                    <a:prstGeom prst="rect">
                      <a:avLst/>
                    </a:prstGeom>
                  </pic:spPr>
                </pic:pic>
              </a:graphicData>
            </a:graphic>
            <wp14:sizeRelH relativeFrom="page">
              <wp14:pctWidth>0</wp14:pctWidth>
            </wp14:sizeRelH>
            <wp14:sizeRelV relativeFrom="page">
              <wp14:pctHeight>0</wp14:pctHeight>
            </wp14:sizeRelV>
          </wp:anchor>
        </w:drawing>
      </w:r>
      <w:r w:rsidR="00EE6F0F">
        <w:rPr>
          <w:noProof/>
          <w:lang w:eastAsia="ja-JP"/>
        </w:rPr>
        <w:drawing>
          <wp:anchor distT="0" distB="0" distL="114300" distR="114300" simplePos="0" relativeHeight="251651584" behindDoc="0" locked="0" layoutInCell="1" allowOverlap="1" wp14:anchorId="3492E775" wp14:editId="02C6372B">
            <wp:simplePos x="0" y="0"/>
            <wp:positionH relativeFrom="column">
              <wp:posOffset>3187065</wp:posOffset>
            </wp:positionH>
            <wp:positionV relativeFrom="paragraph">
              <wp:posOffset>4044950</wp:posOffset>
            </wp:positionV>
            <wp:extent cx="1523365" cy="2780665"/>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523365" cy="2780665"/>
                    </a:xfrm>
                    <a:prstGeom prst="rect">
                      <a:avLst/>
                    </a:prstGeom>
                  </pic:spPr>
                </pic:pic>
              </a:graphicData>
            </a:graphic>
            <wp14:sizeRelH relativeFrom="page">
              <wp14:pctWidth>0</wp14:pctWidth>
            </wp14:sizeRelH>
            <wp14:sizeRelV relativeFrom="page">
              <wp14:pctHeight>0</wp14:pctHeight>
            </wp14:sizeRelV>
          </wp:anchor>
        </w:drawing>
      </w:r>
      <w:r w:rsidR="007061E1" w:rsidRPr="005B3D73">
        <w:rPr>
          <w:rFonts w:eastAsia="Arial"/>
        </w:rPr>
        <w:t>Để làm được điều này chúng ta dùng lớp GUI, GUI là chữ viết tắ t của “Graphical User Interface” – “Giao diện đồ họ a người dùng”. Hệ thống GUI của Unity được gọi là GUIUnity. Để sử dụng được các phương thức trong GUI ta phải gọi thực hiện từ trong hàm OnGUI() giố</w:t>
      </w:r>
      <w:r w:rsidR="00364A06" w:rsidRPr="005B3D73">
        <w:rPr>
          <w:rFonts w:eastAsia="Arial"/>
        </w:rPr>
        <w:t>n</w:t>
      </w:r>
      <w:r w:rsidR="007061E1" w:rsidRPr="005B3D73">
        <w:rPr>
          <w:rFonts w:eastAsia="Arial"/>
        </w:rPr>
        <w:t>g như sự kiện Paint trong C#. Ví dụ sau đây sẽ tạo ra một button đơn giản:</w:t>
      </w:r>
      <w:r w:rsidR="00EE6F0F" w:rsidRPr="00EE6F0F">
        <w:rPr>
          <w:noProof/>
          <w:lang w:eastAsia="ja-JP"/>
        </w:rPr>
        <w:t xml:space="preserve"> </w:t>
      </w:r>
    </w:p>
    <w:p w:rsidR="00116822" w:rsidRPr="005B3D73" w:rsidRDefault="006050B0" w:rsidP="005B3D73">
      <w:pPr>
        <w:spacing w:line="0" w:lineRule="atLeast"/>
      </w:pPr>
      <w:r w:rsidRPr="005B3D73">
        <w:rPr>
          <w:rFonts w:eastAsia="Arial"/>
          <w:b/>
        </w:rPr>
        <w:lastRenderedPageBreak/>
        <w:t>Tóm Lại :</w:t>
      </w:r>
    </w:p>
    <w:p w:rsidR="00116822" w:rsidRPr="005B3D73" w:rsidRDefault="00116822" w:rsidP="005B3D73">
      <w:pPr>
        <w:spacing w:line="418" w:lineRule="auto"/>
        <w:ind w:left="1000" w:firstLine="360"/>
        <w:rPr>
          <w:rFonts w:eastAsia="Arial"/>
        </w:rPr>
      </w:pPr>
      <w:r w:rsidRPr="005B3D73">
        <w:rPr>
          <w:rFonts w:eastAsia="Arial"/>
        </w:rPr>
        <w:t>Với lớp GUI trong Unity, chúng ta hoàn toàn có xây dựng nên một giao diện tuyệt vời cho ứng dụng game. Ngoài các phương thức của lớp GUI đã nêu trên thì còn rất nhiều phương thức vẽ các đối tượng khác như Radio, Checkbox, Slider…</w:t>
      </w:r>
    </w:p>
    <w:p w:rsidR="00BB4714" w:rsidRPr="005B3D73" w:rsidRDefault="00FA6A47" w:rsidP="005B3D73">
      <w:pPr>
        <w:pStyle w:val="Heading2"/>
        <w:rPr>
          <w:rFonts w:cs="Times New Roman"/>
          <w:szCs w:val="26"/>
        </w:rPr>
      </w:pPr>
      <w:bookmarkStart w:id="84" w:name="_Toc12792646"/>
      <w:r w:rsidRPr="005B3D73">
        <w:rPr>
          <w:rFonts w:cs="Times New Roman"/>
          <w:szCs w:val="26"/>
        </w:rPr>
        <w:t>Âm thanh trong game</w:t>
      </w:r>
      <w:bookmarkEnd w:id="84"/>
    </w:p>
    <w:p w:rsidR="00BB4714" w:rsidRPr="005B3D73" w:rsidRDefault="00BB4714" w:rsidP="005B3D73">
      <w:pPr>
        <w:pStyle w:val="Heading3"/>
        <w:rPr>
          <w:rFonts w:cs="Times New Roman"/>
        </w:rPr>
      </w:pPr>
      <w:bookmarkStart w:id="85" w:name="_Toc12792647"/>
      <w:r w:rsidRPr="005B3D73">
        <w:rPr>
          <w:rFonts w:cs="Times New Roman"/>
        </w:rPr>
        <w:t>Vấn đề</w:t>
      </w:r>
      <w:bookmarkEnd w:id="85"/>
    </w:p>
    <w:p w:rsidR="00BB4714" w:rsidRPr="005B3D73" w:rsidRDefault="00BB4714" w:rsidP="005B3D73">
      <w:pPr>
        <w:rPr>
          <w:rFonts w:eastAsia="Arial"/>
        </w:rPr>
      </w:pPr>
      <w:r w:rsidRPr="005B3D73">
        <w:rPr>
          <w:rFonts w:eastAsia="Arial"/>
        </w:rPr>
        <w:t>Âm thanh là yếu tố không kém phần quan trọng trong ứng dụng game. Thật nhàm chán khi một cảnh đánh đánh nhau, bắn nhau hay các hiệu ứng đẹp mắt mà không có âm thanh. Âm thanh 3 chiều sẽ</w:t>
      </w:r>
      <w:r w:rsidR="00736722">
        <w:rPr>
          <w:rFonts w:eastAsia="Arial"/>
        </w:rPr>
        <w:t xml:space="preserve"> l</w:t>
      </w:r>
      <w:r w:rsidRPr="005B3D73">
        <w:rPr>
          <w:rFonts w:eastAsia="Arial"/>
        </w:rPr>
        <w:t>àm cho game thực hơn và sống động hơn.</w:t>
      </w:r>
    </w:p>
    <w:p w:rsidR="00BB4714" w:rsidRPr="005B3D73" w:rsidRDefault="00BB4714" w:rsidP="005B3D73">
      <w:pPr>
        <w:pStyle w:val="Heading3"/>
        <w:rPr>
          <w:rFonts w:cs="Times New Roman"/>
        </w:rPr>
      </w:pPr>
      <w:bookmarkStart w:id="86" w:name="_Toc12792648"/>
      <w:r w:rsidRPr="005B3D73">
        <w:rPr>
          <w:rFonts w:cs="Times New Roman"/>
        </w:rPr>
        <w:t>Giải pháp</w:t>
      </w:r>
      <w:bookmarkEnd w:id="86"/>
    </w:p>
    <w:p w:rsidR="00BB4714" w:rsidRPr="005B3D73" w:rsidRDefault="008527A5" w:rsidP="005B3D73">
      <w:pPr>
        <w:rPr>
          <w:rFonts w:eastAsia="Arial"/>
        </w:rPr>
      </w:pPr>
      <w:r>
        <w:rPr>
          <w:noProof/>
        </w:rPr>
        <w:pict>
          <v:shape id="_x0000_s1220" type="#_x0000_t202" style="position:absolute;left:0;text-align:left;margin-left:142.3pt;margin-top:324.4pt;width:219.7pt;height:40.4pt;z-index:251679744;mso-position-horizontal-relative:text;mso-position-vertical-relative:text" stroked="f">
            <v:textbox style="mso-fit-shape-to-text:t" inset="0,0,0,0">
              <w:txbxContent>
                <w:p w:rsidR="00920831" w:rsidRPr="000718B3" w:rsidRDefault="00920831" w:rsidP="00736722">
                  <w:pPr>
                    <w:pStyle w:val="Caption"/>
                    <w:rPr>
                      <w:noProof/>
                      <w:szCs w:val="26"/>
                    </w:rPr>
                  </w:pPr>
                  <w:bookmarkStart w:id="87" w:name="_Toc12793219"/>
                  <w:r>
                    <w:t xml:space="preserve">Hình </w:t>
                  </w:r>
                  <w:fldSimple w:instr=" SEQ Hình \* ARABIC ">
                    <w:r>
                      <w:rPr>
                        <w:noProof/>
                      </w:rPr>
                      <w:t>19</w:t>
                    </w:r>
                  </w:fldSimple>
                  <w:r>
                    <w:t>. Thông tin âm thanh.</w:t>
                  </w:r>
                  <w:bookmarkEnd w:id="87"/>
                </w:p>
              </w:txbxContent>
            </v:textbox>
            <w10:wrap type="topAndBottom"/>
          </v:shape>
        </w:pict>
      </w:r>
      <w:r w:rsidR="00736722">
        <w:rPr>
          <w:noProof/>
          <w:lang w:eastAsia="ja-JP"/>
        </w:rPr>
        <w:drawing>
          <wp:anchor distT="0" distB="0" distL="114300" distR="114300" simplePos="0" relativeHeight="251653632" behindDoc="0" locked="0" layoutInCell="1" allowOverlap="1" wp14:anchorId="093F20ED" wp14:editId="55DECF55">
            <wp:simplePos x="0" y="0"/>
            <wp:positionH relativeFrom="column">
              <wp:posOffset>711835</wp:posOffset>
            </wp:positionH>
            <wp:positionV relativeFrom="paragraph">
              <wp:posOffset>1224915</wp:posOffset>
            </wp:positionV>
            <wp:extent cx="1923415" cy="283781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923415" cy="2837815"/>
                    </a:xfrm>
                    <a:prstGeom prst="rect">
                      <a:avLst/>
                    </a:prstGeom>
                  </pic:spPr>
                </pic:pic>
              </a:graphicData>
            </a:graphic>
            <wp14:sizeRelH relativeFrom="page">
              <wp14:pctWidth>0</wp14:pctWidth>
            </wp14:sizeRelH>
            <wp14:sizeRelV relativeFrom="page">
              <wp14:pctHeight>0</wp14:pctHeight>
            </wp14:sizeRelV>
          </wp:anchor>
        </w:drawing>
      </w:r>
      <w:r w:rsidR="00736722">
        <w:rPr>
          <w:noProof/>
          <w:lang w:eastAsia="ja-JP"/>
        </w:rPr>
        <w:drawing>
          <wp:anchor distT="0" distB="0" distL="114300" distR="114300" simplePos="0" relativeHeight="251652608" behindDoc="0" locked="0" layoutInCell="1" allowOverlap="1" wp14:anchorId="5FC4D94B" wp14:editId="1DD0F29B">
            <wp:simplePos x="0" y="0"/>
            <wp:positionH relativeFrom="column">
              <wp:posOffset>2635250</wp:posOffset>
            </wp:positionH>
            <wp:positionV relativeFrom="paragraph">
              <wp:posOffset>1224915</wp:posOffset>
            </wp:positionV>
            <wp:extent cx="2656840" cy="2837815"/>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656840" cy="2837815"/>
                    </a:xfrm>
                    <a:prstGeom prst="rect">
                      <a:avLst/>
                    </a:prstGeom>
                  </pic:spPr>
                </pic:pic>
              </a:graphicData>
            </a:graphic>
            <wp14:sizeRelH relativeFrom="page">
              <wp14:pctWidth>0</wp14:pctWidth>
            </wp14:sizeRelH>
            <wp14:sizeRelV relativeFrom="page">
              <wp14:pctHeight>0</wp14:pctHeight>
            </wp14:sizeRelV>
          </wp:anchor>
        </w:drawing>
      </w:r>
      <w:r w:rsidR="00BB4714" w:rsidRPr="005B3D73">
        <w:rPr>
          <w:rFonts w:eastAsia="Arial"/>
        </w:rPr>
        <w:t>Để chơi được một file âm thanh trong Unity có 2 cách: bằng code hoặc trên giao diện. Dù chọn cách nào thì trước hết chúng ta phải có sẵn các file âm thanh và import vào project. Sau khi import âm thanh vào project, nếu file hợp lệ chúng ta sẽ thấy như hình sau và có thể nhấn nút play để nghe thử.</w:t>
      </w:r>
    </w:p>
    <w:p w:rsidR="00F00E32" w:rsidRPr="005B3D73" w:rsidRDefault="00F00E32" w:rsidP="005B3D73">
      <w:pPr>
        <w:ind w:firstLine="0"/>
      </w:pPr>
      <w:r w:rsidRPr="005B3D73">
        <w:rPr>
          <w:rFonts w:eastAsia="Arial"/>
          <w:i/>
          <w:u w:val="single"/>
        </w:rPr>
        <w:lastRenderedPageBreak/>
        <w:t>Cách 1:</w:t>
      </w:r>
      <w:r w:rsidRPr="005B3D73">
        <w:rPr>
          <w:rFonts w:eastAsia="Arial"/>
          <w:i/>
        </w:rPr>
        <w:t xml:space="preserve"> </w:t>
      </w:r>
      <w:r w:rsidRPr="005B3D73">
        <w:rPr>
          <w:rFonts w:eastAsia="Arial"/>
        </w:rPr>
        <w:t>Tạo trên giao diện</w:t>
      </w:r>
    </w:p>
    <w:p w:rsidR="00F00E32" w:rsidRPr="005B3D73" w:rsidRDefault="00F00E32" w:rsidP="005B3D73">
      <w:r w:rsidRPr="005B3D73">
        <w:rPr>
          <w:rFonts w:eastAsia="Arial"/>
        </w:rPr>
        <w:t>Trên menu của Unity, vào GameObject</w:t>
      </w:r>
      <w:r w:rsidR="001F78C7">
        <w:t xml:space="preserve"> </w:t>
      </w:r>
      <w:r w:rsidR="0038100C">
        <w:t xml:space="preserve">=&gt; </w:t>
      </w:r>
      <w:r w:rsidRPr="005B3D73">
        <w:rPr>
          <w:rFonts w:eastAsia="Arial"/>
        </w:rPr>
        <w:t>Create Empty.</w:t>
      </w:r>
    </w:p>
    <w:p w:rsidR="00F00E32" w:rsidRPr="005B3D73" w:rsidRDefault="00681CB6" w:rsidP="005B3D73">
      <w:pPr>
        <w:rPr>
          <w:rFonts w:eastAsia="Arial"/>
        </w:rPr>
      </w:pPr>
      <w:r>
        <w:rPr>
          <w:noProof/>
          <w:lang w:eastAsia="ja-JP"/>
        </w:rPr>
        <w:drawing>
          <wp:anchor distT="0" distB="0" distL="114300" distR="114300" simplePos="0" relativeHeight="251654656" behindDoc="0" locked="0" layoutInCell="1" allowOverlap="1" wp14:anchorId="73F7EE69" wp14:editId="098224A3">
            <wp:simplePos x="0" y="0"/>
            <wp:positionH relativeFrom="column">
              <wp:posOffset>2644140</wp:posOffset>
            </wp:positionH>
            <wp:positionV relativeFrom="paragraph">
              <wp:posOffset>2189480</wp:posOffset>
            </wp:positionV>
            <wp:extent cx="1961905" cy="2219048"/>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961905" cy="2219048"/>
                    </a:xfrm>
                    <a:prstGeom prst="rect">
                      <a:avLst/>
                    </a:prstGeom>
                  </pic:spPr>
                </pic:pic>
              </a:graphicData>
            </a:graphic>
            <wp14:sizeRelH relativeFrom="page">
              <wp14:pctWidth>0</wp14:pctWidth>
            </wp14:sizeRelH>
            <wp14:sizeRelV relativeFrom="page">
              <wp14:pctHeight>0</wp14:pctHeight>
            </wp14:sizeRelV>
          </wp:anchor>
        </w:drawing>
      </w:r>
      <w:r w:rsidR="008527A5">
        <w:rPr>
          <w:noProof/>
        </w:rPr>
        <w:pict>
          <v:shape id="_x0000_s1226" type="#_x0000_t202" style="position:absolute;left:0;text-align:left;margin-left:38pt;margin-top:428.85pt;width:173.95pt;height:.05pt;z-index:251680768;mso-position-horizontal-relative:text;mso-position-vertical-relative:text" stroked="f">
            <v:textbox style="mso-fit-shape-to-text:t" inset="0,0,0,0">
              <w:txbxContent>
                <w:p w:rsidR="00920831" w:rsidRPr="0040310D" w:rsidRDefault="00920831" w:rsidP="00681CB6">
                  <w:pPr>
                    <w:pStyle w:val="Caption"/>
                    <w:rPr>
                      <w:noProof/>
                      <w:szCs w:val="26"/>
                    </w:rPr>
                  </w:pPr>
                  <w:bookmarkStart w:id="88" w:name="_Toc12793220"/>
                  <w:r>
                    <w:t xml:space="preserve">Hình </w:t>
                  </w:r>
                  <w:fldSimple w:instr=" SEQ Hình \* ARABIC ">
                    <w:r>
                      <w:rPr>
                        <w:noProof/>
                      </w:rPr>
                      <w:t>20</w:t>
                    </w:r>
                  </w:fldSimple>
                  <w:r>
                    <w:t>. Thêm thành Audio Source.</w:t>
                  </w:r>
                  <w:bookmarkEnd w:id="88"/>
                </w:p>
              </w:txbxContent>
            </v:textbox>
            <w10:wrap type="topAndBottom"/>
          </v:shape>
        </w:pict>
      </w:r>
      <w:r>
        <w:rPr>
          <w:noProof/>
          <w:lang w:eastAsia="ja-JP"/>
        </w:rPr>
        <w:drawing>
          <wp:anchor distT="0" distB="0" distL="114300" distR="114300" simplePos="0" relativeHeight="251635200" behindDoc="0" locked="0" layoutInCell="1" allowOverlap="1" wp14:anchorId="60C449AB" wp14:editId="654B17C2">
            <wp:simplePos x="0" y="0"/>
            <wp:positionH relativeFrom="column">
              <wp:posOffset>482600</wp:posOffset>
            </wp:positionH>
            <wp:positionV relativeFrom="paragraph">
              <wp:posOffset>932180</wp:posOffset>
            </wp:positionV>
            <wp:extent cx="2209524" cy="4457143"/>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209524" cy="4457143"/>
                    </a:xfrm>
                    <a:prstGeom prst="rect">
                      <a:avLst/>
                    </a:prstGeom>
                  </pic:spPr>
                </pic:pic>
              </a:graphicData>
            </a:graphic>
            <wp14:sizeRelH relativeFrom="page">
              <wp14:pctWidth>0</wp14:pctWidth>
            </wp14:sizeRelH>
            <wp14:sizeRelV relativeFrom="page">
              <wp14:pctHeight>0</wp14:pctHeight>
            </wp14:sizeRelV>
          </wp:anchor>
        </w:drawing>
      </w:r>
      <w:r w:rsidR="00F00E32" w:rsidRPr="005B3D73">
        <w:rPr>
          <w:rFonts w:eastAsia="Arial"/>
        </w:rPr>
        <w:t>Chọn đối tượng vừa tạo và gắn thành phần “AudioSource” cho đối tượng này. AudioSource là một đối tượng âm thanh. Muốn Play hay Stop, thay đổi cách lặp, tăng giảm volume nhạc thì phải thông qua đối tượng này.</w:t>
      </w:r>
    </w:p>
    <w:p w:rsidR="00F00E32" w:rsidRPr="005B3D73" w:rsidRDefault="00F00E32" w:rsidP="005B3D73">
      <w:pPr>
        <w:rPr>
          <w:rFonts w:eastAsia="Arial"/>
        </w:rPr>
      </w:pPr>
      <w:r w:rsidRPr="005B3D73">
        <w:rPr>
          <w:rFonts w:eastAsia="Arial"/>
        </w:rPr>
        <w:lastRenderedPageBreak/>
        <w:t>Sau khi gắn thành phần âm thanh cho đối tượng vừa tạo, chúng ta dễ dàng chỉnh sửa các thông số và gán file âm thanh cho thành phần AudioSource này.</w:t>
      </w:r>
    </w:p>
    <w:p w:rsidR="00F93649" w:rsidRPr="005B3D73" w:rsidRDefault="00F93649" w:rsidP="005B3D73">
      <w:pPr>
        <w:rPr>
          <w:rFonts w:eastAsia="Arial"/>
        </w:rPr>
      </w:pPr>
      <w:r w:rsidRPr="005B3D73">
        <w:rPr>
          <w:rFonts w:eastAsia="Arial"/>
        </w:rPr>
        <w:t>Việc tạo đối tượng âm thanh trên giao diện khá đơn giản, nhưng để áp dụng vào cho game thì không được linh hoạt bằng cách sử dụng script.</w:t>
      </w:r>
    </w:p>
    <w:p w:rsidR="00F93649" w:rsidRPr="005B3D73" w:rsidRDefault="00F93649" w:rsidP="005B3D73">
      <w:pPr>
        <w:spacing w:line="0" w:lineRule="atLeast"/>
        <w:ind w:firstLine="0"/>
        <w:rPr>
          <w:rFonts w:eastAsia="Arial"/>
        </w:rPr>
      </w:pPr>
      <w:r w:rsidRPr="005B3D73">
        <w:rPr>
          <w:rFonts w:eastAsia="Arial"/>
          <w:i/>
          <w:u w:val="single"/>
        </w:rPr>
        <w:t>Cách 2:</w:t>
      </w:r>
      <w:r w:rsidRPr="005B3D73">
        <w:rPr>
          <w:rFonts w:eastAsia="Arial"/>
          <w:i/>
        </w:rPr>
        <w:t xml:space="preserve"> </w:t>
      </w:r>
      <w:r w:rsidRPr="005B3D73">
        <w:rPr>
          <w:rFonts w:eastAsia="Arial"/>
        </w:rPr>
        <w:t>Cách chơi nhạc bằng code</w:t>
      </w:r>
    </w:p>
    <w:p w:rsidR="00F93649" w:rsidRPr="005B3D73" w:rsidRDefault="00F93649" w:rsidP="005B3D73">
      <w:r w:rsidRPr="005B3D73">
        <w:rPr>
          <w:rFonts w:eastAsia="Arial"/>
        </w:rPr>
        <w:t>Trước tiên chúng ta cần import file âm thanh vào project trước.</w:t>
      </w:r>
    </w:p>
    <w:p w:rsidR="00F93649" w:rsidRPr="005B3D73" w:rsidRDefault="00F93649" w:rsidP="005B3D73">
      <w:r w:rsidRPr="005B3D73">
        <w:rPr>
          <w:rFonts w:eastAsia="Arial"/>
        </w:rPr>
        <w:t>Khởi tạo đối tượng game âm thanh AudioSource như sau:</w:t>
      </w:r>
    </w:p>
    <w:p w:rsidR="00F93649" w:rsidRPr="005B3D73" w:rsidRDefault="00F93649" w:rsidP="005B3D73">
      <w:r w:rsidRPr="005B3D73">
        <w:rPr>
          <w:rFonts w:eastAsia="Arial"/>
        </w:rPr>
        <w:t>Gán đường dẫn file nhạc cho âm thanh:</w:t>
      </w:r>
    </w:p>
    <w:p w:rsidR="00F93649" w:rsidRPr="005B3D73" w:rsidRDefault="00F93649" w:rsidP="005B3D73">
      <w:pPr>
        <w:rPr>
          <w:rFonts w:eastAsia="Arial"/>
        </w:rPr>
      </w:pPr>
      <w:r w:rsidRPr="005B3D73">
        <w:rPr>
          <w:rFonts w:eastAsia="Arial"/>
        </w:rPr>
        <w:t>Sau đó chỉ cần gọi các phương thức Play() để chạy file âm thanh:</w:t>
      </w:r>
    </w:p>
    <w:p w:rsidR="00F93649" w:rsidRPr="005B3D73" w:rsidRDefault="00F93649" w:rsidP="005B3D73">
      <w:pPr>
        <w:spacing w:line="215" w:lineRule="exact"/>
        <w:ind w:firstLine="0"/>
      </w:pPr>
      <w:r w:rsidRPr="005B3D73">
        <w:rPr>
          <w:rFonts w:eastAsia="Arial"/>
          <w:b/>
        </w:rPr>
        <w:t>Tóm Lại :</w:t>
      </w:r>
    </w:p>
    <w:p w:rsidR="005707C3" w:rsidRDefault="00F93649" w:rsidP="005707C3">
      <w:pPr>
        <w:rPr>
          <w:rFonts w:eastAsia="Arial"/>
        </w:rPr>
      </w:pPr>
      <w:r w:rsidRPr="005B3D73">
        <w:rPr>
          <w:rFonts w:eastAsia="Arial"/>
        </w:rPr>
        <w:t>Để chơi được âm thanh trong Unity thì chỉ cần áp dụng các kỹ thuật nêu trên là đủ. Ngoài ra còn nhiều thành phần khác như: AudioListener,</w:t>
      </w:r>
      <w:r w:rsidR="00FE2456" w:rsidRPr="005B3D73">
        <w:rPr>
          <w:rFonts w:eastAsia="Arial"/>
        </w:rPr>
        <w:t xml:space="preserve"> AudioSetting để tạo hiệu ứng âm thanh 3 chiều thực hơn cho game.</w:t>
      </w:r>
    </w:p>
    <w:p w:rsidR="005707C3" w:rsidRDefault="005707C3" w:rsidP="005707C3">
      <w:pPr>
        <w:rPr>
          <w:rFonts w:eastAsia="Arial"/>
        </w:rPr>
      </w:pPr>
      <w:r>
        <w:rPr>
          <w:rFonts w:eastAsia="Arial"/>
        </w:rPr>
        <w:br w:type="page"/>
      </w:r>
    </w:p>
    <w:p w:rsidR="005B53D3" w:rsidRPr="005B3D73" w:rsidRDefault="005B53D3" w:rsidP="005B3D73">
      <w:pPr>
        <w:pStyle w:val="Heading1"/>
        <w:jc w:val="both"/>
        <w:rPr>
          <w:rFonts w:eastAsia="Arial" w:cs="Times New Roman"/>
          <w:sz w:val="26"/>
          <w:szCs w:val="26"/>
        </w:rPr>
      </w:pPr>
      <w:bookmarkStart w:id="89" w:name="_THIẾT_KẾ_GIAO"/>
      <w:bookmarkStart w:id="90" w:name="_Toc12792649"/>
      <w:bookmarkEnd w:id="89"/>
      <w:r w:rsidRPr="005B3D73">
        <w:rPr>
          <w:rFonts w:eastAsia="Arial" w:cs="Times New Roman"/>
          <w:sz w:val="26"/>
          <w:szCs w:val="26"/>
        </w:rPr>
        <w:lastRenderedPageBreak/>
        <w:t>ỨNG DỤNG GAME PHÁT TRIỂN TRÊN</w:t>
      </w:r>
      <w:bookmarkEnd w:id="90"/>
    </w:p>
    <w:p w:rsidR="005B53D3" w:rsidRPr="005B3D73" w:rsidRDefault="00F634A5" w:rsidP="005B3D73">
      <w:pPr>
        <w:pStyle w:val="Heading2"/>
        <w:rPr>
          <w:rFonts w:eastAsia="Arial" w:cs="Times New Roman"/>
          <w:szCs w:val="26"/>
        </w:rPr>
      </w:pPr>
      <w:bookmarkStart w:id="91" w:name="_Toc12792650"/>
      <w:r w:rsidRPr="005B3D73">
        <w:rPr>
          <w:rFonts w:eastAsia="Arial" w:cs="Times New Roman"/>
          <w:szCs w:val="26"/>
        </w:rPr>
        <w:t>Giới thiệu game</w:t>
      </w:r>
      <w:bookmarkEnd w:id="91"/>
    </w:p>
    <w:p w:rsidR="008A6F0E" w:rsidRPr="005B3D73" w:rsidRDefault="007B7152" w:rsidP="005B3D73">
      <w:pPr>
        <w:rPr>
          <w:rFonts w:eastAsia="Arial"/>
        </w:rPr>
      </w:pPr>
      <w:r>
        <w:rPr>
          <w:rFonts w:eastAsia="Arial"/>
        </w:rPr>
        <w:t>Tên g</w:t>
      </w:r>
      <w:r w:rsidR="00503673">
        <w:rPr>
          <w:rFonts w:eastAsia="Arial"/>
        </w:rPr>
        <w:t>a</w:t>
      </w:r>
      <w:r w:rsidR="008A6F0E" w:rsidRPr="005B3D73">
        <w:rPr>
          <w:rFonts w:eastAsia="Arial"/>
        </w:rPr>
        <w:t>me : Run Now</w:t>
      </w:r>
    </w:p>
    <w:p w:rsidR="005B53D3" w:rsidRPr="005B3D73" w:rsidRDefault="005B53D3" w:rsidP="005B3D73">
      <w:pPr>
        <w:rPr>
          <w:rFonts w:eastAsia="Arial"/>
        </w:rPr>
      </w:pPr>
      <w:r w:rsidRPr="005B3D73">
        <w:rPr>
          <w:rFonts w:eastAsia="Arial"/>
        </w:rPr>
        <w:t>Đặc trưng của dò</w:t>
      </w:r>
      <w:r w:rsidR="007D1E97" w:rsidRPr="005B3D73">
        <w:rPr>
          <w:rFonts w:eastAsia="Arial"/>
        </w:rPr>
        <w:t>ng game theo chế độ sinh tồn</w:t>
      </w:r>
      <w:r w:rsidRPr="005B3D73">
        <w:rPr>
          <w:rFonts w:eastAsia="Arial"/>
        </w:rPr>
        <w:t xml:space="preserve"> mà em đã xây dựng tại 1 thời điểm chỉ có một người chơi, trò chơi sẽ có</w:t>
      </w:r>
      <w:r w:rsidR="007D1E97" w:rsidRPr="005B3D73">
        <w:rPr>
          <w:rFonts w:eastAsia="Arial"/>
        </w:rPr>
        <w:t xml:space="preserve"> 1</w:t>
      </w:r>
      <w:r w:rsidRPr="005B3D73">
        <w:rPr>
          <w:rFonts w:eastAsia="Arial"/>
        </w:rPr>
        <w:t xml:space="preserve"> màn hình chơ</w:t>
      </w:r>
      <w:r w:rsidR="007D1E97" w:rsidRPr="005B3D73">
        <w:rPr>
          <w:rFonts w:eastAsia="Arial"/>
        </w:rPr>
        <w:t>i,</w:t>
      </w:r>
      <w:r w:rsidRPr="005B3D73">
        <w:rPr>
          <w:rFonts w:eastAsia="Arial"/>
        </w:rPr>
        <w:t xml:space="preserve"> người chơi sẽ được cung cấp 1 lượng máu và vũ khí nhất định</w:t>
      </w:r>
      <w:r w:rsidR="00C447D7" w:rsidRPr="005B3D73">
        <w:rPr>
          <w:rFonts w:eastAsia="Arial"/>
        </w:rPr>
        <w:t xml:space="preserve"> (súng và bom)</w:t>
      </w:r>
      <w:r w:rsidRPr="005B3D73">
        <w:rPr>
          <w:rFonts w:eastAsia="Arial"/>
        </w:rPr>
        <w:t>, người chơi sẽ bắn để loại bỏ quân đị</w:t>
      </w:r>
      <w:r w:rsidR="00C447D7" w:rsidRPr="005B3D73">
        <w:rPr>
          <w:rFonts w:eastAsia="Arial"/>
        </w:rPr>
        <w:t>ch để được sống sót,</w:t>
      </w:r>
      <w:r w:rsidR="00CB50F6">
        <w:rPr>
          <w:rFonts w:eastAsia="Arial"/>
        </w:rPr>
        <w:t xml:space="preserve"> </w:t>
      </w:r>
      <w:r w:rsidR="00C447D7" w:rsidRPr="005B3D73">
        <w:rPr>
          <w:rFonts w:eastAsia="Arial"/>
        </w:rPr>
        <w:t xml:space="preserve">càng loại bỏ được </w:t>
      </w:r>
      <w:r w:rsidRPr="005B3D73">
        <w:rPr>
          <w:rFonts w:eastAsia="Arial"/>
        </w:rPr>
        <w:t xml:space="preserve">nhiều </w:t>
      </w:r>
      <w:r w:rsidR="00C447D7" w:rsidRPr="005B3D73">
        <w:rPr>
          <w:rFonts w:eastAsia="Arial"/>
        </w:rPr>
        <w:t xml:space="preserve">quân địch thì </w:t>
      </w:r>
      <w:r w:rsidRPr="005B3D73">
        <w:rPr>
          <w:rFonts w:eastAsia="Arial"/>
        </w:rPr>
        <w:t>độ khó sẽ tăng lên, khi người chơi bị</w:t>
      </w:r>
      <w:r w:rsidR="00C447D7" w:rsidRPr="005B3D73">
        <w:rPr>
          <w:rFonts w:eastAsia="Arial"/>
        </w:rPr>
        <w:t xml:space="preserve"> quân địch gây sát thương</w:t>
      </w:r>
      <w:r w:rsidRPr="005B3D73">
        <w:rPr>
          <w:rFonts w:eastAsia="Arial"/>
        </w:rPr>
        <w:t xml:space="preserve"> quá nhiều dẫn đến hết máu thì người chơi sẽ chết và màn hình GameOver sẽ xuấ</w:t>
      </w:r>
      <w:r w:rsidR="00C447D7" w:rsidRPr="005B3D73">
        <w:rPr>
          <w:rFonts w:eastAsia="Arial"/>
        </w:rPr>
        <w:t>t hiên thô</w:t>
      </w:r>
      <w:r w:rsidRPr="005B3D73">
        <w:rPr>
          <w:rFonts w:eastAsia="Arial"/>
        </w:rPr>
        <w:t>ng báo cho người chơi số điể</w:t>
      </w:r>
      <w:r w:rsidR="00C447D7" w:rsidRPr="005B3D73">
        <w:rPr>
          <w:rFonts w:eastAsia="Arial"/>
        </w:rPr>
        <w:t>m</w:t>
      </w:r>
      <w:r w:rsidR="007D1E97" w:rsidRPr="005B3D73">
        <w:rPr>
          <w:rFonts w:eastAsia="Arial"/>
        </w:rPr>
        <w:t>.</w:t>
      </w:r>
    </w:p>
    <w:p w:rsidR="00E74229" w:rsidRPr="005B3D73" w:rsidRDefault="00E74229" w:rsidP="005B3D73">
      <w:pPr>
        <w:rPr>
          <w:rFonts w:eastAsia="Arial"/>
        </w:rPr>
      </w:pPr>
      <w:r w:rsidRPr="005B3D73">
        <w:rPr>
          <w:rFonts w:eastAsia="Arial"/>
        </w:rPr>
        <w:t>Map tối có đèn soi sáng chỉ đủ 1 góc tâm nhìn,với âm thanh thể hiện lên sợ hại làm cho người chơi them phần hồi hộp.</w:t>
      </w:r>
    </w:p>
    <w:p w:rsidR="00E54E23" w:rsidRPr="005B3D73" w:rsidRDefault="005B53D3" w:rsidP="005B3D73">
      <w:pPr>
        <w:rPr>
          <w:rFonts w:eastAsia="Arial"/>
        </w:rPr>
      </w:pPr>
      <w:r w:rsidRPr="005B3D73">
        <w:rPr>
          <w:rFonts w:eastAsia="Arial"/>
        </w:rPr>
        <w:t>Màn hình sẽ di chuyển</w:t>
      </w:r>
      <w:r w:rsidR="00121217" w:rsidRPr="005B3D73">
        <w:rPr>
          <w:rFonts w:eastAsia="Arial"/>
        </w:rPr>
        <w:t xml:space="preserve"> theo nhân vật</w:t>
      </w:r>
      <w:r w:rsidRPr="005B3D73">
        <w:rPr>
          <w:rFonts w:eastAsia="Arial"/>
        </w:rPr>
        <w:t xml:space="preserve"> và quân địch </w:t>
      </w:r>
      <w:r w:rsidR="00121217" w:rsidRPr="005B3D73">
        <w:rPr>
          <w:rFonts w:eastAsia="Arial"/>
        </w:rPr>
        <w:t>sẽ tự</w:t>
      </w:r>
      <w:r w:rsidR="00E54E23" w:rsidRPr="005B3D73">
        <w:rPr>
          <w:rFonts w:eastAsia="Arial"/>
        </w:rPr>
        <w:t xml:space="preserve"> sinh ra trong map rồi </w:t>
      </w:r>
      <w:r w:rsidR="00121217" w:rsidRPr="005B3D73">
        <w:rPr>
          <w:rFonts w:eastAsia="Arial"/>
        </w:rPr>
        <w:t>tấn công nhân vật</w:t>
      </w:r>
      <w:r w:rsidRPr="005B3D73">
        <w:rPr>
          <w:rFonts w:eastAsia="Arial"/>
        </w:rPr>
        <w:t xml:space="preserve">, càng về sau quân địch càng đông vì vậy người chơi phải khéo léo di chuyển để </w:t>
      </w:r>
      <w:r w:rsidR="00121217" w:rsidRPr="005B3D73">
        <w:rPr>
          <w:rFonts w:eastAsia="Arial"/>
        </w:rPr>
        <w:t xml:space="preserve">tiêu diệt kẻ thù trước khi kẻ thù tấn công mình </w:t>
      </w:r>
      <w:r w:rsidRPr="005B3D73">
        <w:rPr>
          <w:rFonts w:eastAsia="Arial"/>
        </w:rPr>
        <w:t xml:space="preserve">nhiều </w:t>
      </w:r>
      <w:r w:rsidR="00E54E23" w:rsidRPr="005B3D73">
        <w:rPr>
          <w:rFonts w:eastAsia="Arial"/>
        </w:rPr>
        <w:t>để nâng cao số điểm,</w:t>
      </w:r>
      <w:r w:rsidR="00CB50F6">
        <w:rPr>
          <w:rFonts w:eastAsia="Arial"/>
        </w:rPr>
        <w:t xml:space="preserve"> </w:t>
      </w:r>
      <w:r w:rsidR="00E54E23" w:rsidRPr="005B3D73">
        <w:rPr>
          <w:rFonts w:eastAsia="Arial"/>
        </w:rPr>
        <w:t>trên map có vật phẩm (bom) mà người có thế nhặt để sử dụng.</w:t>
      </w:r>
    </w:p>
    <w:p w:rsidR="008527A5" w:rsidRDefault="00E54E23" w:rsidP="005B3D73">
      <w:pPr>
        <w:rPr>
          <w:rFonts w:eastAsia="Arial"/>
        </w:rPr>
      </w:pPr>
      <w:r w:rsidRPr="005B3D73">
        <w:rPr>
          <w:rFonts w:eastAsia="Arial"/>
        </w:rPr>
        <w:t>Nếu người chơi có thể</w:t>
      </w:r>
      <w:r w:rsidR="00CB50F6">
        <w:rPr>
          <w:rFonts w:eastAsia="Arial"/>
        </w:rPr>
        <w:t xml:space="preserve"> dùng ESC</w:t>
      </w:r>
      <w:r w:rsidRPr="005B3D73">
        <w:rPr>
          <w:rFonts w:eastAsia="Arial"/>
        </w:rPr>
        <w:t xml:space="preserve"> </w:t>
      </w:r>
      <w:r w:rsidR="00C77A4B" w:rsidRPr="005B3D73">
        <w:rPr>
          <w:rFonts w:eastAsia="Arial"/>
        </w:rPr>
        <w:t>để tạm dừng trận đấu</w:t>
      </w:r>
      <w:r w:rsidR="008B1C68" w:rsidRPr="005B3D73">
        <w:rPr>
          <w:rFonts w:eastAsia="Arial"/>
        </w:rPr>
        <w:t>,</w:t>
      </w:r>
      <w:r w:rsidR="00CB50F6">
        <w:rPr>
          <w:rFonts w:eastAsia="Arial"/>
        </w:rPr>
        <w:t xml:space="preserve"> </w:t>
      </w:r>
      <w:r w:rsidR="008B1C68" w:rsidRPr="005B3D73">
        <w:rPr>
          <w:rFonts w:eastAsia="Arial"/>
        </w:rPr>
        <w:t xml:space="preserve">có button chỉnh sửa âm thanh nhạc và </w:t>
      </w:r>
      <w:r w:rsidR="00C77A4B" w:rsidRPr="005B3D73">
        <w:rPr>
          <w:rFonts w:eastAsia="Arial"/>
        </w:rPr>
        <w:t>game chỉ kết thúc khi người</w:t>
      </w:r>
      <w:r w:rsidR="008B1C68" w:rsidRPr="005B3D73">
        <w:rPr>
          <w:rFonts w:eastAsia="Arial"/>
        </w:rPr>
        <w:t xml:space="preserve"> chơi</w:t>
      </w:r>
      <w:r w:rsidR="00C77A4B" w:rsidRPr="005B3D73">
        <w:rPr>
          <w:rFonts w:eastAsia="Arial"/>
        </w:rPr>
        <w:t xml:space="preserve"> hế</w:t>
      </w:r>
      <w:r w:rsidR="008B1C68" w:rsidRPr="005B3D73">
        <w:rPr>
          <w:rFonts w:eastAsia="Arial"/>
        </w:rPr>
        <w:t>t máu sau khi Game Over thì sẽ hiện ra giao diện button để bạn có thể chọn chức re</w:t>
      </w:r>
      <w:r w:rsidR="008527A5">
        <w:rPr>
          <w:rFonts w:eastAsia="Arial"/>
        </w:rPr>
        <w:t>start.</w:t>
      </w:r>
    </w:p>
    <w:p w:rsidR="0072081F" w:rsidRDefault="00FF7AFD" w:rsidP="0072081F">
      <w:pPr>
        <w:ind w:firstLine="0"/>
        <w:rPr>
          <w:rFonts w:eastAsia="Arial"/>
        </w:rPr>
      </w:pPr>
      <w:r>
        <w:rPr>
          <w:noProof/>
        </w:rPr>
        <w:lastRenderedPageBreak/>
        <w:pict>
          <v:shape id="_x0000_s1235" type="#_x0000_t202" style="position:absolute;left:0;text-align:left;margin-left:-.25pt;margin-top:605.2pt;width:439.5pt;height:.05pt;z-index:251683840;mso-position-horizontal-relative:text;mso-position-vertical-relative:text" stroked="f">
            <v:textbox style="mso-next-textbox:#_x0000_s1235;mso-fit-shape-to-text:t" inset="0,0,0,0">
              <w:txbxContent>
                <w:p w:rsidR="00920831" w:rsidRPr="0018465E" w:rsidRDefault="00920831" w:rsidP="00FF7AFD">
                  <w:pPr>
                    <w:pStyle w:val="Caption"/>
                    <w:rPr>
                      <w:noProof/>
                      <w:szCs w:val="26"/>
                    </w:rPr>
                  </w:pPr>
                  <w:bookmarkStart w:id="92" w:name="_Toc12793221"/>
                  <w:r>
                    <w:t xml:space="preserve">Hình </w:t>
                  </w:r>
                  <w:fldSimple w:instr=" SEQ Hình \* ARABIC ">
                    <w:r>
                      <w:rPr>
                        <w:noProof/>
                      </w:rPr>
                      <w:t>21</w:t>
                    </w:r>
                  </w:fldSimple>
                  <w:r>
                    <w:t>. Màn hình chính.</w:t>
                  </w:r>
                  <w:bookmarkEnd w:id="92"/>
                </w:p>
              </w:txbxContent>
            </v:textbox>
            <w10:wrap type="topAndBottom"/>
          </v:shape>
        </w:pict>
      </w:r>
      <w:r>
        <w:rPr>
          <w:noProof/>
          <w:lang w:eastAsia="ja-JP"/>
        </w:rPr>
        <w:drawing>
          <wp:anchor distT="0" distB="0" distL="114300" distR="114300" simplePos="0" relativeHeight="251593216" behindDoc="0" locked="0" layoutInCell="1" allowOverlap="1" wp14:anchorId="0CDB6A3C" wp14:editId="588743D5">
            <wp:simplePos x="0" y="0"/>
            <wp:positionH relativeFrom="column">
              <wp:posOffset>-3175</wp:posOffset>
            </wp:positionH>
            <wp:positionV relativeFrom="paragraph">
              <wp:posOffset>4117975</wp:posOffset>
            </wp:positionV>
            <wp:extent cx="5581650" cy="351091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581650" cy="3510915"/>
                    </a:xfrm>
                    <a:prstGeom prst="rect">
                      <a:avLst/>
                    </a:prstGeom>
                  </pic:spPr>
                </pic:pic>
              </a:graphicData>
            </a:graphic>
            <wp14:sizeRelH relativeFrom="page">
              <wp14:pctWidth>0</wp14:pctWidth>
            </wp14:sizeRelH>
            <wp14:sizeRelV relativeFrom="page">
              <wp14:pctHeight>0</wp14:pctHeight>
            </wp14:sizeRelV>
          </wp:anchor>
        </w:drawing>
      </w:r>
      <w:r w:rsidR="00101F22">
        <w:rPr>
          <w:noProof/>
        </w:rPr>
        <w:pict>
          <v:shape id="_x0000_s1234" type="#_x0000_t202" style="position:absolute;left:0;text-align:left;margin-left:-.25pt;margin-top:283.2pt;width:439.5pt;height:.05pt;z-index:251682816;mso-position-horizontal-relative:text;mso-position-vertical-relative:text" stroked="f">
            <v:textbox style="mso-next-textbox:#_x0000_s1234;mso-fit-shape-to-text:t" inset="0,0,0,0">
              <w:txbxContent>
                <w:p w:rsidR="00920831" w:rsidRPr="002F449D" w:rsidRDefault="00920831" w:rsidP="00101F22">
                  <w:pPr>
                    <w:pStyle w:val="Caption"/>
                    <w:rPr>
                      <w:noProof/>
                      <w:szCs w:val="26"/>
                    </w:rPr>
                  </w:pPr>
                  <w:bookmarkStart w:id="93" w:name="_Toc12793222"/>
                  <w:r>
                    <w:t xml:space="preserve">Hình </w:t>
                  </w:r>
                  <w:fldSimple w:instr=" SEQ Hình \* ARABIC ">
                    <w:r>
                      <w:rPr>
                        <w:noProof/>
                      </w:rPr>
                      <w:t>22</w:t>
                    </w:r>
                  </w:fldSimple>
                  <w:r>
                    <w:t>. Màn hình Controls.</w:t>
                  </w:r>
                  <w:bookmarkEnd w:id="93"/>
                </w:p>
              </w:txbxContent>
            </v:textbox>
            <w10:wrap type="topAndBottom"/>
          </v:shape>
        </w:pict>
      </w:r>
      <w:r w:rsidR="00101F22">
        <w:rPr>
          <w:noProof/>
          <w:lang w:eastAsia="ja-JP"/>
        </w:rPr>
        <w:drawing>
          <wp:anchor distT="0" distB="0" distL="114300" distR="114300" simplePos="0" relativeHeight="251555328" behindDoc="0" locked="0" layoutInCell="1" allowOverlap="1" wp14:anchorId="58421985" wp14:editId="7AD9E6AB">
            <wp:simplePos x="0" y="0"/>
            <wp:positionH relativeFrom="column">
              <wp:posOffset>-3175</wp:posOffset>
            </wp:positionH>
            <wp:positionV relativeFrom="paragraph">
              <wp:posOffset>28575</wp:posOffset>
            </wp:positionV>
            <wp:extent cx="5581650" cy="351091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581650" cy="3510915"/>
                    </a:xfrm>
                    <a:prstGeom prst="rect">
                      <a:avLst/>
                    </a:prstGeom>
                  </pic:spPr>
                </pic:pic>
              </a:graphicData>
            </a:graphic>
            <wp14:sizeRelH relativeFrom="page">
              <wp14:pctWidth>0</wp14:pctWidth>
            </wp14:sizeRelH>
            <wp14:sizeRelV relativeFrom="page">
              <wp14:pctHeight>0</wp14:pctHeight>
            </wp14:sizeRelV>
          </wp:anchor>
        </w:drawing>
      </w:r>
    </w:p>
    <w:p w:rsidR="0072081F" w:rsidRPr="0072081F" w:rsidRDefault="000209E0" w:rsidP="0072081F">
      <w:pPr>
        <w:rPr>
          <w:rFonts w:eastAsia="Arial"/>
        </w:rPr>
      </w:pPr>
      <w:r>
        <w:rPr>
          <w:noProof/>
        </w:rPr>
        <w:lastRenderedPageBreak/>
        <w:pict>
          <v:shape id="_x0000_s1244" type="#_x0000_t202" style="position:absolute;left:0;text-align:left;margin-left:-11.6pt;margin-top:566.85pt;width:429pt;height:40.4pt;z-index:251686912;mso-position-horizontal-relative:text;mso-position-vertical-relative:text" stroked="f">
            <v:textbox style="mso-next-textbox:#_x0000_s1244;mso-fit-shape-to-text:t" inset="0,0,0,0">
              <w:txbxContent>
                <w:p w:rsidR="00920831" w:rsidRPr="00293949" w:rsidRDefault="00920831" w:rsidP="0072081F">
                  <w:pPr>
                    <w:pStyle w:val="Caption"/>
                    <w:rPr>
                      <w:noProof/>
                      <w:szCs w:val="26"/>
                    </w:rPr>
                  </w:pPr>
                  <w:bookmarkStart w:id="94" w:name="_Toc12793223"/>
                  <w:r>
                    <w:t xml:space="preserve">Hình </w:t>
                  </w:r>
                  <w:fldSimple w:instr=" SEQ Hình \* ARABIC ">
                    <w:r>
                      <w:rPr>
                        <w:noProof/>
                      </w:rPr>
                      <w:t>23</w:t>
                    </w:r>
                  </w:fldSimple>
                  <w:r>
                    <w:t>. Màn hình lúc chết.</w:t>
                  </w:r>
                  <w:bookmarkEnd w:id="94"/>
                </w:p>
              </w:txbxContent>
            </v:textbox>
            <w10:wrap type="topAndBottom"/>
          </v:shape>
        </w:pict>
      </w:r>
      <w:r>
        <w:rPr>
          <w:noProof/>
          <w:lang w:eastAsia="ja-JP"/>
        </w:rPr>
        <w:drawing>
          <wp:anchor distT="0" distB="0" distL="114300" distR="114300" simplePos="0" relativeHeight="251673088" behindDoc="0" locked="0" layoutInCell="1" allowOverlap="1" wp14:anchorId="147328C8" wp14:editId="20F04179">
            <wp:simplePos x="0" y="0"/>
            <wp:positionH relativeFrom="column">
              <wp:posOffset>-38100</wp:posOffset>
            </wp:positionH>
            <wp:positionV relativeFrom="paragraph">
              <wp:posOffset>3739515</wp:posOffset>
            </wp:positionV>
            <wp:extent cx="5448300" cy="340931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448300" cy="3409315"/>
                    </a:xfrm>
                    <a:prstGeom prst="rect">
                      <a:avLst/>
                    </a:prstGeom>
                  </pic:spPr>
                </pic:pic>
              </a:graphicData>
            </a:graphic>
            <wp14:sizeRelH relativeFrom="page">
              <wp14:pctWidth>0</wp14:pctWidth>
            </wp14:sizeRelH>
            <wp14:sizeRelV relativeFrom="page">
              <wp14:pctHeight>0</wp14:pctHeight>
            </wp14:sizeRelV>
          </wp:anchor>
        </w:drawing>
      </w:r>
      <w:r w:rsidR="0072081F">
        <w:rPr>
          <w:noProof/>
          <w:lang w:eastAsia="ja-JP"/>
        </w:rPr>
        <w:pict>
          <v:shape id="_x0000_s1242" type="#_x0000_t202" style="position:absolute;left:0;text-align:left;margin-left:201.45pt;margin-top:226.2pt;width:215.95pt;height:40.4pt;z-index:251685888;mso-position-horizontal-relative:text;mso-position-vertical-relative:text" stroked="f">
            <v:textbox style="mso-next-textbox:#_x0000_s1242;mso-fit-shape-to-text:t" inset="0,0,0,0">
              <w:txbxContent>
                <w:p w:rsidR="00920831" w:rsidRPr="00E94F18" w:rsidRDefault="00920831" w:rsidP="0072081F">
                  <w:pPr>
                    <w:pStyle w:val="Caption"/>
                    <w:rPr>
                      <w:rFonts w:cs="Arial"/>
                      <w:b/>
                      <w:iCs/>
                      <w:noProof/>
                      <w:szCs w:val="28"/>
                    </w:rPr>
                  </w:pPr>
                  <w:bookmarkStart w:id="95" w:name="_Toc12793224"/>
                  <w:r>
                    <w:t xml:space="preserve">Hình </w:t>
                  </w:r>
                  <w:fldSimple w:instr=" SEQ Hình \* ARABIC ">
                    <w:r>
                      <w:rPr>
                        <w:noProof/>
                      </w:rPr>
                      <w:t>24</w:t>
                    </w:r>
                  </w:fldSimple>
                  <w:r>
                    <w:t>. Minimap.</w:t>
                  </w:r>
                  <w:bookmarkEnd w:id="95"/>
                </w:p>
              </w:txbxContent>
            </v:textbox>
            <w10:wrap type="topAndBottom"/>
          </v:shape>
        </w:pict>
      </w:r>
      <w:r w:rsidR="0072081F">
        <w:rPr>
          <w:noProof/>
          <w:lang w:eastAsia="ja-JP"/>
        </w:rPr>
        <w:pict>
          <v:shape id="_x0000_s1241" type="#_x0000_t202" style="position:absolute;left:0;text-align:left;margin-left:26.95pt;margin-top:170pt;width:153.55pt;height:40.4pt;z-index:251684864;mso-position-horizontal-relative:text;mso-position-vertical-relative:text" stroked="f">
            <v:textbox style="mso-next-textbox:#_x0000_s1241;mso-fit-shape-to-text:t" inset="0,0,0,0">
              <w:txbxContent>
                <w:p w:rsidR="00920831" w:rsidRPr="002808EA" w:rsidRDefault="00920831" w:rsidP="0072081F">
                  <w:pPr>
                    <w:pStyle w:val="Caption"/>
                    <w:rPr>
                      <w:rFonts w:cs="Arial"/>
                      <w:b/>
                      <w:iCs/>
                      <w:noProof/>
                      <w:szCs w:val="28"/>
                    </w:rPr>
                  </w:pPr>
                  <w:bookmarkStart w:id="96" w:name="_Toc12793225"/>
                  <w:r>
                    <w:t xml:space="preserve">Hình </w:t>
                  </w:r>
                  <w:fldSimple w:instr=" SEQ Hình \* ARABIC ">
                    <w:r>
                      <w:rPr>
                        <w:noProof/>
                      </w:rPr>
                      <w:t>25</w:t>
                    </w:r>
                  </w:fldSimple>
                  <w:r>
                    <w:t>. Thanh HP.</w:t>
                  </w:r>
                  <w:bookmarkEnd w:id="96"/>
                </w:p>
              </w:txbxContent>
            </v:textbox>
            <w10:wrap type="topAndBottom"/>
          </v:shape>
        </w:pict>
      </w:r>
      <w:r w:rsidR="0072081F">
        <w:rPr>
          <w:noProof/>
          <w:lang w:eastAsia="ja-JP"/>
        </w:rPr>
        <w:drawing>
          <wp:anchor distT="0" distB="0" distL="114300" distR="114300" simplePos="0" relativeHeight="251757056" behindDoc="0" locked="0" layoutInCell="1" allowOverlap="1" wp14:anchorId="3C0C7701" wp14:editId="453E361B">
            <wp:simplePos x="0" y="0"/>
            <wp:positionH relativeFrom="column">
              <wp:posOffset>2559050</wp:posOffset>
            </wp:positionH>
            <wp:positionV relativeFrom="paragraph">
              <wp:posOffset>18415</wp:posOffset>
            </wp:positionV>
            <wp:extent cx="2742565" cy="283781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742565" cy="2837815"/>
                    </a:xfrm>
                    <a:prstGeom prst="rect">
                      <a:avLst/>
                    </a:prstGeom>
                  </pic:spPr>
                </pic:pic>
              </a:graphicData>
            </a:graphic>
            <wp14:sizeRelH relativeFrom="page">
              <wp14:pctWidth>0</wp14:pctWidth>
            </wp14:sizeRelH>
            <wp14:sizeRelV relativeFrom="page">
              <wp14:pctHeight>0</wp14:pctHeight>
            </wp14:sizeRelV>
          </wp:anchor>
        </w:drawing>
      </w:r>
      <w:r w:rsidR="0072081F">
        <w:rPr>
          <w:noProof/>
          <w:lang w:eastAsia="ja-JP"/>
        </w:rPr>
        <w:drawing>
          <wp:anchor distT="0" distB="0" distL="114300" distR="114300" simplePos="0" relativeHeight="251716096" behindDoc="0" locked="0" layoutInCell="1" allowOverlap="1" wp14:anchorId="7EAE945A" wp14:editId="0A7E4C24">
            <wp:simplePos x="0" y="0"/>
            <wp:positionH relativeFrom="column">
              <wp:posOffset>123825</wp:posOffset>
            </wp:positionH>
            <wp:positionV relativeFrom="paragraph">
              <wp:posOffset>21590</wp:posOffset>
            </wp:positionV>
            <wp:extent cx="5180330" cy="210439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180330" cy="2104390"/>
                    </a:xfrm>
                    <a:prstGeom prst="rect">
                      <a:avLst/>
                    </a:prstGeom>
                  </pic:spPr>
                </pic:pic>
              </a:graphicData>
            </a:graphic>
            <wp14:sizeRelH relativeFrom="page">
              <wp14:pctWidth>0</wp14:pctWidth>
            </wp14:sizeRelH>
            <wp14:sizeRelV relativeFrom="page">
              <wp14:pctHeight>0</wp14:pctHeight>
            </wp14:sizeRelV>
          </wp:anchor>
        </w:drawing>
      </w:r>
    </w:p>
    <w:p w:rsidR="005B53D3" w:rsidRPr="005B3D73" w:rsidRDefault="000209E0" w:rsidP="008527A5">
      <w:pPr>
        <w:pStyle w:val="Heading2"/>
        <w:rPr>
          <w:rFonts w:eastAsia="Arial" w:cs="Times New Roman"/>
          <w:szCs w:val="26"/>
        </w:rPr>
      </w:pPr>
      <w:bookmarkStart w:id="97" w:name="_Toc12792651"/>
      <w:r>
        <w:rPr>
          <w:noProof/>
        </w:rPr>
        <w:lastRenderedPageBreak/>
        <w:pict>
          <v:shape id="_x0000_s1245" type="#_x0000_t202" style="position:absolute;left:0;text-align:left;margin-left:-.25pt;margin-top:281.55pt;width:439.5pt;height:.05pt;z-index:251687936;mso-position-horizontal-relative:text;mso-position-vertical-relative:text" stroked="f">
            <v:textbox style="mso-fit-shape-to-text:t" inset="0,0,0,0">
              <w:txbxContent>
                <w:p w:rsidR="00920831" w:rsidRPr="007914FD" w:rsidRDefault="00920831" w:rsidP="000209E0">
                  <w:pPr>
                    <w:pStyle w:val="Caption"/>
                    <w:rPr>
                      <w:rFonts w:cs="Arial"/>
                      <w:b/>
                      <w:iCs/>
                      <w:noProof/>
                      <w:szCs w:val="28"/>
                    </w:rPr>
                  </w:pPr>
                  <w:bookmarkStart w:id="98" w:name="_Toc12793226"/>
                  <w:r>
                    <w:t xml:space="preserve">Hình </w:t>
                  </w:r>
                  <w:fldSimple w:instr=" SEQ Hình \* ARABIC ">
                    <w:r>
                      <w:rPr>
                        <w:noProof/>
                      </w:rPr>
                      <w:t>26</w:t>
                    </w:r>
                  </w:fldSimple>
                  <w:r>
                    <w:t>. Màn hình Paused (ESC)</w:t>
                  </w:r>
                  <w:bookmarkEnd w:id="98"/>
                </w:p>
              </w:txbxContent>
            </v:textbox>
            <w10:wrap type="topAndBottom"/>
          </v:shape>
        </w:pict>
      </w:r>
      <w:r>
        <w:rPr>
          <w:noProof/>
          <w:lang w:eastAsia="ja-JP"/>
        </w:rPr>
        <w:drawing>
          <wp:anchor distT="0" distB="0" distL="114300" distR="114300" simplePos="0" relativeHeight="251759104" behindDoc="0" locked="0" layoutInCell="1" allowOverlap="1" wp14:anchorId="2A3BB5E7" wp14:editId="4FBE3AEE">
            <wp:simplePos x="0" y="0"/>
            <wp:positionH relativeFrom="column">
              <wp:posOffset>-3175</wp:posOffset>
            </wp:positionH>
            <wp:positionV relativeFrom="paragraph">
              <wp:posOffset>25400</wp:posOffset>
            </wp:positionV>
            <wp:extent cx="5581650" cy="349313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581650" cy="3493135"/>
                    </a:xfrm>
                    <a:prstGeom prst="rect">
                      <a:avLst/>
                    </a:prstGeom>
                  </pic:spPr>
                </pic:pic>
              </a:graphicData>
            </a:graphic>
            <wp14:sizeRelH relativeFrom="page">
              <wp14:pctWidth>0</wp14:pctWidth>
            </wp14:sizeRelH>
            <wp14:sizeRelV relativeFrom="page">
              <wp14:pctHeight>0</wp14:pctHeight>
            </wp14:sizeRelV>
          </wp:anchor>
        </w:drawing>
      </w:r>
      <w:r w:rsidR="00F634A5" w:rsidRPr="005B3D73">
        <w:rPr>
          <w:rFonts w:eastAsia="Arial" w:cs="Times New Roman"/>
          <w:szCs w:val="26"/>
        </w:rPr>
        <w:t>Các quy luật chơi chính</w:t>
      </w:r>
      <w:bookmarkEnd w:id="97"/>
    </w:p>
    <w:p w:rsidR="005B53D3" w:rsidRPr="005B3D73" w:rsidRDefault="009D5706" w:rsidP="005B3D73">
      <w:pPr>
        <w:pStyle w:val="Heading3"/>
        <w:rPr>
          <w:rFonts w:cs="Times New Roman"/>
        </w:rPr>
      </w:pPr>
      <w:bookmarkStart w:id="99" w:name="_Toc12792652"/>
      <w:r>
        <w:rPr>
          <w:noProof/>
        </w:rPr>
        <w:pict>
          <v:shape id="_x0000_s1231" type="#_x0000_t202" style="position:absolute;left:0;text-align:left;margin-left:43.25pt;margin-top:269.25pt;width:370.5pt;height:40.4pt;z-index:251681792;mso-position-horizontal-relative:text;mso-position-vertical-relative:text" stroked="f">
            <v:textbox style="mso-next-textbox:#_x0000_s1231;mso-fit-shape-to-text:t" inset="0,0,0,0">
              <w:txbxContent>
                <w:p w:rsidR="00920831" w:rsidRPr="002350A6" w:rsidRDefault="00920831" w:rsidP="009D5706">
                  <w:pPr>
                    <w:pStyle w:val="Caption"/>
                    <w:rPr>
                      <w:rFonts w:eastAsia="MS Mincho" w:cs="Arial"/>
                      <w:b/>
                      <w:noProof/>
                      <w:szCs w:val="26"/>
                    </w:rPr>
                  </w:pPr>
                  <w:bookmarkStart w:id="100" w:name="_Toc12793227"/>
                  <w:r>
                    <w:t xml:space="preserve">Hình </w:t>
                  </w:r>
                  <w:fldSimple w:instr=" SEQ Hình \* ARABIC ">
                    <w:r>
                      <w:rPr>
                        <w:noProof/>
                      </w:rPr>
                      <w:t>27</w:t>
                    </w:r>
                  </w:fldSimple>
                  <w:r>
                    <w:t>. Màn hình Controls.</w:t>
                  </w:r>
                  <w:bookmarkEnd w:id="100"/>
                </w:p>
              </w:txbxContent>
            </v:textbox>
            <w10:wrap type="topAndBottom"/>
          </v:shape>
        </w:pict>
      </w:r>
      <w:r>
        <w:rPr>
          <w:noProof/>
        </w:rPr>
        <w:drawing>
          <wp:anchor distT="0" distB="0" distL="114300" distR="114300" simplePos="0" relativeHeight="251576832" behindDoc="0" locked="0" layoutInCell="1" allowOverlap="1" wp14:anchorId="4FE79866" wp14:editId="02CE5607">
            <wp:simplePos x="0" y="0"/>
            <wp:positionH relativeFrom="column">
              <wp:posOffset>558800</wp:posOffset>
            </wp:positionH>
            <wp:positionV relativeFrom="paragraph">
              <wp:posOffset>403225</wp:posOffset>
            </wp:positionV>
            <wp:extent cx="4705350" cy="29591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705350" cy="2959100"/>
                    </a:xfrm>
                    <a:prstGeom prst="rect">
                      <a:avLst/>
                    </a:prstGeom>
                  </pic:spPr>
                </pic:pic>
              </a:graphicData>
            </a:graphic>
            <wp14:sizeRelH relativeFrom="page">
              <wp14:pctWidth>0</wp14:pctWidth>
            </wp14:sizeRelH>
            <wp14:sizeRelV relativeFrom="page">
              <wp14:pctHeight>0</wp14:pctHeight>
            </wp14:sizeRelV>
          </wp:anchor>
        </w:drawing>
      </w:r>
      <w:r w:rsidR="00F634A5" w:rsidRPr="005B3D73">
        <w:rPr>
          <w:rFonts w:cs="Times New Roman"/>
        </w:rPr>
        <w:t>Di chuyển</w:t>
      </w:r>
      <w:bookmarkEnd w:id="99"/>
    </w:p>
    <w:p w:rsidR="00F634A5" w:rsidRDefault="0044139A" w:rsidP="005B3D73">
      <w:pPr>
        <w:rPr>
          <w:rFonts w:eastAsia="Arial"/>
        </w:rPr>
      </w:pPr>
      <w:r>
        <w:rPr>
          <w:noProof/>
        </w:rPr>
        <w:lastRenderedPageBreak/>
        <w:pict>
          <v:shape id="_x0000_s1246" type="#_x0000_t202" style="position:absolute;left:0;text-align:left;margin-left:.5pt;margin-top:375.3pt;width:439.5pt;height:.05pt;z-index:251688960;mso-position-horizontal-relative:text;mso-position-vertical-relative:text" stroked="f">
            <v:textbox style="mso-fit-shape-to-text:t" inset="0,0,0,0">
              <w:txbxContent>
                <w:p w:rsidR="00920831" w:rsidRPr="00671A36" w:rsidRDefault="00920831" w:rsidP="0044139A">
                  <w:pPr>
                    <w:pStyle w:val="Caption"/>
                    <w:rPr>
                      <w:noProof/>
                      <w:szCs w:val="26"/>
                    </w:rPr>
                  </w:pPr>
                  <w:bookmarkStart w:id="101" w:name="_Toc12793228"/>
                  <w:r>
                    <w:t xml:space="preserve">Hình </w:t>
                  </w:r>
                  <w:fldSimple w:instr=" SEQ Hình \* ARABIC ">
                    <w:r>
                      <w:rPr>
                        <w:noProof/>
                      </w:rPr>
                      <w:t>28</w:t>
                    </w:r>
                  </w:fldSimple>
                  <w:r>
                    <w:t>. Item Bom.</w:t>
                  </w:r>
                  <w:bookmarkEnd w:id="101"/>
                </w:p>
              </w:txbxContent>
            </v:textbox>
            <w10:wrap type="topAndBottom"/>
          </v:shape>
        </w:pict>
      </w:r>
      <w:r>
        <w:rPr>
          <w:noProof/>
          <w:lang w:eastAsia="ja-JP"/>
        </w:rPr>
        <w:drawing>
          <wp:anchor distT="0" distB="0" distL="114300" distR="114300" simplePos="0" relativeHeight="251761152" behindDoc="0" locked="0" layoutInCell="1" allowOverlap="1" wp14:anchorId="40C6FD45" wp14:editId="2CEF18C9">
            <wp:simplePos x="0" y="0"/>
            <wp:positionH relativeFrom="column">
              <wp:posOffset>6350</wp:posOffset>
            </wp:positionH>
            <wp:positionV relativeFrom="paragraph">
              <wp:posOffset>1216025</wp:posOffset>
            </wp:positionV>
            <wp:extent cx="5581650" cy="349313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581650" cy="3493135"/>
                    </a:xfrm>
                    <a:prstGeom prst="rect">
                      <a:avLst/>
                    </a:prstGeom>
                  </pic:spPr>
                </pic:pic>
              </a:graphicData>
            </a:graphic>
            <wp14:sizeRelH relativeFrom="page">
              <wp14:pctWidth>0</wp14:pctWidth>
            </wp14:sizeRelH>
            <wp14:sizeRelV relativeFrom="page">
              <wp14:pctHeight>0</wp14:pctHeight>
            </wp14:sizeRelV>
          </wp:anchor>
        </w:drawing>
      </w:r>
      <w:r w:rsidR="00F634A5" w:rsidRPr="005B3D73">
        <w:rPr>
          <w:rFonts w:eastAsia="Arial"/>
        </w:rPr>
        <w:t>Người chơi sẽ di chuyển bằng các nút trên bàn phím, di chuyển qua trái</w:t>
      </w:r>
      <w:r w:rsidR="00C1656F">
        <w:rPr>
          <w:rFonts w:eastAsia="Arial"/>
        </w:rPr>
        <w:t xml:space="preserve"> </w:t>
      </w:r>
      <w:r w:rsidR="00F634A5" w:rsidRPr="005B3D73">
        <w:rPr>
          <w:rFonts w:eastAsia="Arial"/>
        </w:rPr>
        <w:t>(← hoặc A), qua phải</w:t>
      </w:r>
      <w:r w:rsidR="00F23B5F">
        <w:rPr>
          <w:rFonts w:eastAsia="Arial"/>
        </w:rPr>
        <w:t xml:space="preserve"> </w:t>
      </w:r>
      <w:r w:rsidR="00F634A5" w:rsidRPr="005B3D73">
        <w:rPr>
          <w:rFonts w:eastAsia="Arial"/>
        </w:rPr>
        <w:t>(→ hoặc D), lên</w:t>
      </w:r>
      <w:r w:rsidR="00C1656F">
        <w:rPr>
          <w:rFonts w:eastAsia="Arial"/>
        </w:rPr>
        <w:t xml:space="preserve"> </w:t>
      </w:r>
      <w:r w:rsidR="00F634A5" w:rsidRPr="005B3D73">
        <w:rPr>
          <w:rFonts w:eastAsia="Arial"/>
        </w:rPr>
        <w:t>(↑ hoặc W), xuống (↓ hoặc S) để né kẻ thù và tiêu diệt kẻ thù, làm sao chơi được càng lâu thì càng được nhiều điểm, người chơi chỉ có thể di chuyển trong phạm vi map.</w:t>
      </w:r>
    </w:p>
    <w:p w:rsidR="002C3833" w:rsidRPr="005B3D73" w:rsidRDefault="00F634A5" w:rsidP="00907E6E">
      <w:pPr>
        <w:rPr>
          <w:rFonts w:eastAsia="Arial"/>
        </w:rPr>
      </w:pPr>
      <w:r w:rsidRPr="005B3D73">
        <w:rPr>
          <w:rFonts w:eastAsia="Arial"/>
        </w:rPr>
        <w:lastRenderedPageBreak/>
        <w:t xml:space="preserve">Dùng chuột để điều khiển tâm nhìn camera, click button right thì sẽ bắn đạn, còn click button </w:t>
      </w:r>
      <w:r w:rsidR="000841A0" w:rsidRPr="005B3D73">
        <w:rPr>
          <w:rFonts w:eastAsia="Arial"/>
        </w:rPr>
        <w:t>left thì sẽ nem bom (với lục ném dài tới 3m).</w:t>
      </w:r>
      <w:r w:rsidR="009634F4" w:rsidRPr="009634F4">
        <w:rPr>
          <w:rFonts w:eastAsia="Arial"/>
        </w:rPr>
        <w:t xml:space="preserve"> </w:t>
      </w:r>
      <w:r w:rsidR="009634F4" w:rsidRPr="005B3D73">
        <w:rPr>
          <w:rFonts w:eastAsia="Arial"/>
        </w:rPr>
        <w:t>Nên di chuyển để tìm bom và lấy chúng.</w:t>
      </w:r>
      <w:r w:rsidR="009D5706" w:rsidRPr="009D5706">
        <w:rPr>
          <w:noProof/>
          <w:lang w:eastAsia="ja-JP"/>
        </w:rPr>
        <w:t xml:space="preserve"> </w:t>
      </w:r>
    </w:p>
    <w:p w:rsidR="000841A0" w:rsidRPr="005B3D73" w:rsidRDefault="00DF5D24" w:rsidP="005B3D73">
      <w:pPr>
        <w:pStyle w:val="Heading3"/>
        <w:rPr>
          <w:rFonts w:cs="Times New Roman"/>
        </w:rPr>
      </w:pPr>
      <w:bookmarkStart w:id="102" w:name="_Toc12792653"/>
      <w:r w:rsidRPr="005B3D73">
        <w:rPr>
          <w:rFonts w:cs="Times New Roman"/>
        </w:rPr>
        <w:t>Tấn công</w:t>
      </w:r>
      <w:bookmarkEnd w:id="102"/>
    </w:p>
    <w:p w:rsidR="00DF5D24" w:rsidRPr="005B3D73" w:rsidRDefault="00DF5D24" w:rsidP="005B3D73">
      <w:pPr>
        <w:rPr>
          <w:rFonts w:eastAsia="Arial"/>
        </w:rPr>
      </w:pPr>
      <w:r w:rsidRPr="005B3D73">
        <w:rPr>
          <w:rFonts w:eastAsia="Arial"/>
        </w:rPr>
        <w:t xml:space="preserve">Người chơi sẽ dùng súng bắn đạn (đạn không giới hạn) </w:t>
      </w:r>
      <w:r w:rsidR="00D70F48" w:rsidRPr="005B3D73">
        <w:rPr>
          <w:rFonts w:eastAsia="Arial"/>
        </w:rPr>
        <w:t xml:space="preserve">hoặc bom </w:t>
      </w:r>
      <w:r w:rsidRPr="005B3D73">
        <w:rPr>
          <w:rFonts w:eastAsia="Arial"/>
        </w:rPr>
        <w:t>để tiêu diệt kẻ thù, mỗi kẻ thù sẽ có một lượng máu nhất định :</w:t>
      </w:r>
    </w:p>
    <w:p w:rsidR="00DF5D24" w:rsidRPr="005B3D73" w:rsidRDefault="00DF5D24" w:rsidP="005B3D73">
      <w:pPr>
        <w:rPr>
          <w:rFonts w:eastAsia="Arial"/>
        </w:rPr>
      </w:pPr>
      <w:r w:rsidRPr="005B3D73">
        <w:rPr>
          <w:rFonts w:eastAsia="Arial"/>
        </w:rPr>
        <w:t xml:space="preserve">Zombie Normal </w:t>
      </w:r>
    </w:p>
    <w:p w:rsidR="00DF5D24" w:rsidRPr="005B3D73" w:rsidRDefault="00DF5D24" w:rsidP="005B3D73">
      <w:pPr>
        <w:rPr>
          <w:rFonts w:eastAsia="Arial"/>
        </w:rPr>
      </w:pPr>
      <w:r w:rsidRPr="005B3D73">
        <w:rPr>
          <w:rFonts w:eastAsia="Arial"/>
        </w:rPr>
        <w:t>Zombie Speed : Máu it,tốc độ nhanh.</w:t>
      </w:r>
    </w:p>
    <w:p w:rsidR="00F52C23" w:rsidRDefault="001325CE" w:rsidP="00F52C23">
      <w:pPr>
        <w:rPr>
          <w:rFonts w:eastAsia="Arial"/>
        </w:rPr>
      </w:pPr>
      <w:r>
        <w:rPr>
          <w:noProof/>
        </w:rPr>
        <w:pict>
          <v:shape id="_x0000_s1247" type="#_x0000_t202" style="position:absolute;left:0;text-align:left;margin-left:1.25pt;margin-top:330.9pt;width:439.5pt;height:.05pt;z-index:251689984;mso-position-horizontal-relative:text;mso-position-vertical-relative:text" stroked="f">
            <v:textbox style="mso-fit-shape-to-text:t" inset="0,0,0,0">
              <w:txbxContent>
                <w:p w:rsidR="00920831" w:rsidRPr="00F6605A" w:rsidRDefault="00920831" w:rsidP="001325CE">
                  <w:pPr>
                    <w:pStyle w:val="Caption"/>
                    <w:rPr>
                      <w:noProof/>
                      <w:szCs w:val="26"/>
                    </w:rPr>
                  </w:pPr>
                  <w:bookmarkStart w:id="103" w:name="_Toc12793229"/>
                  <w:r>
                    <w:t xml:space="preserve">Hình </w:t>
                  </w:r>
                  <w:fldSimple w:instr=" SEQ Hình \* ARABIC ">
                    <w:r>
                      <w:rPr>
                        <w:noProof/>
                      </w:rPr>
                      <w:t>29</w:t>
                    </w:r>
                  </w:fldSimple>
                  <w:r>
                    <w:t>. Giết Zombie.</w:t>
                  </w:r>
                  <w:bookmarkEnd w:id="103"/>
                </w:p>
              </w:txbxContent>
            </v:textbox>
            <w10:wrap type="topAndBottom"/>
          </v:shape>
        </w:pict>
      </w:r>
      <w:r>
        <w:rPr>
          <w:noProof/>
          <w:lang w:eastAsia="ja-JP"/>
        </w:rPr>
        <w:drawing>
          <wp:anchor distT="0" distB="0" distL="114300" distR="114300" simplePos="0" relativeHeight="251763200" behindDoc="0" locked="0" layoutInCell="1" allowOverlap="1" wp14:anchorId="6B96A3E5" wp14:editId="0D1A6FF8">
            <wp:simplePos x="0" y="0"/>
            <wp:positionH relativeFrom="column">
              <wp:posOffset>15875</wp:posOffset>
            </wp:positionH>
            <wp:positionV relativeFrom="paragraph">
              <wp:posOffset>652145</wp:posOffset>
            </wp:positionV>
            <wp:extent cx="5581650" cy="349313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581650" cy="3493135"/>
                    </a:xfrm>
                    <a:prstGeom prst="rect">
                      <a:avLst/>
                    </a:prstGeom>
                  </pic:spPr>
                </pic:pic>
              </a:graphicData>
            </a:graphic>
            <wp14:sizeRelH relativeFrom="page">
              <wp14:pctWidth>0</wp14:pctWidth>
            </wp14:sizeRelH>
            <wp14:sizeRelV relativeFrom="page">
              <wp14:pctHeight>0</wp14:pctHeight>
            </wp14:sizeRelV>
          </wp:anchor>
        </w:drawing>
      </w:r>
      <w:r w:rsidR="00DF5D24" w:rsidRPr="005B3D73">
        <w:rPr>
          <w:rFonts w:eastAsia="Arial"/>
        </w:rPr>
        <w:t xml:space="preserve">Zombie Tanker : Nhiều </w:t>
      </w:r>
      <w:r w:rsidR="00F52C23">
        <w:rPr>
          <w:rFonts w:eastAsia="Arial"/>
        </w:rPr>
        <w:t>máu,Khổng lồ,tốc độ chậm.</w:t>
      </w:r>
      <w:r w:rsidR="00DF5D24" w:rsidRPr="005B3D73">
        <w:rPr>
          <w:rFonts w:eastAsia="Arial"/>
        </w:rPr>
        <w:t>Nếu để kẻ thù đánh trúng thì mỗi lần sẽ bị trừ đi 20 máu trên tổng số 100.</w:t>
      </w:r>
    </w:p>
    <w:p w:rsidR="00F52C23" w:rsidRDefault="00915E3F" w:rsidP="008F16E9">
      <w:pPr>
        <w:ind w:firstLine="0"/>
        <w:rPr>
          <w:rFonts w:eastAsia="Arial"/>
        </w:rPr>
      </w:pPr>
      <w:r>
        <w:rPr>
          <w:noProof/>
        </w:rPr>
        <w:lastRenderedPageBreak/>
        <w:pict>
          <v:shape id="_x0000_s1248" type="#_x0000_t202" style="position:absolute;left:0;text-align:left;margin-left:.5pt;margin-top:279.3pt;width:439.5pt;height:.05pt;z-index:251691008;mso-position-horizontal-relative:text;mso-position-vertical-relative:text" stroked="f">
            <v:textbox style="mso-fit-shape-to-text:t" inset="0,0,0,0">
              <w:txbxContent>
                <w:p w:rsidR="00920831" w:rsidRPr="00A14E04" w:rsidRDefault="00920831" w:rsidP="00915E3F">
                  <w:pPr>
                    <w:pStyle w:val="Caption"/>
                    <w:rPr>
                      <w:noProof/>
                      <w:szCs w:val="26"/>
                    </w:rPr>
                  </w:pPr>
                  <w:bookmarkStart w:id="104" w:name="_Toc12793230"/>
                  <w:r>
                    <w:t xml:space="preserve">Hình </w:t>
                  </w:r>
                  <w:fldSimple w:instr=" SEQ Hình \* ARABIC ">
                    <w:r>
                      <w:rPr>
                        <w:noProof/>
                      </w:rPr>
                      <w:t>30</w:t>
                    </w:r>
                  </w:fldSimple>
                  <w:r>
                    <w:t>. Kích hoạt Bom.</w:t>
                  </w:r>
                  <w:bookmarkEnd w:id="104"/>
                </w:p>
              </w:txbxContent>
            </v:textbox>
            <w10:wrap type="topAndBottom"/>
          </v:shape>
        </w:pict>
      </w:r>
      <w:r>
        <w:rPr>
          <w:noProof/>
          <w:lang w:eastAsia="ja-JP"/>
        </w:rPr>
        <w:drawing>
          <wp:anchor distT="0" distB="0" distL="114300" distR="114300" simplePos="0" relativeHeight="251675136" behindDoc="0" locked="0" layoutInCell="1" allowOverlap="1" wp14:anchorId="4A464699" wp14:editId="050F3CB1">
            <wp:simplePos x="0" y="0"/>
            <wp:positionH relativeFrom="column">
              <wp:posOffset>6350</wp:posOffset>
            </wp:positionH>
            <wp:positionV relativeFrom="paragraph">
              <wp:posOffset>-3175</wp:posOffset>
            </wp:positionV>
            <wp:extent cx="5581650" cy="349313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581650" cy="3493135"/>
                    </a:xfrm>
                    <a:prstGeom prst="rect">
                      <a:avLst/>
                    </a:prstGeom>
                  </pic:spPr>
                </pic:pic>
              </a:graphicData>
            </a:graphic>
            <wp14:sizeRelH relativeFrom="page">
              <wp14:pctWidth>0</wp14:pctWidth>
            </wp14:sizeRelH>
            <wp14:sizeRelV relativeFrom="page">
              <wp14:pctHeight>0</wp14:pctHeight>
            </wp14:sizeRelV>
          </wp:anchor>
        </w:drawing>
      </w:r>
      <w:r w:rsidR="00F52C23">
        <w:rPr>
          <w:rFonts w:eastAsia="Arial"/>
        </w:rPr>
        <w:br w:type="page"/>
      </w:r>
    </w:p>
    <w:p w:rsidR="005B53D3" w:rsidRPr="00A314E0" w:rsidRDefault="008A6F0E" w:rsidP="007B3217">
      <w:pPr>
        <w:pStyle w:val="Heading1"/>
        <w:rPr>
          <w:rFonts w:eastAsia="Arial"/>
        </w:rPr>
      </w:pPr>
      <w:bookmarkStart w:id="105" w:name="_Toc12792654"/>
      <w:r w:rsidRPr="00A314E0">
        <w:rPr>
          <w:rFonts w:eastAsia="Arial"/>
        </w:rPr>
        <w:lastRenderedPageBreak/>
        <w:t>DỮ LIỆU GAME RUN NOW</w:t>
      </w:r>
      <w:bookmarkEnd w:id="105"/>
    </w:p>
    <w:p w:rsidR="00A8512B" w:rsidRPr="005B3D73" w:rsidRDefault="006707BB" w:rsidP="005B3D73">
      <w:pPr>
        <w:pStyle w:val="Heading2"/>
        <w:rPr>
          <w:rFonts w:eastAsia="Arial" w:cs="Times New Roman"/>
          <w:szCs w:val="26"/>
        </w:rPr>
      </w:pPr>
      <w:bookmarkStart w:id="106" w:name="_Toc12792655"/>
      <w:r>
        <w:rPr>
          <w:rFonts w:eastAsia="Arial" w:cs="Times New Roman"/>
          <w:szCs w:val="26"/>
        </w:rPr>
        <w:t>Màn</w:t>
      </w:r>
      <w:r w:rsidR="00A8512B" w:rsidRPr="005B3D73">
        <w:rPr>
          <w:rFonts w:eastAsia="Arial" w:cs="Times New Roman"/>
          <w:szCs w:val="26"/>
        </w:rPr>
        <w:t xml:space="preserve"> hình bắt đầu lập trình</w:t>
      </w:r>
      <w:bookmarkEnd w:id="106"/>
    </w:p>
    <w:p w:rsidR="00A8512B" w:rsidRPr="005B3D73" w:rsidRDefault="00785C6B" w:rsidP="005B3D73">
      <w:pPr>
        <w:rPr>
          <w:rFonts w:eastAsia="Arial"/>
        </w:rPr>
      </w:pPr>
      <w:r>
        <w:rPr>
          <w:noProof/>
        </w:rPr>
        <w:pict>
          <v:shape id="_x0000_s1255" type="#_x0000_t202" style="position:absolute;left:0;text-align:left;margin-left:14pt;margin-top:568.95pt;width:423pt;height:.05pt;z-index:251694080;mso-position-horizontal-relative:text;mso-position-vertical-relative:text" stroked="f">
            <v:textbox style="mso-next-textbox:#_x0000_s1255;mso-fit-shape-to-text:t" inset="0,0,0,0">
              <w:txbxContent>
                <w:p w:rsidR="00920831" w:rsidRPr="0099526E" w:rsidRDefault="00920831" w:rsidP="00785C6B">
                  <w:pPr>
                    <w:pStyle w:val="Caption"/>
                    <w:rPr>
                      <w:noProof/>
                      <w:szCs w:val="26"/>
                    </w:rPr>
                  </w:pPr>
                  <w:bookmarkStart w:id="107" w:name="_Toc12793231"/>
                  <w:r>
                    <w:t xml:space="preserve">Hình </w:t>
                  </w:r>
                  <w:fldSimple w:instr=" SEQ Hình \* ARABIC ">
                    <w:r>
                      <w:rPr>
                        <w:noProof/>
                      </w:rPr>
                      <w:t>31</w:t>
                    </w:r>
                  </w:fldSimple>
                  <w:r>
                    <w:t>. Audio trong ‘Run Now’.</w:t>
                  </w:r>
                  <w:bookmarkEnd w:id="107"/>
                </w:p>
              </w:txbxContent>
            </v:textbox>
            <w10:wrap type="topAndBottom"/>
          </v:shape>
        </w:pict>
      </w:r>
      <w:r w:rsidR="00DB7F2C" w:rsidRPr="005B3D73">
        <w:rPr>
          <w:noProof/>
          <w:lang w:eastAsia="ja-JP"/>
        </w:rPr>
        <w:drawing>
          <wp:anchor distT="0" distB="0" distL="114300" distR="114300" simplePos="0" relativeHeight="251642368" behindDoc="0" locked="0" layoutInCell="1" allowOverlap="1" wp14:anchorId="3498155D" wp14:editId="49785A11">
            <wp:simplePos x="0" y="0"/>
            <wp:positionH relativeFrom="column">
              <wp:posOffset>177800</wp:posOffset>
            </wp:positionH>
            <wp:positionV relativeFrom="paragraph">
              <wp:posOffset>3825875</wp:posOffset>
            </wp:positionV>
            <wp:extent cx="5372100" cy="334264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372100" cy="3342640"/>
                    </a:xfrm>
                    <a:prstGeom prst="rect">
                      <a:avLst/>
                    </a:prstGeom>
                  </pic:spPr>
                </pic:pic>
              </a:graphicData>
            </a:graphic>
            <wp14:sizeRelH relativeFrom="page">
              <wp14:pctWidth>0</wp14:pctWidth>
            </wp14:sizeRelH>
            <wp14:sizeRelV relativeFrom="page">
              <wp14:pctHeight>0</wp14:pctHeight>
            </wp14:sizeRelV>
          </wp:anchor>
        </w:drawing>
      </w:r>
      <w:r w:rsidR="004A103E">
        <w:rPr>
          <w:noProof/>
        </w:rPr>
        <w:pict>
          <v:shape id="_x0000_s1253" type="#_x0000_t202" style="position:absolute;left:0;text-align:left;margin-left:-38.5pt;margin-top:259.75pt;width:306.75pt;height:40.4pt;z-index:251693056;mso-position-horizontal-relative:text;mso-position-vertical-relative:text" stroked="f">
            <v:textbox style="mso-next-textbox:#_x0000_s1253;mso-fit-shape-to-text:t" inset="0,0,0,0">
              <w:txbxContent>
                <w:p w:rsidR="00920831" w:rsidRPr="004B18AF" w:rsidRDefault="00920831" w:rsidP="00EB7C26">
                  <w:pPr>
                    <w:pStyle w:val="Caption"/>
                    <w:rPr>
                      <w:noProof/>
                      <w:szCs w:val="26"/>
                    </w:rPr>
                  </w:pPr>
                  <w:bookmarkStart w:id="108" w:name="_Toc12793232"/>
                  <w:r>
                    <w:t xml:space="preserve">Hình </w:t>
                  </w:r>
                  <w:fldSimple w:instr=" SEQ Hình \* ARABIC ">
                    <w:r>
                      <w:rPr>
                        <w:noProof/>
                      </w:rPr>
                      <w:t>32</w:t>
                    </w:r>
                  </w:fldSimple>
                  <w:r>
                    <w:t xml:space="preserve">. </w:t>
                  </w:r>
                  <w:r>
                    <w:rPr>
                      <w:noProof/>
                    </w:rPr>
                    <w:t>Button and Text trong ‘Run Now’.</w:t>
                  </w:r>
                  <w:bookmarkEnd w:id="108"/>
                </w:p>
              </w:txbxContent>
            </v:textbox>
            <w10:wrap type="topAndBottom"/>
          </v:shape>
        </w:pict>
      </w:r>
      <w:r w:rsidR="003B23F5" w:rsidRPr="005B3D73">
        <w:rPr>
          <w:noProof/>
          <w:lang w:eastAsia="ja-JP"/>
        </w:rPr>
        <w:drawing>
          <wp:anchor distT="0" distB="0" distL="114300" distR="114300" simplePos="0" relativeHeight="251667968" behindDoc="0" locked="0" layoutInCell="1" allowOverlap="1" wp14:anchorId="29240A61" wp14:editId="66AEFAA9">
            <wp:simplePos x="0" y="0"/>
            <wp:positionH relativeFrom="column">
              <wp:posOffset>-41275</wp:posOffset>
            </wp:positionH>
            <wp:positionV relativeFrom="paragraph">
              <wp:posOffset>2698750</wp:posOffset>
            </wp:positionV>
            <wp:extent cx="1866900" cy="6096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b="9860"/>
                    <a:stretch/>
                  </pic:blipFill>
                  <pic:spPr bwMode="auto">
                    <a:xfrm>
                      <a:off x="0" y="0"/>
                      <a:ext cx="1866900" cy="60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7F2C">
        <w:rPr>
          <w:noProof/>
        </w:rPr>
        <w:pict>
          <v:shape id="_x0000_s1256" type="#_x0000_t202" style="position:absolute;left:0;text-align:left;margin-left:184.25pt;margin-top:217pt;width:256.5pt;height:.05pt;z-index:251695104;mso-position-horizontal-relative:text;mso-position-vertical-relative:text" stroked="f">
            <v:textbox style="mso-fit-shape-to-text:t" inset="0,0,0,0">
              <w:txbxContent>
                <w:p w:rsidR="00920831" w:rsidRPr="00F23E87" w:rsidRDefault="00920831" w:rsidP="00DB7F2C">
                  <w:pPr>
                    <w:pStyle w:val="Caption"/>
                    <w:rPr>
                      <w:noProof/>
                      <w:szCs w:val="26"/>
                    </w:rPr>
                  </w:pPr>
                  <w:bookmarkStart w:id="109" w:name="_Toc12793233"/>
                  <w:r>
                    <w:t xml:space="preserve">Hình </w:t>
                  </w:r>
                  <w:fldSimple w:instr=" SEQ Hình \* ARABIC ">
                    <w:r>
                      <w:rPr>
                        <w:noProof/>
                      </w:rPr>
                      <w:t>33</w:t>
                    </w:r>
                  </w:fldSimple>
                  <w:r>
                    <w:t>. Animations trong ‘Run Now’.</w:t>
                  </w:r>
                  <w:bookmarkEnd w:id="109"/>
                </w:p>
              </w:txbxContent>
            </v:textbox>
            <w10:wrap type="topAndBottom"/>
          </v:shape>
        </w:pict>
      </w:r>
      <w:r w:rsidR="004A103E" w:rsidRPr="005B3D73">
        <w:rPr>
          <w:noProof/>
          <w:lang w:eastAsia="ja-JP"/>
        </w:rPr>
        <w:drawing>
          <wp:anchor distT="0" distB="0" distL="114300" distR="114300" simplePos="0" relativeHeight="251625984" behindDoc="0" locked="0" layoutInCell="1" allowOverlap="1" wp14:anchorId="61D313E9" wp14:editId="79AFCEC6">
            <wp:simplePos x="0" y="0"/>
            <wp:positionH relativeFrom="column">
              <wp:posOffset>2339975</wp:posOffset>
            </wp:positionH>
            <wp:positionV relativeFrom="paragraph">
              <wp:posOffset>650875</wp:posOffset>
            </wp:positionV>
            <wp:extent cx="3257550" cy="204787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257550" cy="2047875"/>
                    </a:xfrm>
                    <a:prstGeom prst="rect">
                      <a:avLst/>
                    </a:prstGeom>
                  </pic:spPr>
                </pic:pic>
              </a:graphicData>
            </a:graphic>
          </wp:anchor>
        </w:drawing>
      </w:r>
      <w:r w:rsidR="004A103E">
        <w:rPr>
          <w:noProof/>
        </w:rPr>
        <w:pict>
          <v:shape id="_x0000_s1249" type="#_x0000_t202" style="position:absolute;left:0;text-align:left;margin-left:-3.25pt;margin-top:172.75pt;width:187.5pt;height:40.4pt;z-index:251692032;mso-position-horizontal-relative:text;mso-position-vertical-relative:text" stroked="f">
            <v:textbox style="mso-next-textbox:#_x0000_s1249;mso-fit-shape-to-text:t" inset="0,0,0,0">
              <w:txbxContent>
                <w:p w:rsidR="00920831" w:rsidRPr="00AE2FFC" w:rsidRDefault="00920831" w:rsidP="007E6534">
                  <w:pPr>
                    <w:pStyle w:val="Caption"/>
                    <w:rPr>
                      <w:noProof/>
                      <w:szCs w:val="26"/>
                    </w:rPr>
                  </w:pPr>
                  <w:bookmarkStart w:id="110" w:name="_Toc12793234"/>
                  <w:r>
                    <w:t xml:space="preserve">Hình </w:t>
                  </w:r>
                  <w:fldSimple w:instr=" SEQ Hình \* ARABIC ">
                    <w:r>
                      <w:rPr>
                        <w:noProof/>
                      </w:rPr>
                      <w:t>34</w:t>
                    </w:r>
                  </w:fldSimple>
                  <w:r>
                    <w:t xml:space="preserve">. </w:t>
                  </w:r>
                  <w:r>
                    <w:rPr>
                      <w:noProof/>
                    </w:rPr>
                    <w:t>Scene trong ‘Run Now’.</w:t>
                  </w:r>
                  <w:bookmarkEnd w:id="110"/>
                </w:p>
              </w:txbxContent>
            </v:textbox>
            <w10:wrap type="topAndBottom"/>
          </v:shape>
        </w:pict>
      </w:r>
      <w:r w:rsidR="004A103E" w:rsidRPr="005B3D73">
        <w:rPr>
          <w:noProof/>
          <w:lang w:eastAsia="ja-JP"/>
        </w:rPr>
        <w:drawing>
          <wp:anchor distT="0" distB="0" distL="114300" distR="114300" simplePos="0" relativeHeight="251605504" behindDoc="0" locked="0" layoutInCell="1" allowOverlap="1" wp14:anchorId="689C68CE" wp14:editId="536D8FCF">
            <wp:simplePos x="0" y="0"/>
            <wp:positionH relativeFrom="column">
              <wp:posOffset>-41275</wp:posOffset>
            </wp:positionH>
            <wp:positionV relativeFrom="paragraph">
              <wp:posOffset>650875</wp:posOffset>
            </wp:positionV>
            <wp:extent cx="2381250" cy="15240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381250" cy="1524000"/>
                    </a:xfrm>
                    <a:prstGeom prst="rect">
                      <a:avLst/>
                    </a:prstGeom>
                  </pic:spPr>
                </pic:pic>
              </a:graphicData>
            </a:graphic>
            <wp14:sizeRelH relativeFrom="page">
              <wp14:pctWidth>0</wp14:pctWidth>
            </wp14:sizeRelH>
            <wp14:sizeRelV relativeFrom="page">
              <wp14:pctHeight>0</wp14:pctHeight>
            </wp14:sizeRelV>
          </wp:anchor>
        </w:drawing>
      </w:r>
      <w:r w:rsidR="00A8512B" w:rsidRPr="005B3D73">
        <w:rPr>
          <w:rFonts w:eastAsia="Arial"/>
        </w:rPr>
        <w:t>Game được hình thành bởi 2 Sence trên màn hình và nhiều Animation and Audio,Button,Text..</w:t>
      </w:r>
    </w:p>
    <w:p w:rsidR="008A6F0E" w:rsidRPr="005B3D73" w:rsidRDefault="005E7C52" w:rsidP="005B3D73">
      <w:pPr>
        <w:pStyle w:val="Heading2"/>
        <w:rPr>
          <w:rFonts w:eastAsia="Arial" w:cs="Times New Roman"/>
          <w:szCs w:val="26"/>
        </w:rPr>
      </w:pPr>
      <w:bookmarkStart w:id="111" w:name="_Toc12792656"/>
      <w:r w:rsidRPr="005B3D73">
        <w:rPr>
          <w:rFonts w:eastAsia="Arial" w:cs="Times New Roman"/>
          <w:szCs w:val="26"/>
        </w:rPr>
        <w:lastRenderedPageBreak/>
        <w:t>Code trong game</w:t>
      </w:r>
      <w:bookmarkEnd w:id="111"/>
    </w:p>
    <w:p w:rsidR="005E7C52" w:rsidRPr="005B3D73" w:rsidRDefault="00156F43" w:rsidP="005B3D73">
      <w:pPr>
        <w:rPr>
          <w:rFonts w:eastAsia="Arial"/>
        </w:rPr>
      </w:pPr>
      <w:r w:rsidRPr="005B3D73">
        <w:rPr>
          <w:noProof/>
          <w:lang w:eastAsia="ja-JP"/>
        </w:rPr>
        <w:drawing>
          <wp:anchor distT="0" distB="0" distL="114300" distR="114300" simplePos="0" relativeHeight="251647488" behindDoc="0" locked="0" layoutInCell="1" allowOverlap="1" wp14:anchorId="2D32E466" wp14:editId="1470DB9F">
            <wp:simplePos x="0" y="0"/>
            <wp:positionH relativeFrom="column">
              <wp:posOffset>549275</wp:posOffset>
            </wp:positionH>
            <wp:positionV relativeFrom="paragraph">
              <wp:posOffset>700405</wp:posOffset>
            </wp:positionV>
            <wp:extent cx="4542790" cy="249301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l="2454"/>
                    <a:stretch/>
                  </pic:blipFill>
                  <pic:spPr bwMode="auto">
                    <a:xfrm>
                      <a:off x="0" y="0"/>
                      <a:ext cx="4542790" cy="2493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7C52" w:rsidRPr="005B3D73">
        <w:rPr>
          <w:rFonts w:eastAsia="Arial"/>
        </w:rPr>
        <w:t>Ngôn ngữ em chọn để lập trình game Run Now là ngôn ngữ C# trên MonoDeveloper được Unity hỗ trợ</w:t>
      </w:r>
    </w:p>
    <w:p w:rsidR="00955618" w:rsidRPr="005B3D73" w:rsidRDefault="008F7D8D" w:rsidP="00156F43">
      <w:pPr>
        <w:ind w:firstLine="0"/>
        <w:rPr>
          <w:color w:val="009695"/>
          <w:lang w:eastAsia="ja-JP"/>
        </w:rPr>
      </w:pPr>
      <w:r>
        <w:rPr>
          <w:noProof/>
        </w:rPr>
        <w:pict>
          <v:shape id="_x0000_s1257" type="#_x0000_t202" style="position:absolute;left:0;text-align:left;margin-left:35.75pt;margin-top:205.1pt;width:366.75pt;height:.05pt;z-index:251696128;mso-position-horizontal-relative:text;mso-position-vertical-relative:text" stroked="f">
            <v:textbox style="mso-next-textbox:#_x0000_s1257;mso-fit-shape-to-text:t" inset="0,0,0,0">
              <w:txbxContent>
                <w:p w:rsidR="00920831" w:rsidRPr="00E75417" w:rsidRDefault="00920831" w:rsidP="008F7D8D">
                  <w:pPr>
                    <w:pStyle w:val="Caption"/>
                    <w:rPr>
                      <w:noProof/>
                      <w:szCs w:val="26"/>
                    </w:rPr>
                  </w:pPr>
                  <w:bookmarkStart w:id="112" w:name="_Toc12793235"/>
                  <w:r>
                    <w:t xml:space="preserve">Hình </w:t>
                  </w:r>
                  <w:fldSimple w:instr=" SEQ Hình \* ARABIC ">
                    <w:r>
                      <w:rPr>
                        <w:noProof/>
                      </w:rPr>
                      <w:t>35</w:t>
                    </w:r>
                  </w:fldSimple>
                  <w:r>
                    <w:t xml:space="preserve">. </w:t>
                  </w:r>
                  <w:r>
                    <w:rPr>
                      <w:noProof/>
                    </w:rPr>
                    <w:t>Button and Text trong ‘Run Now’.</w:t>
                  </w:r>
                  <w:bookmarkEnd w:id="112"/>
                </w:p>
              </w:txbxContent>
            </v:textbox>
            <w10:wrap type="topAndBottom"/>
          </v:shape>
        </w:pict>
      </w:r>
    </w:p>
    <w:p w:rsidR="00955618" w:rsidRPr="005B3D73" w:rsidRDefault="00955618" w:rsidP="005B3D73">
      <w:pPr>
        <w:pStyle w:val="Heading3"/>
        <w:rPr>
          <w:rFonts w:cs="Times New Roman"/>
        </w:rPr>
      </w:pPr>
      <w:bookmarkStart w:id="113" w:name="_Toc12792657"/>
      <w:r w:rsidRPr="005B3D73">
        <w:rPr>
          <w:rFonts w:cs="Times New Roman"/>
        </w:rPr>
        <w:t>CameraScript</w:t>
      </w:r>
      <w:bookmarkEnd w:id="113"/>
    </w:p>
    <w:p w:rsidR="005B3D73" w:rsidRPr="005B3D73" w:rsidRDefault="00955618" w:rsidP="005B3D73">
      <w:pPr>
        <w:spacing w:before="0" w:after="240" w:line="240" w:lineRule="auto"/>
        <w:ind w:firstLine="0"/>
        <w:rPr>
          <w:lang w:eastAsia="ja-JP"/>
        </w:rPr>
      </w:pPr>
      <w:r w:rsidRPr="005B3D73">
        <w:rPr>
          <w:color w:val="009695"/>
          <w:lang w:eastAsia="ja-JP"/>
        </w:rPr>
        <w:t>using</w:t>
      </w:r>
      <w:r w:rsidRPr="005B3D73">
        <w:rPr>
          <w:color w:val="444444"/>
          <w:lang w:eastAsia="ja-JP"/>
        </w:rPr>
        <w:t> System.Collections;</w:t>
      </w:r>
    </w:p>
    <w:p w:rsidR="005B3D73" w:rsidRPr="005B3D73" w:rsidRDefault="00955618" w:rsidP="005B3D73">
      <w:pPr>
        <w:spacing w:before="0" w:after="240" w:line="240" w:lineRule="auto"/>
        <w:ind w:firstLine="0"/>
        <w:rPr>
          <w:lang w:eastAsia="ja-JP"/>
        </w:rPr>
      </w:pPr>
      <w:r w:rsidRPr="005B3D73">
        <w:rPr>
          <w:color w:val="009695"/>
          <w:lang w:eastAsia="ja-JP"/>
        </w:rPr>
        <w:t>using</w:t>
      </w:r>
      <w:r w:rsidRPr="005B3D73">
        <w:rPr>
          <w:color w:val="444444"/>
          <w:lang w:eastAsia="ja-JP"/>
        </w:rPr>
        <w:t> System.Collections.Generic;</w:t>
      </w:r>
    </w:p>
    <w:p w:rsidR="005B3D73" w:rsidRPr="005B3D73" w:rsidRDefault="00955618" w:rsidP="005B3D73">
      <w:pPr>
        <w:spacing w:before="0" w:after="240" w:line="240" w:lineRule="auto"/>
        <w:ind w:firstLine="0"/>
        <w:rPr>
          <w:lang w:eastAsia="ja-JP"/>
        </w:rPr>
      </w:pPr>
      <w:r w:rsidRPr="005B3D73">
        <w:rPr>
          <w:color w:val="009695"/>
          <w:lang w:eastAsia="ja-JP"/>
        </w:rPr>
        <w:t>using</w:t>
      </w:r>
      <w:r w:rsidRPr="005B3D73">
        <w:rPr>
          <w:color w:val="444444"/>
          <w:lang w:eastAsia="ja-JP"/>
        </w:rPr>
        <w:t> UnityEngine;</w:t>
      </w:r>
    </w:p>
    <w:p w:rsidR="005B3D73" w:rsidRPr="005B3D73" w:rsidRDefault="00955618" w:rsidP="005B3D73">
      <w:pPr>
        <w:spacing w:before="0" w:after="240" w:line="240" w:lineRule="auto"/>
        <w:ind w:firstLine="0"/>
        <w:rPr>
          <w:lang w:eastAsia="ja-JP"/>
        </w:rPr>
      </w:pPr>
      <w:r w:rsidRPr="005B3D73">
        <w:rPr>
          <w:color w:val="009695"/>
          <w:lang w:eastAsia="ja-JP"/>
        </w:rPr>
        <w:t>public</w:t>
      </w:r>
      <w:r w:rsidRPr="005B3D73">
        <w:rPr>
          <w:color w:val="444444"/>
          <w:lang w:eastAsia="ja-JP"/>
        </w:rPr>
        <w:t> </w:t>
      </w:r>
      <w:r w:rsidRPr="005B3D73">
        <w:rPr>
          <w:color w:val="009695"/>
          <w:lang w:eastAsia="ja-JP"/>
        </w:rPr>
        <w:t>class</w:t>
      </w:r>
      <w:r w:rsidRPr="005B3D73">
        <w:rPr>
          <w:color w:val="444444"/>
          <w:lang w:eastAsia="ja-JP"/>
        </w:rPr>
        <w:t> CameraScript : MonoBehaviour</w:t>
      </w:r>
    </w:p>
    <w:p w:rsidR="005B3D73" w:rsidRPr="005B3D73" w:rsidRDefault="00955618" w:rsidP="005B3D73">
      <w:pPr>
        <w:spacing w:before="0" w:after="240" w:line="240" w:lineRule="auto"/>
        <w:ind w:firstLine="0"/>
        <w:rPr>
          <w:lang w:eastAsia="ja-JP"/>
        </w:rPr>
      </w:pPr>
      <w:r w:rsidRPr="005B3D73">
        <w:rPr>
          <w:color w:val="444444"/>
          <w:lang w:eastAsia="ja-JP"/>
        </w:rPr>
        <w:t>{</w:t>
      </w:r>
    </w:p>
    <w:p w:rsidR="005B3D73" w:rsidRPr="005B3D73" w:rsidRDefault="00955618" w:rsidP="005B3D73">
      <w:pPr>
        <w:spacing w:before="0" w:after="240" w:line="240" w:lineRule="auto"/>
        <w:ind w:firstLine="0"/>
        <w:rPr>
          <w:lang w:eastAsia="ja-JP"/>
        </w:rPr>
      </w:pPr>
      <w:r w:rsidRPr="005B3D73">
        <w:rPr>
          <w:color w:val="444444"/>
          <w:lang w:eastAsia="ja-JP"/>
        </w:rPr>
        <w:t>    </w:t>
      </w:r>
      <w:r w:rsidRPr="005B3D73">
        <w:rPr>
          <w:color w:val="009695"/>
          <w:lang w:eastAsia="ja-JP"/>
        </w:rPr>
        <w:t>public</w:t>
      </w:r>
      <w:r w:rsidRPr="005B3D73">
        <w:rPr>
          <w:color w:val="444444"/>
          <w:lang w:eastAsia="ja-JP"/>
        </w:rPr>
        <w:t> Transform target;</w:t>
      </w:r>
      <w:r w:rsidR="002A4D30" w:rsidRPr="005B3D73">
        <w:rPr>
          <w:i/>
          <w:iCs/>
          <w:color w:val="999988"/>
          <w:lang w:eastAsia="ja-JP"/>
        </w:rPr>
        <w:t xml:space="preserve"> </w:t>
      </w:r>
      <w:r w:rsidRPr="005B3D73">
        <w:rPr>
          <w:i/>
          <w:iCs/>
          <w:color w:val="999988"/>
          <w:lang w:eastAsia="ja-JP"/>
        </w:rPr>
        <w:t>// Vị trí mà máy ảnh đó sẽ theo dõi mục tiêu khi chuyển động.</w:t>
      </w:r>
    </w:p>
    <w:p w:rsidR="005B3D73" w:rsidRPr="005B3D73" w:rsidRDefault="00955618" w:rsidP="005B3D73">
      <w:pPr>
        <w:spacing w:before="0" w:after="240" w:line="240" w:lineRule="auto"/>
        <w:ind w:firstLine="0"/>
        <w:rPr>
          <w:lang w:eastAsia="ja-JP"/>
        </w:rPr>
      </w:pPr>
      <w:r w:rsidRPr="005B3D73">
        <w:rPr>
          <w:color w:val="444444"/>
          <w:lang w:eastAsia="ja-JP"/>
        </w:rPr>
        <w:t>    </w:t>
      </w:r>
      <w:r w:rsidRPr="005B3D73">
        <w:rPr>
          <w:color w:val="009695"/>
          <w:lang w:eastAsia="ja-JP"/>
        </w:rPr>
        <w:t>public</w:t>
      </w:r>
      <w:r w:rsidRPr="005B3D73">
        <w:rPr>
          <w:color w:val="444444"/>
          <w:lang w:eastAsia="ja-JP"/>
        </w:rPr>
        <w:t> </w:t>
      </w:r>
      <w:r w:rsidRPr="005B3D73">
        <w:rPr>
          <w:color w:val="009695"/>
          <w:lang w:eastAsia="ja-JP"/>
        </w:rPr>
        <w:t>float</w:t>
      </w:r>
      <w:r w:rsidRPr="005B3D73">
        <w:rPr>
          <w:color w:val="444444"/>
          <w:lang w:eastAsia="ja-JP"/>
        </w:rPr>
        <w:t> smoothing = </w:t>
      </w:r>
      <w:r w:rsidRPr="005B3D73">
        <w:rPr>
          <w:color w:val="F57D00"/>
          <w:lang w:eastAsia="ja-JP"/>
        </w:rPr>
        <w:t>5f</w:t>
      </w:r>
      <w:r w:rsidRPr="005B3D73">
        <w:rPr>
          <w:color w:val="444444"/>
          <w:lang w:eastAsia="ja-JP"/>
        </w:rPr>
        <w:t>;</w:t>
      </w:r>
      <w:r w:rsidR="002A4D30" w:rsidRPr="005B3D73">
        <w:rPr>
          <w:i/>
          <w:iCs/>
          <w:color w:val="999988"/>
          <w:lang w:eastAsia="ja-JP"/>
        </w:rPr>
        <w:t xml:space="preserve"> </w:t>
      </w:r>
      <w:r w:rsidRPr="005B3D73">
        <w:rPr>
          <w:i/>
          <w:iCs/>
          <w:color w:val="999988"/>
          <w:lang w:eastAsia="ja-JP"/>
        </w:rPr>
        <w:t>// Tốc độ máy ảnh sẽ theo dõi</w:t>
      </w:r>
    </w:p>
    <w:p w:rsidR="005B3D73" w:rsidRPr="005B3D73" w:rsidRDefault="00955618" w:rsidP="005B3D73">
      <w:pPr>
        <w:spacing w:before="0" w:after="240" w:line="240" w:lineRule="auto"/>
        <w:ind w:firstLine="0"/>
        <w:rPr>
          <w:lang w:eastAsia="ja-JP"/>
        </w:rPr>
      </w:pPr>
      <w:r w:rsidRPr="005B3D73">
        <w:rPr>
          <w:color w:val="444444"/>
          <w:lang w:eastAsia="ja-JP"/>
        </w:rPr>
        <w:t>    Vector3 offset;           </w:t>
      </w:r>
      <w:r w:rsidRPr="005B3D73">
        <w:rPr>
          <w:i/>
          <w:iCs/>
          <w:color w:val="999988"/>
          <w:lang w:eastAsia="ja-JP"/>
        </w:rPr>
        <w:t>// Giá trị bù ban đầu từ mục tiêu.</w:t>
      </w:r>
    </w:p>
    <w:p w:rsidR="005B3D73" w:rsidRPr="005B3D73" w:rsidRDefault="00955618" w:rsidP="005B3D73">
      <w:pPr>
        <w:spacing w:before="0" w:after="240" w:line="240" w:lineRule="auto"/>
        <w:ind w:firstLine="0"/>
        <w:rPr>
          <w:lang w:eastAsia="ja-JP"/>
        </w:rPr>
      </w:pPr>
      <w:r w:rsidRPr="005B3D73">
        <w:rPr>
          <w:color w:val="444444"/>
          <w:lang w:eastAsia="ja-JP"/>
        </w:rPr>
        <w:t>    </w:t>
      </w:r>
      <w:r w:rsidRPr="005B3D73">
        <w:rPr>
          <w:color w:val="009695"/>
          <w:lang w:eastAsia="ja-JP"/>
        </w:rPr>
        <w:t>void</w:t>
      </w:r>
      <w:r w:rsidRPr="005B3D73">
        <w:rPr>
          <w:color w:val="444444"/>
          <w:lang w:eastAsia="ja-JP"/>
        </w:rPr>
        <w:t> Start ()</w:t>
      </w:r>
    </w:p>
    <w:p w:rsidR="005B3D73" w:rsidRPr="005B3D73" w:rsidRDefault="00955618" w:rsidP="005B3D73">
      <w:pPr>
        <w:spacing w:before="0" w:after="240" w:line="240" w:lineRule="auto"/>
        <w:ind w:firstLine="0"/>
        <w:rPr>
          <w:lang w:eastAsia="ja-JP"/>
        </w:rPr>
      </w:pPr>
      <w:r w:rsidRPr="005B3D73">
        <w:rPr>
          <w:color w:val="444444"/>
          <w:lang w:eastAsia="ja-JP"/>
        </w:rPr>
        <w:lastRenderedPageBreak/>
        <w:t>    {</w:t>
      </w:r>
    </w:p>
    <w:p w:rsidR="005B3D73" w:rsidRPr="005B3D73" w:rsidRDefault="00955618" w:rsidP="005B3D73">
      <w:pPr>
        <w:spacing w:before="0" w:after="240" w:line="240" w:lineRule="auto"/>
        <w:ind w:firstLine="0"/>
        <w:rPr>
          <w:lang w:eastAsia="ja-JP"/>
        </w:rPr>
      </w:pPr>
      <w:r w:rsidRPr="005B3D73">
        <w:rPr>
          <w:color w:val="444444"/>
          <w:lang w:eastAsia="ja-JP"/>
        </w:rPr>
        <w:t>        </w:t>
      </w:r>
      <w:r w:rsidRPr="005B3D73">
        <w:rPr>
          <w:i/>
          <w:iCs/>
          <w:color w:val="999988"/>
          <w:lang w:eastAsia="ja-JP"/>
        </w:rPr>
        <w:t>// Tính toán bù đắp ban đầu.</w:t>
      </w:r>
    </w:p>
    <w:p w:rsidR="005B3D73" w:rsidRPr="005B3D73" w:rsidRDefault="00955618" w:rsidP="005B3D73">
      <w:pPr>
        <w:spacing w:before="0" w:after="240" w:line="240" w:lineRule="auto"/>
        <w:ind w:firstLine="0"/>
        <w:rPr>
          <w:lang w:eastAsia="ja-JP"/>
        </w:rPr>
      </w:pPr>
      <w:r w:rsidRPr="005B3D73">
        <w:rPr>
          <w:color w:val="444444"/>
          <w:lang w:eastAsia="ja-JP"/>
        </w:rPr>
        <w:t>        offset = transform.position - target.position;</w:t>
      </w:r>
    </w:p>
    <w:p w:rsidR="005B3D73" w:rsidRPr="005B3D73" w:rsidRDefault="00955618" w:rsidP="005B3D73">
      <w:pPr>
        <w:spacing w:before="0" w:after="240" w:line="240" w:lineRule="auto"/>
        <w:ind w:firstLine="0"/>
        <w:rPr>
          <w:lang w:eastAsia="ja-JP"/>
        </w:rPr>
      </w:pPr>
      <w:r w:rsidRPr="005B3D73">
        <w:rPr>
          <w:color w:val="444444"/>
          <w:lang w:eastAsia="ja-JP"/>
        </w:rPr>
        <w:t>    }</w:t>
      </w:r>
    </w:p>
    <w:p w:rsidR="005B3D73" w:rsidRPr="005B3D73" w:rsidRDefault="00955618" w:rsidP="005B3D73">
      <w:pPr>
        <w:spacing w:before="0" w:after="240" w:line="240" w:lineRule="auto"/>
        <w:ind w:firstLine="0"/>
        <w:rPr>
          <w:lang w:eastAsia="ja-JP"/>
        </w:rPr>
      </w:pPr>
      <w:r w:rsidRPr="005B3D73">
        <w:rPr>
          <w:color w:val="444444"/>
          <w:lang w:eastAsia="ja-JP"/>
        </w:rPr>
        <w:t>    </w:t>
      </w:r>
      <w:r w:rsidRPr="005B3D73">
        <w:rPr>
          <w:color w:val="009695"/>
          <w:lang w:eastAsia="ja-JP"/>
        </w:rPr>
        <w:t>void</w:t>
      </w:r>
      <w:r w:rsidRPr="005B3D73">
        <w:rPr>
          <w:color w:val="444444"/>
          <w:lang w:eastAsia="ja-JP"/>
        </w:rPr>
        <w:t> FixedUpdate ()</w:t>
      </w:r>
    </w:p>
    <w:p w:rsidR="005B3D73" w:rsidRPr="005B3D73" w:rsidRDefault="00955618" w:rsidP="005B3D73">
      <w:pPr>
        <w:spacing w:before="0" w:after="240" w:line="240" w:lineRule="auto"/>
        <w:ind w:firstLine="0"/>
        <w:rPr>
          <w:lang w:eastAsia="ja-JP"/>
        </w:rPr>
      </w:pPr>
      <w:r w:rsidRPr="005B3D73">
        <w:rPr>
          <w:color w:val="444444"/>
          <w:lang w:eastAsia="ja-JP"/>
        </w:rPr>
        <w:t>    {</w:t>
      </w:r>
    </w:p>
    <w:p w:rsidR="005B3D73" w:rsidRPr="005B3D73" w:rsidRDefault="00955618" w:rsidP="005B3D73">
      <w:pPr>
        <w:spacing w:before="0" w:after="240" w:line="240" w:lineRule="auto"/>
        <w:ind w:firstLine="0"/>
        <w:rPr>
          <w:lang w:eastAsia="ja-JP"/>
        </w:rPr>
      </w:pPr>
      <w:r w:rsidRPr="005B3D73">
        <w:rPr>
          <w:color w:val="444444"/>
          <w:lang w:eastAsia="ja-JP"/>
        </w:rPr>
        <w:t>        </w:t>
      </w:r>
      <w:r w:rsidRPr="005B3D73">
        <w:rPr>
          <w:i/>
          <w:iCs/>
          <w:color w:val="999988"/>
          <w:lang w:eastAsia="ja-JP"/>
        </w:rPr>
        <w:t>// Tạo một postion camera đang nhắm đến dựa trên offset từ mục tiêu.</w:t>
      </w:r>
    </w:p>
    <w:p w:rsidR="005B3D73" w:rsidRPr="005B3D73" w:rsidRDefault="00955618" w:rsidP="005B3D73">
      <w:pPr>
        <w:spacing w:before="0" w:after="240" w:line="240" w:lineRule="auto"/>
        <w:ind w:firstLine="0"/>
        <w:rPr>
          <w:lang w:eastAsia="ja-JP"/>
        </w:rPr>
      </w:pPr>
      <w:r w:rsidRPr="005B3D73">
        <w:rPr>
          <w:color w:val="444444"/>
          <w:lang w:eastAsia="ja-JP"/>
        </w:rPr>
        <w:t>        Vector3 targetCamPos = target.position + offset;</w:t>
      </w:r>
    </w:p>
    <w:p w:rsidR="005B3D73" w:rsidRPr="005B3D73" w:rsidRDefault="00955618" w:rsidP="005B3D73">
      <w:pPr>
        <w:spacing w:before="0" w:after="240" w:line="240" w:lineRule="auto"/>
        <w:ind w:firstLine="0"/>
        <w:rPr>
          <w:lang w:eastAsia="ja-JP"/>
        </w:rPr>
      </w:pPr>
      <w:r w:rsidRPr="005B3D73">
        <w:rPr>
          <w:color w:val="444444"/>
          <w:lang w:eastAsia="ja-JP"/>
        </w:rPr>
        <w:t>        </w:t>
      </w:r>
      <w:r w:rsidRPr="005B3D73">
        <w:rPr>
          <w:i/>
          <w:iCs/>
          <w:color w:val="999988"/>
          <w:lang w:eastAsia="ja-JP"/>
        </w:rPr>
        <w:t>// Nội suy mượt mà giữa vị trí hiện tại của máy ảnh và vị trí mục tiêu của nó.</w:t>
      </w:r>
    </w:p>
    <w:p w:rsidR="005B3D73" w:rsidRPr="005B3D73" w:rsidRDefault="00955618" w:rsidP="005B3D73">
      <w:pPr>
        <w:spacing w:before="0" w:after="240" w:line="240" w:lineRule="auto"/>
        <w:ind w:firstLine="0"/>
        <w:rPr>
          <w:lang w:eastAsia="ja-JP"/>
        </w:rPr>
      </w:pPr>
      <w:r w:rsidRPr="005B3D73">
        <w:rPr>
          <w:color w:val="444444"/>
          <w:lang w:eastAsia="ja-JP"/>
        </w:rPr>
        <w:t>        transform.position = Vector3.Lerp (transform.position, targetCamPos, smoothing * Time.deltaTime);</w:t>
      </w:r>
    </w:p>
    <w:p w:rsidR="005B3D73" w:rsidRPr="005B3D73" w:rsidRDefault="00955618" w:rsidP="005B3D73">
      <w:pPr>
        <w:spacing w:before="0" w:after="240" w:line="240" w:lineRule="auto"/>
        <w:ind w:firstLine="0"/>
        <w:rPr>
          <w:lang w:eastAsia="ja-JP"/>
        </w:rPr>
      </w:pPr>
      <w:r w:rsidRPr="005B3D73">
        <w:rPr>
          <w:color w:val="444444"/>
          <w:lang w:eastAsia="ja-JP"/>
        </w:rPr>
        <w:t>    }</w:t>
      </w:r>
    </w:p>
    <w:p w:rsidR="00955618" w:rsidRPr="005B3D73" w:rsidRDefault="00955618" w:rsidP="005B3D73">
      <w:pPr>
        <w:spacing w:before="0" w:after="240" w:line="240" w:lineRule="auto"/>
        <w:ind w:firstLine="0"/>
        <w:rPr>
          <w:lang w:eastAsia="ja-JP"/>
        </w:rPr>
      </w:pPr>
      <w:r w:rsidRPr="005B3D73">
        <w:rPr>
          <w:color w:val="444444"/>
          <w:lang w:eastAsia="ja-JP"/>
        </w:rPr>
        <w:t>}</w:t>
      </w:r>
    </w:p>
    <w:p w:rsidR="00955618" w:rsidRPr="005B3D73" w:rsidRDefault="00955618" w:rsidP="005B3D73">
      <w:pPr>
        <w:pStyle w:val="Heading3"/>
        <w:rPr>
          <w:rFonts w:cs="Times New Roman"/>
        </w:rPr>
      </w:pPr>
      <w:bookmarkStart w:id="114" w:name="_Toc12792658"/>
      <w:r w:rsidRPr="005B3D73">
        <w:rPr>
          <w:rFonts w:cs="Times New Roman"/>
        </w:rPr>
        <w:t>Play</w:t>
      </w:r>
      <w:r w:rsidR="00362B4E" w:rsidRPr="005B3D73">
        <w:rPr>
          <w:rFonts w:cs="Times New Roman"/>
        </w:rPr>
        <w:t>H</w:t>
      </w:r>
      <w:r w:rsidRPr="005B3D73">
        <w:rPr>
          <w:rFonts w:cs="Times New Roman"/>
        </w:rPr>
        <w:t>ealth</w:t>
      </w:r>
      <w:bookmarkEnd w:id="114"/>
    </w:p>
    <w:p w:rsidR="005B3D73" w:rsidRPr="005B3D73" w:rsidRDefault="00955618" w:rsidP="00156F43">
      <w:pPr>
        <w:spacing w:before="0" w:after="0"/>
        <w:ind w:firstLine="0"/>
        <w:rPr>
          <w:lang w:eastAsia="ja-JP"/>
        </w:rPr>
      </w:pPr>
      <w:r w:rsidRPr="005B3D73">
        <w:rPr>
          <w:color w:val="009695"/>
          <w:lang w:eastAsia="ja-JP"/>
        </w:rPr>
        <w:t>using</w:t>
      </w:r>
      <w:r w:rsidRPr="005B3D73">
        <w:rPr>
          <w:color w:val="444444"/>
          <w:lang w:eastAsia="ja-JP"/>
        </w:rPr>
        <w:t> UnityEngine;</w:t>
      </w:r>
    </w:p>
    <w:p w:rsidR="005B3D73" w:rsidRPr="005B3D73" w:rsidRDefault="00955618" w:rsidP="00156F43">
      <w:pPr>
        <w:spacing w:before="0" w:after="0"/>
        <w:ind w:firstLine="0"/>
        <w:rPr>
          <w:lang w:eastAsia="ja-JP"/>
        </w:rPr>
      </w:pPr>
      <w:r w:rsidRPr="005B3D73">
        <w:rPr>
          <w:color w:val="009695"/>
          <w:lang w:eastAsia="ja-JP"/>
        </w:rPr>
        <w:t>using</w:t>
      </w:r>
      <w:r w:rsidRPr="005B3D73">
        <w:rPr>
          <w:color w:val="444444"/>
          <w:lang w:eastAsia="ja-JP"/>
        </w:rPr>
        <w:t> UnityEngine.UI;</w:t>
      </w:r>
    </w:p>
    <w:p w:rsidR="005B3D73" w:rsidRPr="005B3D73" w:rsidRDefault="00955618" w:rsidP="00156F43">
      <w:pPr>
        <w:spacing w:before="0" w:after="0"/>
        <w:ind w:firstLine="0"/>
        <w:rPr>
          <w:lang w:eastAsia="ja-JP"/>
        </w:rPr>
      </w:pPr>
      <w:r w:rsidRPr="005B3D73">
        <w:rPr>
          <w:color w:val="009695"/>
          <w:lang w:eastAsia="ja-JP"/>
        </w:rPr>
        <w:t>using</w:t>
      </w:r>
      <w:r w:rsidRPr="005B3D73">
        <w:rPr>
          <w:color w:val="444444"/>
          <w:lang w:eastAsia="ja-JP"/>
        </w:rPr>
        <w:t> System.Collections;</w:t>
      </w:r>
    </w:p>
    <w:p w:rsidR="005B3D73" w:rsidRPr="005B3D73" w:rsidRDefault="00955618" w:rsidP="00156F43">
      <w:pPr>
        <w:spacing w:before="0" w:after="0"/>
        <w:ind w:firstLine="0"/>
        <w:rPr>
          <w:lang w:eastAsia="ja-JP"/>
        </w:rPr>
      </w:pPr>
      <w:r w:rsidRPr="005B3D73">
        <w:rPr>
          <w:color w:val="009695"/>
          <w:lang w:eastAsia="ja-JP"/>
        </w:rPr>
        <w:t>public</w:t>
      </w:r>
      <w:r w:rsidRPr="005B3D73">
        <w:rPr>
          <w:color w:val="444444"/>
          <w:lang w:eastAsia="ja-JP"/>
        </w:rPr>
        <w:t> </w:t>
      </w:r>
      <w:r w:rsidRPr="005B3D73">
        <w:rPr>
          <w:color w:val="009695"/>
          <w:lang w:eastAsia="ja-JP"/>
        </w:rPr>
        <w:t>class</w:t>
      </w:r>
      <w:r w:rsidRPr="005B3D73">
        <w:rPr>
          <w:color w:val="444444"/>
          <w:lang w:eastAsia="ja-JP"/>
        </w:rPr>
        <w:t> PlayerHealth : MonoBehaviour {</w:t>
      </w:r>
    </w:p>
    <w:p w:rsidR="005B3D73" w:rsidRPr="005B3D73" w:rsidRDefault="00955618" w:rsidP="00156F43">
      <w:pPr>
        <w:spacing w:before="0" w:after="0"/>
        <w:ind w:firstLine="0"/>
        <w:rPr>
          <w:lang w:eastAsia="ja-JP"/>
        </w:rPr>
      </w:pPr>
      <w:r w:rsidRPr="005B3D73">
        <w:rPr>
          <w:color w:val="444444"/>
          <w:lang w:eastAsia="ja-JP"/>
        </w:rPr>
        <w:t>    </w:t>
      </w:r>
      <w:r w:rsidRPr="005B3D73">
        <w:rPr>
          <w:color w:val="009695"/>
          <w:lang w:eastAsia="ja-JP"/>
        </w:rPr>
        <w:t>public</w:t>
      </w:r>
      <w:r w:rsidRPr="005B3D73">
        <w:rPr>
          <w:color w:val="444444"/>
          <w:lang w:eastAsia="ja-JP"/>
        </w:rPr>
        <w:t> </w:t>
      </w:r>
      <w:r w:rsidRPr="005B3D73">
        <w:rPr>
          <w:color w:val="009695"/>
          <w:lang w:eastAsia="ja-JP"/>
        </w:rPr>
        <w:t>const</w:t>
      </w:r>
      <w:r w:rsidRPr="005B3D73">
        <w:rPr>
          <w:color w:val="444444"/>
          <w:lang w:eastAsia="ja-JP"/>
        </w:rPr>
        <w:t> </w:t>
      </w:r>
      <w:r w:rsidRPr="005B3D73">
        <w:rPr>
          <w:color w:val="009695"/>
          <w:lang w:eastAsia="ja-JP"/>
        </w:rPr>
        <w:t>int</w:t>
      </w:r>
      <w:r w:rsidRPr="005B3D73">
        <w:rPr>
          <w:color w:val="444444"/>
          <w:lang w:eastAsia="ja-JP"/>
        </w:rPr>
        <w:t> maxHealth = </w:t>
      </w:r>
      <w:r w:rsidRPr="005B3D73">
        <w:rPr>
          <w:color w:val="F57D00"/>
          <w:lang w:eastAsia="ja-JP"/>
        </w:rPr>
        <w:t>100</w:t>
      </w:r>
      <w:r w:rsidRPr="005B3D73">
        <w:rPr>
          <w:color w:val="444444"/>
          <w:lang w:eastAsia="ja-JP"/>
        </w:rPr>
        <w:t>;</w:t>
      </w:r>
    </w:p>
    <w:p w:rsidR="005B3D73" w:rsidRPr="005B3D73" w:rsidRDefault="00955618" w:rsidP="00156F43">
      <w:pPr>
        <w:spacing w:before="0" w:after="0"/>
        <w:ind w:firstLine="0"/>
        <w:rPr>
          <w:lang w:eastAsia="ja-JP"/>
        </w:rPr>
      </w:pPr>
      <w:r w:rsidRPr="005B3D73">
        <w:rPr>
          <w:color w:val="444444"/>
          <w:lang w:eastAsia="ja-JP"/>
        </w:rPr>
        <w:t>    </w:t>
      </w:r>
      <w:r w:rsidRPr="005B3D73">
        <w:rPr>
          <w:color w:val="009695"/>
          <w:lang w:eastAsia="ja-JP"/>
        </w:rPr>
        <w:t>public</w:t>
      </w:r>
      <w:r w:rsidRPr="005B3D73">
        <w:rPr>
          <w:color w:val="444444"/>
          <w:lang w:eastAsia="ja-JP"/>
        </w:rPr>
        <w:t> </w:t>
      </w:r>
      <w:r w:rsidRPr="005B3D73">
        <w:rPr>
          <w:color w:val="009695"/>
          <w:lang w:eastAsia="ja-JP"/>
        </w:rPr>
        <w:t>int</w:t>
      </w:r>
      <w:r w:rsidRPr="005B3D73">
        <w:rPr>
          <w:color w:val="444444"/>
          <w:lang w:eastAsia="ja-JP"/>
        </w:rPr>
        <w:t> currentHealth = maxHealth;</w:t>
      </w:r>
    </w:p>
    <w:p w:rsidR="005B3D73" w:rsidRPr="005B3D73" w:rsidRDefault="00955618" w:rsidP="00156F43">
      <w:pPr>
        <w:spacing w:before="0" w:after="0"/>
        <w:ind w:firstLine="0"/>
        <w:rPr>
          <w:lang w:eastAsia="ja-JP"/>
        </w:rPr>
      </w:pPr>
      <w:r w:rsidRPr="005B3D73">
        <w:rPr>
          <w:color w:val="444444"/>
          <w:lang w:eastAsia="ja-JP"/>
        </w:rPr>
        <w:t>    </w:t>
      </w:r>
      <w:r w:rsidRPr="005B3D73">
        <w:rPr>
          <w:color w:val="009695"/>
          <w:lang w:eastAsia="ja-JP"/>
        </w:rPr>
        <w:t>public</w:t>
      </w:r>
      <w:r w:rsidRPr="005B3D73">
        <w:rPr>
          <w:color w:val="444444"/>
          <w:lang w:eastAsia="ja-JP"/>
        </w:rPr>
        <w:t> Slider healthSlider;</w:t>
      </w:r>
    </w:p>
    <w:p w:rsidR="005B3D73" w:rsidRPr="005B3D73" w:rsidRDefault="00955618" w:rsidP="00156F43">
      <w:pPr>
        <w:spacing w:before="0" w:after="0"/>
        <w:ind w:firstLine="0"/>
        <w:rPr>
          <w:lang w:eastAsia="ja-JP"/>
        </w:rPr>
      </w:pPr>
      <w:r w:rsidRPr="005B3D73">
        <w:rPr>
          <w:color w:val="444444"/>
          <w:lang w:eastAsia="ja-JP"/>
        </w:rPr>
        <w:t>    </w:t>
      </w:r>
      <w:r w:rsidRPr="005B3D73">
        <w:rPr>
          <w:color w:val="009695"/>
          <w:lang w:eastAsia="ja-JP"/>
        </w:rPr>
        <w:t>public</w:t>
      </w:r>
      <w:r w:rsidRPr="005B3D73">
        <w:rPr>
          <w:color w:val="444444"/>
          <w:lang w:eastAsia="ja-JP"/>
        </w:rPr>
        <w:t> GameObject deadPlayerPrefab;</w:t>
      </w:r>
    </w:p>
    <w:p w:rsidR="005B3D73" w:rsidRPr="005B3D73" w:rsidRDefault="00955618" w:rsidP="00156F43">
      <w:pPr>
        <w:spacing w:before="0" w:after="0"/>
        <w:ind w:firstLine="0"/>
        <w:rPr>
          <w:lang w:eastAsia="ja-JP"/>
        </w:rPr>
      </w:pPr>
      <w:r w:rsidRPr="005B3D73">
        <w:rPr>
          <w:color w:val="444444"/>
          <w:lang w:eastAsia="ja-JP"/>
        </w:rPr>
        <w:t>    PlayerController playerController;                            </w:t>
      </w:r>
    </w:p>
    <w:p w:rsidR="005B3D73" w:rsidRPr="005B3D73" w:rsidRDefault="00955618" w:rsidP="00156F43">
      <w:pPr>
        <w:spacing w:before="0" w:after="0"/>
        <w:ind w:firstLine="0"/>
        <w:rPr>
          <w:lang w:eastAsia="ja-JP"/>
        </w:rPr>
      </w:pPr>
      <w:r w:rsidRPr="005B3D73">
        <w:rPr>
          <w:color w:val="444444"/>
          <w:lang w:eastAsia="ja-JP"/>
        </w:rPr>
        <w:t>    PlayerShoot playerShoot;</w:t>
      </w:r>
    </w:p>
    <w:p w:rsidR="005B3D73" w:rsidRPr="005B3D73" w:rsidRDefault="00955618" w:rsidP="00156F43">
      <w:pPr>
        <w:spacing w:before="0" w:after="0"/>
        <w:ind w:firstLine="0"/>
        <w:rPr>
          <w:lang w:eastAsia="ja-JP"/>
        </w:rPr>
      </w:pPr>
      <w:r w:rsidRPr="005B3D73">
        <w:rPr>
          <w:color w:val="444444"/>
          <w:lang w:eastAsia="ja-JP"/>
        </w:rPr>
        <w:t>    Animator anim;</w:t>
      </w:r>
    </w:p>
    <w:p w:rsidR="005B3D73" w:rsidRPr="005B3D73" w:rsidRDefault="00955618" w:rsidP="00156F43">
      <w:pPr>
        <w:spacing w:before="0" w:after="0"/>
        <w:ind w:firstLine="0"/>
        <w:rPr>
          <w:lang w:eastAsia="ja-JP"/>
        </w:rPr>
      </w:pPr>
      <w:r w:rsidRPr="005B3D73">
        <w:rPr>
          <w:color w:val="444444"/>
          <w:lang w:eastAsia="ja-JP"/>
        </w:rPr>
        <w:t>    AudioSource playerAudio;</w:t>
      </w:r>
    </w:p>
    <w:p w:rsidR="005B3D73" w:rsidRPr="005B3D73" w:rsidRDefault="00955618" w:rsidP="00156F43">
      <w:pPr>
        <w:spacing w:before="0" w:after="0"/>
        <w:ind w:firstLine="0"/>
        <w:rPr>
          <w:lang w:eastAsia="ja-JP"/>
        </w:rPr>
      </w:pPr>
      <w:r w:rsidRPr="005B3D73">
        <w:rPr>
          <w:color w:val="444444"/>
          <w:lang w:eastAsia="ja-JP"/>
        </w:rPr>
        <w:lastRenderedPageBreak/>
        <w:t>    AudioSource heartBeat;</w:t>
      </w:r>
    </w:p>
    <w:p w:rsidR="005B3D73" w:rsidRPr="005B3D73" w:rsidRDefault="00955618" w:rsidP="00156F43">
      <w:pPr>
        <w:spacing w:before="0" w:after="0"/>
        <w:ind w:firstLine="0"/>
        <w:rPr>
          <w:lang w:eastAsia="ja-JP"/>
        </w:rPr>
      </w:pPr>
      <w:r w:rsidRPr="005B3D73">
        <w:rPr>
          <w:color w:val="444444"/>
          <w:lang w:eastAsia="ja-JP"/>
        </w:rPr>
        <w:t>    AudioSource[] AmbientSounds;</w:t>
      </w:r>
    </w:p>
    <w:p w:rsidR="005B3D73" w:rsidRPr="005B3D73" w:rsidRDefault="00955618" w:rsidP="00156F43">
      <w:pPr>
        <w:spacing w:before="0" w:after="0"/>
        <w:ind w:firstLine="0"/>
        <w:rPr>
          <w:lang w:eastAsia="ja-JP"/>
        </w:rPr>
      </w:pPr>
      <w:r w:rsidRPr="005B3D73">
        <w:rPr>
          <w:color w:val="444444"/>
          <w:lang w:eastAsia="ja-JP"/>
        </w:rPr>
        <w:t>    GameManager gameManager;</w:t>
      </w:r>
    </w:p>
    <w:p w:rsidR="005B3D73" w:rsidRPr="005B3D73" w:rsidRDefault="00955618" w:rsidP="00156F43">
      <w:pPr>
        <w:spacing w:before="0" w:after="0"/>
        <w:ind w:firstLine="0"/>
        <w:rPr>
          <w:lang w:eastAsia="ja-JP"/>
        </w:rPr>
      </w:pPr>
      <w:r w:rsidRPr="005B3D73">
        <w:rPr>
          <w:color w:val="444444"/>
          <w:lang w:eastAsia="ja-JP"/>
        </w:rPr>
        <w:t>    </w:t>
      </w:r>
      <w:r w:rsidRPr="005B3D73">
        <w:rPr>
          <w:color w:val="009695"/>
          <w:lang w:eastAsia="ja-JP"/>
        </w:rPr>
        <w:t>public</w:t>
      </w:r>
      <w:r w:rsidRPr="005B3D73">
        <w:rPr>
          <w:color w:val="444444"/>
          <w:lang w:eastAsia="ja-JP"/>
        </w:rPr>
        <w:t> AudioClip pain1Clip;</w:t>
      </w:r>
    </w:p>
    <w:p w:rsidR="005B3D73" w:rsidRPr="005B3D73" w:rsidRDefault="00955618" w:rsidP="00156F43">
      <w:pPr>
        <w:spacing w:before="0" w:after="0"/>
        <w:ind w:firstLine="0"/>
        <w:rPr>
          <w:lang w:eastAsia="ja-JP"/>
        </w:rPr>
      </w:pPr>
      <w:r w:rsidRPr="005B3D73">
        <w:rPr>
          <w:color w:val="444444"/>
          <w:lang w:eastAsia="ja-JP"/>
        </w:rPr>
        <w:t>    </w:t>
      </w:r>
      <w:r w:rsidRPr="005B3D73">
        <w:rPr>
          <w:color w:val="009695"/>
          <w:lang w:eastAsia="ja-JP"/>
        </w:rPr>
        <w:t>public</w:t>
      </w:r>
      <w:r w:rsidRPr="005B3D73">
        <w:rPr>
          <w:color w:val="444444"/>
          <w:lang w:eastAsia="ja-JP"/>
        </w:rPr>
        <w:t> AudioClip pain2Clip;</w:t>
      </w:r>
    </w:p>
    <w:p w:rsidR="005B3D73" w:rsidRPr="005B3D73" w:rsidRDefault="00955618" w:rsidP="00156F43">
      <w:pPr>
        <w:spacing w:before="0" w:after="0"/>
        <w:ind w:firstLine="0"/>
        <w:rPr>
          <w:lang w:eastAsia="ja-JP"/>
        </w:rPr>
      </w:pPr>
      <w:r w:rsidRPr="005B3D73">
        <w:rPr>
          <w:color w:val="444444"/>
          <w:lang w:eastAsia="ja-JP"/>
        </w:rPr>
        <w:t>    </w:t>
      </w:r>
      <w:r w:rsidRPr="005B3D73">
        <w:rPr>
          <w:color w:val="009695"/>
          <w:lang w:eastAsia="ja-JP"/>
        </w:rPr>
        <w:t>public</w:t>
      </w:r>
      <w:r w:rsidRPr="005B3D73">
        <w:rPr>
          <w:color w:val="444444"/>
          <w:lang w:eastAsia="ja-JP"/>
        </w:rPr>
        <w:t> AudioClip pain3Clip;</w:t>
      </w:r>
    </w:p>
    <w:p w:rsidR="005B3D73" w:rsidRPr="005B3D73" w:rsidRDefault="00955618" w:rsidP="00156F43">
      <w:pPr>
        <w:spacing w:before="0" w:after="0"/>
        <w:ind w:firstLine="0"/>
        <w:rPr>
          <w:lang w:eastAsia="ja-JP"/>
        </w:rPr>
      </w:pPr>
      <w:r w:rsidRPr="005B3D73">
        <w:rPr>
          <w:color w:val="444444"/>
          <w:lang w:eastAsia="ja-JP"/>
        </w:rPr>
        <w:t>    </w:t>
      </w:r>
      <w:r w:rsidRPr="005B3D73">
        <w:rPr>
          <w:color w:val="009695"/>
          <w:lang w:eastAsia="ja-JP"/>
        </w:rPr>
        <w:t>public</w:t>
      </w:r>
      <w:r w:rsidRPr="005B3D73">
        <w:rPr>
          <w:color w:val="444444"/>
          <w:lang w:eastAsia="ja-JP"/>
        </w:rPr>
        <w:t> AudioClip pain4Clip;</w:t>
      </w:r>
    </w:p>
    <w:p w:rsidR="005B3D73" w:rsidRPr="005B3D73" w:rsidRDefault="00955618" w:rsidP="00156F43">
      <w:pPr>
        <w:spacing w:before="0" w:after="0"/>
        <w:ind w:firstLine="0"/>
        <w:rPr>
          <w:lang w:eastAsia="ja-JP"/>
        </w:rPr>
      </w:pPr>
      <w:r w:rsidRPr="005B3D73">
        <w:rPr>
          <w:color w:val="444444"/>
          <w:lang w:eastAsia="ja-JP"/>
        </w:rPr>
        <w:t>    </w:t>
      </w:r>
      <w:r w:rsidRPr="005B3D73">
        <w:rPr>
          <w:color w:val="009695"/>
          <w:lang w:eastAsia="ja-JP"/>
        </w:rPr>
        <w:t>public</w:t>
      </w:r>
      <w:r w:rsidRPr="005B3D73">
        <w:rPr>
          <w:color w:val="444444"/>
          <w:lang w:eastAsia="ja-JP"/>
        </w:rPr>
        <w:t> AudioClip pain5Clip;</w:t>
      </w:r>
    </w:p>
    <w:p w:rsidR="005B3D73" w:rsidRPr="005B3D73" w:rsidRDefault="00955618" w:rsidP="00156F43">
      <w:pPr>
        <w:spacing w:before="0" w:after="0"/>
        <w:ind w:firstLine="0"/>
        <w:rPr>
          <w:lang w:eastAsia="ja-JP"/>
        </w:rPr>
      </w:pPr>
      <w:r w:rsidRPr="005B3D73">
        <w:rPr>
          <w:color w:val="444444"/>
          <w:lang w:eastAsia="ja-JP"/>
        </w:rPr>
        <w:t>    </w:t>
      </w:r>
      <w:r w:rsidRPr="005B3D73">
        <w:rPr>
          <w:color w:val="009695"/>
          <w:lang w:eastAsia="ja-JP"/>
        </w:rPr>
        <w:t>public</w:t>
      </w:r>
      <w:r w:rsidRPr="005B3D73">
        <w:rPr>
          <w:color w:val="444444"/>
          <w:lang w:eastAsia="ja-JP"/>
        </w:rPr>
        <w:t> AudioClip pain6Clip;</w:t>
      </w:r>
    </w:p>
    <w:p w:rsidR="005B3D73" w:rsidRPr="005B3D73" w:rsidRDefault="00955618" w:rsidP="00156F43">
      <w:pPr>
        <w:spacing w:before="0" w:after="0"/>
        <w:ind w:firstLine="0"/>
        <w:rPr>
          <w:lang w:eastAsia="ja-JP"/>
        </w:rPr>
      </w:pPr>
      <w:r w:rsidRPr="005B3D73">
        <w:rPr>
          <w:color w:val="444444"/>
          <w:lang w:eastAsia="ja-JP"/>
        </w:rPr>
        <w:t>    </w:t>
      </w:r>
      <w:r w:rsidRPr="005B3D73">
        <w:rPr>
          <w:color w:val="009695"/>
          <w:lang w:eastAsia="ja-JP"/>
        </w:rPr>
        <w:t>public</w:t>
      </w:r>
      <w:r w:rsidRPr="005B3D73">
        <w:rPr>
          <w:color w:val="444444"/>
          <w:lang w:eastAsia="ja-JP"/>
        </w:rPr>
        <w:t> AudioClip pain7Clip;</w:t>
      </w:r>
    </w:p>
    <w:p w:rsidR="005B3D73" w:rsidRPr="005B3D73" w:rsidRDefault="00955618" w:rsidP="00156F43">
      <w:pPr>
        <w:spacing w:before="0" w:after="0"/>
        <w:ind w:firstLine="0"/>
        <w:rPr>
          <w:lang w:eastAsia="ja-JP"/>
        </w:rPr>
      </w:pPr>
      <w:r w:rsidRPr="005B3D73">
        <w:rPr>
          <w:color w:val="444444"/>
          <w:lang w:eastAsia="ja-JP"/>
        </w:rPr>
        <w:t>    </w:t>
      </w:r>
      <w:r w:rsidRPr="005B3D73">
        <w:rPr>
          <w:color w:val="009695"/>
          <w:lang w:eastAsia="ja-JP"/>
        </w:rPr>
        <w:t>public</w:t>
      </w:r>
      <w:r w:rsidRPr="005B3D73">
        <w:rPr>
          <w:color w:val="444444"/>
          <w:lang w:eastAsia="ja-JP"/>
        </w:rPr>
        <w:t> AudioClip pain8Clip;</w:t>
      </w:r>
    </w:p>
    <w:p w:rsidR="005B3D73" w:rsidRPr="005B3D73" w:rsidRDefault="00955618" w:rsidP="00156F43">
      <w:pPr>
        <w:spacing w:before="0" w:after="0"/>
        <w:ind w:firstLine="0"/>
        <w:rPr>
          <w:lang w:eastAsia="ja-JP"/>
        </w:rPr>
      </w:pPr>
      <w:r w:rsidRPr="005B3D73">
        <w:rPr>
          <w:color w:val="444444"/>
          <w:lang w:eastAsia="ja-JP"/>
        </w:rPr>
        <w:t>    AudioClip[] painClips;</w:t>
      </w:r>
    </w:p>
    <w:p w:rsidR="005B3D73" w:rsidRPr="005B3D73" w:rsidRDefault="00955618" w:rsidP="00156F43">
      <w:pPr>
        <w:spacing w:before="0" w:after="0"/>
        <w:ind w:firstLine="0"/>
        <w:rPr>
          <w:lang w:eastAsia="ja-JP"/>
        </w:rPr>
      </w:pPr>
      <w:r w:rsidRPr="005B3D73">
        <w:rPr>
          <w:color w:val="444444"/>
          <w:lang w:eastAsia="ja-JP"/>
        </w:rPr>
        <w:t>    </w:t>
      </w:r>
      <w:r w:rsidRPr="005B3D73">
        <w:rPr>
          <w:color w:val="009695"/>
          <w:lang w:eastAsia="ja-JP"/>
        </w:rPr>
        <w:t>int</w:t>
      </w:r>
      <w:r w:rsidRPr="005B3D73">
        <w:rPr>
          <w:color w:val="444444"/>
          <w:lang w:eastAsia="ja-JP"/>
        </w:rPr>
        <w:t> painClipsIndex = </w:t>
      </w:r>
      <w:r w:rsidRPr="005B3D73">
        <w:rPr>
          <w:color w:val="F57D00"/>
          <w:lang w:eastAsia="ja-JP"/>
        </w:rPr>
        <w:t>0</w:t>
      </w:r>
      <w:r w:rsidRPr="005B3D73">
        <w:rPr>
          <w:color w:val="444444"/>
          <w:lang w:eastAsia="ja-JP"/>
        </w:rPr>
        <w:t>;</w:t>
      </w:r>
    </w:p>
    <w:p w:rsidR="005B3D73" w:rsidRPr="005B3D73" w:rsidRDefault="00955618" w:rsidP="00156F43">
      <w:pPr>
        <w:spacing w:before="0" w:after="0"/>
        <w:ind w:firstLine="0"/>
        <w:rPr>
          <w:lang w:eastAsia="ja-JP"/>
        </w:rPr>
      </w:pPr>
      <w:r w:rsidRPr="005B3D73">
        <w:rPr>
          <w:color w:val="444444"/>
          <w:lang w:eastAsia="ja-JP"/>
        </w:rPr>
        <w:t>    </w:t>
      </w:r>
      <w:r w:rsidRPr="005B3D73">
        <w:rPr>
          <w:color w:val="009695"/>
          <w:lang w:eastAsia="ja-JP"/>
        </w:rPr>
        <w:t>public</w:t>
      </w:r>
      <w:r w:rsidRPr="005B3D73">
        <w:rPr>
          <w:color w:val="444444"/>
          <w:lang w:eastAsia="ja-JP"/>
        </w:rPr>
        <w:t> AudioClip deathClip;</w:t>
      </w:r>
    </w:p>
    <w:p w:rsidR="005B3D73" w:rsidRPr="005B3D73" w:rsidRDefault="00955618" w:rsidP="00156F43">
      <w:pPr>
        <w:spacing w:before="0" w:after="0"/>
        <w:ind w:firstLine="0"/>
        <w:rPr>
          <w:lang w:eastAsia="ja-JP"/>
        </w:rPr>
      </w:pPr>
      <w:r w:rsidRPr="005B3D73">
        <w:rPr>
          <w:color w:val="444444"/>
          <w:lang w:eastAsia="ja-JP"/>
        </w:rPr>
        <w:t>    </w:t>
      </w:r>
      <w:r w:rsidRPr="005B3D73">
        <w:rPr>
          <w:color w:val="009695"/>
          <w:lang w:eastAsia="ja-JP"/>
        </w:rPr>
        <w:t>public</w:t>
      </w:r>
      <w:r w:rsidRPr="005B3D73">
        <w:rPr>
          <w:color w:val="444444"/>
          <w:lang w:eastAsia="ja-JP"/>
        </w:rPr>
        <w:t> AudioClip heartBeatSlow;</w:t>
      </w:r>
    </w:p>
    <w:p w:rsidR="005B3D73" w:rsidRPr="005B3D73" w:rsidRDefault="00955618" w:rsidP="00156F43">
      <w:pPr>
        <w:spacing w:before="0" w:after="0"/>
        <w:ind w:firstLine="0"/>
        <w:rPr>
          <w:lang w:eastAsia="ja-JP"/>
        </w:rPr>
      </w:pPr>
      <w:r w:rsidRPr="005B3D73">
        <w:rPr>
          <w:color w:val="444444"/>
          <w:lang w:eastAsia="ja-JP"/>
        </w:rPr>
        <w:t>    </w:t>
      </w:r>
      <w:r w:rsidRPr="005B3D73">
        <w:rPr>
          <w:color w:val="009695"/>
          <w:lang w:eastAsia="ja-JP"/>
        </w:rPr>
        <w:t>public</w:t>
      </w:r>
      <w:r w:rsidRPr="005B3D73">
        <w:rPr>
          <w:color w:val="444444"/>
          <w:lang w:eastAsia="ja-JP"/>
        </w:rPr>
        <w:t> AudioClip heartBeatFast;</w:t>
      </w:r>
    </w:p>
    <w:p w:rsidR="005B3D73" w:rsidRPr="005B3D73" w:rsidRDefault="00955618" w:rsidP="00156F43">
      <w:pPr>
        <w:spacing w:before="0" w:after="0"/>
        <w:ind w:firstLine="0"/>
        <w:rPr>
          <w:lang w:eastAsia="ja-JP"/>
        </w:rPr>
      </w:pPr>
      <w:r w:rsidRPr="005B3D73">
        <w:rPr>
          <w:color w:val="444444"/>
          <w:lang w:eastAsia="ja-JP"/>
        </w:rPr>
        <w:t>    </w:t>
      </w:r>
      <w:r w:rsidRPr="005B3D73">
        <w:rPr>
          <w:color w:val="009695"/>
          <w:lang w:eastAsia="ja-JP"/>
        </w:rPr>
        <w:t>void</w:t>
      </w:r>
      <w:r w:rsidRPr="005B3D73">
        <w:rPr>
          <w:color w:val="444444"/>
          <w:lang w:eastAsia="ja-JP"/>
        </w:rPr>
        <w:t> Awake ()</w:t>
      </w:r>
    </w:p>
    <w:p w:rsidR="005B3D73" w:rsidRPr="005B3D73" w:rsidRDefault="00955618" w:rsidP="00156F43">
      <w:pPr>
        <w:spacing w:before="0" w:after="0"/>
        <w:ind w:firstLine="0"/>
        <w:rPr>
          <w:lang w:eastAsia="ja-JP"/>
        </w:rPr>
      </w:pPr>
      <w:r w:rsidRPr="005B3D73">
        <w:rPr>
          <w:color w:val="444444"/>
          <w:lang w:eastAsia="ja-JP"/>
        </w:rPr>
        <w:t>    {</w:t>
      </w:r>
    </w:p>
    <w:p w:rsidR="005B3D73" w:rsidRPr="005B3D73" w:rsidRDefault="00955618" w:rsidP="00156F43">
      <w:pPr>
        <w:spacing w:before="0" w:after="0"/>
        <w:ind w:firstLine="0"/>
        <w:rPr>
          <w:lang w:eastAsia="ja-JP"/>
        </w:rPr>
      </w:pPr>
      <w:r w:rsidRPr="005B3D73">
        <w:rPr>
          <w:color w:val="444444"/>
          <w:lang w:eastAsia="ja-JP"/>
        </w:rPr>
        <w:t>        gameManager = GameObject.FindGameObjectWithTag (</w:t>
      </w:r>
      <w:r w:rsidRPr="005B3D73">
        <w:rPr>
          <w:color w:val="F57D00"/>
          <w:lang w:eastAsia="ja-JP"/>
        </w:rPr>
        <w:t>"GameController"</w:t>
      </w:r>
      <w:r w:rsidRPr="005B3D73">
        <w:rPr>
          <w:color w:val="444444"/>
          <w:lang w:eastAsia="ja-JP"/>
        </w:rPr>
        <w:t>).GetComponent&lt;GameManager&gt; ();</w:t>
      </w:r>
    </w:p>
    <w:p w:rsidR="005B3D73" w:rsidRPr="005B3D73" w:rsidRDefault="00955618" w:rsidP="00156F43">
      <w:pPr>
        <w:spacing w:before="0" w:after="0"/>
        <w:ind w:firstLine="0"/>
        <w:rPr>
          <w:lang w:eastAsia="ja-JP"/>
        </w:rPr>
      </w:pPr>
      <w:r w:rsidRPr="005B3D73">
        <w:rPr>
          <w:color w:val="444444"/>
          <w:lang w:eastAsia="ja-JP"/>
        </w:rPr>
        <w:t>        AmbientSounds = GameObject.FindGameObjectWithTag (</w:t>
      </w:r>
      <w:r w:rsidRPr="005B3D73">
        <w:rPr>
          <w:color w:val="F57D00"/>
          <w:lang w:eastAsia="ja-JP"/>
        </w:rPr>
        <w:t>"GameController"</w:t>
      </w:r>
      <w:r w:rsidRPr="005B3D73">
        <w:rPr>
          <w:color w:val="444444"/>
          <w:lang w:eastAsia="ja-JP"/>
        </w:rPr>
        <w:t>).GetComponents&lt;AudioSource&gt; ();</w:t>
      </w:r>
    </w:p>
    <w:p w:rsidR="005B3D73" w:rsidRPr="005B3D73" w:rsidRDefault="00955618" w:rsidP="00156F43">
      <w:pPr>
        <w:spacing w:before="0" w:after="0"/>
        <w:ind w:firstLine="0"/>
        <w:rPr>
          <w:lang w:eastAsia="ja-JP"/>
        </w:rPr>
      </w:pPr>
      <w:r w:rsidRPr="005B3D73">
        <w:rPr>
          <w:color w:val="444444"/>
          <w:lang w:eastAsia="ja-JP"/>
        </w:rPr>
        <w:t>        anim = GetComponent&lt;Animator&gt; ();</w:t>
      </w:r>
    </w:p>
    <w:p w:rsidR="005B3D73" w:rsidRPr="005B3D73" w:rsidRDefault="00955618" w:rsidP="00156F43">
      <w:pPr>
        <w:spacing w:before="0" w:after="0"/>
        <w:ind w:firstLine="0"/>
        <w:rPr>
          <w:lang w:eastAsia="ja-JP"/>
        </w:rPr>
      </w:pPr>
      <w:r w:rsidRPr="005B3D73">
        <w:rPr>
          <w:color w:val="444444"/>
          <w:lang w:eastAsia="ja-JP"/>
        </w:rPr>
        <w:t>        playerAudio = GetComponent &lt;AudioSource&gt; ();</w:t>
      </w:r>
    </w:p>
    <w:p w:rsidR="005B3D73" w:rsidRPr="005B3D73" w:rsidRDefault="00955618" w:rsidP="00156F43">
      <w:pPr>
        <w:spacing w:before="0" w:after="0"/>
        <w:ind w:firstLine="0"/>
        <w:rPr>
          <w:lang w:eastAsia="ja-JP"/>
        </w:rPr>
      </w:pPr>
      <w:r w:rsidRPr="005B3D73">
        <w:rPr>
          <w:color w:val="444444"/>
          <w:lang w:eastAsia="ja-JP"/>
        </w:rPr>
        <w:t>        heartBeat = AmbientSounds [</w:t>
      </w:r>
      <w:r w:rsidRPr="005B3D73">
        <w:rPr>
          <w:color w:val="F57D00"/>
          <w:lang w:eastAsia="ja-JP"/>
        </w:rPr>
        <w:t>1</w:t>
      </w:r>
      <w:r w:rsidRPr="005B3D73">
        <w:rPr>
          <w:color w:val="444444"/>
          <w:lang w:eastAsia="ja-JP"/>
        </w:rPr>
        <w:t>];</w:t>
      </w:r>
    </w:p>
    <w:p w:rsidR="005B3D73" w:rsidRPr="005B3D73" w:rsidRDefault="00955618" w:rsidP="00156F43">
      <w:pPr>
        <w:spacing w:before="0" w:after="0"/>
        <w:ind w:firstLine="0"/>
        <w:rPr>
          <w:lang w:eastAsia="ja-JP"/>
        </w:rPr>
      </w:pPr>
      <w:r w:rsidRPr="005B3D73">
        <w:rPr>
          <w:color w:val="444444"/>
          <w:lang w:eastAsia="ja-JP"/>
        </w:rPr>
        <w:t>        playerController = GetComponent &lt;PlayerController&gt; ();</w:t>
      </w:r>
    </w:p>
    <w:p w:rsidR="005B3D73" w:rsidRPr="005B3D73" w:rsidRDefault="00955618" w:rsidP="00156F43">
      <w:pPr>
        <w:spacing w:before="0" w:after="0"/>
        <w:ind w:firstLine="0"/>
        <w:rPr>
          <w:lang w:eastAsia="ja-JP"/>
        </w:rPr>
      </w:pPr>
      <w:r w:rsidRPr="005B3D73">
        <w:rPr>
          <w:color w:val="444444"/>
          <w:lang w:eastAsia="ja-JP"/>
        </w:rPr>
        <w:t>        playerShoot = GetComponentInChildren &lt;PlayerShoot&gt; ();</w:t>
      </w:r>
    </w:p>
    <w:p w:rsidR="005B3D73" w:rsidRPr="005B3D73" w:rsidRDefault="00955618" w:rsidP="00156F43">
      <w:pPr>
        <w:spacing w:before="0" w:after="0"/>
        <w:ind w:firstLine="0"/>
        <w:rPr>
          <w:lang w:eastAsia="ja-JP"/>
        </w:rPr>
      </w:pPr>
      <w:r w:rsidRPr="005B3D73">
        <w:rPr>
          <w:color w:val="444444"/>
          <w:lang w:eastAsia="ja-JP"/>
        </w:rPr>
        <w:t>        painClips = </w:t>
      </w:r>
      <w:r w:rsidRPr="005B3D73">
        <w:rPr>
          <w:color w:val="009695"/>
          <w:lang w:eastAsia="ja-JP"/>
        </w:rPr>
        <w:t>new</w:t>
      </w:r>
      <w:r w:rsidRPr="005B3D73">
        <w:rPr>
          <w:color w:val="444444"/>
          <w:lang w:eastAsia="ja-JP"/>
        </w:rPr>
        <w:t> AudioClip[</w:t>
      </w:r>
      <w:r w:rsidRPr="005B3D73">
        <w:rPr>
          <w:color w:val="F57D00"/>
          <w:lang w:eastAsia="ja-JP"/>
        </w:rPr>
        <w:t>8</w:t>
      </w:r>
      <w:r w:rsidRPr="005B3D73">
        <w:rPr>
          <w:color w:val="444444"/>
          <w:lang w:eastAsia="ja-JP"/>
        </w:rPr>
        <w:t>];</w:t>
      </w:r>
    </w:p>
    <w:p w:rsidR="005B3D73" w:rsidRPr="005B3D73" w:rsidRDefault="00955618" w:rsidP="00156F43">
      <w:pPr>
        <w:spacing w:before="0" w:after="0"/>
        <w:ind w:firstLine="0"/>
        <w:rPr>
          <w:lang w:eastAsia="ja-JP"/>
        </w:rPr>
      </w:pPr>
      <w:r w:rsidRPr="005B3D73">
        <w:rPr>
          <w:color w:val="444444"/>
          <w:lang w:eastAsia="ja-JP"/>
        </w:rPr>
        <w:t>        painClips.SetValue (pain1Clip, </w:t>
      </w:r>
      <w:r w:rsidRPr="005B3D73">
        <w:rPr>
          <w:color w:val="F57D00"/>
          <w:lang w:eastAsia="ja-JP"/>
        </w:rPr>
        <w:t>0</w:t>
      </w:r>
      <w:r w:rsidRPr="005B3D73">
        <w:rPr>
          <w:color w:val="444444"/>
          <w:lang w:eastAsia="ja-JP"/>
        </w:rPr>
        <w:t>);</w:t>
      </w:r>
    </w:p>
    <w:p w:rsidR="005B3D73" w:rsidRPr="005B3D73" w:rsidRDefault="00955618" w:rsidP="00156F43">
      <w:pPr>
        <w:spacing w:before="0" w:after="0"/>
        <w:ind w:firstLine="0"/>
        <w:rPr>
          <w:lang w:eastAsia="ja-JP"/>
        </w:rPr>
      </w:pPr>
      <w:r w:rsidRPr="005B3D73">
        <w:rPr>
          <w:color w:val="444444"/>
          <w:lang w:eastAsia="ja-JP"/>
        </w:rPr>
        <w:lastRenderedPageBreak/>
        <w:t>        painClips.SetValue (pain2Clip, </w:t>
      </w:r>
      <w:r w:rsidRPr="005B3D73">
        <w:rPr>
          <w:color w:val="F57D00"/>
          <w:lang w:eastAsia="ja-JP"/>
        </w:rPr>
        <w:t>1</w:t>
      </w:r>
      <w:r w:rsidRPr="005B3D73">
        <w:rPr>
          <w:color w:val="444444"/>
          <w:lang w:eastAsia="ja-JP"/>
        </w:rPr>
        <w:t>);</w:t>
      </w:r>
    </w:p>
    <w:p w:rsidR="005B3D73" w:rsidRPr="005B3D73" w:rsidRDefault="00955618" w:rsidP="00156F43">
      <w:pPr>
        <w:spacing w:before="0" w:after="0"/>
        <w:ind w:firstLine="0"/>
        <w:rPr>
          <w:lang w:eastAsia="ja-JP"/>
        </w:rPr>
      </w:pPr>
      <w:r w:rsidRPr="005B3D73">
        <w:rPr>
          <w:color w:val="444444"/>
          <w:lang w:eastAsia="ja-JP"/>
        </w:rPr>
        <w:t>        painClips.SetValue (pain3Clip, </w:t>
      </w:r>
      <w:r w:rsidRPr="005B3D73">
        <w:rPr>
          <w:color w:val="F57D00"/>
          <w:lang w:eastAsia="ja-JP"/>
        </w:rPr>
        <w:t>2</w:t>
      </w:r>
      <w:r w:rsidRPr="005B3D73">
        <w:rPr>
          <w:color w:val="444444"/>
          <w:lang w:eastAsia="ja-JP"/>
        </w:rPr>
        <w:t>);</w:t>
      </w:r>
    </w:p>
    <w:p w:rsidR="005B3D73" w:rsidRPr="005B3D73" w:rsidRDefault="00955618" w:rsidP="00156F43">
      <w:pPr>
        <w:spacing w:before="0" w:after="0"/>
        <w:ind w:firstLine="0"/>
        <w:rPr>
          <w:lang w:eastAsia="ja-JP"/>
        </w:rPr>
      </w:pPr>
      <w:r w:rsidRPr="005B3D73">
        <w:rPr>
          <w:color w:val="444444"/>
          <w:lang w:eastAsia="ja-JP"/>
        </w:rPr>
        <w:t>        painClips.SetValue (pain4Clip, </w:t>
      </w:r>
      <w:r w:rsidRPr="005B3D73">
        <w:rPr>
          <w:color w:val="F57D00"/>
          <w:lang w:eastAsia="ja-JP"/>
        </w:rPr>
        <w:t>3</w:t>
      </w:r>
      <w:r w:rsidRPr="005B3D73">
        <w:rPr>
          <w:color w:val="444444"/>
          <w:lang w:eastAsia="ja-JP"/>
        </w:rPr>
        <w:t>);</w:t>
      </w:r>
    </w:p>
    <w:p w:rsidR="005B3D73" w:rsidRPr="005B3D73" w:rsidRDefault="00955618" w:rsidP="00156F43">
      <w:pPr>
        <w:spacing w:before="0" w:after="0"/>
        <w:ind w:firstLine="0"/>
        <w:rPr>
          <w:lang w:eastAsia="ja-JP"/>
        </w:rPr>
      </w:pPr>
      <w:r w:rsidRPr="005B3D73">
        <w:rPr>
          <w:color w:val="444444"/>
          <w:lang w:eastAsia="ja-JP"/>
        </w:rPr>
        <w:t>        painClips.SetValue (pain5Clip, </w:t>
      </w:r>
      <w:r w:rsidRPr="005B3D73">
        <w:rPr>
          <w:color w:val="F57D00"/>
          <w:lang w:eastAsia="ja-JP"/>
        </w:rPr>
        <w:t>4</w:t>
      </w:r>
      <w:r w:rsidRPr="005B3D73">
        <w:rPr>
          <w:color w:val="444444"/>
          <w:lang w:eastAsia="ja-JP"/>
        </w:rPr>
        <w:t>);</w:t>
      </w:r>
    </w:p>
    <w:p w:rsidR="005B3D73" w:rsidRPr="005B3D73" w:rsidRDefault="00955618" w:rsidP="00156F43">
      <w:pPr>
        <w:spacing w:before="0" w:after="0"/>
        <w:ind w:firstLine="0"/>
        <w:rPr>
          <w:lang w:eastAsia="ja-JP"/>
        </w:rPr>
      </w:pPr>
      <w:r w:rsidRPr="005B3D73">
        <w:rPr>
          <w:color w:val="444444"/>
          <w:lang w:eastAsia="ja-JP"/>
        </w:rPr>
        <w:t>        painClips.SetValue (pain6Clip, </w:t>
      </w:r>
      <w:r w:rsidRPr="005B3D73">
        <w:rPr>
          <w:color w:val="F57D00"/>
          <w:lang w:eastAsia="ja-JP"/>
        </w:rPr>
        <w:t>5</w:t>
      </w:r>
      <w:r w:rsidRPr="005B3D73">
        <w:rPr>
          <w:color w:val="444444"/>
          <w:lang w:eastAsia="ja-JP"/>
        </w:rPr>
        <w:t>);</w:t>
      </w:r>
    </w:p>
    <w:p w:rsidR="005B3D73" w:rsidRPr="005B3D73" w:rsidRDefault="00955618" w:rsidP="00156F43">
      <w:pPr>
        <w:spacing w:before="0" w:after="0"/>
        <w:ind w:firstLine="0"/>
        <w:rPr>
          <w:lang w:eastAsia="ja-JP"/>
        </w:rPr>
      </w:pPr>
      <w:r w:rsidRPr="005B3D73">
        <w:rPr>
          <w:color w:val="444444"/>
          <w:lang w:eastAsia="ja-JP"/>
        </w:rPr>
        <w:t>        painClips.SetValue (pain7Clip, </w:t>
      </w:r>
      <w:r w:rsidRPr="005B3D73">
        <w:rPr>
          <w:color w:val="F57D00"/>
          <w:lang w:eastAsia="ja-JP"/>
        </w:rPr>
        <w:t>6</w:t>
      </w:r>
      <w:r w:rsidRPr="005B3D73">
        <w:rPr>
          <w:color w:val="444444"/>
          <w:lang w:eastAsia="ja-JP"/>
        </w:rPr>
        <w:t>);</w:t>
      </w:r>
    </w:p>
    <w:p w:rsidR="005B3D73" w:rsidRPr="005B3D73" w:rsidRDefault="00955618" w:rsidP="00156F43">
      <w:pPr>
        <w:spacing w:before="0" w:after="0"/>
        <w:ind w:firstLine="0"/>
        <w:rPr>
          <w:lang w:eastAsia="ja-JP"/>
        </w:rPr>
      </w:pPr>
      <w:r w:rsidRPr="005B3D73">
        <w:rPr>
          <w:color w:val="444444"/>
          <w:lang w:eastAsia="ja-JP"/>
        </w:rPr>
        <w:t>        painClips.SetValue (pain8Clip, </w:t>
      </w:r>
      <w:r w:rsidRPr="005B3D73">
        <w:rPr>
          <w:color w:val="F57D00"/>
          <w:lang w:eastAsia="ja-JP"/>
        </w:rPr>
        <w:t>7</w:t>
      </w:r>
      <w:r w:rsidRPr="005B3D73">
        <w:rPr>
          <w:color w:val="444444"/>
          <w:lang w:eastAsia="ja-JP"/>
        </w:rPr>
        <w:t>);</w:t>
      </w:r>
    </w:p>
    <w:p w:rsidR="005B3D73" w:rsidRPr="005B3D73" w:rsidRDefault="00955618" w:rsidP="00156F43">
      <w:pPr>
        <w:spacing w:before="0" w:after="0"/>
        <w:ind w:firstLine="0"/>
        <w:rPr>
          <w:lang w:eastAsia="ja-JP"/>
        </w:rPr>
      </w:pPr>
      <w:r w:rsidRPr="005B3D73">
        <w:rPr>
          <w:color w:val="444444"/>
          <w:lang w:eastAsia="ja-JP"/>
        </w:rPr>
        <w:t>    }</w:t>
      </w:r>
    </w:p>
    <w:p w:rsidR="005B3D73" w:rsidRPr="005B3D73" w:rsidRDefault="00955618" w:rsidP="00156F43">
      <w:pPr>
        <w:spacing w:before="0" w:after="0"/>
        <w:ind w:firstLine="0"/>
        <w:rPr>
          <w:lang w:eastAsia="ja-JP"/>
        </w:rPr>
      </w:pPr>
      <w:r w:rsidRPr="005B3D73">
        <w:rPr>
          <w:color w:val="444444"/>
          <w:lang w:eastAsia="ja-JP"/>
        </w:rPr>
        <w:t>    </w:t>
      </w:r>
      <w:r w:rsidRPr="005B3D73">
        <w:rPr>
          <w:color w:val="009695"/>
          <w:lang w:eastAsia="ja-JP"/>
        </w:rPr>
        <w:t>public</w:t>
      </w:r>
      <w:r w:rsidRPr="005B3D73">
        <w:rPr>
          <w:color w:val="444444"/>
          <w:lang w:eastAsia="ja-JP"/>
        </w:rPr>
        <w:t> </w:t>
      </w:r>
      <w:r w:rsidRPr="005B3D73">
        <w:rPr>
          <w:color w:val="009695"/>
          <w:lang w:eastAsia="ja-JP"/>
        </w:rPr>
        <w:t>void</w:t>
      </w:r>
      <w:r w:rsidRPr="005B3D73">
        <w:rPr>
          <w:color w:val="444444"/>
          <w:lang w:eastAsia="ja-JP"/>
        </w:rPr>
        <w:t> TakeDamage(</w:t>
      </w:r>
      <w:r w:rsidRPr="005B3D73">
        <w:rPr>
          <w:color w:val="009695"/>
          <w:lang w:eastAsia="ja-JP"/>
        </w:rPr>
        <w:t>int</w:t>
      </w:r>
      <w:r w:rsidRPr="005B3D73">
        <w:rPr>
          <w:color w:val="444444"/>
          <w:lang w:eastAsia="ja-JP"/>
        </w:rPr>
        <w:t> amount)</w:t>
      </w:r>
    </w:p>
    <w:p w:rsidR="005B3D73" w:rsidRPr="005B3D73" w:rsidRDefault="00955618" w:rsidP="00156F43">
      <w:pPr>
        <w:spacing w:before="0" w:after="0"/>
        <w:ind w:firstLine="0"/>
        <w:rPr>
          <w:lang w:eastAsia="ja-JP"/>
        </w:rPr>
      </w:pPr>
      <w:r w:rsidRPr="005B3D73">
        <w:rPr>
          <w:color w:val="444444"/>
          <w:lang w:eastAsia="ja-JP"/>
        </w:rPr>
        <w:t>    {</w:t>
      </w:r>
    </w:p>
    <w:p w:rsidR="005B3D73" w:rsidRPr="005B3D73" w:rsidRDefault="00955618" w:rsidP="00156F43">
      <w:pPr>
        <w:spacing w:before="0" w:after="0"/>
        <w:ind w:firstLine="0"/>
        <w:rPr>
          <w:lang w:eastAsia="ja-JP"/>
        </w:rPr>
      </w:pPr>
      <w:r w:rsidRPr="005B3D73">
        <w:rPr>
          <w:color w:val="444444"/>
          <w:lang w:eastAsia="ja-JP"/>
        </w:rPr>
        <w:t>        playerAudio.clip = painClips [painClipsIndex];</w:t>
      </w:r>
    </w:p>
    <w:p w:rsidR="005B3D73" w:rsidRPr="005B3D73" w:rsidRDefault="00955618" w:rsidP="00156F43">
      <w:pPr>
        <w:spacing w:before="0" w:after="0"/>
        <w:ind w:firstLine="0"/>
        <w:rPr>
          <w:lang w:eastAsia="ja-JP"/>
        </w:rPr>
      </w:pPr>
      <w:r w:rsidRPr="005B3D73">
        <w:rPr>
          <w:color w:val="444444"/>
          <w:lang w:eastAsia="ja-JP"/>
        </w:rPr>
        <w:t>        playerAudio.Play ();</w:t>
      </w:r>
    </w:p>
    <w:p w:rsidR="005B3D73" w:rsidRPr="005B3D73" w:rsidRDefault="00955618" w:rsidP="00156F43">
      <w:pPr>
        <w:spacing w:before="0" w:after="0"/>
        <w:ind w:firstLine="0"/>
        <w:rPr>
          <w:lang w:eastAsia="ja-JP"/>
        </w:rPr>
      </w:pPr>
      <w:r w:rsidRPr="005B3D73">
        <w:rPr>
          <w:color w:val="444444"/>
          <w:lang w:eastAsia="ja-JP"/>
        </w:rPr>
        <w:t>        painClipsIndex += </w:t>
      </w:r>
      <w:r w:rsidRPr="005B3D73">
        <w:rPr>
          <w:color w:val="F57D00"/>
          <w:lang w:eastAsia="ja-JP"/>
        </w:rPr>
        <w:t>1</w:t>
      </w:r>
      <w:r w:rsidRPr="005B3D73">
        <w:rPr>
          <w:color w:val="444444"/>
          <w:lang w:eastAsia="ja-JP"/>
        </w:rPr>
        <w:t>;</w:t>
      </w:r>
    </w:p>
    <w:p w:rsidR="005B3D73" w:rsidRPr="005B3D73" w:rsidRDefault="00955618" w:rsidP="00156F43">
      <w:pPr>
        <w:spacing w:before="0" w:after="0"/>
        <w:ind w:firstLine="0"/>
        <w:rPr>
          <w:lang w:eastAsia="ja-JP"/>
        </w:rPr>
      </w:pPr>
      <w:r w:rsidRPr="005B3D73">
        <w:rPr>
          <w:color w:val="444444"/>
          <w:lang w:eastAsia="ja-JP"/>
        </w:rPr>
        <w:t>        </w:t>
      </w:r>
      <w:r w:rsidRPr="005B3D73">
        <w:rPr>
          <w:color w:val="009695"/>
          <w:lang w:eastAsia="ja-JP"/>
        </w:rPr>
        <w:t>if</w:t>
      </w:r>
      <w:r w:rsidRPr="005B3D73">
        <w:rPr>
          <w:color w:val="444444"/>
          <w:lang w:eastAsia="ja-JP"/>
        </w:rPr>
        <w:t> (painClipsIndex &gt;= </w:t>
      </w:r>
      <w:r w:rsidRPr="005B3D73">
        <w:rPr>
          <w:color w:val="F57D00"/>
          <w:lang w:eastAsia="ja-JP"/>
        </w:rPr>
        <w:t>8</w:t>
      </w:r>
      <w:r w:rsidRPr="005B3D73">
        <w:rPr>
          <w:color w:val="444444"/>
          <w:lang w:eastAsia="ja-JP"/>
        </w:rPr>
        <w:t>) {</w:t>
      </w:r>
    </w:p>
    <w:p w:rsidR="005B3D73" w:rsidRPr="005B3D73" w:rsidRDefault="00955618" w:rsidP="00156F43">
      <w:pPr>
        <w:spacing w:before="0" w:after="0"/>
        <w:ind w:firstLine="0"/>
        <w:rPr>
          <w:lang w:eastAsia="ja-JP"/>
        </w:rPr>
      </w:pPr>
      <w:r w:rsidRPr="005B3D73">
        <w:rPr>
          <w:color w:val="444444"/>
          <w:lang w:eastAsia="ja-JP"/>
        </w:rPr>
        <w:t>            painClipsIndex = </w:t>
      </w:r>
      <w:r w:rsidRPr="005B3D73">
        <w:rPr>
          <w:color w:val="F57D00"/>
          <w:lang w:eastAsia="ja-JP"/>
        </w:rPr>
        <w:t>0</w:t>
      </w:r>
      <w:r w:rsidRPr="005B3D73">
        <w:rPr>
          <w:color w:val="444444"/>
          <w:lang w:eastAsia="ja-JP"/>
        </w:rPr>
        <w:t>;</w:t>
      </w:r>
    </w:p>
    <w:p w:rsidR="005B3D73" w:rsidRPr="005B3D73" w:rsidRDefault="00955618" w:rsidP="00156F43">
      <w:pPr>
        <w:spacing w:before="0" w:after="0"/>
        <w:ind w:firstLine="0"/>
        <w:rPr>
          <w:lang w:eastAsia="ja-JP"/>
        </w:rPr>
      </w:pPr>
      <w:r w:rsidRPr="005B3D73">
        <w:rPr>
          <w:color w:val="444444"/>
          <w:lang w:eastAsia="ja-JP"/>
        </w:rPr>
        <w:t>        }       </w:t>
      </w:r>
    </w:p>
    <w:p w:rsidR="005B3D73" w:rsidRPr="005B3D73" w:rsidRDefault="00955618" w:rsidP="00156F43">
      <w:pPr>
        <w:spacing w:before="0" w:after="0"/>
        <w:ind w:firstLine="0"/>
        <w:rPr>
          <w:lang w:eastAsia="ja-JP"/>
        </w:rPr>
      </w:pPr>
      <w:r w:rsidRPr="005B3D73">
        <w:rPr>
          <w:color w:val="444444"/>
          <w:lang w:eastAsia="ja-JP"/>
        </w:rPr>
        <w:t>        currentHealth -= amount;</w:t>
      </w:r>
    </w:p>
    <w:p w:rsidR="005B3D73" w:rsidRPr="005B3D73" w:rsidRDefault="00955618" w:rsidP="00156F43">
      <w:pPr>
        <w:spacing w:before="0" w:after="0"/>
        <w:ind w:firstLine="0"/>
        <w:rPr>
          <w:lang w:eastAsia="ja-JP"/>
        </w:rPr>
      </w:pPr>
      <w:r w:rsidRPr="005B3D73">
        <w:rPr>
          <w:color w:val="444444"/>
          <w:lang w:eastAsia="ja-JP"/>
        </w:rPr>
        <w:t>        healthSlider.value = currentHealth;</w:t>
      </w:r>
    </w:p>
    <w:p w:rsidR="005B3D73" w:rsidRPr="005B3D73" w:rsidRDefault="00955618" w:rsidP="00156F43">
      <w:pPr>
        <w:spacing w:before="0" w:after="0"/>
        <w:ind w:firstLine="0"/>
        <w:rPr>
          <w:lang w:eastAsia="ja-JP"/>
        </w:rPr>
      </w:pPr>
      <w:r w:rsidRPr="005B3D73">
        <w:rPr>
          <w:color w:val="444444"/>
          <w:lang w:eastAsia="ja-JP"/>
        </w:rPr>
        <w:t>        </w:t>
      </w:r>
      <w:r w:rsidRPr="005B3D73">
        <w:rPr>
          <w:color w:val="009695"/>
          <w:lang w:eastAsia="ja-JP"/>
        </w:rPr>
        <w:t>if</w:t>
      </w:r>
      <w:r w:rsidRPr="005B3D73">
        <w:rPr>
          <w:color w:val="444444"/>
          <w:lang w:eastAsia="ja-JP"/>
        </w:rPr>
        <w:t> (currentHealth &gt; </w:t>
      </w:r>
      <w:r w:rsidRPr="005B3D73">
        <w:rPr>
          <w:color w:val="F57D00"/>
          <w:lang w:eastAsia="ja-JP"/>
        </w:rPr>
        <w:t>20</w:t>
      </w:r>
      <w:r w:rsidRPr="005B3D73">
        <w:rPr>
          <w:color w:val="444444"/>
          <w:lang w:eastAsia="ja-JP"/>
        </w:rPr>
        <w:t>) {</w:t>
      </w:r>
    </w:p>
    <w:p w:rsidR="005B3D73" w:rsidRPr="005B3D73" w:rsidRDefault="00955618" w:rsidP="00156F43">
      <w:pPr>
        <w:spacing w:before="0" w:after="0"/>
        <w:ind w:firstLine="0"/>
        <w:rPr>
          <w:lang w:eastAsia="ja-JP"/>
        </w:rPr>
      </w:pPr>
      <w:r w:rsidRPr="005B3D73">
        <w:rPr>
          <w:color w:val="444444"/>
          <w:lang w:eastAsia="ja-JP"/>
        </w:rPr>
        <w:t>            heartBeat.Pause ();</w:t>
      </w:r>
    </w:p>
    <w:p w:rsidR="005B3D73" w:rsidRPr="005B3D73" w:rsidRDefault="00955618" w:rsidP="00156F43">
      <w:pPr>
        <w:spacing w:before="0" w:after="0"/>
        <w:ind w:firstLine="0"/>
        <w:rPr>
          <w:lang w:eastAsia="ja-JP"/>
        </w:rPr>
      </w:pPr>
      <w:r w:rsidRPr="005B3D73">
        <w:rPr>
          <w:color w:val="444444"/>
          <w:lang w:eastAsia="ja-JP"/>
        </w:rPr>
        <w:t>        }</w:t>
      </w:r>
    </w:p>
    <w:p w:rsidR="005B3D73" w:rsidRPr="005B3D73" w:rsidRDefault="00955618" w:rsidP="00156F43">
      <w:pPr>
        <w:spacing w:before="0" w:after="0"/>
        <w:ind w:firstLine="0"/>
        <w:rPr>
          <w:lang w:eastAsia="ja-JP"/>
        </w:rPr>
      </w:pPr>
      <w:r w:rsidRPr="005B3D73">
        <w:rPr>
          <w:color w:val="444444"/>
          <w:lang w:eastAsia="ja-JP"/>
        </w:rPr>
        <w:t>        </w:t>
      </w:r>
      <w:r w:rsidRPr="005B3D73">
        <w:rPr>
          <w:color w:val="009695"/>
          <w:lang w:eastAsia="ja-JP"/>
        </w:rPr>
        <w:t>if</w:t>
      </w:r>
      <w:r w:rsidRPr="005B3D73">
        <w:rPr>
          <w:color w:val="444444"/>
          <w:lang w:eastAsia="ja-JP"/>
        </w:rPr>
        <w:t> ((currentHealth &lt;= </w:t>
      </w:r>
      <w:r w:rsidRPr="005B3D73">
        <w:rPr>
          <w:color w:val="F57D00"/>
          <w:lang w:eastAsia="ja-JP"/>
        </w:rPr>
        <w:t>20</w:t>
      </w:r>
      <w:r w:rsidRPr="005B3D73">
        <w:rPr>
          <w:color w:val="444444"/>
          <w:lang w:eastAsia="ja-JP"/>
        </w:rPr>
        <w:t>) &amp;&amp; (currentHealth &gt; </w:t>
      </w:r>
      <w:r w:rsidRPr="005B3D73">
        <w:rPr>
          <w:color w:val="F57D00"/>
          <w:lang w:eastAsia="ja-JP"/>
        </w:rPr>
        <w:t>10</w:t>
      </w:r>
      <w:r w:rsidRPr="005B3D73">
        <w:rPr>
          <w:color w:val="444444"/>
          <w:lang w:eastAsia="ja-JP"/>
        </w:rPr>
        <w:t>)){</w:t>
      </w:r>
    </w:p>
    <w:p w:rsidR="005B3D73" w:rsidRPr="005B3D73" w:rsidRDefault="00955618" w:rsidP="00156F43">
      <w:pPr>
        <w:spacing w:before="0" w:after="0"/>
        <w:ind w:firstLine="0"/>
        <w:rPr>
          <w:lang w:eastAsia="ja-JP"/>
        </w:rPr>
      </w:pPr>
      <w:r w:rsidRPr="005B3D73">
        <w:rPr>
          <w:color w:val="444444"/>
          <w:lang w:eastAsia="ja-JP"/>
        </w:rPr>
        <w:t>            heartBeat.clip = heartBeatSlow;</w:t>
      </w:r>
    </w:p>
    <w:p w:rsidR="005B3D73" w:rsidRPr="005B3D73" w:rsidRDefault="00955618" w:rsidP="00156F43">
      <w:pPr>
        <w:spacing w:before="0" w:after="0"/>
        <w:ind w:firstLine="0"/>
        <w:rPr>
          <w:lang w:eastAsia="ja-JP"/>
        </w:rPr>
      </w:pPr>
      <w:r w:rsidRPr="005B3D73">
        <w:rPr>
          <w:color w:val="444444"/>
          <w:lang w:eastAsia="ja-JP"/>
        </w:rPr>
        <w:t>            heartBeat.Play ();</w:t>
      </w:r>
    </w:p>
    <w:p w:rsidR="005B3D73" w:rsidRPr="005B3D73" w:rsidRDefault="00955618" w:rsidP="00156F43">
      <w:pPr>
        <w:spacing w:before="0" w:after="0"/>
        <w:ind w:firstLine="0"/>
        <w:rPr>
          <w:lang w:eastAsia="ja-JP"/>
        </w:rPr>
      </w:pPr>
      <w:r w:rsidRPr="005B3D73">
        <w:rPr>
          <w:color w:val="444444"/>
          <w:lang w:eastAsia="ja-JP"/>
        </w:rPr>
        <w:t>        }   </w:t>
      </w:r>
    </w:p>
    <w:p w:rsidR="005B3D73" w:rsidRPr="005B3D73" w:rsidRDefault="00955618" w:rsidP="00156F43">
      <w:pPr>
        <w:spacing w:before="0" w:after="0"/>
        <w:ind w:firstLine="0"/>
        <w:rPr>
          <w:lang w:eastAsia="ja-JP"/>
        </w:rPr>
      </w:pPr>
      <w:r w:rsidRPr="005B3D73">
        <w:rPr>
          <w:color w:val="444444"/>
          <w:lang w:eastAsia="ja-JP"/>
        </w:rPr>
        <w:t>        </w:t>
      </w:r>
      <w:r w:rsidRPr="005B3D73">
        <w:rPr>
          <w:color w:val="009695"/>
          <w:lang w:eastAsia="ja-JP"/>
        </w:rPr>
        <w:t>if</w:t>
      </w:r>
      <w:r w:rsidRPr="005B3D73">
        <w:rPr>
          <w:color w:val="444444"/>
          <w:lang w:eastAsia="ja-JP"/>
        </w:rPr>
        <w:t> ((currentHealth &lt;= </w:t>
      </w:r>
      <w:r w:rsidRPr="005B3D73">
        <w:rPr>
          <w:color w:val="F57D00"/>
          <w:lang w:eastAsia="ja-JP"/>
        </w:rPr>
        <w:t>10</w:t>
      </w:r>
      <w:r w:rsidRPr="005B3D73">
        <w:rPr>
          <w:color w:val="444444"/>
          <w:lang w:eastAsia="ja-JP"/>
        </w:rPr>
        <w:t>) &amp;&amp; (currentHealth &gt; </w:t>
      </w:r>
      <w:r w:rsidRPr="005B3D73">
        <w:rPr>
          <w:color w:val="F57D00"/>
          <w:lang w:eastAsia="ja-JP"/>
        </w:rPr>
        <w:t>0</w:t>
      </w:r>
      <w:r w:rsidRPr="005B3D73">
        <w:rPr>
          <w:color w:val="444444"/>
          <w:lang w:eastAsia="ja-JP"/>
        </w:rPr>
        <w:t>))</w:t>
      </w:r>
    </w:p>
    <w:p w:rsidR="005B3D73" w:rsidRPr="005B3D73" w:rsidRDefault="00955618" w:rsidP="00156F43">
      <w:pPr>
        <w:spacing w:before="0" w:after="0"/>
        <w:ind w:firstLine="0"/>
        <w:rPr>
          <w:lang w:eastAsia="ja-JP"/>
        </w:rPr>
      </w:pPr>
      <w:r w:rsidRPr="005B3D73">
        <w:rPr>
          <w:color w:val="444444"/>
          <w:lang w:eastAsia="ja-JP"/>
        </w:rPr>
        <w:t>        {</w:t>
      </w:r>
    </w:p>
    <w:p w:rsidR="005B3D73" w:rsidRPr="005B3D73" w:rsidRDefault="00955618" w:rsidP="00156F43">
      <w:pPr>
        <w:spacing w:before="0" w:after="0"/>
        <w:ind w:firstLine="0"/>
        <w:rPr>
          <w:lang w:eastAsia="ja-JP"/>
        </w:rPr>
      </w:pPr>
      <w:r w:rsidRPr="005B3D73">
        <w:rPr>
          <w:color w:val="444444"/>
          <w:lang w:eastAsia="ja-JP"/>
        </w:rPr>
        <w:t>            heartBeat.clip = heartBeatFast;</w:t>
      </w:r>
    </w:p>
    <w:p w:rsidR="005B3D73" w:rsidRPr="005B3D73" w:rsidRDefault="00955618" w:rsidP="00156F43">
      <w:pPr>
        <w:spacing w:before="0" w:after="0"/>
        <w:ind w:firstLine="0"/>
        <w:rPr>
          <w:lang w:eastAsia="ja-JP"/>
        </w:rPr>
      </w:pPr>
      <w:r w:rsidRPr="005B3D73">
        <w:rPr>
          <w:color w:val="444444"/>
          <w:lang w:eastAsia="ja-JP"/>
        </w:rPr>
        <w:t>            heartBeat.Play ();</w:t>
      </w:r>
    </w:p>
    <w:p w:rsidR="005B3D73" w:rsidRPr="005B3D73" w:rsidRDefault="00955618" w:rsidP="00156F43">
      <w:pPr>
        <w:spacing w:before="0" w:after="0"/>
        <w:ind w:firstLine="0"/>
        <w:rPr>
          <w:lang w:eastAsia="ja-JP"/>
        </w:rPr>
      </w:pPr>
      <w:r w:rsidRPr="005B3D73">
        <w:rPr>
          <w:color w:val="444444"/>
          <w:lang w:eastAsia="ja-JP"/>
        </w:rPr>
        <w:lastRenderedPageBreak/>
        <w:t>        }</w:t>
      </w:r>
    </w:p>
    <w:p w:rsidR="005B3D73" w:rsidRPr="005B3D73" w:rsidRDefault="00955618" w:rsidP="00156F43">
      <w:pPr>
        <w:spacing w:before="0" w:after="0"/>
        <w:ind w:firstLine="0"/>
        <w:rPr>
          <w:lang w:eastAsia="ja-JP"/>
        </w:rPr>
      </w:pPr>
      <w:r w:rsidRPr="005B3D73">
        <w:rPr>
          <w:color w:val="444444"/>
          <w:lang w:eastAsia="ja-JP"/>
        </w:rPr>
        <w:t>        </w:t>
      </w:r>
      <w:r w:rsidRPr="005B3D73">
        <w:rPr>
          <w:color w:val="009695"/>
          <w:lang w:eastAsia="ja-JP"/>
        </w:rPr>
        <w:t>if</w:t>
      </w:r>
      <w:r w:rsidRPr="005B3D73">
        <w:rPr>
          <w:color w:val="444444"/>
          <w:lang w:eastAsia="ja-JP"/>
        </w:rPr>
        <w:t> (currentHealth &lt;= </w:t>
      </w:r>
      <w:r w:rsidRPr="005B3D73">
        <w:rPr>
          <w:color w:val="F57D00"/>
          <w:lang w:eastAsia="ja-JP"/>
        </w:rPr>
        <w:t>0</w:t>
      </w:r>
      <w:r w:rsidRPr="005B3D73">
        <w:rPr>
          <w:color w:val="444444"/>
          <w:lang w:eastAsia="ja-JP"/>
        </w:rPr>
        <w:t>)</w:t>
      </w:r>
    </w:p>
    <w:p w:rsidR="005B3D73" w:rsidRPr="005B3D73" w:rsidRDefault="00955618" w:rsidP="00156F43">
      <w:pPr>
        <w:spacing w:before="0" w:after="0"/>
        <w:ind w:firstLine="0"/>
        <w:rPr>
          <w:lang w:eastAsia="ja-JP"/>
        </w:rPr>
      </w:pPr>
      <w:r w:rsidRPr="005B3D73">
        <w:rPr>
          <w:color w:val="444444"/>
          <w:lang w:eastAsia="ja-JP"/>
        </w:rPr>
        <w:t>        {</w:t>
      </w:r>
    </w:p>
    <w:p w:rsidR="005B3D73" w:rsidRPr="005B3D73" w:rsidRDefault="00955618" w:rsidP="00156F43">
      <w:pPr>
        <w:spacing w:before="0" w:after="0"/>
        <w:ind w:firstLine="0"/>
        <w:rPr>
          <w:lang w:eastAsia="ja-JP"/>
        </w:rPr>
      </w:pPr>
      <w:r w:rsidRPr="005B3D73">
        <w:rPr>
          <w:color w:val="444444"/>
          <w:lang w:eastAsia="ja-JP"/>
        </w:rPr>
        <w:t>            Die ();</w:t>
      </w:r>
    </w:p>
    <w:p w:rsidR="005B3D73" w:rsidRPr="005B3D73" w:rsidRDefault="00955618" w:rsidP="00156F43">
      <w:pPr>
        <w:spacing w:before="0" w:after="0"/>
        <w:ind w:firstLine="0"/>
        <w:rPr>
          <w:lang w:eastAsia="ja-JP"/>
        </w:rPr>
      </w:pPr>
      <w:r w:rsidRPr="005B3D73">
        <w:rPr>
          <w:color w:val="444444"/>
          <w:lang w:eastAsia="ja-JP"/>
        </w:rPr>
        <w:t>        }</w:t>
      </w:r>
    </w:p>
    <w:p w:rsidR="005B3D73" w:rsidRPr="005B3D73" w:rsidRDefault="00955618" w:rsidP="00156F43">
      <w:pPr>
        <w:spacing w:before="0" w:after="0"/>
        <w:ind w:firstLine="0"/>
        <w:rPr>
          <w:lang w:eastAsia="ja-JP"/>
        </w:rPr>
      </w:pPr>
      <w:r w:rsidRPr="005B3D73">
        <w:rPr>
          <w:color w:val="444444"/>
          <w:lang w:eastAsia="ja-JP"/>
        </w:rPr>
        <w:t>    }</w:t>
      </w:r>
    </w:p>
    <w:p w:rsidR="005B3D73" w:rsidRPr="005B3D73" w:rsidRDefault="00955618" w:rsidP="00156F43">
      <w:pPr>
        <w:spacing w:before="0" w:after="0"/>
        <w:ind w:firstLine="0"/>
        <w:rPr>
          <w:lang w:eastAsia="ja-JP"/>
        </w:rPr>
      </w:pPr>
      <w:r w:rsidRPr="005B3D73">
        <w:rPr>
          <w:color w:val="444444"/>
          <w:lang w:eastAsia="ja-JP"/>
        </w:rPr>
        <w:t>    </w:t>
      </w:r>
      <w:r w:rsidRPr="005B3D73">
        <w:rPr>
          <w:color w:val="009695"/>
          <w:lang w:eastAsia="ja-JP"/>
        </w:rPr>
        <w:t>void</w:t>
      </w:r>
      <w:r w:rsidRPr="005B3D73">
        <w:rPr>
          <w:color w:val="444444"/>
          <w:lang w:eastAsia="ja-JP"/>
        </w:rPr>
        <w:t> Die()</w:t>
      </w:r>
    </w:p>
    <w:p w:rsidR="005B3D73" w:rsidRPr="005B3D73" w:rsidRDefault="00955618" w:rsidP="00156F43">
      <w:pPr>
        <w:spacing w:before="0" w:after="0"/>
        <w:ind w:firstLine="0"/>
        <w:rPr>
          <w:lang w:eastAsia="ja-JP"/>
        </w:rPr>
      </w:pPr>
      <w:r w:rsidRPr="005B3D73">
        <w:rPr>
          <w:color w:val="444444"/>
          <w:lang w:eastAsia="ja-JP"/>
        </w:rPr>
        <w:t>    {</w:t>
      </w:r>
    </w:p>
    <w:p w:rsidR="005B3D73" w:rsidRPr="005B3D73" w:rsidRDefault="00955618" w:rsidP="00156F43">
      <w:pPr>
        <w:spacing w:before="0" w:after="0"/>
        <w:ind w:firstLine="0"/>
        <w:rPr>
          <w:lang w:eastAsia="ja-JP"/>
        </w:rPr>
      </w:pPr>
      <w:r w:rsidRPr="005B3D73">
        <w:rPr>
          <w:color w:val="444444"/>
          <w:lang w:eastAsia="ja-JP"/>
        </w:rPr>
        <w:t>        anim.SetBool (</w:t>
      </w:r>
      <w:r w:rsidRPr="005B3D73">
        <w:rPr>
          <w:color w:val="F57D00"/>
          <w:lang w:eastAsia="ja-JP"/>
        </w:rPr>
        <w:t>"IsDead"</w:t>
      </w:r>
      <w:r w:rsidRPr="005B3D73">
        <w:rPr>
          <w:color w:val="444444"/>
          <w:lang w:eastAsia="ja-JP"/>
        </w:rPr>
        <w:t>, </w:t>
      </w:r>
      <w:r w:rsidRPr="005B3D73">
        <w:rPr>
          <w:color w:val="009695"/>
          <w:lang w:eastAsia="ja-JP"/>
        </w:rPr>
        <w:t>true</w:t>
      </w:r>
      <w:r w:rsidRPr="005B3D73">
        <w:rPr>
          <w:color w:val="444444"/>
          <w:lang w:eastAsia="ja-JP"/>
        </w:rPr>
        <w:t>);</w:t>
      </w:r>
    </w:p>
    <w:p w:rsidR="005B3D73" w:rsidRPr="005B3D73" w:rsidRDefault="00955618" w:rsidP="00156F43">
      <w:pPr>
        <w:spacing w:before="0" w:after="0"/>
        <w:ind w:firstLine="0"/>
        <w:rPr>
          <w:lang w:eastAsia="ja-JP"/>
        </w:rPr>
      </w:pPr>
      <w:r w:rsidRPr="005B3D73">
        <w:rPr>
          <w:color w:val="444444"/>
          <w:lang w:eastAsia="ja-JP"/>
        </w:rPr>
        <w:t>        playerController.enabled = </w:t>
      </w:r>
      <w:r w:rsidRPr="005B3D73">
        <w:rPr>
          <w:color w:val="009695"/>
          <w:lang w:eastAsia="ja-JP"/>
        </w:rPr>
        <w:t>false</w:t>
      </w:r>
      <w:r w:rsidRPr="005B3D73">
        <w:rPr>
          <w:color w:val="444444"/>
          <w:lang w:eastAsia="ja-JP"/>
        </w:rPr>
        <w:t>;</w:t>
      </w:r>
    </w:p>
    <w:p w:rsidR="005B3D73" w:rsidRPr="005B3D73" w:rsidRDefault="00955618" w:rsidP="00156F43">
      <w:pPr>
        <w:spacing w:before="0" w:after="0"/>
        <w:ind w:firstLine="0"/>
        <w:rPr>
          <w:lang w:eastAsia="ja-JP"/>
        </w:rPr>
      </w:pPr>
      <w:r w:rsidRPr="005B3D73">
        <w:rPr>
          <w:color w:val="444444"/>
          <w:lang w:eastAsia="ja-JP"/>
        </w:rPr>
        <w:t>        playerShoot.enabled = </w:t>
      </w:r>
      <w:r w:rsidRPr="005B3D73">
        <w:rPr>
          <w:color w:val="009695"/>
          <w:lang w:eastAsia="ja-JP"/>
        </w:rPr>
        <w:t>false</w:t>
      </w:r>
      <w:r w:rsidRPr="005B3D73">
        <w:rPr>
          <w:color w:val="444444"/>
          <w:lang w:eastAsia="ja-JP"/>
        </w:rPr>
        <w:t>;</w:t>
      </w:r>
    </w:p>
    <w:p w:rsidR="005B3D73" w:rsidRPr="005B3D73" w:rsidRDefault="00955618" w:rsidP="00156F43">
      <w:pPr>
        <w:spacing w:before="0" w:after="0"/>
        <w:ind w:firstLine="0"/>
        <w:rPr>
          <w:lang w:eastAsia="ja-JP"/>
        </w:rPr>
      </w:pPr>
      <w:r w:rsidRPr="005B3D73">
        <w:rPr>
          <w:color w:val="444444"/>
          <w:lang w:eastAsia="ja-JP"/>
        </w:rPr>
        <w:t>        playerAudio.clip = deathClip;</w:t>
      </w:r>
    </w:p>
    <w:p w:rsidR="005B3D73" w:rsidRPr="005B3D73" w:rsidRDefault="00955618" w:rsidP="00156F43">
      <w:pPr>
        <w:spacing w:before="0" w:after="0"/>
        <w:ind w:firstLine="0"/>
        <w:rPr>
          <w:lang w:eastAsia="ja-JP"/>
        </w:rPr>
      </w:pPr>
      <w:r w:rsidRPr="005B3D73">
        <w:rPr>
          <w:color w:val="444444"/>
          <w:lang w:eastAsia="ja-JP"/>
        </w:rPr>
        <w:t>        playerAudio.Play ();</w:t>
      </w:r>
    </w:p>
    <w:p w:rsidR="005B3D73" w:rsidRPr="005B3D73" w:rsidRDefault="00955618" w:rsidP="00156F43">
      <w:pPr>
        <w:spacing w:before="0" w:after="0"/>
        <w:ind w:firstLine="0"/>
        <w:rPr>
          <w:lang w:eastAsia="ja-JP"/>
        </w:rPr>
      </w:pPr>
      <w:r w:rsidRPr="005B3D73">
        <w:rPr>
          <w:color w:val="444444"/>
          <w:lang w:eastAsia="ja-JP"/>
        </w:rPr>
        <w:t>        heartBeat.enabled = </w:t>
      </w:r>
      <w:r w:rsidRPr="005B3D73">
        <w:rPr>
          <w:color w:val="009695"/>
          <w:lang w:eastAsia="ja-JP"/>
        </w:rPr>
        <w:t>false</w:t>
      </w:r>
      <w:r w:rsidRPr="005B3D73">
        <w:rPr>
          <w:color w:val="444444"/>
          <w:lang w:eastAsia="ja-JP"/>
        </w:rPr>
        <w:t>;</w:t>
      </w:r>
    </w:p>
    <w:p w:rsidR="005B3D73" w:rsidRPr="005B3D73" w:rsidRDefault="00955618" w:rsidP="00156F43">
      <w:pPr>
        <w:spacing w:before="0" w:after="0"/>
        <w:ind w:firstLine="0"/>
        <w:rPr>
          <w:lang w:eastAsia="ja-JP"/>
        </w:rPr>
      </w:pPr>
      <w:r w:rsidRPr="005B3D73">
        <w:rPr>
          <w:color w:val="444444"/>
          <w:lang w:eastAsia="ja-JP"/>
        </w:rPr>
        <w:t>        GameObject flashlight = GameObject.FindGameObjectWithTag (</w:t>
      </w:r>
      <w:r w:rsidRPr="005B3D73">
        <w:rPr>
          <w:color w:val="F57D00"/>
          <w:lang w:eastAsia="ja-JP"/>
        </w:rPr>
        <w:t>"Light"</w:t>
      </w:r>
      <w:r w:rsidRPr="005B3D73">
        <w:rPr>
          <w:color w:val="444444"/>
          <w:lang w:eastAsia="ja-JP"/>
        </w:rPr>
        <w:t>);</w:t>
      </w:r>
    </w:p>
    <w:p w:rsidR="005B3D73" w:rsidRPr="005B3D73" w:rsidRDefault="00955618" w:rsidP="00156F43">
      <w:pPr>
        <w:spacing w:before="0" w:after="0"/>
        <w:ind w:firstLine="0"/>
        <w:rPr>
          <w:lang w:eastAsia="ja-JP"/>
        </w:rPr>
      </w:pPr>
      <w:r w:rsidRPr="005B3D73">
        <w:rPr>
          <w:color w:val="444444"/>
          <w:lang w:eastAsia="ja-JP"/>
        </w:rPr>
        <w:t>        GameObject meshrenderer = GameObject.FindGameObjectWithTag(</w:t>
      </w:r>
      <w:r w:rsidRPr="005B3D73">
        <w:rPr>
          <w:color w:val="F57D00"/>
          <w:lang w:eastAsia="ja-JP"/>
        </w:rPr>
        <w:t>"Renderer"</w:t>
      </w:r>
      <w:r w:rsidRPr="005B3D73">
        <w:rPr>
          <w:color w:val="444444"/>
          <w:lang w:eastAsia="ja-JP"/>
        </w:rPr>
        <w:t>);</w:t>
      </w:r>
    </w:p>
    <w:p w:rsidR="005B3D73" w:rsidRPr="005B3D73" w:rsidRDefault="00955618" w:rsidP="00156F43">
      <w:pPr>
        <w:spacing w:before="0" w:after="0"/>
        <w:ind w:firstLine="0"/>
        <w:rPr>
          <w:lang w:eastAsia="ja-JP"/>
        </w:rPr>
      </w:pPr>
      <w:r w:rsidRPr="005B3D73">
        <w:rPr>
          <w:color w:val="444444"/>
          <w:lang w:eastAsia="ja-JP"/>
        </w:rPr>
        <w:t>        flashlight.SetActive (</w:t>
      </w:r>
      <w:r w:rsidRPr="005B3D73">
        <w:rPr>
          <w:color w:val="009695"/>
          <w:lang w:eastAsia="ja-JP"/>
        </w:rPr>
        <w:t>false</w:t>
      </w:r>
      <w:r w:rsidRPr="005B3D73">
        <w:rPr>
          <w:color w:val="444444"/>
          <w:lang w:eastAsia="ja-JP"/>
        </w:rPr>
        <w:t>);</w:t>
      </w:r>
    </w:p>
    <w:p w:rsidR="005B3D73" w:rsidRPr="005B3D73" w:rsidRDefault="00955618" w:rsidP="00156F43">
      <w:pPr>
        <w:spacing w:before="0" w:after="0"/>
        <w:ind w:firstLine="0"/>
        <w:rPr>
          <w:lang w:eastAsia="ja-JP"/>
        </w:rPr>
      </w:pPr>
      <w:r w:rsidRPr="005B3D73">
        <w:rPr>
          <w:color w:val="444444"/>
          <w:lang w:eastAsia="ja-JP"/>
        </w:rPr>
        <w:t>        meshrenderer.SetActive (</w:t>
      </w:r>
      <w:r w:rsidRPr="005B3D73">
        <w:rPr>
          <w:color w:val="009695"/>
          <w:lang w:eastAsia="ja-JP"/>
        </w:rPr>
        <w:t>false</w:t>
      </w:r>
      <w:r w:rsidRPr="005B3D73">
        <w:rPr>
          <w:color w:val="444444"/>
          <w:lang w:eastAsia="ja-JP"/>
        </w:rPr>
        <w:t>);</w:t>
      </w:r>
    </w:p>
    <w:p w:rsidR="005B3D73" w:rsidRPr="005B3D73" w:rsidRDefault="00955618" w:rsidP="00156F43">
      <w:pPr>
        <w:spacing w:before="0" w:after="0"/>
        <w:ind w:firstLine="0"/>
        <w:rPr>
          <w:lang w:eastAsia="ja-JP"/>
        </w:rPr>
      </w:pPr>
      <w:r w:rsidRPr="005B3D73">
        <w:rPr>
          <w:color w:val="444444"/>
          <w:lang w:eastAsia="ja-JP"/>
        </w:rPr>
        <w:t>        Instantiate (deadPlayerPrefab, transform.position, transform.rotation);</w:t>
      </w:r>
    </w:p>
    <w:p w:rsidR="005B3D73" w:rsidRPr="005B3D73" w:rsidRDefault="00955618" w:rsidP="00156F43">
      <w:pPr>
        <w:spacing w:before="0" w:after="0"/>
        <w:ind w:firstLine="0"/>
        <w:rPr>
          <w:lang w:eastAsia="ja-JP"/>
        </w:rPr>
      </w:pPr>
      <w:r w:rsidRPr="005B3D73">
        <w:rPr>
          <w:color w:val="444444"/>
          <w:lang w:eastAsia="ja-JP"/>
        </w:rPr>
        <w:t>        gameManager.GameOver ();</w:t>
      </w:r>
    </w:p>
    <w:p w:rsidR="00955618" w:rsidRPr="005B3D73" w:rsidRDefault="00955618" w:rsidP="00156F43">
      <w:pPr>
        <w:spacing w:before="0" w:after="0"/>
        <w:ind w:firstLine="0"/>
        <w:rPr>
          <w:lang w:eastAsia="ja-JP"/>
        </w:rPr>
      </w:pPr>
      <w:r w:rsidRPr="005B3D73">
        <w:rPr>
          <w:color w:val="444444"/>
          <w:lang w:eastAsia="ja-JP"/>
        </w:rPr>
        <w:t>    }</w:t>
      </w:r>
      <w:r w:rsidR="00E0576F" w:rsidRPr="005B3D73">
        <w:rPr>
          <w:color w:val="444444"/>
          <w:lang w:eastAsia="ja-JP"/>
        </w:rPr>
        <w:t>}</w:t>
      </w:r>
    </w:p>
    <w:p w:rsidR="008A6F0E" w:rsidRPr="005B3D73" w:rsidRDefault="00E0576F" w:rsidP="00156F43">
      <w:pPr>
        <w:pStyle w:val="Heading3"/>
        <w:rPr>
          <w:rFonts w:cs="Times New Roman"/>
        </w:rPr>
      </w:pPr>
      <w:bookmarkStart w:id="115" w:name="_Toc12792659"/>
      <w:r w:rsidRPr="005B3D73">
        <w:rPr>
          <w:rFonts w:cs="Times New Roman"/>
        </w:rPr>
        <w:t>PlayController</w:t>
      </w:r>
      <w:bookmarkEnd w:id="115"/>
    </w:p>
    <w:p w:rsidR="005B3D73" w:rsidRPr="005B3D73" w:rsidRDefault="00E0576F" w:rsidP="00156F43">
      <w:pPr>
        <w:spacing w:before="0" w:after="0"/>
        <w:ind w:firstLine="0"/>
        <w:rPr>
          <w:lang w:eastAsia="ja-JP"/>
        </w:rPr>
      </w:pPr>
      <w:r w:rsidRPr="005B3D73">
        <w:rPr>
          <w:color w:val="009695"/>
          <w:lang w:eastAsia="ja-JP"/>
        </w:rPr>
        <w:t>using</w:t>
      </w:r>
      <w:r w:rsidRPr="005B3D73">
        <w:rPr>
          <w:color w:val="444444"/>
          <w:lang w:eastAsia="ja-JP"/>
        </w:rPr>
        <w:t> System.Collections;</w:t>
      </w:r>
    </w:p>
    <w:p w:rsidR="005B3D73" w:rsidRPr="005B3D73" w:rsidRDefault="00E0576F" w:rsidP="00156F43">
      <w:pPr>
        <w:spacing w:before="0" w:after="0"/>
        <w:ind w:firstLine="0"/>
        <w:rPr>
          <w:lang w:eastAsia="ja-JP"/>
        </w:rPr>
      </w:pPr>
      <w:r w:rsidRPr="005B3D73">
        <w:rPr>
          <w:color w:val="009695"/>
          <w:lang w:eastAsia="ja-JP"/>
        </w:rPr>
        <w:t>using</w:t>
      </w:r>
      <w:r w:rsidRPr="005B3D73">
        <w:rPr>
          <w:color w:val="444444"/>
          <w:lang w:eastAsia="ja-JP"/>
        </w:rPr>
        <w:t> System.Collections.Generic;</w:t>
      </w:r>
    </w:p>
    <w:p w:rsidR="005B3D73" w:rsidRPr="005B3D73" w:rsidRDefault="00E0576F" w:rsidP="00156F43">
      <w:pPr>
        <w:spacing w:before="0" w:after="0"/>
        <w:ind w:firstLine="0"/>
        <w:rPr>
          <w:lang w:eastAsia="ja-JP"/>
        </w:rPr>
      </w:pPr>
      <w:r w:rsidRPr="005B3D73">
        <w:rPr>
          <w:color w:val="009695"/>
          <w:lang w:eastAsia="ja-JP"/>
        </w:rPr>
        <w:t>using</w:t>
      </w:r>
      <w:r w:rsidRPr="005B3D73">
        <w:rPr>
          <w:color w:val="444444"/>
          <w:lang w:eastAsia="ja-JP"/>
        </w:rPr>
        <w:t> UnityStandardAssets.CrossPlatformInput;</w:t>
      </w:r>
    </w:p>
    <w:p w:rsidR="005B3D73" w:rsidRPr="005B3D73" w:rsidRDefault="00E0576F" w:rsidP="00156F43">
      <w:pPr>
        <w:spacing w:before="0" w:after="0"/>
        <w:ind w:firstLine="0"/>
        <w:rPr>
          <w:lang w:eastAsia="ja-JP"/>
        </w:rPr>
      </w:pPr>
      <w:r w:rsidRPr="005B3D73">
        <w:rPr>
          <w:color w:val="009695"/>
          <w:lang w:eastAsia="ja-JP"/>
        </w:rPr>
        <w:t>using</w:t>
      </w:r>
      <w:r w:rsidRPr="005B3D73">
        <w:rPr>
          <w:color w:val="444444"/>
          <w:lang w:eastAsia="ja-JP"/>
        </w:rPr>
        <w:t> UnityEngine;</w:t>
      </w:r>
    </w:p>
    <w:p w:rsidR="005B3D73" w:rsidRPr="005B3D73" w:rsidRDefault="00E0576F" w:rsidP="00156F43">
      <w:pPr>
        <w:spacing w:before="0" w:after="0"/>
        <w:ind w:firstLine="0"/>
        <w:rPr>
          <w:lang w:eastAsia="ja-JP"/>
        </w:rPr>
      </w:pPr>
      <w:r w:rsidRPr="005B3D73">
        <w:rPr>
          <w:color w:val="009695"/>
          <w:lang w:eastAsia="ja-JP"/>
        </w:rPr>
        <w:t>public</w:t>
      </w:r>
      <w:r w:rsidRPr="005B3D73">
        <w:rPr>
          <w:color w:val="444444"/>
          <w:lang w:eastAsia="ja-JP"/>
        </w:rPr>
        <w:t> </w:t>
      </w:r>
      <w:r w:rsidRPr="005B3D73">
        <w:rPr>
          <w:color w:val="009695"/>
          <w:lang w:eastAsia="ja-JP"/>
        </w:rPr>
        <w:t>class</w:t>
      </w:r>
      <w:r w:rsidRPr="005B3D73">
        <w:rPr>
          <w:color w:val="444444"/>
          <w:lang w:eastAsia="ja-JP"/>
        </w:rPr>
        <w:t> PlayerController : MonoBehaviour {</w:t>
      </w:r>
    </w:p>
    <w:p w:rsidR="005B3D73" w:rsidRPr="005B3D73" w:rsidRDefault="00E0576F" w:rsidP="00156F43">
      <w:pPr>
        <w:spacing w:before="0" w:after="0"/>
        <w:ind w:firstLine="0"/>
        <w:rPr>
          <w:lang w:eastAsia="ja-JP"/>
        </w:rPr>
      </w:pPr>
      <w:r w:rsidRPr="005B3D73">
        <w:rPr>
          <w:color w:val="444444"/>
          <w:lang w:eastAsia="ja-JP"/>
        </w:rPr>
        <w:lastRenderedPageBreak/>
        <w:t>    </w:t>
      </w:r>
      <w:r w:rsidRPr="005B3D73">
        <w:rPr>
          <w:color w:val="009695"/>
          <w:lang w:eastAsia="ja-JP"/>
        </w:rPr>
        <w:t>public</w:t>
      </w:r>
      <w:r w:rsidRPr="005B3D73">
        <w:rPr>
          <w:color w:val="444444"/>
          <w:lang w:eastAsia="ja-JP"/>
        </w:rPr>
        <w:t> Transform bulletSpawn;</w:t>
      </w:r>
    </w:p>
    <w:p w:rsidR="005B3D73" w:rsidRPr="005B3D73" w:rsidRDefault="00E0576F" w:rsidP="00156F43">
      <w:pPr>
        <w:spacing w:before="0" w:after="0"/>
        <w:ind w:firstLine="0"/>
        <w:rPr>
          <w:lang w:eastAsia="ja-JP"/>
        </w:rPr>
      </w:pPr>
      <w:r w:rsidRPr="005B3D73">
        <w:rPr>
          <w:color w:val="444444"/>
          <w:lang w:eastAsia="ja-JP"/>
        </w:rPr>
        <w:t>    </w:t>
      </w:r>
      <w:r w:rsidRPr="005B3D73">
        <w:rPr>
          <w:color w:val="009695"/>
          <w:lang w:eastAsia="ja-JP"/>
        </w:rPr>
        <w:t>public</w:t>
      </w:r>
      <w:r w:rsidRPr="005B3D73">
        <w:rPr>
          <w:color w:val="444444"/>
          <w:lang w:eastAsia="ja-JP"/>
        </w:rPr>
        <w:t> </w:t>
      </w:r>
      <w:r w:rsidRPr="005B3D73">
        <w:rPr>
          <w:color w:val="009695"/>
          <w:lang w:eastAsia="ja-JP"/>
        </w:rPr>
        <w:t>float</w:t>
      </w:r>
      <w:r w:rsidRPr="005B3D73">
        <w:rPr>
          <w:color w:val="444444"/>
          <w:lang w:eastAsia="ja-JP"/>
        </w:rPr>
        <w:t> speed = </w:t>
      </w:r>
      <w:r w:rsidRPr="005B3D73">
        <w:rPr>
          <w:color w:val="F57D00"/>
          <w:lang w:eastAsia="ja-JP"/>
        </w:rPr>
        <w:t>4f</w:t>
      </w:r>
      <w:r w:rsidRPr="005B3D73">
        <w:rPr>
          <w:color w:val="444444"/>
          <w:lang w:eastAsia="ja-JP"/>
        </w:rPr>
        <w:t>;</w:t>
      </w:r>
    </w:p>
    <w:p w:rsidR="005B3D73" w:rsidRPr="005B3D73" w:rsidRDefault="00E0576F" w:rsidP="00156F43">
      <w:pPr>
        <w:spacing w:before="0" w:after="0"/>
        <w:ind w:firstLine="0"/>
        <w:rPr>
          <w:lang w:eastAsia="ja-JP"/>
        </w:rPr>
      </w:pPr>
      <w:r w:rsidRPr="005B3D73">
        <w:rPr>
          <w:color w:val="444444"/>
          <w:lang w:eastAsia="ja-JP"/>
        </w:rPr>
        <w:t>    </w:t>
      </w:r>
      <w:r w:rsidRPr="005B3D73">
        <w:rPr>
          <w:color w:val="009695"/>
          <w:lang w:eastAsia="ja-JP"/>
        </w:rPr>
        <w:t>float</w:t>
      </w:r>
      <w:r w:rsidRPr="005B3D73">
        <w:rPr>
          <w:color w:val="444444"/>
          <w:lang w:eastAsia="ja-JP"/>
        </w:rPr>
        <w:t> camRayLength = </w:t>
      </w:r>
      <w:r w:rsidRPr="005B3D73">
        <w:rPr>
          <w:color w:val="F57D00"/>
          <w:lang w:eastAsia="ja-JP"/>
        </w:rPr>
        <w:t>100f</w:t>
      </w:r>
      <w:r w:rsidRPr="005B3D73">
        <w:rPr>
          <w:color w:val="444444"/>
          <w:lang w:eastAsia="ja-JP"/>
        </w:rPr>
        <w:t>;</w:t>
      </w:r>
    </w:p>
    <w:p w:rsidR="005B3D73" w:rsidRPr="005B3D73" w:rsidRDefault="00E0576F" w:rsidP="00156F43">
      <w:pPr>
        <w:spacing w:before="0" w:after="0"/>
        <w:ind w:firstLine="0"/>
        <w:rPr>
          <w:lang w:eastAsia="ja-JP"/>
        </w:rPr>
      </w:pPr>
      <w:r w:rsidRPr="005B3D73">
        <w:rPr>
          <w:color w:val="444444"/>
          <w:lang w:eastAsia="ja-JP"/>
        </w:rPr>
        <w:t>    Vector3 movement;</w:t>
      </w:r>
    </w:p>
    <w:p w:rsidR="005B3D73" w:rsidRPr="005B3D73" w:rsidRDefault="00E0576F" w:rsidP="00156F43">
      <w:pPr>
        <w:spacing w:before="0" w:after="0"/>
        <w:ind w:firstLine="0"/>
        <w:rPr>
          <w:lang w:eastAsia="ja-JP"/>
        </w:rPr>
      </w:pPr>
      <w:r w:rsidRPr="005B3D73">
        <w:rPr>
          <w:color w:val="444444"/>
          <w:lang w:eastAsia="ja-JP"/>
        </w:rPr>
        <w:t>    Rigidbody playerRigidbody;</w:t>
      </w:r>
    </w:p>
    <w:p w:rsidR="005B3D73" w:rsidRPr="005B3D73" w:rsidRDefault="00E0576F" w:rsidP="00156F43">
      <w:pPr>
        <w:spacing w:before="0" w:after="0"/>
        <w:ind w:firstLine="0"/>
        <w:rPr>
          <w:lang w:eastAsia="ja-JP"/>
        </w:rPr>
      </w:pPr>
      <w:r w:rsidRPr="005B3D73">
        <w:rPr>
          <w:color w:val="444444"/>
          <w:lang w:eastAsia="ja-JP"/>
        </w:rPr>
        <w:t>    </w:t>
      </w:r>
      <w:r w:rsidRPr="005B3D73">
        <w:rPr>
          <w:color w:val="009695"/>
          <w:lang w:eastAsia="ja-JP"/>
        </w:rPr>
        <w:t>int</w:t>
      </w:r>
      <w:r w:rsidRPr="005B3D73">
        <w:rPr>
          <w:color w:val="444444"/>
          <w:lang w:eastAsia="ja-JP"/>
        </w:rPr>
        <w:t> floorMask;</w:t>
      </w:r>
    </w:p>
    <w:p w:rsidR="005B3D73" w:rsidRPr="005B3D73" w:rsidRDefault="00E0576F" w:rsidP="00156F43">
      <w:pPr>
        <w:spacing w:before="0" w:after="0"/>
        <w:ind w:firstLine="0"/>
        <w:rPr>
          <w:lang w:eastAsia="ja-JP"/>
        </w:rPr>
      </w:pPr>
      <w:r w:rsidRPr="005B3D73">
        <w:rPr>
          <w:color w:val="444444"/>
          <w:lang w:eastAsia="ja-JP"/>
        </w:rPr>
        <w:t>    Animator anim;</w:t>
      </w:r>
    </w:p>
    <w:p w:rsidR="005B3D73" w:rsidRPr="005B3D73" w:rsidRDefault="00E0576F" w:rsidP="00156F43">
      <w:pPr>
        <w:spacing w:before="0" w:after="0"/>
        <w:ind w:firstLine="0"/>
        <w:rPr>
          <w:lang w:eastAsia="ja-JP"/>
        </w:rPr>
      </w:pPr>
      <w:r w:rsidRPr="005B3D73">
        <w:rPr>
          <w:color w:val="444444"/>
          <w:lang w:eastAsia="ja-JP"/>
        </w:rPr>
        <w:t>    </w:t>
      </w:r>
      <w:r w:rsidRPr="005B3D73">
        <w:rPr>
          <w:color w:val="009695"/>
          <w:lang w:eastAsia="ja-JP"/>
        </w:rPr>
        <w:t>void</w:t>
      </w:r>
      <w:r w:rsidRPr="005B3D73">
        <w:rPr>
          <w:color w:val="444444"/>
          <w:lang w:eastAsia="ja-JP"/>
        </w:rPr>
        <w:t> Awake ()</w:t>
      </w:r>
    </w:p>
    <w:p w:rsidR="005B3D73" w:rsidRPr="005B3D73" w:rsidRDefault="00E0576F" w:rsidP="00156F43">
      <w:pPr>
        <w:spacing w:before="0" w:after="0"/>
        <w:ind w:firstLine="0"/>
        <w:rPr>
          <w:lang w:eastAsia="ja-JP"/>
        </w:rPr>
      </w:pPr>
      <w:r w:rsidRPr="005B3D73">
        <w:rPr>
          <w:color w:val="444444"/>
          <w:lang w:eastAsia="ja-JP"/>
        </w:rPr>
        <w:t>    {</w:t>
      </w:r>
    </w:p>
    <w:p w:rsidR="005B3D73" w:rsidRPr="005B3D73" w:rsidRDefault="00E0576F" w:rsidP="00156F43">
      <w:pPr>
        <w:spacing w:before="0" w:after="0"/>
        <w:ind w:firstLine="0"/>
        <w:rPr>
          <w:lang w:eastAsia="ja-JP"/>
        </w:rPr>
      </w:pPr>
      <w:r w:rsidRPr="005B3D73">
        <w:rPr>
          <w:color w:val="444444"/>
          <w:lang w:eastAsia="ja-JP"/>
        </w:rPr>
        <w:t>        </w:t>
      </w:r>
      <w:r w:rsidRPr="005B3D73">
        <w:rPr>
          <w:i/>
          <w:iCs/>
          <w:color w:val="999988"/>
          <w:lang w:eastAsia="ja-JP"/>
        </w:rPr>
        <w:t>// Create a layer mask for the floor layer.</w:t>
      </w:r>
    </w:p>
    <w:p w:rsidR="005B3D73" w:rsidRPr="005B3D73" w:rsidRDefault="00E0576F" w:rsidP="00156F43">
      <w:pPr>
        <w:spacing w:before="0" w:after="0"/>
        <w:ind w:firstLine="0"/>
        <w:rPr>
          <w:lang w:eastAsia="ja-JP"/>
        </w:rPr>
      </w:pPr>
      <w:r w:rsidRPr="005B3D73">
        <w:rPr>
          <w:color w:val="444444"/>
          <w:lang w:eastAsia="ja-JP"/>
        </w:rPr>
        <w:t>        floorMask = LayerMask.GetMask (</w:t>
      </w:r>
      <w:r w:rsidRPr="005B3D73">
        <w:rPr>
          <w:color w:val="F57D00"/>
          <w:lang w:eastAsia="ja-JP"/>
        </w:rPr>
        <w:t>"Floor"</w:t>
      </w:r>
      <w:r w:rsidRPr="005B3D73">
        <w:rPr>
          <w:color w:val="444444"/>
          <w:lang w:eastAsia="ja-JP"/>
        </w:rPr>
        <w:t>);</w:t>
      </w:r>
    </w:p>
    <w:p w:rsidR="005B3D73" w:rsidRPr="005B3D73" w:rsidRDefault="00E0576F" w:rsidP="00156F43">
      <w:pPr>
        <w:spacing w:before="0" w:after="0"/>
        <w:ind w:firstLine="0"/>
        <w:rPr>
          <w:lang w:eastAsia="ja-JP"/>
        </w:rPr>
      </w:pPr>
      <w:r w:rsidRPr="005B3D73">
        <w:rPr>
          <w:color w:val="444444"/>
          <w:lang w:eastAsia="ja-JP"/>
        </w:rPr>
        <w:t>        </w:t>
      </w:r>
      <w:r w:rsidRPr="005B3D73">
        <w:rPr>
          <w:i/>
          <w:iCs/>
          <w:color w:val="999988"/>
          <w:lang w:eastAsia="ja-JP"/>
        </w:rPr>
        <w:t>// Set up references.</w:t>
      </w:r>
    </w:p>
    <w:p w:rsidR="005B3D73" w:rsidRPr="005B3D73" w:rsidRDefault="00E0576F" w:rsidP="00156F43">
      <w:pPr>
        <w:spacing w:before="0" w:after="0"/>
        <w:ind w:firstLine="0"/>
        <w:rPr>
          <w:lang w:eastAsia="ja-JP"/>
        </w:rPr>
      </w:pPr>
      <w:r w:rsidRPr="005B3D73">
        <w:rPr>
          <w:color w:val="444444"/>
          <w:lang w:eastAsia="ja-JP"/>
        </w:rPr>
        <w:t>        anim = GetComponent &lt;Animator&gt; ();</w:t>
      </w:r>
    </w:p>
    <w:p w:rsidR="005B3D73" w:rsidRPr="005B3D73" w:rsidRDefault="00E0576F" w:rsidP="00156F43">
      <w:pPr>
        <w:spacing w:before="0" w:after="0"/>
        <w:ind w:firstLine="0"/>
        <w:rPr>
          <w:lang w:eastAsia="ja-JP"/>
        </w:rPr>
      </w:pPr>
      <w:r w:rsidRPr="005B3D73">
        <w:rPr>
          <w:color w:val="444444"/>
          <w:lang w:eastAsia="ja-JP"/>
        </w:rPr>
        <w:t>        playerRigidbody = GetComponent &lt;Rigidbody&gt; ();</w:t>
      </w:r>
    </w:p>
    <w:p w:rsidR="005B3D73" w:rsidRPr="005B3D73" w:rsidRDefault="00E0576F" w:rsidP="00156F43">
      <w:pPr>
        <w:spacing w:before="0" w:after="0"/>
        <w:ind w:firstLine="0"/>
        <w:rPr>
          <w:lang w:eastAsia="ja-JP"/>
        </w:rPr>
      </w:pPr>
      <w:r w:rsidRPr="005B3D73">
        <w:rPr>
          <w:color w:val="444444"/>
          <w:lang w:eastAsia="ja-JP"/>
        </w:rPr>
        <w:t>    }</w:t>
      </w:r>
    </w:p>
    <w:p w:rsidR="005B3D73" w:rsidRPr="005B3D73" w:rsidRDefault="00E0576F" w:rsidP="00156F43">
      <w:pPr>
        <w:spacing w:before="0" w:after="0"/>
        <w:ind w:firstLine="0"/>
        <w:rPr>
          <w:lang w:eastAsia="ja-JP"/>
        </w:rPr>
      </w:pPr>
      <w:r w:rsidRPr="005B3D73">
        <w:rPr>
          <w:color w:val="444444"/>
          <w:lang w:eastAsia="ja-JP"/>
        </w:rPr>
        <w:t>    </w:t>
      </w:r>
      <w:r w:rsidRPr="005B3D73">
        <w:rPr>
          <w:color w:val="009695"/>
          <w:lang w:eastAsia="ja-JP"/>
        </w:rPr>
        <w:t>void</w:t>
      </w:r>
      <w:r w:rsidRPr="005B3D73">
        <w:rPr>
          <w:color w:val="444444"/>
          <w:lang w:eastAsia="ja-JP"/>
        </w:rPr>
        <w:t> FixedUpdate()</w:t>
      </w:r>
    </w:p>
    <w:p w:rsidR="005B3D73" w:rsidRPr="005B3D73" w:rsidRDefault="00E0576F" w:rsidP="00156F43">
      <w:pPr>
        <w:spacing w:before="0" w:after="0"/>
        <w:ind w:firstLine="0"/>
        <w:rPr>
          <w:lang w:eastAsia="ja-JP"/>
        </w:rPr>
      </w:pPr>
      <w:r w:rsidRPr="005B3D73">
        <w:rPr>
          <w:color w:val="444444"/>
          <w:lang w:eastAsia="ja-JP"/>
        </w:rPr>
        <w:t>    {</w:t>
      </w:r>
    </w:p>
    <w:p w:rsidR="005B3D73" w:rsidRPr="005B3D73" w:rsidRDefault="00E0576F" w:rsidP="00156F43">
      <w:pPr>
        <w:spacing w:before="0" w:after="0"/>
        <w:ind w:firstLine="0"/>
        <w:rPr>
          <w:lang w:eastAsia="ja-JP"/>
        </w:rPr>
      </w:pPr>
      <w:r w:rsidRPr="005B3D73">
        <w:rPr>
          <w:color w:val="444444"/>
          <w:lang w:eastAsia="ja-JP"/>
        </w:rPr>
        <w:t>     </w:t>
      </w:r>
      <w:r w:rsidRPr="005B3D73">
        <w:rPr>
          <w:color w:val="009695"/>
          <w:lang w:eastAsia="ja-JP"/>
        </w:rPr>
        <w:t>float</w:t>
      </w:r>
      <w:r w:rsidRPr="005B3D73">
        <w:rPr>
          <w:color w:val="444444"/>
          <w:lang w:eastAsia="ja-JP"/>
        </w:rPr>
        <w:t> h = CrossPlatformInputManager.GetAxisRaw(</w:t>
      </w:r>
      <w:r w:rsidRPr="005B3D73">
        <w:rPr>
          <w:color w:val="F57D00"/>
          <w:lang w:eastAsia="ja-JP"/>
        </w:rPr>
        <w:t>"Horizontal"</w:t>
      </w:r>
      <w:r w:rsidRPr="005B3D73">
        <w:rPr>
          <w:color w:val="444444"/>
          <w:lang w:eastAsia="ja-JP"/>
        </w:rPr>
        <w:t>);</w:t>
      </w:r>
    </w:p>
    <w:p w:rsidR="005B3D73" w:rsidRPr="005B3D73" w:rsidRDefault="00E0576F" w:rsidP="00156F43">
      <w:pPr>
        <w:spacing w:before="0" w:after="0"/>
        <w:ind w:firstLine="0"/>
        <w:rPr>
          <w:lang w:eastAsia="ja-JP"/>
        </w:rPr>
      </w:pPr>
      <w:r w:rsidRPr="005B3D73">
        <w:rPr>
          <w:color w:val="444444"/>
          <w:lang w:eastAsia="ja-JP"/>
        </w:rPr>
        <w:t>     </w:t>
      </w:r>
      <w:r w:rsidRPr="005B3D73">
        <w:rPr>
          <w:color w:val="009695"/>
          <w:lang w:eastAsia="ja-JP"/>
        </w:rPr>
        <w:t>float</w:t>
      </w:r>
      <w:r w:rsidRPr="005B3D73">
        <w:rPr>
          <w:color w:val="444444"/>
          <w:lang w:eastAsia="ja-JP"/>
        </w:rPr>
        <w:t> v = CrossPlatformInputManager.GetAxisRaw(</w:t>
      </w:r>
      <w:r w:rsidRPr="005B3D73">
        <w:rPr>
          <w:color w:val="F57D00"/>
          <w:lang w:eastAsia="ja-JP"/>
        </w:rPr>
        <w:t>"Vertical"</w:t>
      </w:r>
      <w:r w:rsidRPr="005B3D73">
        <w:rPr>
          <w:color w:val="444444"/>
          <w:lang w:eastAsia="ja-JP"/>
        </w:rPr>
        <w:t>);</w:t>
      </w:r>
    </w:p>
    <w:p w:rsidR="005B3D73" w:rsidRPr="005B3D73" w:rsidRDefault="00E0576F" w:rsidP="00156F43">
      <w:pPr>
        <w:spacing w:before="0" w:after="0"/>
        <w:ind w:firstLine="0"/>
        <w:rPr>
          <w:lang w:eastAsia="ja-JP"/>
        </w:rPr>
      </w:pPr>
      <w:r w:rsidRPr="005B3D73">
        <w:rPr>
          <w:color w:val="444444"/>
          <w:lang w:eastAsia="ja-JP"/>
        </w:rPr>
        <w:t>        Move (h, v);</w:t>
      </w:r>
    </w:p>
    <w:p w:rsidR="005B3D73" w:rsidRPr="005B3D73" w:rsidRDefault="00E0576F" w:rsidP="00156F43">
      <w:pPr>
        <w:spacing w:before="0" w:after="0"/>
        <w:ind w:firstLine="0"/>
        <w:rPr>
          <w:lang w:eastAsia="ja-JP"/>
        </w:rPr>
      </w:pPr>
      <w:r w:rsidRPr="005B3D73">
        <w:rPr>
          <w:color w:val="444444"/>
          <w:lang w:eastAsia="ja-JP"/>
        </w:rPr>
        <w:t>        Turning ();</w:t>
      </w:r>
    </w:p>
    <w:p w:rsidR="005B3D73" w:rsidRPr="005B3D73" w:rsidRDefault="00E0576F" w:rsidP="00156F43">
      <w:pPr>
        <w:spacing w:before="0" w:after="0"/>
        <w:ind w:firstLine="0"/>
        <w:rPr>
          <w:lang w:eastAsia="ja-JP"/>
        </w:rPr>
      </w:pPr>
      <w:r w:rsidRPr="005B3D73">
        <w:rPr>
          <w:color w:val="444444"/>
          <w:lang w:eastAsia="ja-JP"/>
        </w:rPr>
        <w:t>        Animating (h, v);</w:t>
      </w:r>
    </w:p>
    <w:p w:rsidR="005B3D73" w:rsidRPr="005B3D73" w:rsidRDefault="00E0576F" w:rsidP="00156F43">
      <w:pPr>
        <w:spacing w:before="0" w:after="0"/>
        <w:ind w:firstLine="0"/>
        <w:rPr>
          <w:lang w:eastAsia="ja-JP"/>
        </w:rPr>
      </w:pPr>
      <w:r w:rsidRPr="005B3D73">
        <w:rPr>
          <w:color w:val="444444"/>
          <w:lang w:eastAsia="ja-JP"/>
        </w:rPr>
        <w:t>    }</w:t>
      </w:r>
    </w:p>
    <w:p w:rsidR="005B3D73" w:rsidRPr="005B3D73" w:rsidRDefault="00E0576F" w:rsidP="00156F43">
      <w:pPr>
        <w:spacing w:before="0" w:after="0"/>
        <w:ind w:firstLine="0"/>
        <w:rPr>
          <w:lang w:eastAsia="ja-JP"/>
        </w:rPr>
      </w:pPr>
      <w:r w:rsidRPr="005B3D73">
        <w:rPr>
          <w:color w:val="444444"/>
          <w:lang w:eastAsia="ja-JP"/>
        </w:rPr>
        <w:t>    </w:t>
      </w:r>
      <w:r w:rsidRPr="005B3D73">
        <w:rPr>
          <w:color w:val="009695"/>
          <w:lang w:eastAsia="ja-JP"/>
        </w:rPr>
        <w:t>void</w:t>
      </w:r>
      <w:r w:rsidRPr="005B3D73">
        <w:rPr>
          <w:color w:val="444444"/>
          <w:lang w:eastAsia="ja-JP"/>
        </w:rPr>
        <w:t> Move (</w:t>
      </w:r>
      <w:r w:rsidRPr="005B3D73">
        <w:rPr>
          <w:color w:val="009695"/>
          <w:lang w:eastAsia="ja-JP"/>
        </w:rPr>
        <w:t>float</w:t>
      </w:r>
      <w:r w:rsidRPr="005B3D73">
        <w:rPr>
          <w:color w:val="444444"/>
          <w:lang w:eastAsia="ja-JP"/>
        </w:rPr>
        <w:t> h, </w:t>
      </w:r>
      <w:r w:rsidRPr="005B3D73">
        <w:rPr>
          <w:color w:val="009695"/>
          <w:lang w:eastAsia="ja-JP"/>
        </w:rPr>
        <w:t>float</w:t>
      </w:r>
      <w:r w:rsidRPr="005B3D73">
        <w:rPr>
          <w:color w:val="444444"/>
          <w:lang w:eastAsia="ja-JP"/>
        </w:rPr>
        <w:t> v)</w:t>
      </w:r>
    </w:p>
    <w:p w:rsidR="005B3D73" w:rsidRPr="005B3D73" w:rsidRDefault="00E0576F" w:rsidP="00156F43">
      <w:pPr>
        <w:spacing w:before="0" w:after="0"/>
        <w:ind w:firstLine="0"/>
        <w:rPr>
          <w:lang w:eastAsia="ja-JP"/>
        </w:rPr>
      </w:pPr>
      <w:r w:rsidRPr="005B3D73">
        <w:rPr>
          <w:color w:val="444444"/>
          <w:lang w:eastAsia="ja-JP"/>
        </w:rPr>
        <w:t>    {</w:t>
      </w:r>
    </w:p>
    <w:p w:rsidR="005B3D73" w:rsidRPr="005B3D73" w:rsidRDefault="00E0576F" w:rsidP="00156F43">
      <w:pPr>
        <w:spacing w:before="0" w:after="0"/>
        <w:ind w:firstLine="0"/>
        <w:rPr>
          <w:lang w:eastAsia="ja-JP"/>
        </w:rPr>
      </w:pPr>
      <w:r w:rsidRPr="005B3D73">
        <w:rPr>
          <w:color w:val="444444"/>
          <w:lang w:eastAsia="ja-JP"/>
        </w:rPr>
        <w:t>        </w:t>
      </w:r>
      <w:r w:rsidRPr="005B3D73">
        <w:rPr>
          <w:i/>
          <w:iCs/>
          <w:color w:val="999988"/>
          <w:lang w:eastAsia="ja-JP"/>
        </w:rPr>
        <w:t>// Set the movement vector based on the axis input.</w:t>
      </w:r>
    </w:p>
    <w:p w:rsidR="005B3D73" w:rsidRPr="005B3D73" w:rsidRDefault="00E0576F" w:rsidP="00156F43">
      <w:pPr>
        <w:spacing w:before="0" w:after="0"/>
        <w:ind w:firstLine="0"/>
        <w:rPr>
          <w:lang w:eastAsia="ja-JP"/>
        </w:rPr>
      </w:pPr>
      <w:r w:rsidRPr="005B3D73">
        <w:rPr>
          <w:color w:val="444444"/>
          <w:lang w:eastAsia="ja-JP"/>
        </w:rPr>
        <w:t>        movement.Set (h, </w:t>
      </w:r>
      <w:r w:rsidRPr="005B3D73">
        <w:rPr>
          <w:color w:val="F57D00"/>
          <w:lang w:eastAsia="ja-JP"/>
        </w:rPr>
        <w:t>0f</w:t>
      </w:r>
      <w:r w:rsidRPr="005B3D73">
        <w:rPr>
          <w:color w:val="444444"/>
          <w:lang w:eastAsia="ja-JP"/>
        </w:rPr>
        <w:t>, v);</w:t>
      </w:r>
    </w:p>
    <w:p w:rsidR="005B3D73" w:rsidRPr="005B3D73" w:rsidRDefault="00E0576F" w:rsidP="00156F43">
      <w:pPr>
        <w:spacing w:before="0" w:after="0"/>
        <w:ind w:firstLine="0"/>
        <w:rPr>
          <w:lang w:eastAsia="ja-JP"/>
        </w:rPr>
      </w:pPr>
      <w:r w:rsidRPr="005B3D73">
        <w:rPr>
          <w:color w:val="444444"/>
          <w:lang w:eastAsia="ja-JP"/>
        </w:rPr>
        <w:t>        </w:t>
      </w:r>
      <w:r w:rsidRPr="005B3D73">
        <w:rPr>
          <w:i/>
          <w:iCs/>
          <w:color w:val="999988"/>
          <w:lang w:eastAsia="ja-JP"/>
        </w:rPr>
        <w:t>// Normalise the movement vector and make it proportional to the speed per second.</w:t>
      </w:r>
    </w:p>
    <w:p w:rsidR="005B3D73" w:rsidRPr="005B3D73" w:rsidRDefault="00E0576F" w:rsidP="00156F43">
      <w:pPr>
        <w:spacing w:before="0" w:after="0"/>
        <w:ind w:firstLine="0"/>
        <w:rPr>
          <w:lang w:eastAsia="ja-JP"/>
        </w:rPr>
      </w:pPr>
      <w:r w:rsidRPr="005B3D73">
        <w:rPr>
          <w:color w:val="444444"/>
          <w:lang w:eastAsia="ja-JP"/>
        </w:rPr>
        <w:lastRenderedPageBreak/>
        <w:t>        movement = movement.normalized * speed * Time.deltaTime;</w:t>
      </w:r>
    </w:p>
    <w:p w:rsidR="00E0576F" w:rsidRPr="005B3D73" w:rsidRDefault="00E0576F" w:rsidP="00156F43">
      <w:pPr>
        <w:spacing w:before="0" w:after="0"/>
        <w:ind w:firstLine="0"/>
        <w:rPr>
          <w:color w:val="444444"/>
          <w:lang w:eastAsia="ja-JP"/>
        </w:rPr>
      </w:pPr>
      <w:r w:rsidRPr="005B3D73">
        <w:rPr>
          <w:color w:val="444444"/>
          <w:lang w:eastAsia="ja-JP"/>
        </w:rPr>
        <w:t>        </w:t>
      </w:r>
      <w:r w:rsidRPr="005B3D73">
        <w:rPr>
          <w:i/>
          <w:iCs/>
          <w:color w:val="999988"/>
          <w:lang w:eastAsia="ja-JP"/>
        </w:rPr>
        <w:t>// Move the player to it's current position plus the movement.</w:t>
      </w:r>
      <w:r w:rsidRPr="005B3D73">
        <w:rPr>
          <w:color w:val="444444"/>
          <w:lang w:eastAsia="ja-JP"/>
        </w:rPr>
        <w:t>       </w:t>
      </w:r>
    </w:p>
    <w:p w:rsidR="005B3D73" w:rsidRPr="005B3D73" w:rsidRDefault="00E0576F" w:rsidP="00156F43">
      <w:pPr>
        <w:spacing w:before="0" w:after="0"/>
        <w:rPr>
          <w:lang w:eastAsia="ja-JP"/>
        </w:rPr>
      </w:pPr>
      <w:r w:rsidRPr="005B3D73">
        <w:rPr>
          <w:color w:val="444444"/>
          <w:lang w:eastAsia="ja-JP"/>
        </w:rPr>
        <w:t> playerRigidbody.MovePosition (transform.position + movement);</w:t>
      </w:r>
    </w:p>
    <w:p w:rsidR="005B3D73" w:rsidRPr="005B3D73" w:rsidRDefault="00E0576F" w:rsidP="00156F43">
      <w:pPr>
        <w:spacing w:before="0" w:after="0"/>
        <w:rPr>
          <w:lang w:eastAsia="ja-JP"/>
        </w:rPr>
      </w:pPr>
      <w:r w:rsidRPr="005B3D73">
        <w:rPr>
          <w:color w:val="444444"/>
          <w:lang w:eastAsia="ja-JP"/>
        </w:rPr>
        <w:t>    }</w:t>
      </w:r>
    </w:p>
    <w:p w:rsidR="005B3D73" w:rsidRPr="005B3D73" w:rsidRDefault="00E0576F" w:rsidP="00156F43">
      <w:pPr>
        <w:spacing w:before="0" w:after="0"/>
        <w:rPr>
          <w:lang w:eastAsia="ja-JP"/>
        </w:rPr>
      </w:pPr>
      <w:r w:rsidRPr="005B3D73">
        <w:rPr>
          <w:color w:val="444444"/>
          <w:lang w:eastAsia="ja-JP"/>
        </w:rPr>
        <w:t> </w:t>
      </w:r>
      <w:r w:rsidRPr="005B3D73">
        <w:rPr>
          <w:color w:val="009695"/>
          <w:lang w:eastAsia="ja-JP"/>
        </w:rPr>
        <w:t>void</w:t>
      </w:r>
      <w:r w:rsidRPr="005B3D73">
        <w:rPr>
          <w:color w:val="444444"/>
          <w:lang w:eastAsia="ja-JP"/>
        </w:rPr>
        <w:t> Turning ()</w:t>
      </w:r>
    </w:p>
    <w:p w:rsidR="005B3D73" w:rsidRPr="005B3D73" w:rsidRDefault="00E0576F" w:rsidP="00156F43">
      <w:pPr>
        <w:spacing w:before="0" w:after="0"/>
        <w:rPr>
          <w:lang w:eastAsia="ja-JP"/>
        </w:rPr>
      </w:pPr>
      <w:r w:rsidRPr="005B3D73">
        <w:rPr>
          <w:color w:val="444444"/>
          <w:lang w:eastAsia="ja-JP"/>
        </w:rPr>
        <w:t>    {</w:t>
      </w:r>
    </w:p>
    <w:p w:rsidR="005B3D73" w:rsidRPr="005B3D73" w:rsidRDefault="00E0576F" w:rsidP="00156F43">
      <w:pPr>
        <w:spacing w:before="0" w:after="0"/>
        <w:rPr>
          <w:lang w:eastAsia="ja-JP"/>
        </w:rPr>
      </w:pPr>
      <w:r w:rsidRPr="005B3D73">
        <w:rPr>
          <w:color w:val="444444"/>
          <w:lang w:eastAsia="ja-JP"/>
        </w:rPr>
        <w:t>        </w:t>
      </w:r>
      <w:r w:rsidRPr="005B3D73">
        <w:rPr>
          <w:i/>
          <w:iCs/>
          <w:color w:val="999988"/>
          <w:lang w:eastAsia="ja-JP"/>
        </w:rPr>
        <w:t>// Create a ray from the mouse cursor on screen in the direction of the camera.</w:t>
      </w:r>
    </w:p>
    <w:p w:rsidR="005B3D73" w:rsidRPr="005B3D73" w:rsidRDefault="00E0576F" w:rsidP="00156F43">
      <w:pPr>
        <w:spacing w:before="0" w:after="0"/>
        <w:rPr>
          <w:lang w:eastAsia="ja-JP"/>
        </w:rPr>
      </w:pPr>
      <w:r w:rsidRPr="005B3D73">
        <w:rPr>
          <w:color w:val="444444"/>
          <w:lang w:eastAsia="ja-JP"/>
        </w:rPr>
        <w:t>  Ray camRay = Camera.main.ScreenPointToRay (Input.mousePosition);</w:t>
      </w:r>
    </w:p>
    <w:p w:rsidR="005B3D73" w:rsidRPr="005B3D73" w:rsidRDefault="00E0576F" w:rsidP="00156F43">
      <w:pPr>
        <w:spacing w:before="0" w:after="0"/>
        <w:rPr>
          <w:lang w:eastAsia="ja-JP"/>
        </w:rPr>
      </w:pPr>
      <w:r w:rsidRPr="005B3D73">
        <w:rPr>
          <w:color w:val="444444"/>
          <w:lang w:eastAsia="ja-JP"/>
        </w:rPr>
        <w:t>        </w:t>
      </w:r>
      <w:r w:rsidRPr="005B3D73">
        <w:rPr>
          <w:i/>
          <w:iCs/>
          <w:color w:val="999988"/>
          <w:lang w:eastAsia="ja-JP"/>
        </w:rPr>
        <w:t>// Create a RaycastHit variable to store information about what was hit by the ray.</w:t>
      </w:r>
    </w:p>
    <w:p w:rsidR="005B3D73" w:rsidRPr="005B3D73" w:rsidRDefault="00E0576F" w:rsidP="00156F43">
      <w:pPr>
        <w:spacing w:before="0" w:after="0"/>
        <w:rPr>
          <w:lang w:eastAsia="ja-JP"/>
        </w:rPr>
      </w:pPr>
      <w:r w:rsidRPr="005B3D73">
        <w:rPr>
          <w:color w:val="444444"/>
          <w:lang w:eastAsia="ja-JP"/>
        </w:rPr>
        <w:t>        RaycastHit floorHit;</w:t>
      </w:r>
    </w:p>
    <w:p w:rsidR="005B3D73" w:rsidRPr="005B3D73" w:rsidRDefault="00E0576F" w:rsidP="00156F43">
      <w:pPr>
        <w:spacing w:before="0" w:after="0"/>
        <w:rPr>
          <w:lang w:eastAsia="ja-JP"/>
        </w:rPr>
      </w:pPr>
      <w:r w:rsidRPr="005B3D73">
        <w:rPr>
          <w:color w:val="444444"/>
          <w:lang w:eastAsia="ja-JP"/>
        </w:rPr>
        <w:t>        </w:t>
      </w:r>
      <w:r w:rsidRPr="005B3D73">
        <w:rPr>
          <w:i/>
          <w:iCs/>
          <w:color w:val="999988"/>
          <w:lang w:eastAsia="ja-JP"/>
        </w:rPr>
        <w:t>// Perform the raycast and if it hits something on the floor layer...</w:t>
      </w:r>
    </w:p>
    <w:p w:rsidR="005B3D73" w:rsidRPr="005B3D73" w:rsidRDefault="00E0576F" w:rsidP="00156F43">
      <w:pPr>
        <w:spacing w:before="0" w:after="0"/>
        <w:rPr>
          <w:lang w:eastAsia="ja-JP"/>
        </w:rPr>
      </w:pPr>
      <w:r w:rsidRPr="005B3D73">
        <w:rPr>
          <w:color w:val="444444"/>
          <w:lang w:eastAsia="ja-JP"/>
        </w:rPr>
        <w:t>        </w:t>
      </w:r>
      <w:r w:rsidRPr="005B3D73">
        <w:rPr>
          <w:color w:val="009695"/>
          <w:lang w:eastAsia="ja-JP"/>
        </w:rPr>
        <w:t>if</w:t>
      </w:r>
      <w:r w:rsidRPr="005B3D73">
        <w:rPr>
          <w:color w:val="444444"/>
          <w:lang w:eastAsia="ja-JP"/>
        </w:rPr>
        <w:t> (Physics.Raycast (camRay, </w:t>
      </w:r>
      <w:r w:rsidRPr="005B3D73">
        <w:rPr>
          <w:color w:val="009695"/>
          <w:lang w:eastAsia="ja-JP"/>
        </w:rPr>
        <w:t>out</w:t>
      </w:r>
      <w:r w:rsidRPr="005B3D73">
        <w:rPr>
          <w:color w:val="444444"/>
          <w:lang w:eastAsia="ja-JP"/>
        </w:rPr>
        <w:t> floorHit, camRayLength, floorMask)) {</w:t>
      </w:r>
    </w:p>
    <w:p w:rsidR="005B3D73" w:rsidRPr="005B3D73" w:rsidRDefault="00E0576F" w:rsidP="00156F43">
      <w:pPr>
        <w:spacing w:before="0" w:after="0"/>
        <w:rPr>
          <w:lang w:eastAsia="ja-JP"/>
        </w:rPr>
      </w:pPr>
      <w:r w:rsidRPr="005B3D73">
        <w:rPr>
          <w:color w:val="444444"/>
          <w:lang w:eastAsia="ja-JP"/>
        </w:rPr>
        <w:t>            </w:t>
      </w:r>
      <w:r w:rsidRPr="005B3D73">
        <w:rPr>
          <w:i/>
          <w:iCs/>
          <w:color w:val="999988"/>
          <w:lang w:eastAsia="ja-JP"/>
        </w:rPr>
        <w:t>// Create a vector from the player to the point on the floor the raycast from the mouse hit.</w:t>
      </w:r>
    </w:p>
    <w:p w:rsidR="005B3D73" w:rsidRPr="005B3D73" w:rsidRDefault="00E0576F" w:rsidP="00156F43">
      <w:pPr>
        <w:spacing w:before="0" w:after="0"/>
        <w:rPr>
          <w:lang w:eastAsia="ja-JP"/>
        </w:rPr>
      </w:pPr>
      <w:r w:rsidRPr="005B3D73">
        <w:rPr>
          <w:color w:val="444444"/>
          <w:lang w:eastAsia="ja-JP"/>
        </w:rPr>
        <w:t>    Vector3 playerToMouse = floorHit.point - transform.position;</w:t>
      </w:r>
    </w:p>
    <w:p w:rsidR="005B3D73" w:rsidRPr="005B3D73" w:rsidRDefault="00E0576F" w:rsidP="00156F43">
      <w:pPr>
        <w:spacing w:before="0" w:after="0"/>
        <w:rPr>
          <w:lang w:eastAsia="ja-JP"/>
        </w:rPr>
      </w:pPr>
      <w:r w:rsidRPr="005B3D73">
        <w:rPr>
          <w:color w:val="444444"/>
          <w:lang w:eastAsia="ja-JP"/>
        </w:rPr>
        <w:t>            </w:t>
      </w:r>
      <w:r w:rsidRPr="005B3D73">
        <w:rPr>
          <w:i/>
          <w:iCs/>
          <w:color w:val="999988"/>
          <w:lang w:eastAsia="ja-JP"/>
        </w:rPr>
        <w:t>//Vector3 playerToMouse =transform.position;</w:t>
      </w:r>
    </w:p>
    <w:p w:rsidR="005B3D73" w:rsidRPr="005B3D73" w:rsidRDefault="00E0576F" w:rsidP="00156F43">
      <w:pPr>
        <w:spacing w:before="0" w:after="0"/>
        <w:rPr>
          <w:lang w:eastAsia="ja-JP"/>
        </w:rPr>
      </w:pPr>
      <w:r w:rsidRPr="005B3D73">
        <w:rPr>
          <w:color w:val="444444"/>
          <w:lang w:eastAsia="ja-JP"/>
        </w:rPr>
        <w:t>            </w:t>
      </w:r>
      <w:r w:rsidRPr="005B3D73">
        <w:rPr>
          <w:i/>
          <w:iCs/>
          <w:color w:val="999988"/>
          <w:lang w:eastAsia="ja-JP"/>
        </w:rPr>
        <w:t>// Ensure the vector is entirely along the floor plane</w:t>
      </w:r>
    </w:p>
    <w:p w:rsidR="005B3D73" w:rsidRPr="005B3D73" w:rsidRDefault="00E0576F" w:rsidP="00156F43">
      <w:pPr>
        <w:spacing w:before="0" w:after="0"/>
        <w:rPr>
          <w:lang w:eastAsia="ja-JP"/>
        </w:rPr>
      </w:pPr>
      <w:r w:rsidRPr="005B3D73">
        <w:rPr>
          <w:color w:val="444444"/>
          <w:lang w:eastAsia="ja-JP"/>
        </w:rPr>
        <w:t>            playerToMouse.y = </w:t>
      </w:r>
      <w:r w:rsidRPr="005B3D73">
        <w:rPr>
          <w:color w:val="F57D00"/>
          <w:lang w:eastAsia="ja-JP"/>
        </w:rPr>
        <w:t>0f</w:t>
      </w:r>
      <w:r w:rsidRPr="005B3D73">
        <w:rPr>
          <w:color w:val="444444"/>
          <w:lang w:eastAsia="ja-JP"/>
        </w:rPr>
        <w:t>;</w:t>
      </w:r>
    </w:p>
    <w:p w:rsidR="005B3D73" w:rsidRPr="005B3D73" w:rsidRDefault="00E0576F" w:rsidP="00156F43">
      <w:pPr>
        <w:spacing w:before="0" w:after="0"/>
        <w:rPr>
          <w:lang w:eastAsia="ja-JP"/>
        </w:rPr>
      </w:pPr>
      <w:r w:rsidRPr="005B3D73">
        <w:rPr>
          <w:color w:val="444444"/>
          <w:lang w:eastAsia="ja-JP"/>
        </w:rPr>
        <w:t>            </w:t>
      </w:r>
      <w:r w:rsidRPr="005B3D73">
        <w:rPr>
          <w:i/>
          <w:iCs/>
          <w:color w:val="999988"/>
          <w:lang w:eastAsia="ja-JP"/>
        </w:rPr>
        <w:t>// Create a quaternion (rotation) based on looking down the vector from the player to the mouse.</w:t>
      </w:r>
    </w:p>
    <w:p w:rsidR="005B3D73" w:rsidRPr="005B3D73" w:rsidRDefault="00E0576F" w:rsidP="00156F43">
      <w:pPr>
        <w:spacing w:before="0" w:after="0"/>
        <w:rPr>
          <w:lang w:eastAsia="ja-JP"/>
        </w:rPr>
      </w:pPr>
      <w:r w:rsidRPr="005B3D73">
        <w:rPr>
          <w:color w:val="444444"/>
          <w:lang w:eastAsia="ja-JP"/>
        </w:rPr>
        <w:t>            Quaternion newRotatation = Quaternion.LookRotation (playerToMouse);</w:t>
      </w:r>
    </w:p>
    <w:p w:rsidR="005B3D73" w:rsidRPr="005B3D73" w:rsidRDefault="00E0576F" w:rsidP="00156F43">
      <w:pPr>
        <w:spacing w:before="0" w:after="0"/>
        <w:rPr>
          <w:lang w:eastAsia="ja-JP"/>
        </w:rPr>
      </w:pPr>
      <w:r w:rsidRPr="005B3D73">
        <w:rPr>
          <w:color w:val="444444"/>
          <w:lang w:eastAsia="ja-JP"/>
        </w:rPr>
        <w:t>            </w:t>
      </w:r>
      <w:r w:rsidRPr="005B3D73">
        <w:rPr>
          <w:i/>
          <w:iCs/>
          <w:color w:val="999988"/>
          <w:lang w:eastAsia="ja-JP"/>
        </w:rPr>
        <w:t>// Set the player's rotation to this new rotation.</w:t>
      </w:r>
    </w:p>
    <w:p w:rsidR="005B3D73" w:rsidRPr="005B3D73" w:rsidRDefault="00E0576F" w:rsidP="00156F43">
      <w:pPr>
        <w:spacing w:before="0" w:after="0"/>
        <w:rPr>
          <w:lang w:eastAsia="ja-JP"/>
        </w:rPr>
      </w:pPr>
      <w:r w:rsidRPr="005B3D73">
        <w:rPr>
          <w:color w:val="444444"/>
          <w:lang w:eastAsia="ja-JP"/>
        </w:rPr>
        <w:t>            playerRigidbody.MoveRotation (newRotatation);</w:t>
      </w:r>
    </w:p>
    <w:p w:rsidR="005B3D73" w:rsidRPr="005B3D73" w:rsidRDefault="00E0576F" w:rsidP="00156F43">
      <w:pPr>
        <w:spacing w:before="0" w:after="0"/>
        <w:rPr>
          <w:lang w:eastAsia="ja-JP"/>
        </w:rPr>
      </w:pPr>
      <w:r w:rsidRPr="005B3D73">
        <w:rPr>
          <w:color w:val="444444"/>
          <w:lang w:eastAsia="ja-JP"/>
        </w:rPr>
        <w:t>        }</w:t>
      </w:r>
    </w:p>
    <w:p w:rsidR="005B3D73" w:rsidRPr="005B3D73" w:rsidRDefault="00E0576F" w:rsidP="00156F43">
      <w:pPr>
        <w:spacing w:before="0" w:after="0"/>
        <w:rPr>
          <w:lang w:eastAsia="ja-JP"/>
        </w:rPr>
      </w:pPr>
      <w:r w:rsidRPr="005B3D73">
        <w:rPr>
          <w:color w:val="444444"/>
          <w:lang w:eastAsia="ja-JP"/>
        </w:rPr>
        <w:t>    }</w:t>
      </w:r>
    </w:p>
    <w:p w:rsidR="005B3D73" w:rsidRPr="005B3D73" w:rsidRDefault="00E0576F" w:rsidP="00156F43">
      <w:pPr>
        <w:spacing w:before="0" w:after="0"/>
        <w:rPr>
          <w:lang w:eastAsia="ja-JP"/>
        </w:rPr>
      </w:pPr>
      <w:r w:rsidRPr="005B3D73">
        <w:rPr>
          <w:color w:val="444444"/>
          <w:lang w:eastAsia="ja-JP"/>
        </w:rPr>
        <w:t>    </w:t>
      </w:r>
      <w:r w:rsidRPr="005B3D73">
        <w:rPr>
          <w:color w:val="009695"/>
          <w:lang w:eastAsia="ja-JP"/>
        </w:rPr>
        <w:t>void</w:t>
      </w:r>
      <w:r w:rsidRPr="005B3D73">
        <w:rPr>
          <w:color w:val="444444"/>
          <w:lang w:eastAsia="ja-JP"/>
        </w:rPr>
        <w:t> Animating (</w:t>
      </w:r>
      <w:r w:rsidRPr="005B3D73">
        <w:rPr>
          <w:color w:val="009695"/>
          <w:lang w:eastAsia="ja-JP"/>
        </w:rPr>
        <w:t>float</w:t>
      </w:r>
      <w:r w:rsidRPr="005B3D73">
        <w:rPr>
          <w:color w:val="444444"/>
          <w:lang w:eastAsia="ja-JP"/>
        </w:rPr>
        <w:t> h, </w:t>
      </w:r>
      <w:r w:rsidRPr="005B3D73">
        <w:rPr>
          <w:color w:val="009695"/>
          <w:lang w:eastAsia="ja-JP"/>
        </w:rPr>
        <w:t>float</w:t>
      </w:r>
      <w:r w:rsidRPr="005B3D73">
        <w:rPr>
          <w:color w:val="444444"/>
          <w:lang w:eastAsia="ja-JP"/>
        </w:rPr>
        <w:t> v)</w:t>
      </w:r>
    </w:p>
    <w:p w:rsidR="005B3D73" w:rsidRPr="005B3D73" w:rsidRDefault="00E0576F" w:rsidP="00156F43">
      <w:pPr>
        <w:spacing w:before="0" w:after="0"/>
        <w:rPr>
          <w:lang w:eastAsia="ja-JP"/>
        </w:rPr>
      </w:pPr>
      <w:r w:rsidRPr="005B3D73">
        <w:rPr>
          <w:color w:val="444444"/>
          <w:lang w:eastAsia="ja-JP"/>
        </w:rPr>
        <w:lastRenderedPageBreak/>
        <w:t>    {</w:t>
      </w:r>
    </w:p>
    <w:p w:rsidR="005B3D73" w:rsidRPr="005B3D73" w:rsidRDefault="00E0576F" w:rsidP="00156F43">
      <w:pPr>
        <w:spacing w:before="0" w:after="0"/>
        <w:rPr>
          <w:lang w:eastAsia="ja-JP"/>
        </w:rPr>
      </w:pPr>
      <w:r w:rsidRPr="005B3D73">
        <w:rPr>
          <w:color w:val="444444"/>
          <w:lang w:eastAsia="ja-JP"/>
        </w:rPr>
        <w:t>        </w:t>
      </w:r>
      <w:r w:rsidRPr="005B3D73">
        <w:rPr>
          <w:i/>
          <w:iCs/>
          <w:color w:val="999988"/>
          <w:lang w:eastAsia="ja-JP"/>
        </w:rPr>
        <w:t>// Create a boolean that is true if either of the input axes is non-zero.</w:t>
      </w:r>
    </w:p>
    <w:p w:rsidR="005B3D73" w:rsidRPr="005B3D73" w:rsidRDefault="00E0576F" w:rsidP="00156F43">
      <w:pPr>
        <w:spacing w:before="0" w:after="0"/>
        <w:rPr>
          <w:lang w:eastAsia="ja-JP"/>
        </w:rPr>
      </w:pPr>
      <w:r w:rsidRPr="005B3D73">
        <w:rPr>
          <w:color w:val="444444"/>
          <w:lang w:eastAsia="ja-JP"/>
        </w:rPr>
        <w:t>        </w:t>
      </w:r>
      <w:r w:rsidRPr="005B3D73">
        <w:rPr>
          <w:color w:val="009695"/>
          <w:lang w:eastAsia="ja-JP"/>
        </w:rPr>
        <w:t>bool</w:t>
      </w:r>
      <w:r w:rsidRPr="005B3D73">
        <w:rPr>
          <w:color w:val="444444"/>
          <w:lang w:eastAsia="ja-JP"/>
        </w:rPr>
        <w:t> running = h != </w:t>
      </w:r>
      <w:r w:rsidRPr="005B3D73">
        <w:rPr>
          <w:color w:val="F57D00"/>
          <w:lang w:eastAsia="ja-JP"/>
        </w:rPr>
        <w:t>0f</w:t>
      </w:r>
      <w:r w:rsidRPr="005B3D73">
        <w:rPr>
          <w:color w:val="444444"/>
          <w:lang w:eastAsia="ja-JP"/>
        </w:rPr>
        <w:t> || v != </w:t>
      </w:r>
      <w:r w:rsidRPr="005B3D73">
        <w:rPr>
          <w:color w:val="F57D00"/>
          <w:lang w:eastAsia="ja-JP"/>
        </w:rPr>
        <w:t>0f</w:t>
      </w:r>
      <w:r w:rsidRPr="005B3D73">
        <w:rPr>
          <w:color w:val="444444"/>
          <w:lang w:eastAsia="ja-JP"/>
        </w:rPr>
        <w:t>;</w:t>
      </w:r>
    </w:p>
    <w:p w:rsidR="005B3D73" w:rsidRPr="005B3D73" w:rsidRDefault="00E0576F" w:rsidP="00156F43">
      <w:pPr>
        <w:spacing w:before="0" w:after="0"/>
        <w:rPr>
          <w:lang w:eastAsia="ja-JP"/>
        </w:rPr>
      </w:pPr>
      <w:r w:rsidRPr="005B3D73">
        <w:rPr>
          <w:color w:val="444444"/>
          <w:lang w:eastAsia="ja-JP"/>
        </w:rPr>
        <w:t>        </w:t>
      </w:r>
      <w:r w:rsidRPr="005B3D73">
        <w:rPr>
          <w:i/>
          <w:iCs/>
          <w:color w:val="999988"/>
          <w:lang w:eastAsia="ja-JP"/>
        </w:rPr>
        <w:t>// Tell the animator whether or not the player is walking.</w:t>
      </w:r>
    </w:p>
    <w:p w:rsidR="005B3D73" w:rsidRPr="005B3D73" w:rsidRDefault="00E0576F" w:rsidP="00156F43">
      <w:pPr>
        <w:spacing w:before="0" w:after="0"/>
        <w:rPr>
          <w:lang w:eastAsia="ja-JP"/>
        </w:rPr>
      </w:pPr>
      <w:r w:rsidRPr="005B3D73">
        <w:rPr>
          <w:color w:val="444444"/>
          <w:lang w:eastAsia="ja-JP"/>
        </w:rPr>
        <w:t>        anim.SetBool (</w:t>
      </w:r>
      <w:r w:rsidRPr="005B3D73">
        <w:rPr>
          <w:color w:val="F57D00"/>
          <w:lang w:eastAsia="ja-JP"/>
        </w:rPr>
        <w:t>"IsRunning"</w:t>
      </w:r>
      <w:r w:rsidRPr="005B3D73">
        <w:rPr>
          <w:color w:val="444444"/>
          <w:lang w:eastAsia="ja-JP"/>
        </w:rPr>
        <w:t>, running);</w:t>
      </w:r>
    </w:p>
    <w:p w:rsidR="005B3D73" w:rsidRPr="005B3D73" w:rsidRDefault="00E0576F" w:rsidP="00156F43">
      <w:pPr>
        <w:spacing w:before="0" w:after="0"/>
        <w:rPr>
          <w:lang w:eastAsia="ja-JP"/>
        </w:rPr>
      </w:pPr>
      <w:r w:rsidRPr="005B3D73">
        <w:rPr>
          <w:color w:val="444444"/>
          <w:lang w:eastAsia="ja-JP"/>
        </w:rPr>
        <w:t>    }</w:t>
      </w:r>
    </w:p>
    <w:p w:rsidR="00E0576F" w:rsidRPr="005B3D73" w:rsidRDefault="00E0576F" w:rsidP="00156F43">
      <w:pPr>
        <w:spacing w:before="0" w:after="0"/>
        <w:rPr>
          <w:lang w:eastAsia="ja-JP"/>
        </w:rPr>
      </w:pPr>
      <w:r w:rsidRPr="005B3D73">
        <w:rPr>
          <w:color w:val="444444"/>
          <w:lang w:eastAsia="ja-JP"/>
        </w:rPr>
        <w:t>}</w:t>
      </w:r>
    </w:p>
    <w:p w:rsidR="00E0576F" w:rsidRPr="005B3D73" w:rsidRDefault="00362B4E" w:rsidP="00156F43">
      <w:pPr>
        <w:pStyle w:val="Heading3"/>
        <w:rPr>
          <w:rFonts w:cs="Times New Roman"/>
        </w:rPr>
      </w:pPr>
      <w:bookmarkStart w:id="116" w:name="_Toc12792660"/>
      <w:r w:rsidRPr="005B3D73">
        <w:rPr>
          <w:rFonts w:cs="Times New Roman"/>
        </w:rPr>
        <w:t>PlayShoot</w:t>
      </w:r>
      <w:bookmarkEnd w:id="116"/>
    </w:p>
    <w:p w:rsidR="005B3D73" w:rsidRPr="005B3D73" w:rsidRDefault="00362B4E" w:rsidP="00156F43">
      <w:pPr>
        <w:spacing w:before="0" w:after="0"/>
        <w:ind w:firstLine="0"/>
        <w:rPr>
          <w:lang w:eastAsia="ja-JP"/>
        </w:rPr>
      </w:pPr>
      <w:r w:rsidRPr="005B3D73">
        <w:rPr>
          <w:color w:val="009695"/>
          <w:lang w:eastAsia="ja-JP"/>
        </w:rPr>
        <w:t>using</w:t>
      </w:r>
      <w:r w:rsidRPr="005B3D73">
        <w:rPr>
          <w:color w:val="444444"/>
          <w:lang w:eastAsia="ja-JP"/>
        </w:rPr>
        <w:t> UnityEngine;</w:t>
      </w:r>
    </w:p>
    <w:p w:rsidR="005B3D73" w:rsidRPr="005B3D73" w:rsidRDefault="00362B4E" w:rsidP="00156F43">
      <w:pPr>
        <w:spacing w:before="0" w:after="0"/>
        <w:ind w:firstLine="0"/>
        <w:rPr>
          <w:lang w:eastAsia="ja-JP"/>
        </w:rPr>
      </w:pPr>
      <w:r w:rsidRPr="005B3D73">
        <w:rPr>
          <w:color w:val="009695"/>
          <w:lang w:eastAsia="ja-JP"/>
        </w:rPr>
        <w:t>public</w:t>
      </w:r>
      <w:r w:rsidRPr="005B3D73">
        <w:rPr>
          <w:color w:val="444444"/>
          <w:lang w:eastAsia="ja-JP"/>
        </w:rPr>
        <w:t> </w:t>
      </w:r>
      <w:r w:rsidRPr="005B3D73">
        <w:rPr>
          <w:color w:val="009695"/>
          <w:lang w:eastAsia="ja-JP"/>
        </w:rPr>
        <w:t>class</w:t>
      </w:r>
      <w:r w:rsidRPr="005B3D73">
        <w:rPr>
          <w:color w:val="444444"/>
          <w:lang w:eastAsia="ja-JP"/>
        </w:rPr>
        <w:t> PlayerShoot : MonoBehaviour</w:t>
      </w:r>
    </w:p>
    <w:p w:rsidR="00362B4E" w:rsidRPr="005B3D73" w:rsidRDefault="00362B4E" w:rsidP="00156F43">
      <w:pPr>
        <w:spacing w:before="0" w:after="0"/>
        <w:ind w:firstLine="0"/>
        <w:rPr>
          <w:color w:val="444444"/>
          <w:lang w:eastAsia="ja-JP"/>
        </w:rPr>
      </w:pPr>
      <w:r w:rsidRPr="005B3D73">
        <w:rPr>
          <w:color w:val="444444"/>
          <w:lang w:eastAsia="ja-JP"/>
        </w:rPr>
        <w:t>{</w:t>
      </w:r>
    </w:p>
    <w:p w:rsidR="005B3D73" w:rsidRPr="005B3D73" w:rsidRDefault="00362B4E" w:rsidP="00156F43">
      <w:pPr>
        <w:spacing w:before="0" w:after="0"/>
        <w:ind w:firstLine="0"/>
        <w:rPr>
          <w:lang w:eastAsia="ja-JP"/>
        </w:rPr>
      </w:pPr>
      <w:r w:rsidRPr="005B3D73">
        <w:rPr>
          <w:color w:val="444444"/>
          <w:lang w:eastAsia="ja-JP"/>
        </w:rPr>
        <w:t>   </w:t>
      </w:r>
      <w:r w:rsidRPr="005B3D73">
        <w:rPr>
          <w:color w:val="009695"/>
          <w:lang w:eastAsia="ja-JP"/>
        </w:rPr>
        <w:t>public</w:t>
      </w:r>
      <w:r w:rsidRPr="005B3D73">
        <w:rPr>
          <w:color w:val="444444"/>
          <w:lang w:eastAsia="ja-JP"/>
        </w:rPr>
        <w:t> </w:t>
      </w:r>
      <w:r w:rsidRPr="005B3D73">
        <w:rPr>
          <w:color w:val="009695"/>
          <w:lang w:eastAsia="ja-JP"/>
        </w:rPr>
        <w:t>int</w:t>
      </w:r>
      <w:r w:rsidRPr="005B3D73">
        <w:rPr>
          <w:color w:val="444444"/>
          <w:lang w:eastAsia="ja-JP"/>
        </w:rPr>
        <w:t> damagePerShot = </w:t>
      </w:r>
      <w:r w:rsidRPr="005B3D73">
        <w:rPr>
          <w:color w:val="F57D00"/>
          <w:lang w:eastAsia="ja-JP"/>
        </w:rPr>
        <w:t>20</w:t>
      </w:r>
      <w:r w:rsidRPr="005B3D73">
        <w:rPr>
          <w:color w:val="444444"/>
          <w:lang w:eastAsia="ja-JP"/>
        </w:rPr>
        <w:t>; </w:t>
      </w:r>
      <w:r w:rsidRPr="005B3D73">
        <w:rPr>
          <w:i/>
          <w:iCs/>
          <w:color w:val="999988"/>
          <w:lang w:eastAsia="ja-JP"/>
        </w:rPr>
        <w:t>// The damage inflicted by each bullet.</w:t>
      </w:r>
    </w:p>
    <w:p w:rsidR="005B3D73" w:rsidRPr="005B3D73" w:rsidRDefault="00362B4E" w:rsidP="00156F43">
      <w:pPr>
        <w:spacing w:before="0" w:after="0"/>
        <w:ind w:firstLine="0"/>
        <w:rPr>
          <w:lang w:eastAsia="ja-JP"/>
        </w:rPr>
      </w:pPr>
      <w:r w:rsidRPr="005B3D73">
        <w:rPr>
          <w:color w:val="444444"/>
          <w:lang w:eastAsia="ja-JP"/>
        </w:rPr>
        <w:t>   </w:t>
      </w:r>
      <w:r w:rsidRPr="005B3D73">
        <w:rPr>
          <w:color w:val="009695"/>
          <w:lang w:eastAsia="ja-JP"/>
        </w:rPr>
        <w:t>public</w:t>
      </w:r>
      <w:r w:rsidRPr="005B3D73">
        <w:rPr>
          <w:color w:val="444444"/>
          <w:lang w:eastAsia="ja-JP"/>
        </w:rPr>
        <w:t> </w:t>
      </w:r>
      <w:r w:rsidRPr="005B3D73">
        <w:rPr>
          <w:color w:val="009695"/>
          <w:lang w:eastAsia="ja-JP"/>
        </w:rPr>
        <w:t>float</w:t>
      </w:r>
      <w:r w:rsidRPr="005B3D73">
        <w:rPr>
          <w:color w:val="444444"/>
          <w:lang w:eastAsia="ja-JP"/>
        </w:rPr>
        <w:t> timeBetweenBullets = </w:t>
      </w:r>
      <w:r w:rsidRPr="005B3D73">
        <w:rPr>
          <w:color w:val="F57D00"/>
          <w:lang w:eastAsia="ja-JP"/>
        </w:rPr>
        <w:t>0.15f</w:t>
      </w:r>
      <w:r w:rsidRPr="005B3D73">
        <w:rPr>
          <w:color w:val="444444"/>
          <w:lang w:eastAsia="ja-JP"/>
        </w:rPr>
        <w:t>;   </w:t>
      </w:r>
      <w:r w:rsidRPr="005B3D73">
        <w:rPr>
          <w:i/>
          <w:iCs/>
          <w:color w:val="999988"/>
          <w:lang w:eastAsia="ja-JP"/>
        </w:rPr>
        <w:t>// The time between each shot.</w:t>
      </w:r>
    </w:p>
    <w:p w:rsidR="005B3D73" w:rsidRPr="005B3D73" w:rsidRDefault="00362B4E" w:rsidP="00156F43">
      <w:pPr>
        <w:spacing w:before="0" w:after="0"/>
        <w:ind w:firstLine="0"/>
        <w:rPr>
          <w:lang w:eastAsia="ja-JP"/>
        </w:rPr>
      </w:pPr>
      <w:r w:rsidRPr="005B3D73">
        <w:rPr>
          <w:color w:val="444444"/>
          <w:lang w:eastAsia="ja-JP"/>
        </w:rPr>
        <w:t>    </w:t>
      </w:r>
      <w:r w:rsidRPr="005B3D73">
        <w:rPr>
          <w:color w:val="009695"/>
          <w:lang w:eastAsia="ja-JP"/>
        </w:rPr>
        <w:t>public</w:t>
      </w:r>
      <w:r w:rsidRPr="005B3D73">
        <w:rPr>
          <w:color w:val="444444"/>
          <w:lang w:eastAsia="ja-JP"/>
        </w:rPr>
        <w:t> </w:t>
      </w:r>
      <w:r w:rsidRPr="005B3D73">
        <w:rPr>
          <w:color w:val="009695"/>
          <w:lang w:eastAsia="ja-JP"/>
        </w:rPr>
        <w:t>float</w:t>
      </w:r>
      <w:r w:rsidRPr="005B3D73">
        <w:rPr>
          <w:color w:val="444444"/>
          <w:lang w:eastAsia="ja-JP"/>
        </w:rPr>
        <w:t> timeBetweenGrenades = </w:t>
      </w:r>
      <w:r w:rsidRPr="005B3D73">
        <w:rPr>
          <w:color w:val="F57D00"/>
          <w:lang w:eastAsia="ja-JP"/>
        </w:rPr>
        <w:t>1f</w:t>
      </w:r>
      <w:r w:rsidRPr="005B3D73">
        <w:rPr>
          <w:color w:val="444444"/>
          <w:lang w:eastAsia="ja-JP"/>
        </w:rPr>
        <w:t>; </w:t>
      </w:r>
      <w:r w:rsidRPr="005B3D73">
        <w:rPr>
          <w:i/>
          <w:iCs/>
          <w:color w:val="999988"/>
          <w:lang w:eastAsia="ja-JP"/>
        </w:rPr>
        <w:t>// The time between each grenade.</w:t>
      </w:r>
    </w:p>
    <w:p w:rsidR="005B3D73" w:rsidRPr="005B3D73" w:rsidRDefault="00362B4E" w:rsidP="00156F43">
      <w:pPr>
        <w:spacing w:before="0" w:after="0"/>
        <w:ind w:firstLine="0"/>
        <w:rPr>
          <w:lang w:eastAsia="ja-JP"/>
        </w:rPr>
      </w:pPr>
      <w:r w:rsidRPr="005B3D73">
        <w:rPr>
          <w:color w:val="444444"/>
          <w:lang w:eastAsia="ja-JP"/>
        </w:rPr>
        <w:t>    </w:t>
      </w:r>
      <w:r w:rsidRPr="005B3D73">
        <w:rPr>
          <w:color w:val="009695"/>
          <w:lang w:eastAsia="ja-JP"/>
        </w:rPr>
        <w:t>public</w:t>
      </w:r>
      <w:r w:rsidRPr="005B3D73">
        <w:rPr>
          <w:color w:val="444444"/>
          <w:lang w:eastAsia="ja-JP"/>
        </w:rPr>
        <w:t> </w:t>
      </w:r>
      <w:r w:rsidRPr="005B3D73">
        <w:rPr>
          <w:color w:val="009695"/>
          <w:lang w:eastAsia="ja-JP"/>
        </w:rPr>
        <w:t>float</w:t>
      </w:r>
      <w:r w:rsidRPr="005B3D73">
        <w:rPr>
          <w:color w:val="444444"/>
          <w:lang w:eastAsia="ja-JP"/>
        </w:rPr>
        <w:t> range = </w:t>
      </w:r>
      <w:r w:rsidRPr="005B3D73">
        <w:rPr>
          <w:color w:val="F57D00"/>
          <w:lang w:eastAsia="ja-JP"/>
        </w:rPr>
        <w:t>100f</w:t>
      </w:r>
      <w:r w:rsidRPr="005B3D73">
        <w:rPr>
          <w:color w:val="444444"/>
          <w:lang w:eastAsia="ja-JP"/>
        </w:rPr>
        <w:t>;       </w:t>
      </w:r>
      <w:r w:rsidRPr="005B3D73">
        <w:rPr>
          <w:i/>
          <w:iCs/>
          <w:color w:val="999988"/>
          <w:lang w:eastAsia="ja-JP"/>
        </w:rPr>
        <w:t>// The distance the gun can fire.</w:t>
      </w:r>
    </w:p>
    <w:p w:rsidR="005B3D73" w:rsidRPr="005B3D73" w:rsidRDefault="00362B4E" w:rsidP="00156F43">
      <w:pPr>
        <w:spacing w:before="0" w:after="0"/>
        <w:ind w:firstLine="0"/>
        <w:rPr>
          <w:lang w:eastAsia="ja-JP"/>
        </w:rPr>
      </w:pPr>
      <w:r w:rsidRPr="005B3D73">
        <w:rPr>
          <w:color w:val="444444"/>
          <w:lang w:eastAsia="ja-JP"/>
        </w:rPr>
        <w:t>   </w:t>
      </w:r>
      <w:r w:rsidRPr="005B3D73">
        <w:rPr>
          <w:color w:val="009695"/>
          <w:lang w:eastAsia="ja-JP"/>
        </w:rPr>
        <w:t>float</w:t>
      </w:r>
      <w:r w:rsidRPr="005B3D73">
        <w:rPr>
          <w:color w:val="444444"/>
          <w:lang w:eastAsia="ja-JP"/>
        </w:rPr>
        <w:t> timer;  </w:t>
      </w:r>
      <w:r w:rsidRPr="005B3D73">
        <w:rPr>
          <w:i/>
          <w:iCs/>
          <w:color w:val="999988"/>
          <w:lang w:eastAsia="ja-JP"/>
        </w:rPr>
        <w:t>// A timer to determine when to fire.</w:t>
      </w:r>
    </w:p>
    <w:p w:rsidR="005B3D73" w:rsidRPr="005B3D73" w:rsidRDefault="00362B4E" w:rsidP="00156F43">
      <w:pPr>
        <w:spacing w:before="0" w:after="0"/>
        <w:ind w:firstLine="0"/>
        <w:rPr>
          <w:lang w:eastAsia="ja-JP"/>
        </w:rPr>
      </w:pPr>
      <w:r w:rsidRPr="005B3D73">
        <w:rPr>
          <w:color w:val="444444"/>
          <w:lang w:eastAsia="ja-JP"/>
        </w:rPr>
        <w:t>    Ray shootRay = </w:t>
      </w:r>
      <w:r w:rsidRPr="005B3D73">
        <w:rPr>
          <w:color w:val="009695"/>
          <w:lang w:eastAsia="ja-JP"/>
        </w:rPr>
        <w:t>new</w:t>
      </w:r>
      <w:r w:rsidRPr="005B3D73">
        <w:rPr>
          <w:color w:val="444444"/>
          <w:lang w:eastAsia="ja-JP"/>
        </w:rPr>
        <w:t> Ray(); </w:t>
      </w:r>
      <w:r w:rsidRPr="005B3D73">
        <w:rPr>
          <w:i/>
          <w:iCs/>
          <w:color w:val="999988"/>
          <w:lang w:eastAsia="ja-JP"/>
        </w:rPr>
        <w:t>// A ray from the gun end forwards.</w:t>
      </w:r>
    </w:p>
    <w:p w:rsidR="005B3D73" w:rsidRPr="005B3D73" w:rsidRDefault="00362B4E" w:rsidP="00156F43">
      <w:pPr>
        <w:spacing w:before="0" w:after="0"/>
        <w:ind w:firstLine="0"/>
        <w:rPr>
          <w:lang w:eastAsia="ja-JP"/>
        </w:rPr>
      </w:pPr>
      <w:r w:rsidRPr="005B3D73">
        <w:rPr>
          <w:color w:val="444444"/>
          <w:lang w:eastAsia="ja-JP"/>
        </w:rPr>
        <w:t>  RaycastHit shootHit;</w:t>
      </w:r>
      <w:r w:rsidRPr="005B3D73">
        <w:rPr>
          <w:i/>
          <w:iCs/>
          <w:color w:val="999988"/>
          <w:lang w:eastAsia="ja-JP"/>
        </w:rPr>
        <w:t>//A raycast hit to get information about what was hit.</w:t>
      </w:r>
    </w:p>
    <w:p w:rsidR="005B3D73" w:rsidRPr="005B3D73" w:rsidRDefault="00362B4E" w:rsidP="00156F43">
      <w:pPr>
        <w:spacing w:before="0" w:after="0"/>
        <w:ind w:firstLine="0"/>
        <w:rPr>
          <w:lang w:eastAsia="ja-JP"/>
        </w:rPr>
      </w:pPr>
      <w:r w:rsidRPr="005B3D73">
        <w:rPr>
          <w:color w:val="444444"/>
          <w:lang w:eastAsia="ja-JP"/>
        </w:rPr>
        <w:t>    </w:t>
      </w:r>
      <w:r w:rsidRPr="005B3D73">
        <w:rPr>
          <w:color w:val="009695"/>
          <w:lang w:eastAsia="ja-JP"/>
        </w:rPr>
        <w:t>int</w:t>
      </w:r>
      <w:r w:rsidRPr="005B3D73">
        <w:rPr>
          <w:color w:val="444444"/>
          <w:lang w:eastAsia="ja-JP"/>
        </w:rPr>
        <w:t> shootableMask;</w:t>
      </w:r>
      <w:r w:rsidRPr="005B3D73">
        <w:rPr>
          <w:i/>
          <w:iCs/>
          <w:color w:val="999988"/>
          <w:lang w:eastAsia="ja-JP"/>
        </w:rPr>
        <w:t>// A layer mask so the raycast only hits things on the shootable layer.</w:t>
      </w:r>
    </w:p>
    <w:p w:rsidR="005B3D73" w:rsidRPr="005B3D73" w:rsidRDefault="00362B4E" w:rsidP="00156F43">
      <w:pPr>
        <w:spacing w:before="0" w:after="0"/>
        <w:ind w:firstLine="0"/>
        <w:rPr>
          <w:lang w:eastAsia="ja-JP"/>
        </w:rPr>
      </w:pPr>
      <w:r w:rsidRPr="005B3D73">
        <w:rPr>
          <w:color w:val="444444"/>
          <w:lang w:eastAsia="ja-JP"/>
        </w:rPr>
        <w:t>    ParticleSystem gunParticles;                    </w:t>
      </w:r>
    </w:p>
    <w:p w:rsidR="005B3D73" w:rsidRPr="005B3D73" w:rsidRDefault="00362B4E" w:rsidP="00156F43">
      <w:pPr>
        <w:spacing w:before="0" w:after="0"/>
        <w:ind w:firstLine="0"/>
        <w:rPr>
          <w:lang w:eastAsia="ja-JP"/>
        </w:rPr>
      </w:pPr>
      <w:r w:rsidRPr="005B3D73">
        <w:rPr>
          <w:color w:val="444444"/>
          <w:lang w:eastAsia="ja-JP"/>
        </w:rPr>
        <w:t>    LineRenderer gunLine;                           </w:t>
      </w:r>
    </w:p>
    <w:p w:rsidR="005B3D73" w:rsidRPr="005B3D73" w:rsidRDefault="00362B4E" w:rsidP="00156F43">
      <w:pPr>
        <w:spacing w:before="0" w:after="0"/>
        <w:ind w:firstLine="0"/>
        <w:rPr>
          <w:lang w:eastAsia="ja-JP"/>
        </w:rPr>
      </w:pPr>
      <w:r w:rsidRPr="005B3D73">
        <w:rPr>
          <w:color w:val="444444"/>
          <w:lang w:eastAsia="ja-JP"/>
        </w:rPr>
        <w:t>    AudioSource gunAudio;                           </w:t>
      </w:r>
    </w:p>
    <w:p w:rsidR="005B3D73" w:rsidRPr="005B3D73" w:rsidRDefault="00362B4E" w:rsidP="00156F43">
      <w:pPr>
        <w:spacing w:before="0" w:after="0"/>
        <w:ind w:firstLine="0"/>
        <w:rPr>
          <w:lang w:eastAsia="ja-JP"/>
        </w:rPr>
      </w:pPr>
      <w:r w:rsidRPr="005B3D73">
        <w:rPr>
          <w:color w:val="444444"/>
          <w:lang w:eastAsia="ja-JP"/>
        </w:rPr>
        <w:t>    Light gunLight;</w:t>
      </w:r>
    </w:p>
    <w:p w:rsidR="005B3D73" w:rsidRPr="005B3D73" w:rsidRDefault="00362B4E" w:rsidP="00156F43">
      <w:pPr>
        <w:spacing w:before="0" w:after="0"/>
        <w:ind w:firstLine="0"/>
        <w:rPr>
          <w:lang w:eastAsia="ja-JP"/>
        </w:rPr>
      </w:pPr>
      <w:r w:rsidRPr="005B3D73">
        <w:rPr>
          <w:color w:val="444444"/>
          <w:lang w:eastAsia="ja-JP"/>
        </w:rPr>
        <w:t>    Animator anim;</w:t>
      </w:r>
    </w:p>
    <w:p w:rsidR="005B3D73" w:rsidRPr="005B3D73" w:rsidRDefault="00362B4E" w:rsidP="00156F43">
      <w:pPr>
        <w:spacing w:before="0" w:after="0"/>
        <w:ind w:firstLine="0"/>
        <w:rPr>
          <w:lang w:eastAsia="ja-JP"/>
        </w:rPr>
      </w:pPr>
      <w:r w:rsidRPr="005B3D73">
        <w:rPr>
          <w:color w:val="444444"/>
          <w:lang w:eastAsia="ja-JP"/>
        </w:rPr>
        <w:t>    </w:t>
      </w:r>
      <w:r w:rsidRPr="005B3D73">
        <w:rPr>
          <w:color w:val="009695"/>
          <w:lang w:eastAsia="ja-JP"/>
        </w:rPr>
        <w:t>float</w:t>
      </w:r>
      <w:r w:rsidRPr="005B3D73">
        <w:rPr>
          <w:color w:val="444444"/>
          <w:lang w:eastAsia="ja-JP"/>
        </w:rPr>
        <w:t> effectsDisplayTime = </w:t>
      </w:r>
      <w:r w:rsidRPr="005B3D73">
        <w:rPr>
          <w:color w:val="F57D00"/>
          <w:lang w:eastAsia="ja-JP"/>
        </w:rPr>
        <w:t>0.2f</w:t>
      </w:r>
      <w:r w:rsidRPr="005B3D73">
        <w:rPr>
          <w:color w:val="444444"/>
          <w:lang w:eastAsia="ja-JP"/>
        </w:rPr>
        <w:t>;   </w:t>
      </w:r>
      <w:r w:rsidRPr="005B3D73">
        <w:rPr>
          <w:i/>
          <w:iCs/>
          <w:color w:val="999988"/>
          <w:lang w:eastAsia="ja-JP"/>
        </w:rPr>
        <w:t>// The proportion of the timeBetweenBullets that the effects will display for.</w:t>
      </w:r>
    </w:p>
    <w:p w:rsidR="005B3D73" w:rsidRPr="005B3D73" w:rsidRDefault="00362B4E" w:rsidP="00156F43">
      <w:pPr>
        <w:spacing w:before="0" w:after="0"/>
        <w:ind w:firstLine="0"/>
        <w:rPr>
          <w:lang w:eastAsia="ja-JP"/>
        </w:rPr>
      </w:pPr>
      <w:r w:rsidRPr="005B3D73">
        <w:rPr>
          <w:color w:val="444444"/>
          <w:lang w:eastAsia="ja-JP"/>
        </w:rPr>
        <w:t>    </w:t>
      </w:r>
      <w:r w:rsidRPr="005B3D73">
        <w:rPr>
          <w:color w:val="009695"/>
          <w:lang w:eastAsia="ja-JP"/>
        </w:rPr>
        <w:t>public</w:t>
      </w:r>
      <w:r w:rsidRPr="005B3D73">
        <w:rPr>
          <w:color w:val="444444"/>
          <w:lang w:eastAsia="ja-JP"/>
        </w:rPr>
        <w:t> GameObject grenadePrefab;</w:t>
      </w:r>
    </w:p>
    <w:p w:rsidR="005B3D73" w:rsidRPr="005B3D73" w:rsidRDefault="00362B4E" w:rsidP="00156F43">
      <w:pPr>
        <w:spacing w:before="0" w:after="0"/>
        <w:ind w:firstLine="0"/>
        <w:rPr>
          <w:lang w:eastAsia="ja-JP"/>
        </w:rPr>
      </w:pPr>
      <w:r w:rsidRPr="005B3D73">
        <w:rPr>
          <w:color w:val="444444"/>
          <w:lang w:eastAsia="ja-JP"/>
        </w:rPr>
        <w:lastRenderedPageBreak/>
        <w:t>    </w:t>
      </w:r>
      <w:r w:rsidRPr="005B3D73">
        <w:rPr>
          <w:color w:val="009695"/>
          <w:lang w:eastAsia="ja-JP"/>
        </w:rPr>
        <w:t>public</w:t>
      </w:r>
      <w:r w:rsidRPr="005B3D73">
        <w:rPr>
          <w:color w:val="444444"/>
          <w:lang w:eastAsia="ja-JP"/>
        </w:rPr>
        <w:t> GameObject bloodPrefab;</w:t>
      </w:r>
    </w:p>
    <w:p w:rsidR="005B3D73" w:rsidRPr="005B3D73" w:rsidRDefault="00362B4E" w:rsidP="00156F43">
      <w:pPr>
        <w:spacing w:before="0" w:after="0"/>
        <w:ind w:firstLine="0"/>
        <w:rPr>
          <w:lang w:eastAsia="ja-JP"/>
        </w:rPr>
      </w:pPr>
      <w:r w:rsidRPr="005B3D73">
        <w:rPr>
          <w:color w:val="444444"/>
          <w:lang w:eastAsia="ja-JP"/>
        </w:rPr>
        <w:t>    </w:t>
      </w:r>
      <w:r w:rsidRPr="005B3D73">
        <w:rPr>
          <w:color w:val="009695"/>
          <w:lang w:eastAsia="ja-JP"/>
        </w:rPr>
        <w:t>public</w:t>
      </w:r>
      <w:r w:rsidRPr="005B3D73">
        <w:rPr>
          <w:color w:val="444444"/>
          <w:lang w:eastAsia="ja-JP"/>
        </w:rPr>
        <w:t> AudioClip shootClip;</w:t>
      </w:r>
    </w:p>
    <w:p w:rsidR="00B63212" w:rsidRPr="005B3D73" w:rsidRDefault="00362B4E" w:rsidP="00156F43">
      <w:pPr>
        <w:spacing w:before="0" w:after="0"/>
        <w:ind w:firstLine="0"/>
        <w:rPr>
          <w:lang w:eastAsia="ja-JP"/>
        </w:rPr>
      </w:pPr>
      <w:r w:rsidRPr="005B3D73">
        <w:rPr>
          <w:color w:val="444444"/>
          <w:lang w:eastAsia="ja-JP"/>
        </w:rPr>
        <w:t>    </w:t>
      </w:r>
      <w:r w:rsidRPr="005B3D73">
        <w:rPr>
          <w:color w:val="009695"/>
          <w:lang w:eastAsia="ja-JP"/>
        </w:rPr>
        <w:t>public</w:t>
      </w:r>
      <w:r w:rsidRPr="005B3D73">
        <w:rPr>
          <w:color w:val="444444"/>
          <w:lang w:eastAsia="ja-JP"/>
        </w:rPr>
        <w:t> AudioClip grenadePinPullClip;</w:t>
      </w:r>
    </w:p>
    <w:p w:rsidR="005B3D73" w:rsidRPr="005B3D73" w:rsidRDefault="00362B4E" w:rsidP="00156F43">
      <w:pPr>
        <w:spacing w:before="0" w:after="0"/>
        <w:ind w:firstLine="0"/>
        <w:rPr>
          <w:lang w:eastAsia="ja-JP"/>
        </w:rPr>
      </w:pPr>
      <w:r w:rsidRPr="005B3D73">
        <w:rPr>
          <w:color w:val="444444"/>
          <w:lang w:eastAsia="ja-JP"/>
        </w:rPr>
        <w:t>    </w:t>
      </w:r>
      <w:r w:rsidRPr="005B3D73">
        <w:rPr>
          <w:color w:val="009695"/>
          <w:lang w:eastAsia="ja-JP"/>
        </w:rPr>
        <w:t>void</w:t>
      </w:r>
      <w:r w:rsidRPr="005B3D73">
        <w:rPr>
          <w:color w:val="444444"/>
          <w:lang w:eastAsia="ja-JP"/>
        </w:rPr>
        <w:t> Awake ()</w:t>
      </w:r>
    </w:p>
    <w:p w:rsidR="005B3D73" w:rsidRPr="005B3D73" w:rsidRDefault="00362B4E" w:rsidP="00156F43">
      <w:pPr>
        <w:spacing w:before="0" w:after="0"/>
        <w:ind w:firstLine="0"/>
        <w:rPr>
          <w:lang w:eastAsia="ja-JP"/>
        </w:rPr>
      </w:pPr>
      <w:r w:rsidRPr="005B3D73">
        <w:rPr>
          <w:color w:val="444444"/>
          <w:lang w:eastAsia="ja-JP"/>
        </w:rPr>
        <w:t>    {</w:t>
      </w:r>
    </w:p>
    <w:p w:rsidR="005B3D73" w:rsidRPr="005B3D73" w:rsidRDefault="00362B4E" w:rsidP="00156F43">
      <w:pPr>
        <w:spacing w:before="0" w:after="0"/>
        <w:ind w:firstLine="0"/>
        <w:rPr>
          <w:lang w:eastAsia="ja-JP"/>
        </w:rPr>
      </w:pPr>
      <w:r w:rsidRPr="005B3D73">
        <w:rPr>
          <w:color w:val="444444"/>
          <w:lang w:eastAsia="ja-JP"/>
        </w:rPr>
        <w:t>        shootableMask = LayerMask.GetMask (</w:t>
      </w:r>
      <w:r w:rsidRPr="005B3D73">
        <w:rPr>
          <w:color w:val="F57D00"/>
          <w:lang w:eastAsia="ja-JP"/>
        </w:rPr>
        <w:t>"Shootable"</w:t>
      </w:r>
      <w:r w:rsidRPr="005B3D73">
        <w:rPr>
          <w:color w:val="444444"/>
          <w:lang w:eastAsia="ja-JP"/>
        </w:rPr>
        <w:t>);</w:t>
      </w:r>
    </w:p>
    <w:p w:rsidR="005B3D73" w:rsidRPr="005B3D73" w:rsidRDefault="00362B4E" w:rsidP="00156F43">
      <w:pPr>
        <w:spacing w:before="0" w:after="0"/>
        <w:ind w:firstLine="0"/>
        <w:rPr>
          <w:lang w:eastAsia="ja-JP"/>
        </w:rPr>
      </w:pPr>
      <w:r w:rsidRPr="005B3D73">
        <w:rPr>
          <w:color w:val="444444"/>
          <w:lang w:eastAsia="ja-JP"/>
        </w:rPr>
        <w:t>        gunParticles = GetComponent&lt;ParticleSystem&gt; ();</w:t>
      </w:r>
    </w:p>
    <w:p w:rsidR="005B3D73" w:rsidRPr="005B3D73" w:rsidRDefault="00362B4E" w:rsidP="00156F43">
      <w:pPr>
        <w:spacing w:before="0" w:after="0"/>
        <w:ind w:firstLine="0"/>
        <w:rPr>
          <w:lang w:eastAsia="ja-JP"/>
        </w:rPr>
      </w:pPr>
      <w:r w:rsidRPr="005B3D73">
        <w:rPr>
          <w:color w:val="444444"/>
          <w:lang w:eastAsia="ja-JP"/>
        </w:rPr>
        <w:t>        gunLine = GetComponent &lt;LineRenderer&gt; ();</w:t>
      </w:r>
    </w:p>
    <w:p w:rsidR="005B3D73" w:rsidRPr="005B3D73" w:rsidRDefault="00362B4E" w:rsidP="00156F43">
      <w:pPr>
        <w:spacing w:before="0" w:after="0"/>
        <w:ind w:firstLine="0"/>
        <w:rPr>
          <w:lang w:eastAsia="ja-JP"/>
        </w:rPr>
      </w:pPr>
      <w:r w:rsidRPr="005B3D73">
        <w:rPr>
          <w:color w:val="444444"/>
          <w:lang w:eastAsia="ja-JP"/>
        </w:rPr>
        <w:t>        gunAudio = GetComponent&lt;AudioSource&gt; ();</w:t>
      </w:r>
    </w:p>
    <w:p w:rsidR="005B3D73" w:rsidRPr="005B3D73" w:rsidRDefault="00362B4E" w:rsidP="00156F43">
      <w:pPr>
        <w:spacing w:before="0" w:after="0"/>
        <w:ind w:firstLine="0"/>
        <w:rPr>
          <w:lang w:eastAsia="ja-JP"/>
        </w:rPr>
      </w:pPr>
      <w:r w:rsidRPr="005B3D73">
        <w:rPr>
          <w:color w:val="444444"/>
          <w:lang w:eastAsia="ja-JP"/>
        </w:rPr>
        <w:t>        gunLight = GetComponent&lt;Light&gt; ();</w:t>
      </w:r>
    </w:p>
    <w:p w:rsidR="005B3D73" w:rsidRPr="005B3D73" w:rsidRDefault="00362B4E" w:rsidP="00156F43">
      <w:pPr>
        <w:spacing w:before="0" w:after="0"/>
        <w:ind w:firstLine="0"/>
        <w:rPr>
          <w:lang w:eastAsia="ja-JP"/>
        </w:rPr>
      </w:pPr>
      <w:r w:rsidRPr="005B3D73">
        <w:rPr>
          <w:color w:val="444444"/>
          <w:lang w:eastAsia="ja-JP"/>
        </w:rPr>
        <w:t>        anim = GetComponentInParent &lt;Animator&gt;();</w:t>
      </w:r>
    </w:p>
    <w:p w:rsidR="005B3D73" w:rsidRPr="005B3D73" w:rsidRDefault="00362B4E" w:rsidP="00156F43">
      <w:pPr>
        <w:spacing w:before="0" w:after="0"/>
        <w:ind w:firstLine="0"/>
        <w:rPr>
          <w:lang w:eastAsia="ja-JP"/>
        </w:rPr>
      </w:pPr>
      <w:r w:rsidRPr="005B3D73">
        <w:rPr>
          <w:color w:val="444444"/>
          <w:lang w:eastAsia="ja-JP"/>
        </w:rPr>
        <w:t>    }</w:t>
      </w:r>
    </w:p>
    <w:p w:rsidR="005B3D73" w:rsidRPr="005B3D73" w:rsidRDefault="00362B4E" w:rsidP="00156F43">
      <w:pPr>
        <w:spacing w:before="0" w:after="0"/>
        <w:ind w:firstLine="0"/>
        <w:rPr>
          <w:lang w:eastAsia="ja-JP"/>
        </w:rPr>
      </w:pPr>
      <w:r w:rsidRPr="005B3D73">
        <w:rPr>
          <w:color w:val="444444"/>
          <w:lang w:eastAsia="ja-JP"/>
        </w:rPr>
        <w:t>    </w:t>
      </w:r>
      <w:r w:rsidRPr="005B3D73">
        <w:rPr>
          <w:color w:val="009695"/>
          <w:lang w:eastAsia="ja-JP"/>
        </w:rPr>
        <w:t>void</w:t>
      </w:r>
      <w:r w:rsidRPr="005B3D73">
        <w:rPr>
          <w:color w:val="444444"/>
          <w:lang w:eastAsia="ja-JP"/>
        </w:rPr>
        <w:t> Update (){</w:t>
      </w:r>
    </w:p>
    <w:p w:rsidR="005B3D73" w:rsidRPr="005B3D73" w:rsidRDefault="00362B4E" w:rsidP="00156F43">
      <w:pPr>
        <w:spacing w:before="0" w:after="0"/>
        <w:ind w:firstLine="0"/>
        <w:rPr>
          <w:lang w:eastAsia="ja-JP"/>
        </w:rPr>
      </w:pPr>
      <w:r w:rsidRPr="005B3D73">
        <w:rPr>
          <w:color w:val="444444"/>
          <w:lang w:eastAsia="ja-JP"/>
        </w:rPr>
        <w:t>        anim.SetBool (</w:t>
      </w:r>
      <w:r w:rsidRPr="005B3D73">
        <w:rPr>
          <w:color w:val="F57D00"/>
          <w:lang w:eastAsia="ja-JP"/>
        </w:rPr>
        <w:t>"IsShooting"</w:t>
      </w:r>
      <w:r w:rsidRPr="005B3D73">
        <w:rPr>
          <w:color w:val="444444"/>
          <w:lang w:eastAsia="ja-JP"/>
        </w:rPr>
        <w:t>, </w:t>
      </w:r>
      <w:r w:rsidRPr="005B3D73">
        <w:rPr>
          <w:color w:val="009695"/>
          <w:lang w:eastAsia="ja-JP"/>
        </w:rPr>
        <w:t>false</w:t>
      </w:r>
      <w:r w:rsidRPr="005B3D73">
        <w:rPr>
          <w:color w:val="444444"/>
          <w:lang w:eastAsia="ja-JP"/>
        </w:rPr>
        <w:t>);</w:t>
      </w:r>
    </w:p>
    <w:p w:rsidR="005B3D73" w:rsidRPr="005B3D73" w:rsidRDefault="00362B4E" w:rsidP="00156F43">
      <w:pPr>
        <w:spacing w:before="0" w:after="0"/>
        <w:ind w:firstLine="0"/>
        <w:rPr>
          <w:lang w:eastAsia="ja-JP"/>
        </w:rPr>
      </w:pPr>
      <w:r w:rsidRPr="005B3D73">
        <w:rPr>
          <w:color w:val="444444"/>
          <w:lang w:eastAsia="ja-JP"/>
        </w:rPr>
        <w:t>        timer += Time.deltaTime;</w:t>
      </w:r>
    </w:p>
    <w:p w:rsidR="005B3D73" w:rsidRPr="005B3D73" w:rsidRDefault="00362B4E" w:rsidP="00156F43">
      <w:pPr>
        <w:spacing w:before="0" w:after="0"/>
        <w:ind w:firstLine="0"/>
        <w:rPr>
          <w:lang w:eastAsia="ja-JP"/>
        </w:rPr>
      </w:pPr>
      <w:r w:rsidRPr="005B3D73">
        <w:rPr>
          <w:color w:val="444444"/>
          <w:lang w:eastAsia="ja-JP"/>
        </w:rPr>
        <w:t>        </w:t>
      </w:r>
      <w:r w:rsidRPr="005B3D73">
        <w:rPr>
          <w:color w:val="009695"/>
          <w:lang w:eastAsia="ja-JP"/>
        </w:rPr>
        <w:t>if</w:t>
      </w:r>
      <w:r w:rsidRPr="005B3D73">
        <w:rPr>
          <w:color w:val="444444"/>
          <w:lang w:eastAsia="ja-JP"/>
        </w:rPr>
        <w:t>(Input.GetMouseButton(</w:t>
      </w:r>
      <w:r w:rsidRPr="005B3D73">
        <w:rPr>
          <w:color w:val="F57D00"/>
          <w:lang w:eastAsia="ja-JP"/>
        </w:rPr>
        <w:t>0</w:t>
      </w:r>
      <w:r w:rsidRPr="005B3D73">
        <w:rPr>
          <w:color w:val="444444"/>
          <w:lang w:eastAsia="ja-JP"/>
        </w:rPr>
        <w:t>) &amp;&amp; timer &gt;= timeBetweenBullets &amp;&amp; Time.timeScale != </w:t>
      </w:r>
      <w:r w:rsidRPr="005B3D73">
        <w:rPr>
          <w:color w:val="F57D00"/>
          <w:lang w:eastAsia="ja-JP"/>
        </w:rPr>
        <w:t>0</w:t>
      </w:r>
      <w:r w:rsidRPr="005B3D73">
        <w:rPr>
          <w:color w:val="444444"/>
          <w:lang w:eastAsia="ja-JP"/>
        </w:rPr>
        <w:t>)</w:t>
      </w:r>
    </w:p>
    <w:p w:rsidR="005B3D73" w:rsidRPr="005B3D73" w:rsidRDefault="00362B4E" w:rsidP="00156F43">
      <w:pPr>
        <w:spacing w:before="0" w:after="0"/>
        <w:ind w:firstLine="0"/>
        <w:rPr>
          <w:lang w:eastAsia="ja-JP"/>
        </w:rPr>
      </w:pPr>
      <w:r w:rsidRPr="005B3D73">
        <w:rPr>
          <w:color w:val="444444"/>
          <w:lang w:eastAsia="ja-JP"/>
        </w:rPr>
        <w:t>        {</w:t>
      </w:r>
    </w:p>
    <w:p w:rsidR="005B3D73" w:rsidRPr="005B3D73" w:rsidRDefault="00362B4E" w:rsidP="00156F43">
      <w:pPr>
        <w:spacing w:before="0" w:after="0"/>
        <w:ind w:firstLine="0"/>
        <w:rPr>
          <w:lang w:eastAsia="ja-JP"/>
        </w:rPr>
      </w:pPr>
      <w:r w:rsidRPr="005B3D73">
        <w:rPr>
          <w:color w:val="444444"/>
          <w:lang w:eastAsia="ja-JP"/>
        </w:rPr>
        <w:t>            gunAudio.clip = shootClip;</w:t>
      </w:r>
    </w:p>
    <w:p w:rsidR="005B3D73" w:rsidRPr="005B3D73" w:rsidRDefault="00362B4E" w:rsidP="00156F43">
      <w:pPr>
        <w:spacing w:before="0" w:after="0"/>
        <w:ind w:firstLine="0"/>
        <w:rPr>
          <w:lang w:eastAsia="ja-JP"/>
        </w:rPr>
      </w:pPr>
      <w:r w:rsidRPr="005B3D73">
        <w:rPr>
          <w:color w:val="444444"/>
          <w:lang w:eastAsia="ja-JP"/>
        </w:rPr>
        <w:t>            Shoot ();</w:t>
      </w:r>
    </w:p>
    <w:p w:rsidR="005B3D73" w:rsidRPr="005B3D73" w:rsidRDefault="00362B4E" w:rsidP="00156F43">
      <w:pPr>
        <w:spacing w:before="0" w:after="0"/>
        <w:ind w:firstLine="0"/>
        <w:rPr>
          <w:lang w:eastAsia="ja-JP"/>
        </w:rPr>
      </w:pPr>
      <w:r w:rsidRPr="005B3D73">
        <w:rPr>
          <w:color w:val="444444"/>
          <w:lang w:eastAsia="ja-JP"/>
        </w:rPr>
        <w:t>        }</w:t>
      </w:r>
    </w:p>
    <w:p w:rsidR="005B3D73" w:rsidRPr="005B3D73" w:rsidRDefault="00362B4E" w:rsidP="00156F43">
      <w:pPr>
        <w:spacing w:before="0" w:after="0"/>
        <w:ind w:firstLine="0"/>
        <w:rPr>
          <w:lang w:eastAsia="ja-JP"/>
        </w:rPr>
      </w:pPr>
      <w:r w:rsidRPr="005B3D73">
        <w:rPr>
          <w:color w:val="444444"/>
          <w:lang w:eastAsia="ja-JP"/>
        </w:rPr>
        <w:t>        </w:t>
      </w:r>
      <w:r w:rsidRPr="005B3D73">
        <w:rPr>
          <w:color w:val="009695"/>
          <w:lang w:eastAsia="ja-JP"/>
        </w:rPr>
        <w:t>if</w:t>
      </w:r>
      <w:r w:rsidRPr="005B3D73">
        <w:rPr>
          <w:color w:val="444444"/>
          <w:lang w:eastAsia="ja-JP"/>
        </w:rPr>
        <w:t>(Input.GetMouseButtonDown(</w:t>
      </w:r>
      <w:r w:rsidRPr="005B3D73">
        <w:rPr>
          <w:color w:val="F57D00"/>
          <w:lang w:eastAsia="ja-JP"/>
        </w:rPr>
        <w:t>1</w:t>
      </w:r>
      <w:r w:rsidRPr="005B3D73">
        <w:rPr>
          <w:color w:val="444444"/>
          <w:lang w:eastAsia="ja-JP"/>
        </w:rPr>
        <w:t>) &amp;&amp; timer &gt;= timeBetweenGrenades &amp;&amp; Time.timeScale != </w:t>
      </w:r>
      <w:r w:rsidRPr="005B3D73">
        <w:rPr>
          <w:color w:val="F57D00"/>
          <w:lang w:eastAsia="ja-JP"/>
        </w:rPr>
        <w:t>0</w:t>
      </w:r>
      <w:r w:rsidRPr="005B3D73">
        <w:rPr>
          <w:color w:val="444444"/>
          <w:lang w:eastAsia="ja-JP"/>
        </w:rPr>
        <w:t> &amp;&amp; GameManager.numberOfGrenades != </w:t>
      </w:r>
      <w:r w:rsidRPr="005B3D73">
        <w:rPr>
          <w:color w:val="F57D00"/>
          <w:lang w:eastAsia="ja-JP"/>
        </w:rPr>
        <w:t>0</w:t>
      </w:r>
      <w:r w:rsidRPr="005B3D73">
        <w:rPr>
          <w:color w:val="444444"/>
          <w:lang w:eastAsia="ja-JP"/>
        </w:rPr>
        <w:t>)</w:t>
      </w:r>
    </w:p>
    <w:p w:rsidR="005B3D73" w:rsidRPr="005B3D73" w:rsidRDefault="00362B4E" w:rsidP="00156F43">
      <w:pPr>
        <w:spacing w:before="0" w:after="0"/>
        <w:ind w:firstLine="0"/>
        <w:rPr>
          <w:lang w:eastAsia="ja-JP"/>
        </w:rPr>
      </w:pPr>
      <w:r w:rsidRPr="005B3D73">
        <w:rPr>
          <w:color w:val="444444"/>
          <w:lang w:eastAsia="ja-JP"/>
        </w:rPr>
        <w:t>        {</w:t>
      </w:r>
    </w:p>
    <w:p w:rsidR="005B3D73" w:rsidRPr="005B3D73" w:rsidRDefault="00362B4E" w:rsidP="00156F43">
      <w:pPr>
        <w:spacing w:before="0" w:after="0"/>
        <w:ind w:firstLine="0"/>
        <w:rPr>
          <w:lang w:eastAsia="ja-JP"/>
        </w:rPr>
      </w:pPr>
      <w:r w:rsidRPr="005B3D73">
        <w:rPr>
          <w:color w:val="444444"/>
          <w:lang w:eastAsia="ja-JP"/>
        </w:rPr>
        <w:t>            gunAudio.clip = grenadePinPullClip;</w:t>
      </w:r>
    </w:p>
    <w:p w:rsidR="005B3D73" w:rsidRPr="005B3D73" w:rsidRDefault="00362B4E" w:rsidP="00156F43">
      <w:pPr>
        <w:spacing w:before="0" w:after="0"/>
        <w:ind w:firstLine="0"/>
        <w:rPr>
          <w:lang w:eastAsia="ja-JP"/>
        </w:rPr>
      </w:pPr>
      <w:r w:rsidRPr="005B3D73">
        <w:rPr>
          <w:color w:val="444444"/>
          <w:lang w:eastAsia="ja-JP"/>
        </w:rPr>
        <w:t>            gunAudio.Play ();</w:t>
      </w:r>
    </w:p>
    <w:p w:rsidR="005B3D73" w:rsidRPr="005B3D73" w:rsidRDefault="00362B4E" w:rsidP="00156F43">
      <w:pPr>
        <w:spacing w:before="0" w:after="0"/>
        <w:ind w:firstLine="0"/>
        <w:rPr>
          <w:lang w:eastAsia="ja-JP"/>
        </w:rPr>
      </w:pPr>
      <w:r w:rsidRPr="005B3D73">
        <w:rPr>
          <w:color w:val="444444"/>
          <w:lang w:eastAsia="ja-JP"/>
        </w:rPr>
        <w:t>        }    </w:t>
      </w:r>
    </w:p>
    <w:p w:rsidR="005B3D73" w:rsidRPr="005B3D73" w:rsidRDefault="00362B4E" w:rsidP="00156F43">
      <w:pPr>
        <w:spacing w:before="0" w:after="0"/>
        <w:ind w:firstLine="0"/>
        <w:rPr>
          <w:lang w:eastAsia="ja-JP"/>
        </w:rPr>
      </w:pPr>
      <w:r w:rsidRPr="005B3D73">
        <w:rPr>
          <w:color w:val="444444"/>
          <w:lang w:eastAsia="ja-JP"/>
        </w:rPr>
        <w:t>        </w:t>
      </w:r>
      <w:r w:rsidRPr="005B3D73">
        <w:rPr>
          <w:color w:val="009695"/>
          <w:lang w:eastAsia="ja-JP"/>
        </w:rPr>
        <w:t>if</w:t>
      </w:r>
      <w:r w:rsidRPr="005B3D73">
        <w:rPr>
          <w:color w:val="444444"/>
          <w:lang w:eastAsia="ja-JP"/>
        </w:rPr>
        <w:t>(Input.GetMouseButtonUp(</w:t>
      </w:r>
      <w:r w:rsidRPr="005B3D73">
        <w:rPr>
          <w:color w:val="F57D00"/>
          <w:lang w:eastAsia="ja-JP"/>
        </w:rPr>
        <w:t>1</w:t>
      </w:r>
      <w:r w:rsidRPr="005B3D73">
        <w:rPr>
          <w:color w:val="444444"/>
          <w:lang w:eastAsia="ja-JP"/>
        </w:rPr>
        <w:t>) &amp;&amp; timer &gt;= timeBetweenGrenades &amp;&amp; Time.timeScale != </w:t>
      </w:r>
      <w:r w:rsidRPr="005B3D73">
        <w:rPr>
          <w:color w:val="F57D00"/>
          <w:lang w:eastAsia="ja-JP"/>
        </w:rPr>
        <w:t>0</w:t>
      </w:r>
      <w:r w:rsidRPr="005B3D73">
        <w:rPr>
          <w:color w:val="444444"/>
          <w:lang w:eastAsia="ja-JP"/>
        </w:rPr>
        <w:t> &amp;&amp; GameManager.numberOfGrenades != </w:t>
      </w:r>
      <w:r w:rsidRPr="005B3D73">
        <w:rPr>
          <w:color w:val="F57D00"/>
          <w:lang w:eastAsia="ja-JP"/>
        </w:rPr>
        <w:t>0</w:t>
      </w:r>
      <w:r w:rsidRPr="005B3D73">
        <w:rPr>
          <w:color w:val="444444"/>
          <w:lang w:eastAsia="ja-JP"/>
        </w:rPr>
        <w:t>)</w:t>
      </w:r>
    </w:p>
    <w:p w:rsidR="005B3D73" w:rsidRPr="005B3D73" w:rsidRDefault="00362B4E" w:rsidP="00156F43">
      <w:pPr>
        <w:spacing w:before="0" w:after="0"/>
        <w:ind w:firstLine="0"/>
        <w:rPr>
          <w:lang w:eastAsia="ja-JP"/>
        </w:rPr>
      </w:pPr>
      <w:r w:rsidRPr="005B3D73">
        <w:rPr>
          <w:color w:val="444444"/>
          <w:lang w:eastAsia="ja-JP"/>
        </w:rPr>
        <w:lastRenderedPageBreak/>
        <w:t>        {</w:t>
      </w:r>
    </w:p>
    <w:p w:rsidR="005B3D73" w:rsidRPr="005B3D73" w:rsidRDefault="00362B4E" w:rsidP="00156F43">
      <w:pPr>
        <w:spacing w:before="0" w:after="0"/>
        <w:ind w:firstLine="0"/>
        <w:rPr>
          <w:lang w:eastAsia="ja-JP"/>
        </w:rPr>
      </w:pPr>
      <w:r w:rsidRPr="005B3D73">
        <w:rPr>
          <w:color w:val="444444"/>
          <w:lang w:eastAsia="ja-JP"/>
        </w:rPr>
        <w:t>            ThrowGrenade();</w:t>
      </w:r>
    </w:p>
    <w:p w:rsidR="005B3D73" w:rsidRPr="005B3D73" w:rsidRDefault="00362B4E" w:rsidP="00156F43">
      <w:pPr>
        <w:spacing w:before="0" w:after="0"/>
        <w:ind w:firstLine="0"/>
        <w:rPr>
          <w:lang w:eastAsia="ja-JP"/>
        </w:rPr>
      </w:pPr>
      <w:r w:rsidRPr="005B3D73">
        <w:rPr>
          <w:color w:val="444444"/>
          <w:lang w:eastAsia="ja-JP"/>
        </w:rPr>
        <w:t>        }                  </w:t>
      </w:r>
      <w:r w:rsidRPr="005B3D73">
        <w:rPr>
          <w:i/>
          <w:iCs/>
          <w:color w:val="999988"/>
          <w:lang w:eastAsia="ja-JP"/>
        </w:rPr>
        <w:t>// If the timer has exceeded the proportion of timeBetweenBullets that the effects should be displayed for</w:t>
      </w:r>
    </w:p>
    <w:p w:rsidR="005B3D73" w:rsidRPr="005B3D73" w:rsidRDefault="00362B4E" w:rsidP="00156F43">
      <w:pPr>
        <w:spacing w:before="0" w:after="0"/>
        <w:ind w:firstLine="0"/>
        <w:rPr>
          <w:lang w:eastAsia="ja-JP"/>
        </w:rPr>
      </w:pPr>
      <w:r w:rsidRPr="005B3D73">
        <w:rPr>
          <w:color w:val="444444"/>
          <w:lang w:eastAsia="ja-JP"/>
        </w:rPr>
        <w:t>        </w:t>
      </w:r>
      <w:r w:rsidRPr="005B3D73">
        <w:rPr>
          <w:color w:val="009695"/>
          <w:lang w:eastAsia="ja-JP"/>
        </w:rPr>
        <w:t>if</w:t>
      </w:r>
      <w:r w:rsidRPr="005B3D73">
        <w:rPr>
          <w:color w:val="444444"/>
          <w:lang w:eastAsia="ja-JP"/>
        </w:rPr>
        <w:t>(timer &gt;= timeBetweenBullets * effectsDisplayTime)</w:t>
      </w:r>
    </w:p>
    <w:p w:rsidR="005B3D73" w:rsidRPr="005B3D73" w:rsidRDefault="00362B4E" w:rsidP="00156F43">
      <w:pPr>
        <w:spacing w:before="0" w:after="0"/>
        <w:ind w:firstLine="0"/>
        <w:rPr>
          <w:lang w:eastAsia="ja-JP"/>
        </w:rPr>
      </w:pPr>
      <w:r w:rsidRPr="005B3D73">
        <w:rPr>
          <w:color w:val="444444"/>
          <w:lang w:eastAsia="ja-JP"/>
        </w:rPr>
        <w:t>        {</w:t>
      </w:r>
    </w:p>
    <w:p w:rsidR="005B3D73" w:rsidRPr="005B3D73" w:rsidRDefault="00362B4E" w:rsidP="00156F43">
      <w:pPr>
        <w:spacing w:before="0" w:after="0"/>
        <w:ind w:firstLine="0"/>
        <w:rPr>
          <w:lang w:eastAsia="ja-JP"/>
        </w:rPr>
      </w:pPr>
      <w:r w:rsidRPr="005B3D73">
        <w:rPr>
          <w:color w:val="444444"/>
          <w:lang w:eastAsia="ja-JP"/>
        </w:rPr>
        <w:t>            DisableEffects ();</w:t>
      </w:r>
    </w:p>
    <w:p w:rsidR="005B3D73" w:rsidRPr="005B3D73" w:rsidRDefault="00362B4E" w:rsidP="00156F43">
      <w:pPr>
        <w:spacing w:before="0" w:after="0"/>
        <w:ind w:firstLine="0"/>
        <w:rPr>
          <w:lang w:eastAsia="ja-JP"/>
        </w:rPr>
      </w:pPr>
      <w:r w:rsidRPr="005B3D73">
        <w:rPr>
          <w:color w:val="444444"/>
          <w:lang w:eastAsia="ja-JP"/>
        </w:rPr>
        <w:t>        }</w:t>
      </w:r>
    </w:p>
    <w:p w:rsidR="005B3D73" w:rsidRPr="005B3D73" w:rsidRDefault="00362B4E" w:rsidP="00156F43">
      <w:pPr>
        <w:spacing w:before="0" w:after="0"/>
        <w:ind w:firstLine="0"/>
        <w:rPr>
          <w:lang w:eastAsia="ja-JP"/>
        </w:rPr>
      </w:pPr>
      <w:r w:rsidRPr="005B3D73">
        <w:rPr>
          <w:color w:val="444444"/>
          <w:lang w:eastAsia="ja-JP"/>
        </w:rPr>
        <w:t>    }</w:t>
      </w:r>
    </w:p>
    <w:p w:rsidR="005B3D73" w:rsidRPr="005B3D73" w:rsidRDefault="00362B4E" w:rsidP="00156F43">
      <w:pPr>
        <w:spacing w:before="0" w:after="0"/>
        <w:ind w:firstLine="0"/>
        <w:rPr>
          <w:lang w:eastAsia="ja-JP"/>
        </w:rPr>
      </w:pPr>
      <w:r w:rsidRPr="005B3D73">
        <w:rPr>
          <w:color w:val="444444"/>
          <w:lang w:eastAsia="ja-JP"/>
        </w:rPr>
        <w:t>    </w:t>
      </w:r>
      <w:r w:rsidRPr="005B3D73">
        <w:rPr>
          <w:color w:val="009695"/>
          <w:lang w:eastAsia="ja-JP"/>
        </w:rPr>
        <w:t>public</w:t>
      </w:r>
      <w:r w:rsidRPr="005B3D73">
        <w:rPr>
          <w:color w:val="444444"/>
          <w:lang w:eastAsia="ja-JP"/>
        </w:rPr>
        <w:t> </w:t>
      </w:r>
      <w:r w:rsidRPr="005B3D73">
        <w:rPr>
          <w:color w:val="009695"/>
          <w:lang w:eastAsia="ja-JP"/>
        </w:rPr>
        <w:t>void</w:t>
      </w:r>
      <w:r w:rsidRPr="005B3D73">
        <w:rPr>
          <w:color w:val="444444"/>
          <w:lang w:eastAsia="ja-JP"/>
        </w:rPr>
        <w:t> DisableEffects ()</w:t>
      </w:r>
    </w:p>
    <w:p w:rsidR="005B3D73" w:rsidRPr="005B3D73" w:rsidRDefault="00362B4E" w:rsidP="00156F43">
      <w:pPr>
        <w:spacing w:before="0" w:after="0"/>
        <w:ind w:firstLine="0"/>
        <w:rPr>
          <w:lang w:eastAsia="ja-JP"/>
        </w:rPr>
      </w:pPr>
      <w:r w:rsidRPr="005B3D73">
        <w:rPr>
          <w:color w:val="444444"/>
          <w:lang w:eastAsia="ja-JP"/>
        </w:rPr>
        <w:t>    {</w:t>
      </w:r>
    </w:p>
    <w:p w:rsidR="005B3D73" w:rsidRPr="005B3D73" w:rsidRDefault="00362B4E" w:rsidP="00156F43">
      <w:pPr>
        <w:spacing w:before="0" w:after="0"/>
        <w:ind w:firstLine="0"/>
        <w:rPr>
          <w:lang w:eastAsia="ja-JP"/>
        </w:rPr>
      </w:pPr>
      <w:r w:rsidRPr="005B3D73">
        <w:rPr>
          <w:color w:val="444444"/>
          <w:lang w:eastAsia="ja-JP"/>
        </w:rPr>
        <w:t>        </w:t>
      </w:r>
      <w:r w:rsidRPr="005B3D73">
        <w:rPr>
          <w:i/>
          <w:iCs/>
          <w:color w:val="999988"/>
          <w:lang w:eastAsia="ja-JP"/>
        </w:rPr>
        <w:t>// Disable the line renderer and the light.</w:t>
      </w:r>
    </w:p>
    <w:p w:rsidR="005B3D73" w:rsidRPr="005B3D73" w:rsidRDefault="00362B4E" w:rsidP="00156F43">
      <w:pPr>
        <w:spacing w:before="0" w:after="0"/>
        <w:ind w:firstLine="0"/>
        <w:rPr>
          <w:lang w:eastAsia="ja-JP"/>
        </w:rPr>
      </w:pPr>
      <w:r w:rsidRPr="005B3D73">
        <w:rPr>
          <w:color w:val="444444"/>
          <w:lang w:eastAsia="ja-JP"/>
        </w:rPr>
        <w:t>        gunLine.enabled = </w:t>
      </w:r>
      <w:r w:rsidRPr="005B3D73">
        <w:rPr>
          <w:color w:val="009695"/>
          <w:lang w:eastAsia="ja-JP"/>
        </w:rPr>
        <w:t>false</w:t>
      </w:r>
      <w:r w:rsidRPr="005B3D73">
        <w:rPr>
          <w:color w:val="444444"/>
          <w:lang w:eastAsia="ja-JP"/>
        </w:rPr>
        <w:t>;</w:t>
      </w:r>
    </w:p>
    <w:p w:rsidR="005B3D73" w:rsidRPr="005B3D73" w:rsidRDefault="00362B4E" w:rsidP="00156F43">
      <w:pPr>
        <w:spacing w:before="0" w:after="0"/>
        <w:ind w:firstLine="0"/>
        <w:rPr>
          <w:lang w:eastAsia="ja-JP"/>
        </w:rPr>
      </w:pPr>
      <w:r w:rsidRPr="005B3D73">
        <w:rPr>
          <w:color w:val="444444"/>
          <w:lang w:eastAsia="ja-JP"/>
        </w:rPr>
        <w:t>        gunLight.enabled = </w:t>
      </w:r>
      <w:r w:rsidRPr="005B3D73">
        <w:rPr>
          <w:color w:val="009695"/>
          <w:lang w:eastAsia="ja-JP"/>
        </w:rPr>
        <w:t>false</w:t>
      </w:r>
      <w:r w:rsidRPr="005B3D73">
        <w:rPr>
          <w:color w:val="444444"/>
          <w:lang w:eastAsia="ja-JP"/>
        </w:rPr>
        <w:t>;</w:t>
      </w:r>
    </w:p>
    <w:p w:rsidR="005B3D73" w:rsidRPr="005B3D73" w:rsidRDefault="00362B4E" w:rsidP="00156F43">
      <w:pPr>
        <w:spacing w:before="0" w:after="0"/>
        <w:ind w:firstLine="0"/>
        <w:rPr>
          <w:lang w:eastAsia="ja-JP"/>
        </w:rPr>
      </w:pPr>
      <w:r w:rsidRPr="005B3D73">
        <w:rPr>
          <w:color w:val="444444"/>
          <w:lang w:eastAsia="ja-JP"/>
        </w:rPr>
        <w:t>    }</w:t>
      </w:r>
    </w:p>
    <w:p w:rsidR="005B3D73" w:rsidRPr="005B3D73" w:rsidRDefault="00362B4E" w:rsidP="00156F43">
      <w:pPr>
        <w:spacing w:before="0" w:after="0"/>
        <w:ind w:firstLine="0"/>
        <w:rPr>
          <w:lang w:eastAsia="ja-JP"/>
        </w:rPr>
      </w:pPr>
      <w:r w:rsidRPr="005B3D73">
        <w:rPr>
          <w:color w:val="444444"/>
          <w:lang w:eastAsia="ja-JP"/>
        </w:rPr>
        <w:t>    </w:t>
      </w:r>
      <w:r w:rsidRPr="005B3D73">
        <w:rPr>
          <w:color w:val="009695"/>
          <w:lang w:eastAsia="ja-JP"/>
        </w:rPr>
        <w:t>void</w:t>
      </w:r>
      <w:r w:rsidRPr="005B3D73">
        <w:rPr>
          <w:color w:val="444444"/>
          <w:lang w:eastAsia="ja-JP"/>
        </w:rPr>
        <w:t> Shoot ()</w:t>
      </w:r>
    </w:p>
    <w:p w:rsidR="005B3D73" w:rsidRPr="005B3D73" w:rsidRDefault="00362B4E" w:rsidP="00156F43">
      <w:pPr>
        <w:spacing w:before="0" w:after="0"/>
        <w:ind w:firstLine="0"/>
        <w:rPr>
          <w:lang w:eastAsia="ja-JP"/>
        </w:rPr>
      </w:pPr>
      <w:r w:rsidRPr="005B3D73">
        <w:rPr>
          <w:color w:val="444444"/>
          <w:lang w:eastAsia="ja-JP"/>
        </w:rPr>
        <w:t>    {</w:t>
      </w:r>
    </w:p>
    <w:p w:rsidR="005B3D73" w:rsidRPr="005B3D73" w:rsidRDefault="00362B4E" w:rsidP="00156F43">
      <w:pPr>
        <w:spacing w:before="0" w:after="0"/>
        <w:ind w:firstLine="0"/>
        <w:rPr>
          <w:lang w:eastAsia="ja-JP"/>
        </w:rPr>
      </w:pPr>
      <w:r w:rsidRPr="005B3D73">
        <w:rPr>
          <w:color w:val="444444"/>
          <w:lang w:eastAsia="ja-JP"/>
        </w:rPr>
        <w:t>        anim.SetBool (</w:t>
      </w:r>
      <w:r w:rsidRPr="005B3D73">
        <w:rPr>
          <w:color w:val="F57D00"/>
          <w:lang w:eastAsia="ja-JP"/>
        </w:rPr>
        <w:t>"IsShooting"</w:t>
      </w:r>
      <w:r w:rsidRPr="005B3D73">
        <w:rPr>
          <w:color w:val="444444"/>
          <w:lang w:eastAsia="ja-JP"/>
        </w:rPr>
        <w:t>, </w:t>
      </w:r>
      <w:r w:rsidRPr="005B3D73">
        <w:rPr>
          <w:color w:val="009695"/>
          <w:lang w:eastAsia="ja-JP"/>
        </w:rPr>
        <w:t>true</w:t>
      </w:r>
      <w:r w:rsidRPr="005B3D73">
        <w:rPr>
          <w:color w:val="444444"/>
          <w:lang w:eastAsia="ja-JP"/>
        </w:rPr>
        <w:t>);</w:t>
      </w:r>
    </w:p>
    <w:p w:rsidR="005B3D73" w:rsidRPr="005B3D73" w:rsidRDefault="00362B4E" w:rsidP="00156F43">
      <w:pPr>
        <w:spacing w:before="0" w:after="0"/>
        <w:ind w:firstLine="0"/>
        <w:rPr>
          <w:lang w:eastAsia="ja-JP"/>
        </w:rPr>
      </w:pPr>
      <w:r w:rsidRPr="005B3D73">
        <w:rPr>
          <w:color w:val="444444"/>
          <w:lang w:eastAsia="ja-JP"/>
        </w:rPr>
        <w:t>        </w:t>
      </w:r>
      <w:r w:rsidRPr="005B3D73">
        <w:rPr>
          <w:i/>
          <w:iCs/>
          <w:color w:val="999988"/>
          <w:lang w:eastAsia="ja-JP"/>
        </w:rPr>
        <w:t>// Reset the timer.</w:t>
      </w:r>
    </w:p>
    <w:p w:rsidR="005B3D73" w:rsidRPr="005B3D73" w:rsidRDefault="00362B4E" w:rsidP="00156F43">
      <w:pPr>
        <w:spacing w:before="0" w:after="0"/>
        <w:ind w:firstLine="0"/>
        <w:rPr>
          <w:lang w:eastAsia="ja-JP"/>
        </w:rPr>
      </w:pPr>
      <w:r w:rsidRPr="005B3D73">
        <w:rPr>
          <w:color w:val="444444"/>
          <w:lang w:eastAsia="ja-JP"/>
        </w:rPr>
        <w:t>        timer = </w:t>
      </w:r>
      <w:r w:rsidRPr="005B3D73">
        <w:rPr>
          <w:color w:val="F57D00"/>
          <w:lang w:eastAsia="ja-JP"/>
        </w:rPr>
        <w:t>0f</w:t>
      </w:r>
      <w:r w:rsidRPr="005B3D73">
        <w:rPr>
          <w:color w:val="444444"/>
          <w:lang w:eastAsia="ja-JP"/>
        </w:rPr>
        <w:t>;</w:t>
      </w:r>
    </w:p>
    <w:p w:rsidR="005B3D73" w:rsidRPr="005B3D73" w:rsidRDefault="00362B4E" w:rsidP="00156F43">
      <w:pPr>
        <w:spacing w:before="0" w:after="0"/>
        <w:ind w:firstLine="0"/>
        <w:rPr>
          <w:lang w:eastAsia="ja-JP"/>
        </w:rPr>
      </w:pPr>
      <w:r w:rsidRPr="005B3D73">
        <w:rPr>
          <w:color w:val="444444"/>
          <w:lang w:eastAsia="ja-JP"/>
        </w:rPr>
        <w:t>        </w:t>
      </w:r>
      <w:r w:rsidRPr="005B3D73">
        <w:rPr>
          <w:i/>
          <w:iCs/>
          <w:color w:val="999988"/>
          <w:lang w:eastAsia="ja-JP"/>
        </w:rPr>
        <w:t>// Play the gun shot audioclip.</w:t>
      </w:r>
    </w:p>
    <w:p w:rsidR="005B3D73" w:rsidRPr="005B3D73" w:rsidRDefault="00362B4E" w:rsidP="00156F43">
      <w:pPr>
        <w:spacing w:before="0" w:after="0"/>
        <w:ind w:firstLine="0"/>
        <w:rPr>
          <w:lang w:eastAsia="ja-JP"/>
        </w:rPr>
      </w:pPr>
      <w:r w:rsidRPr="005B3D73">
        <w:rPr>
          <w:color w:val="444444"/>
          <w:lang w:eastAsia="ja-JP"/>
        </w:rPr>
        <w:t>        gunAudio.Play ();</w:t>
      </w:r>
    </w:p>
    <w:p w:rsidR="005B3D73" w:rsidRPr="005B3D73" w:rsidRDefault="00362B4E" w:rsidP="00156F43">
      <w:pPr>
        <w:spacing w:before="0" w:after="0"/>
        <w:ind w:firstLine="0"/>
        <w:rPr>
          <w:lang w:eastAsia="ja-JP"/>
        </w:rPr>
      </w:pPr>
      <w:r w:rsidRPr="005B3D73">
        <w:rPr>
          <w:color w:val="444444"/>
          <w:lang w:eastAsia="ja-JP"/>
        </w:rPr>
        <w:t>        </w:t>
      </w:r>
      <w:r w:rsidRPr="005B3D73">
        <w:rPr>
          <w:i/>
          <w:iCs/>
          <w:color w:val="999988"/>
          <w:lang w:eastAsia="ja-JP"/>
        </w:rPr>
        <w:t>// Enable the lights.</w:t>
      </w:r>
    </w:p>
    <w:p w:rsidR="00B63212" w:rsidRPr="005B3D73" w:rsidRDefault="00362B4E" w:rsidP="00156F43">
      <w:pPr>
        <w:spacing w:before="0" w:after="0"/>
        <w:ind w:firstLine="0"/>
        <w:rPr>
          <w:color w:val="444444"/>
          <w:lang w:eastAsia="ja-JP"/>
        </w:rPr>
      </w:pPr>
      <w:r w:rsidRPr="005B3D73">
        <w:rPr>
          <w:color w:val="444444"/>
          <w:lang w:eastAsia="ja-JP"/>
        </w:rPr>
        <w:t>        gunLight.enabled = </w:t>
      </w:r>
      <w:r w:rsidRPr="005B3D73">
        <w:rPr>
          <w:color w:val="009695"/>
          <w:lang w:eastAsia="ja-JP"/>
        </w:rPr>
        <w:t>true</w:t>
      </w:r>
    </w:p>
    <w:p w:rsidR="005B3D73" w:rsidRPr="005B3D73" w:rsidRDefault="00362B4E" w:rsidP="00156F43">
      <w:pPr>
        <w:spacing w:before="0" w:after="0"/>
        <w:ind w:firstLine="0"/>
        <w:rPr>
          <w:lang w:eastAsia="ja-JP"/>
        </w:rPr>
      </w:pPr>
      <w:r w:rsidRPr="005B3D73">
        <w:rPr>
          <w:color w:val="444444"/>
          <w:lang w:eastAsia="ja-JP"/>
        </w:rPr>
        <w:t>  </w:t>
      </w:r>
      <w:r w:rsidRPr="005B3D73">
        <w:rPr>
          <w:i/>
          <w:iCs/>
          <w:color w:val="999988"/>
          <w:lang w:eastAsia="ja-JP"/>
        </w:rPr>
        <w:t>// Stop the particles from playing if they were, then start the particles.</w:t>
      </w:r>
    </w:p>
    <w:p w:rsidR="005B3D73" w:rsidRPr="005B3D73" w:rsidRDefault="00362B4E" w:rsidP="00156F43">
      <w:pPr>
        <w:spacing w:before="0" w:after="0"/>
        <w:ind w:firstLine="0"/>
        <w:rPr>
          <w:lang w:eastAsia="ja-JP"/>
        </w:rPr>
      </w:pPr>
      <w:r w:rsidRPr="005B3D73">
        <w:rPr>
          <w:color w:val="444444"/>
          <w:lang w:eastAsia="ja-JP"/>
        </w:rPr>
        <w:t>        gunParticles.Stop ();</w:t>
      </w:r>
    </w:p>
    <w:p w:rsidR="005B3D73" w:rsidRPr="005B3D73" w:rsidRDefault="00362B4E" w:rsidP="00156F43">
      <w:pPr>
        <w:spacing w:before="0" w:after="0"/>
        <w:ind w:firstLine="0"/>
        <w:rPr>
          <w:lang w:eastAsia="ja-JP"/>
        </w:rPr>
      </w:pPr>
      <w:r w:rsidRPr="005B3D73">
        <w:rPr>
          <w:color w:val="444444"/>
          <w:lang w:eastAsia="ja-JP"/>
        </w:rPr>
        <w:t>        gunParticles.Play ();</w:t>
      </w:r>
    </w:p>
    <w:p w:rsidR="005B3D73" w:rsidRPr="005B3D73" w:rsidRDefault="00362B4E" w:rsidP="00156F43">
      <w:pPr>
        <w:spacing w:before="0" w:after="0"/>
        <w:ind w:firstLine="0"/>
        <w:rPr>
          <w:lang w:eastAsia="ja-JP"/>
        </w:rPr>
      </w:pPr>
      <w:r w:rsidRPr="005B3D73">
        <w:rPr>
          <w:color w:val="444444"/>
          <w:lang w:eastAsia="ja-JP"/>
        </w:rPr>
        <w:t>        </w:t>
      </w:r>
      <w:r w:rsidRPr="005B3D73">
        <w:rPr>
          <w:i/>
          <w:iCs/>
          <w:color w:val="999988"/>
          <w:lang w:eastAsia="ja-JP"/>
        </w:rPr>
        <w:t>// Enable the line renderer and set it's first position to be the end of the gun.</w:t>
      </w:r>
    </w:p>
    <w:p w:rsidR="005B3D73" w:rsidRPr="005B3D73" w:rsidRDefault="00362B4E" w:rsidP="00156F43">
      <w:pPr>
        <w:spacing w:before="0" w:after="0"/>
        <w:ind w:firstLine="0"/>
        <w:rPr>
          <w:lang w:eastAsia="ja-JP"/>
        </w:rPr>
      </w:pPr>
      <w:r w:rsidRPr="005B3D73">
        <w:rPr>
          <w:color w:val="444444"/>
          <w:lang w:eastAsia="ja-JP"/>
        </w:rPr>
        <w:t>        gunLine.enabled = </w:t>
      </w:r>
      <w:r w:rsidRPr="005B3D73">
        <w:rPr>
          <w:color w:val="009695"/>
          <w:lang w:eastAsia="ja-JP"/>
        </w:rPr>
        <w:t>true</w:t>
      </w:r>
      <w:r w:rsidRPr="005B3D73">
        <w:rPr>
          <w:color w:val="444444"/>
          <w:lang w:eastAsia="ja-JP"/>
        </w:rPr>
        <w:t>;</w:t>
      </w:r>
    </w:p>
    <w:p w:rsidR="005B3D73" w:rsidRPr="005B3D73" w:rsidRDefault="00362B4E" w:rsidP="00156F43">
      <w:pPr>
        <w:spacing w:before="0" w:after="0"/>
        <w:ind w:firstLine="0"/>
        <w:rPr>
          <w:lang w:eastAsia="ja-JP"/>
        </w:rPr>
      </w:pPr>
      <w:r w:rsidRPr="005B3D73">
        <w:rPr>
          <w:color w:val="444444"/>
          <w:lang w:eastAsia="ja-JP"/>
        </w:rPr>
        <w:lastRenderedPageBreak/>
        <w:t>        gunLine.SetPosition (</w:t>
      </w:r>
      <w:r w:rsidRPr="005B3D73">
        <w:rPr>
          <w:color w:val="F57D00"/>
          <w:lang w:eastAsia="ja-JP"/>
        </w:rPr>
        <w:t>0</w:t>
      </w:r>
      <w:r w:rsidRPr="005B3D73">
        <w:rPr>
          <w:color w:val="444444"/>
          <w:lang w:eastAsia="ja-JP"/>
        </w:rPr>
        <w:t>, transform.position);</w:t>
      </w:r>
    </w:p>
    <w:p w:rsidR="005B3D73" w:rsidRPr="005B3D73" w:rsidRDefault="00362B4E" w:rsidP="00156F43">
      <w:pPr>
        <w:spacing w:before="0" w:after="0"/>
        <w:ind w:firstLine="0"/>
        <w:rPr>
          <w:lang w:eastAsia="ja-JP"/>
        </w:rPr>
      </w:pPr>
      <w:r w:rsidRPr="005B3D73">
        <w:rPr>
          <w:color w:val="444444"/>
          <w:lang w:eastAsia="ja-JP"/>
        </w:rPr>
        <w:t>        </w:t>
      </w:r>
      <w:r w:rsidRPr="005B3D73">
        <w:rPr>
          <w:i/>
          <w:iCs/>
          <w:color w:val="999988"/>
          <w:lang w:eastAsia="ja-JP"/>
        </w:rPr>
        <w:t>// Set the shootRay so that it starts at the end of the gun and points forward from the barrel.</w:t>
      </w:r>
    </w:p>
    <w:p w:rsidR="005B3D73" w:rsidRPr="005B3D73" w:rsidRDefault="00362B4E" w:rsidP="00156F43">
      <w:pPr>
        <w:spacing w:before="0" w:after="0"/>
        <w:ind w:firstLine="0"/>
        <w:rPr>
          <w:lang w:eastAsia="ja-JP"/>
        </w:rPr>
      </w:pPr>
      <w:r w:rsidRPr="005B3D73">
        <w:rPr>
          <w:color w:val="444444"/>
          <w:lang w:eastAsia="ja-JP"/>
        </w:rPr>
        <w:t>        shootRay.origin = transform.position;</w:t>
      </w:r>
    </w:p>
    <w:p w:rsidR="005B3D73" w:rsidRPr="005B3D73" w:rsidRDefault="00362B4E" w:rsidP="00156F43">
      <w:pPr>
        <w:spacing w:before="0" w:after="0"/>
        <w:ind w:firstLine="0"/>
        <w:rPr>
          <w:lang w:eastAsia="ja-JP"/>
        </w:rPr>
      </w:pPr>
      <w:r w:rsidRPr="005B3D73">
        <w:rPr>
          <w:color w:val="444444"/>
          <w:lang w:eastAsia="ja-JP"/>
        </w:rPr>
        <w:t>        shootRay.direction = transform.forward;</w:t>
      </w:r>
    </w:p>
    <w:p w:rsidR="005B3D73" w:rsidRPr="005B3D73" w:rsidRDefault="00362B4E" w:rsidP="00156F43">
      <w:pPr>
        <w:spacing w:before="0" w:after="0"/>
        <w:ind w:firstLine="0"/>
        <w:rPr>
          <w:lang w:eastAsia="ja-JP"/>
        </w:rPr>
      </w:pPr>
      <w:r w:rsidRPr="005B3D73">
        <w:rPr>
          <w:color w:val="444444"/>
          <w:lang w:eastAsia="ja-JP"/>
        </w:rPr>
        <w:t>        </w:t>
      </w:r>
      <w:r w:rsidRPr="005B3D73">
        <w:rPr>
          <w:i/>
          <w:iCs/>
          <w:color w:val="999988"/>
          <w:lang w:eastAsia="ja-JP"/>
        </w:rPr>
        <w:t>// Perform the raycast against gameobjects on the shootable layer and if it hits something...</w:t>
      </w:r>
    </w:p>
    <w:p w:rsidR="005B3D73" w:rsidRPr="005B3D73" w:rsidRDefault="00362B4E" w:rsidP="00156F43">
      <w:pPr>
        <w:spacing w:before="0" w:after="0"/>
        <w:ind w:firstLine="0"/>
        <w:rPr>
          <w:lang w:eastAsia="ja-JP"/>
        </w:rPr>
      </w:pPr>
      <w:r w:rsidRPr="005B3D73">
        <w:rPr>
          <w:color w:val="444444"/>
          <w:lang w:eastAsia="ja-JP"/>
        </w:rPr>
        <w:t>        </w:t>
      </w:r>
      <w:r w:rsidRPr="005B3D73">
        <w:rPr>
          <w:color w:val="009695"/>
          <w:lang w:eastAsia="ja-JP"/>
        </w:rPr>
        <w:t>if</w:t>
      </w:r>
      <w:r w:rsidRPr="005B3D73">
        <w:rPr>
          <w:color w:val="444444"/>
          <w:lang w:eastAsia="ja-JP"/>
        </w:rPr>
        <w:t>(Physics.Raycast (shootRay, </w:t>
      </w:r>
      <w:r w:rsidRPr="005B3D73">
        <w:rPr>
          <w:color w:val="009695"/>
          <w:lang w:eastAsia="ja-JP"/>
        </w:rPr>
        <w:t>out</w:t>
      </w:r>
      <w:r w:rsidRPr="005B3D73">
        <w:rPr>
          <w:color w:val="444444"/>
          <w:lang w:eastAsia="ja-JP"/>
        </w:rPr>
        <w:t> shootHit, range, shootableMask))</w:t>
      </w:r>
    </w:p>
    <w:p w:rsidR="005B3D73" w:rsidRPr="005B3D73" w:rsidRDefault="00362B4E" w:rsidP="00156F43">
      <w:pPr>
        <w:spacing w:before="0" w:after="0"/>
        <w:ind w:firstLine="0"/>
        <w:rPr>
          <w:lang w:eastAsia="ja-JP"/>
        </w:rPr>
      </w:pPr>
      <w:r w:rsidRPr="005B3D73">
        <w:rPr>
          <w:color w:val="444444"/>
          <w:lang w:eastAsia="ja-JP"/>
        </w:rPr>
        <w:t>        {</w:t>
      </w:r>
    </w:p>
    <w:p w:rsidR="005B3D73" w:rsidRPr="005B3D73" w:rsidRDefault="00362B4E" w:rsidP="00156F43">
      <w:pPr>
        <w:spacing w:before="0" w:after="0"/>
        <w:ind w:firstLine="0"/>
        <w:rPr>
          <w:lang w:eastAsia="ja-JP"/>
        </w:rPr>
      </w:pPr>
      <w:r w:rsidRPr="005B3D73">
        <w:rPr>
          <w:color w:val="444444"/>
          <w:lang w:eastAsia="ja-JP"/>
        </w:rPr>
        <w:t>            </w:t>
      </w:r>
      <w:r w:rsidRPr="005B3D73">
        <w:rPr>
          <w:i/>
          <w:iCs/>
          <w:color w:val="999988"/>
          <w:lang w:eastAsia="ja-JP"/>
        </w:rPr>
        <w:t>// Try and find an EnemyHealth script on the gameobject hit.</w:t>
      </w:r>
    </w:p>
    <w:p w:rsidR="005B3D73" w:rsidRPr="005B3D73" w:rsidRDefault="00362B4E" w:rsidP="00156F43">
      <w:pPr>
        <w:spacing w:before="0" w:after="0"/>
        <w:ind w:firstLine="0"/>
        <w:rPr>
          <w:lang w:eastAsia="ja-JP"/>
        </w:rPr>
      </w:pPr>
      <w:r w:rsidRPr="005B3D73">
        <w:rPr>
          <w:color w:val="444444"/>
          <w:lang w:eastAsia="ja-JP"/>
        </w:rPr>
        <w:t>            EnemyHealth enemyHealth = shootHit.collider.GetComponent &lt;EnemyHealth&gt; ();</w:t>
      </w:r>
    </w:p>
    <w:p w:rsidR="005B3D73" w:rsidRPr="005B3D73" w:rsidRDefault="00362B4E" w:rsidP="00156F43">
      <w:pPr>
        <w:spacing w:before="0" w:after="0"/>
        <w:ind w:firstLine="0"/>
        <w:rPr>
          <w:lang w:eastAsia="ja-JP"/>
        </w:rPr>
      </w:pPr>
      <w:r w:rsidRPr="005B3D73">
        <w:rPr>
          <w:color w:val="444444"/>
          <w:lang w:eastAsia="ja-JP"/>
        </w:rPr>
        <w:t>            </w:t>
      </w:r>
      <w:r w:rsidRPr="005B3D73">
        <w:rPr>
          <w:i/>
          <w:iCs/>
          <w:color w:val="999988"/>
          <w:lang w:eastAsia="ja-JP"/>
        </w:rPr>
        <w:t>// If the EnemyHealth component exist...</w:t>
      </w:r>
    </w:p>
    <w:p w:rsidR="005B3D73" w:rsidRPr="005B3D73" w:rsidRDefault="00362B4E" w:rsidP="00156F43">
      <w:pPr>
        <w:spacing w:before="0" w:after="0"/>
        <w:ind w:firstLine="0"/>
        <w:rPr>
          <w:lang w:eastAsia="ja-JP"/>
        </w:rPr>
      </w:pPr>
      <w:r w:rsidRPr="005B3D73">
        <w:rPr>
          <w:color w:val="444444"/>
          <w:lang w:eastAsia="ja-JP"/>
        </w:rPr>
        <w:t>            </w:t>
      </w:r>
      <w:r w:rsidRPr="005B3D73">
        <w:rPr>
          <w:color w:val="009695"/>
          <w:lang w:eastAsia="ja-JP"/>
        </w:rPr>
        <w:t>if</w:t>
      </w:r>
      <w:r w:rsidRPr="005B3D73">
        <w:rPr>
          <w:color w:val="444444"/>
          <w:lang w:eastAsia="ja-JP"/>
        </w:rPr>
        <w:t>(enemyHealth != </w:t>
      </w:r>
      <w:r w:rsidRPr="005B3D73">
        <w:rPr>
          <w:color w:val="009695"/>
          <w:lang w:eastAsia="ja-JP"/>
        </w:rPr>
        <w:t>null</w:t>
      </w:r>
      <w:r w:rsidRPr="005B3D73">
        <w:rPr>
          <w:color w:val="444444"/>
          <w:lang w:eastAsia="ja-JP"/>
        </w:rPr>
        <w:t>)</w:t>
      </w:r>
    </w:p>
    <w:p w:rsidR="005B3D73" w:rsidRPr="005B3D73" w:rsidRDefault="00362B4E" w:rsidP="00156F43">
      <w:pPr>
        <w:spacing w:before="0" w:after="0"/>
        <w:ind w:firstLine="0"/>
        <w:rPr>
          <w:lang w:eastAsia="ja-JP"/>
        </w:rPr>
      </w:pPr>
      <w:r w:rsidRPr="005B3D73">
        <w:rPr>
          <w:color w:val="444444"/>
          <w:lang w:eastAsia="ja-JP"/>
        </w:rPr>
        <w:t>            {</w:t>
      </w:r>
    </w:p>
    <w:p w:rsidR="005B3D73" w:rsidRPr="005B3D73" w:rsidRDefault="00362B4E" w:rsidP="00156F43">
      <w:pPr>
        <w:spacing w:before="0" w:after="0"/>
        <w:ind w:firstLine="0"/>
        <w:rPr>
          <w:lang w:eastAsia="ja-JP"/>
        </w:rPr>
      </w:pPr>
      <w:r w:rsidRPr="005B3D73">
        <w:rPr>
          <w:color w:val="444444"/>
          <w:lang w:eastAsia="ja-JP"/>
        </w:rPr>
        <w:t>                </w:t>
      </w:r>
      <w:r w:rsidRPr="005B3D73">
        <w:rPr>
          <w:i/>
          <w:iCs/>
          <w:color w:val="999988"/>
          <w:lang w:eastAsia="ja-JP"/>
        </w:rPr>
        <w:t>// ... the enemy should take damage.</w:t>
      </w:r>
    </w:p>
    <w:p w:rsidR="005B3D73" w:rsidRPr="005B3D73" w:rsidRDefault="00362B4E" w:rsidP="00156F43">
      <w:pPr>
        <w:spacing w:before="0" w:after="0"/>
        <w:ind w:firstLine="0"/>
        <w:rPr>
          <w:lang w:eastAsia="ja-JP"/>
        </w:rPr>
      </w:pPr>
      <w:r w:rsidRPr="005B3D73">
        <w:rPr>
          <w:color w:val="444444"/>
          <w:lang w:eastAsia="ja-JP"/>
        </w:rPr>
        <w:t>                enemyHealth.TakeDamage (damagePerShot);</w:t>
      </w:r>
    </w:p>
    <w:p w:rsidR="005B3D73" w:rsidRPr="005B3D73" w:rsidRDefault="00362B4E" w:rsidP="00156F43">
      <w:pPr>
        <w:spacing w:before="0" w:after="0"/>
        <w:ind w:firstLine="0"/>
        <w:rPr>
          <w:lang w:eastAsia="ja-JP"/>
        </w:rPr>
      </w:pPr>
      <w:r w:rsidRPr="005B3D73">
        <w:rPr>
          <w:color w:val="444444"/>
          <w:lang w:eastAsia="ja-JP"/>
        </w:rPr>
        <w:t>                Transform enemyTransform = enemyHealth.GetComponentInParent&lt;Transform&gt; ();</w:t>
      </w:r>
    </w:p>
    <w:p w:rsidR="005B3D73" w:rsidRPr="005B3D73" w:rsidRDefault="00362B4E" w:rsidP="00156F43">
      <w:pPr>
        <w:spacing w:before="0" w:after="0"/>
        <w:ind w:firstLine="0"/>
        <w:rPr>
          <w:lang w:eastAsia="ja-JP"/>
        </w:rPr>
      </w:pPr>
      <w:r w:rsidRPr="005B3D73">
        <w:rPr>
          <w:color w:val="444444"/>
          <w:lang w:eastAsia="ja-JP"/>
        </w:rPr>
        <w:t>                Vector3 offset = </w:t>
      </w:r>
      <w:r w:rsidRPr="005B3D73">
        <w:rPr>
          <w:color w:val="009695"/>
          <w:lang w:eastAsia="ja-JP"/>
        </w:rPr>
        <w:t>new</w:t>
      </w:r>
      <w:r w:rsidRPr="005B3D73">
        <w:rPr>
          <w:color w:val="444444"/>
          <w:lang w:eastAsia="ja-JP"/>
        </w:rPr>
        <w:t> Vector3 (</w:t>
      </w:r>
      <w:r w:rsidRPr="005B3D73">
        <w:rPr>
          <w:color w:val="F57D00"/>
          <w:lang w:eastAsia="ja-JP"/>
        </w:rPr>
        <w:t>0</w:t>
      </w:r>
      <w:r w:rsidRPr="005B3D73">
        <w:rPr>
          <w:color w:val="444444"/>
          <w:lang w:eastAsia="ja-JP"/>
        </w:rPr>
        <w:t>, </w:t>
      </w:r>
      <w:r w:rsidRPr="005B3D73">
        <w:rPr>
          <w:color w:val="F57D00"/>
          <w:lang w:eastAsia="ja-JP"/>
        </w:rPr>
        <w:t>1</w:t>
      </w:r>
      <w:r w:rsidRPr="005B3D73">
        <w:rPr>
          <w:color w:val="444444"/>
          <w:lang w:eastAsia="ja-JP"/>
        </w:rPr>
        <w:t>, </w:t>
      </w:r>
      <w:r w:rsidRPr="005B3D73">
        <w:rPr>
          <w:color w:val="F57D00"/>
          <w:lang w:eastAsia="ja-JP"/>
        </w:rPr>
        <w:t>0</w:t>
      </w:r>
      <w:r w:rsidRPr="005B3D73">
        <w:rPr>
          <w:color w:val="444444"/>
          <w:lang w:eastAsia="ja-JP"/>
        </w:rPr>
        <w:t>);</w:t>
      </w:r>
    </w:p>
    <w:p w:rsidR="005B3D73" w:rsidRPr="005B3D73" w:rsidRDefault="00362B4E" w:rsidP="00156F43">
      <w:pPr>
        <w:spacing w:before="0" w:after="0"/>
        <w:ind w:firstLine="0"/>
        <w:rPr>
          <w:lang w:eastAsia="ja-JP"/>
        </w:rPr>
      </w:pPr>
      <w:r w:rsidRPr="005B3D73">
        <w:rPr>
          <w:color w:val="444444"/>
          <w:lang w:eastAsia="ja-JP"/>
        </w:rPr>
        <w:t>                Vector3 enemyPosition = enemyTransform.position + offset;</w:t>
      </w:r>
    </w:p>
    <w:p w:rsidR="005B3D73" w:rsidRPr="005B3D73" w:rsidRDefault="00362B4E" w:rsidP="00156F43">
      <w:pPr>
        <w:spacing w:before="0" w:after="0"/>
        <w:ind w:firstLine="0"/>
        <w:rPr>
          <w:lang w:eastAsia="ja-JP"/>
        </w:rPr>
      </w:pPr>
      <w:r w:rsidRPr="005B3D73">
        <w:rPr>
          <w:color w:val="444444"/>
          <w:lang w:eastAsia="ja-JP"/>
        </w:rPr>
        <w:t>                </w:t>
      </w:r>
      <w:r w:rsidRPr="005B3D73">
        <w:rPr>
          <w:color w:val="009695"/>
          <w:lang w:eastAsia="ja-JP"/>
        </w:rPr>
        <w:t>var</w:t>
      </w:r>
      <w:r w:rsidRPr="005B3D73">
        <w:rPr>
          <w:color w:val="444444"/>
          <w:lang w:eastAsia="ja-JP"/>
        </w:rPr>
        <w:t> blood = (GameObject)Instantiate (bloodPrefab, enemyPosition, enemyTransform.rotation);</w:t>
      </w:r>
    </w:p>
    <w:p w:rsidR="005B3D73" w:rsidRPr="005B3D73" w:rsidRDefault="00362B4E" w:rsidP="00156F43">
      <w:pPr>
        <w:spacing w:before="0" w:after="0"/>
        <w:ind w:firstLine="0"/>
        <w:rPr>
          <w:lang w:eastAsia="ja-JP"/>
        </w:rPr>
      </w:pPr>
      <w:r w:rsidRPr="005B3D73">
        <w:rPr>
          <w:color w:val="444444"/>
          <w:lang w:eastAsia="ja-JP"/>
        </w:rPr>
        <w:t>                Destroy (blood, </w:t>
      </w:r>
      <w:r w:rsidRPr="005B3D73">
        <w:rPr>
          <w:color w:val="F57D00"/>
          <w:lang w:eastAsia="ja-JP"/>
        </w:rPr>
        <w:t>1f</w:t>
      </w:r>
      <w:r w:rsidRPr="005B3D73">
        <w:rPr>
          <w:color w:val="444444"/>
          <w:lang w:eastAsia="ja-JP"/>
        </w:rPr>
        <w:t>);</w:t>
      </w:r>
    </w:p>
    <w:p w:rsidR="005B3D73" w:rsidRPr="005B3D73" w:rsidRDefault="00362B4E" w:rsidP="00156F43">
      <w:pPr>
        <w:spacing w:before="0" w:after="0"/>
        <w:ind w:firstLine="0"/>
        <w:rPr>
          <w:lang w:eastAsia="ja-JP"/>
        </w:rPr>
      </w:pPr>
      <w:r w:rsidRPr="005B3D73">
        <w:rPr>
          <w:color w:val="444444"/>
          <w:lang w:eastAsia="ja-JP"/>
        </w:rPr>
        <w:t>            }</w:t>
      </w:r>
    </w:p>
    <w:p w:rsidR="005B3D73" w:rsidRPr="005B3D73" w:rsidRDefault="00362B4E" w:rsidP="00156F43">
      <w:pPr>
        <w:spacing w:before="0" w:after="0"/>
        <w:ind w:firstLine="0"/>
        <w:rPr>
          <w:lang w:eastAsia="ja-JP"/>
        </w:rPr>
      </w:pPr>
      <w:r w:rsidRPr="005B3D73">
        <w:rPr>
          <w:color w:val="444444"/>
          <w:lang w:eastAsia="ja-JP"/>
        </w:rPr>
        <w:t>            </w:t>
      </w:r>
      <w:r w:rsidRPr="005B3D73">
        <w:rPr>
          <w:i/>
          <w:iCs/>
          <w:color w:val="999988"/>
          <w:lang w:eastAsia="ja-JP"/>
        </w:rPr>
        <w:t>// Set the second position of the line renderer to the point the raycast hit.</w:t>
      </w:r>
    </w:p>
    <w:p w:rsidR="005B3D73" w:rsidRPr="005B3D73" w:rsidRDefault="00362B4E" w:rsidP="00156F43">
      <w:pPr>
        <w:spacing w:before="0" w:after="0"/>
        <w:ind w:firstLine="0"/>
        <w:rPr>
          <w:lang w:eastAsia="ja-JP"/>
        </w:rPr>
      </w:pPr>
      <w:r w:rsidRPr="005B3D73">
        <w:rPr>
          <w:color w:val="444444"/>
          <w:lang w:eastAsia="ja-JP"/>
        </w:rPr>
        <w:t>            gunLine.SetPosition (</w:t>
      </w:r>
      <w:r w:rsidRPr="005B3D73">
        <w:rPr>
          <w:color w:val="F57D00"/>
          <w:lang w:eastAsia="ja-JP"/>
        </w:rPr>
        <w:t>1</w:t>
      </w:r>
      <w:r w:rsidRPr="005B3D73">
        <w:rPr>
          <w:color w:val="444444"/>
          <w:lang w:eastAsia="ja-JP"/>
        </w:rPr>
        <w:t>, shootHit.point);</w:t>
      </w:r>
    </w:p>
    <w:p w:rsidR="005B3D73" w:rsidRPr="005B3D73" w:rsidRDefault="00362B4E" w:rsidP="00156F43">
      <w:pPr>
        <w:spacing w:before="0" w:after="0"/>
        <w:ind w:firstLine="0"/>
        <w:rPr>
          <w:lang w:eastAsia="ja-JP"/>
        </w:rPr>
      </w:pPr>
      <w:r w:rsidRPr="005B3D73">
        <w:rPr>
          <w:color w:val="444444"/>
          <w:lang w:eastAsia="ja-JP"/>
        </w:rPr>
        <w:t>        }</w:t>
      </w:r>
    </w:p>
    <w:p w:rsidR="005B3D73" w:rsidRPr="005B3D73" w:rsidRDefault="00362B4E" w:rsidP="00156F43">
      <w:pPr>
        <w:spacing w:before="0" w:after="0"/>
        <w:ind w:firstLine="0"/>
        <w:rPr>
          <w:lang w:eastAsia="ja-JP"/>
        </w:rPr>
      </w:pPr>
      <w:r w:rsidRPr="005B3D73">
        <w:rPr>
          <w:color w:val="444444"/>
          <w:lang w:eastAsia="ja-JP"/>
        </w:rPr>
        <w:t>        </w:t>
      </w:r>
      <w:r w:rsidRPr="005B3D73">
        <w:rPr>
          <w:i/>
          <w:iCs/>
          <w:color w:val="999988"/>
          <w:lang w:eastAsia="ja-JP"/>
        </w:rPr>
        <w:t>// If the raycast didn't hit anything on the shootable layer...</w:t>
      </w:r>
    </w:p>
    <w:p w:rsidR="005B3D73" w:rsidRPr="005B3D73" w:rsidRDefault="00362B4E" w:rsidP="00156F43">
      <w:pPr>
        <w:spacing w:before="0" w:after="0"/>
        <w:ind w:firstLine="0"/>
        <w:rPr>
          <w:lang w:eastAsia="ja-JP"/>
        </w:rPr>
      </w:pPr>
      <w:r w:rsidRPr="005B3D73">
        <w:rPr>
          <w:color w:val="444444"/>
          <w:lang w:eastAsia="ja-JP"/>
        </w:rPr>
        <w:lastRenderedPageBreak/>
        <w:t>        </w:t>
      </w:r>
      <w:r w:rsidRPr="005B3D73">
        <w:rPr>
          <w:color w:val="009695"/>
          <w:lang w:eastAsia="ja-JP"/>
        </w:rPr>
        <w:t>else</w:t>
      </w:r>
    </w:p>
    <w:p w:rsidR="005B3D73" w:rsidRPr="005B3D73" w:rsidRDefault="00362B4E" w:rsidP="00156F43">
      <w:pPr>
        <w:spacing w:before="0" w:after="0"/>
        <w:ind w:firstLine="0"/>
        <w:rPr>
          <w:lang w:eastAsia="ja-JP"/>
        </w:rPr>
      </w:pPr>
      <w:r w:rsidRPr="005B3D73">
        <w:rPr>
          <w:color w:val="444444"/>
          <w:lang w:eastAsia="ja-JP"/>
        </w:rPr>
        <w:t>        {</w:t>
      </w:r>
    </w:p>
    <w:p w:rsidR="005B3D73" w:rsidRPr="005B3D73" w:rsidRDefault="00362B4E" w:rsidP="00156F43">
      <w:pPr>
        <w:spacing w:before="0" w:after="0"/>
        <w:ind w:firstLine="0"/>
        <w:rPr>
          <w:lang w:eastAsia="ja-JP"/>
        </w:rPr>
      </w:pPr>
      <w:r w:rsidRPr="005B3D73">
        <w:rPr>
          <w:color w:val="444444"/>
          <w:lang w:eastAsia="ja-JP"/>
        </w:rPr>
        <w:t>            </w:t>
      </w:r>
      <w:r w:rsidRPr="005B3D73">
        <w:rPr>
          <w:i/>
          <w:iCs/>
          <w:color w:val="999988"/>
          <w:lang w:eastAsia="ja-JP"/>
        </w:rPr>
        <w:t>// ... set the second position of the line renderer to the fullest extent of the gun's range.</w:t>
      </w:r>
    </w:p>
    <w:p w:rsidR="005B3D73" w:rsidRPr="005B3D73" w:rsidRDefault="00362B4E" w:rsidP="00156F43">
      <w:pPr>
        <w:spacing w:before="0" w:after="0"/>
        <w:ind w:firstLine="0"/>
        <w:rPr>
          <w:lang w:eastAsia="ja-JP"/>
        </w:rPr>
      </w:pPr>
      <w:r w:rsidRPr="005B3D73">
        <w:rPr>
          <w:color w:val="444444"/>
          <w:lang w:eastAsia="ja-JP"/>
        </w:rPr>
        <w:t>            gunLine.SetPosition (</w:t>
      </w:r>
      <w:r w:rsidRPr="005B3D73">
        <w:rPr>
          <w:color w:val="F57D00"/>
          <w:lang w:eastAsia="ja-JP"/>
        </w:rPr>
        <w:t>1</w:t>
      </w:r>
      <w:r w:rsidRPr="005B3D73">
        <w:rPr>
          <w:color w:val="444444"/>
          <w:lang w:eastAsia="ja-JP"/>
        </w:rPr>
        <w:t>, shootRay.origin + shootRay.direction * range);</w:t>
      </w:r>
    </w:p>
    <w:p w:rsidR="005B3D73" w:rsidRPr="005B3D73" w:rsidRDefault="00362B4E" w:rsidP="00156F43">
      <w:pPr>
        <w:spacing w:before="0" w:after="0"/>
        <w:ind w:firstLine="0"/>
        <w:rPr>
          <w:lang w:eastAsia="ja-JP"/>
        </w:rPr>
      </w:pPr>
      <w:r w:rsidRPr="005B3D73">
        <w:rPr>
          <w:color w:val="444444"/>
          <w:lang w:eastAsia="ja-JP"/>
        </w:rPr>
        <w:t>        }</w:t>
      </w:r>
    </w:p>
    <w:p w:rsidR="005B3D73" w:rsidRPr="005B3D73" w:rsidRDefault="00362B4E" w:rsidP="00156F43">
      <w:pPr>
        <w:spacing w:before="0" w:after="0"/>
        <w:ind w:firstLine="0"/>
        <w:rPr>
          <w:lang w:eastAsia="ja-JP"/>
        </w:rPr>
      </w:pPr>
      <w:r w:rsidRPr="005B3D73">
        <w:rPr>
          <w:color w:val="444444"/>
          <w:lang w:eastAsia="ja-JP"/>
        </w:rPr>
        <w:t>            </w:t>
      </w:r>
    </w:p>
    <w:p w:rsidR="005B3D73" w:rsidRPr="005B3D73" w:rsidRDefault="00362B4E" w:rsidP="00156F43">
      <w:pPr>
        <w:spacing w:before="0" w:after="0"/>
        <w:ind w:firstLine="0"/>
        <w:rPr>
          <w:lang w:eastAsia="ja-JP"/>
        </w:rPr>
      </w:pPr>
      <w:r w:rsidRPr="005B3D73">
        <w:rPr>
          <w:color w:val="444444"/>
          <w:lang w:eastAsia="ja-JP"/>
        </w:rPr>
        <w:t>    }</w:t>
      </w:r>
    </w:p>
    <w:p w:rsidR="005B3D73" w:rsidRPr="005B3D73" w:rsidRDefault="00362B4E" w:rsidP="00156F43">
      <w:pPr>
        <w:spacing w:before="0" w:after="0"/>
        <w:ind w:firstLine="0"/>
        <w:rPr>
          <w:lang w:eastAsia="ja-JP"/>
        </w:rPr>
      </w:pPr>
      <w:r w:rsidRPr="005B3D73">
        <w:rPr>
          <w:color w:val="444444"/>
          <w:lang w:eastAsia="ja-JP"/>
        </w:rPr>
        <w:t>    </w:t>
      </w:r>
      <w:r w:rsidRPr="005B3D73">
        <w:rPr>
          <w:color w:val="009695"/>
          <w:lang w:eastAsia="ja-JP"/>
        </w:rPr>
        <w:t>void</w:t>
      </w:r>
      <w:r w:rsidRPr="005B3D73">
        <w:rPr>
          <w:color w:val="444444"/>
          <w:lang w:eastAsia="ja-JP"/>
        </w:rPr>
        <w:t> ThrowGrenade()</w:t>
      </w:r>
    </w:p>
    <w:p w:rsidR="005B3D73" w:rsidRPr="005B3D73" w:rsidRDefault="00362B4E" w:rsidP="00156F43">
      <w:pPr>
        <w:spacing w:before="0" w:after="0"/>
        <w:ind w:firstLine="0"/>
        <w:rPr>
          <w:lang w:eastAsia="ja-JP"/>
        </w:rPr>
      </w:pPr>
      <w:r w:rsidRPr="005B3D73">
        <w:rPr>
          <w:color w:val="444444"/>
          <w:lang w:eastAsia="ja-JP"/>
        </w:rPr>
        <w:t>    {</w:t>
      </w:r>
    </w:p>
    <w:p w:rsidR="005B3D73" w:rsidRPr="005B3D73" w:rsidRDefault="00362B4E" w:rsidP="00156F43">
      <w:pPr>
        <w:spacing w:before="0" w:after="0"/>
        <w:ind w:firstLine="0"/>
        <w:rPr>
          <w:lang w:eastAsia="ja-JP"/>
        </w:rPr>
      </w:pPr>
      <w:r w:rsidRPr="005B3D73">
        <w:rPr>
          <w:color w:val="444444"/>
          <w:lang w:eastAsia="ja-JP"/>
        </w:rPr>
        <w:t>        GameManager.numberOfGrenades -= </w:t>
      </w:r>
      <w:r w:rsidRPr="005B3D73">
        <w:rPr>
          <w:color w:val="F57D00"/>
          <w:lang w:eastAsia="ja-JP"/>
        </w:rPr>
        <w:t>1</w:t>
      </w:r>
      <w:r w:rsidRPr="005B3D73">
        <w:rPr>
          <w:color w:val="444444"/>
          <w:lang w:eastAsia="ja-JP"/>
        </w:rPr>
        <w:t>;</w:t>
      </w:r>
    </w:p>
    <w:p w:rsidR="005B3D73" w:rsidRPr="005B3D73" w:rsidRDefault="00362B4E" w:rsidP="00156F43">
      <w:pPr>
        <w:spacing w:before="0" w:after="0"/>
        <w:ind w:firstLine="0"/>
        <w:rPr>
          <w:lang w:eastAsia="ja-JP"/>
        </w:rPr>
      </w:pPr>
      <w:r w:rsidRPr="005B3D73">
        <w:rPr>
          <w:color w:val="444444"/>
          <w:lang w:eastAsia="ja-JP"/>
        </w:rPr>
        <w:t>        timer = </w:t>
      </w:r>
      <w:r w:rsidRPr="005B3D73">
        <w:rPr>
          <w:color w:val="F57D00"/>
          <w:lang w:eastAsia="ja-JP"/>
        </w:rPr>
        <w:t>0f</w:t>
      </w:r>
      <w:r w:rsidRPr="005B3D73">
        <w:rPr>
          <w:color w:val="444444"/>
          <w:lang w:eastAsia="ja-JP"/>
        </w:rPr>
        <w:t>;</w:t>
      </w:r>
    </w:p>
    <w:p w:rsidR="005B3D73" w:rsidRPr="005B3D73" w:rsidRDefault="00362B4E" w:rsidP="00156F43">
      <w:pPr>
        <w:spacing w:before="0" w:after="0"/>
        <w:ind w:firstLine="0"/>
        <w:rPr>
          <w:lang w:eastAsia="ja-JP"/>
        </w:rPr>
      </w:pPr>
      <w:r w:rsidRPr="005B3D73">
        <w:rPr>
          <w:color w:val="444444"/>
          <w:lang w:eastAsia="ja-JP"/>
        </w:rPr>
        <w:t>        </w:t>
      </w:r>
      <w:r w:rsidRPr="005B3D73">
        <w:rPr>
          <w:color w:val="009695"/>
          <w:lang w:eastAsia="ja-JP"/>
        </w:rPr>
        <w:t>var</w:t>
      </w:r>
      <w:r w:rsidRPr="005B3D73">
        <w:rPr>
          <w:color w:val="444444"/>
          <w:lang w:eastAsia="ja-JP"/>
        </w:rPr>
        <w:t> grenade = (GameObject)Instantiate (grenadePrefab, gameObject.transform.position, gameObject.transform.rotation);</w:t>
      </w:r>
    </w:p>
    <w:p w:rsidR="005B3D73" w:rsidRPr="005B3D73" w:rsidRDefault="00362B4E" w:rsidP="00156F43">
      <w:pPr>
        <w:spacing w:before="0" w:after="0"/>
        <w:ind w:firstLine="0"/>
        <w:rPr>
          <w:lang w:eastAsia="ja-JP"/>
        </w:rPr>
      </w:pPr>
      <w:r w:rsidRPr="005B3D73">
        <w:rPr>
          <w:color w:val="444444"/>
          <w:lang w:eastAsia="ja-JP"/>
        </w:rPr>
        <w:t>        grenade.GetComponent&lt;Rigidbody&gt; ().velocity = grenade.transform.forward * </w:t>
      </w:r>
      <w:r w:rsidRPr="005B3D73">
        <w:rPr>
          <w:color w:val="F57D00"/>
          <w:lang w:eastAsia="ja-JP"/>
        </w:rPr>
        <w:t>20</w:t>
      </w:r>
      <w:r w:rsidRPr="005B3D73">
        <w:rPr>
          <w:color w:val="444444"/>
          <w:lang w:eastAsia="ja-JP"/>
        </w:rPr>
        <w:t>;    }</w:t>
      </w:r>
    </w:p>
    <w:p w:rsidR="00362B4E" w:rsidRPr="005B3D73" w:rsidRDefault="00362B4E" w:rsidP="00156F43">
      <w:pPr>
        <w:spacing w:before="0" w:after="0"/>
        <w:ind w:firstLine="0"/>
        <w:rPr>
          <w:color w:val="444444"/>
          <w:lang w:eastAsia="ja-JP"/>
        </w:rPr>
      </w:pPr>
      <w:r w:rsidRPr="005B3D73">
        <w:rPr>
          <w:color w:val="444444"/>
          <w:lang w:eastAsia="ja-JP"/>
        </w:rPr>
        <w:t>}</w:t>
      </w:r>
    </w:p>
    <w:p w:rsidR="009A47EF" w:rsidRPr="005B3D73" w:rsidRDefault="009A47EF" w:rsidP="005B3D73">
      <w:pPr>
        <w:pStyle w:val="Heading2"/>
        <w:rPr>
          <w:rFonts w:cs="Times New Roman"/>
          <w:szCs w:val="26"/>
          <w:lang w:eastAsia="ja-JP"/>
        </w:rPr>
      </w:pPr>
      <w:bookmarkStart w:id="117" w:name="_Toc12792661"/>
      <w:r w:rsidRPr="005B3D73">
        <w:rPr>
          <w:rFonts w:cs="Times New Roman"/>
          <w:szCs w:val="26"/>
          <w:lang w:eastAsia="ja-JP"/>
        </w:rPr>
        <w:t>Build setting</w:t>
      </w:r>
      <w:bookmarkEnd w:id="117"/>
    </w:p>
    <w:p w:rsidR="004F5EB9" w:rsidRPr="005B3D73" w:rsidRDefault="004F5EB9" w:rsidP="005B3D73">
      <w:pPr>
        <w:rPr>
          <w:lang w:eastAsia="ja-JP"/>
        </w:rPr>
      </w:pPr>
      <w:r w:rsidRPr="005B3D73">
        <w:rPr>
          <w:lang w:eastAsia="ja-JP"/>
        </w:rPr>
        <w:t>Unity hỗ trỡ Biuld đa nền tảng trên các môi trường như Window,IOS…..</w:t>
      </w:r>
    </w:p>
    <w:p w:rsidR="00FC7AAC" w:rsidRDefault="004F5EB9" w:rsidP="000341D7">
      <w:pPr>
        <w:rPr>
          <w:lang w:eastAsia="ja-JP"/>
        </w:rPr>
      </w:pPr>
      <w:r w:rsidRPr="005B3D73">
        <w:rPr>
          <w:lang w:eastAsia="ja-JP"/>
        </w:rPr>
        <w:t>Ta sẽ chọn vào mục player setting để chỉnh sửa tên và hình ảnh cho game của mình .</w:t>
      </w:r>
    </w:p>
    <w:p w:rsidR="004F5EB9" w:rsidRPr="005B3D73" w:rsidRDefault="004A0F11" w:rsidP="005B3D73">
      <w:pPr>
        <w:rPr>
          <w:lang w:eastAsia="ja-JP"/>
        </w:rPr>
      </w:pPr>
      <w:r>
        <w:rPr>
          <w:noProof/>
        </w:rPr>
        <w:lastRenderedPageBreak/>
        <w:pict>
          <v:shape id="_x0000_s1259" type="#_x0000_t202" style="position:absolute;left:0;text-align:left;margin-left:-.25pt;margin-top:430.5pt;width:439.5pt;height:.05pt;z-index:251697152;mso-position-horizontal-relative:text;mso-position-vertical-relative:text" stroked="f">
            <v:textbox style="mso-next-textbox:#_x0000_s1259;mso-fit-shape-to-text:t" inset="0,0,0,0">
              <w:txbxContent>
                <w:p w:rsidR="00920831" w:rsidRPr="009F01A2" w:rsidRDefault="00920831" w:rsidP="004A0F11">
                  <w:pPr>
                    <w:pStyle w:val="Caption"/>
                    <w:rPr>
                      <w:noProof/>
                      <w:szCs w:val="26"/>
                    </w:rPr>
                  </w:pPr>
                  <w:bookmarkStart w:id="118" w:name="_Toc12793236"/>
                  <w:r>
                    <w:t xml:space="preserve">Hình </w:t>
                  </w:r>
                  <w:fldSimple w:instr=" SEQ Hình \* ARABIC ">
                    <w:r>
                      <w:rPr>
                        <w:noProof/>
                      </w:rPr>
                      <w:t>36</w:t>
                    </w:r>
                  </w:fldSimple>
                  <w:r>
                    <w:t>. Build Settings.</w:t>
                  </w:r>
                  <w:bookmarkEnd w:id="118"/>
                </w:p>
              </w:txbxContent>
            </v:textbox>
            <w10:wrap type="topAndBottom"/>
          </v:shape>
        </w:pict>
      </w:r>
      <w:r>
        <w:rPr>
          <w:noProof/>
          <w:lang w:eastAsia="ja-JP"/>
        </w:rPr>
        <w:drawing>
          <wp:anchor distT="0" distB="0" distL="114300" distR="114300" simplePos="0" relativeHeight="251670016" behindDoc="0" locked="0" layoutInCell="1" allowOverlap="1" wp14:anchorId="48A62FF0" wp14:editId="2A89E77A">
            <wp:simplePos x="0" y="0"/>
            <wp:positionH relativeFrom="column">
              <wp:posOffset>-3175</wp:posOffset>
            </wp:positionH>
            <wp:positionV relativeFrom="paragraph">
              <wp:posOffset>-3175</wp:posOffset>
            </wp:positionV>
            <wp:extent cx="5581650" cy="541337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581650" cy="5413375"/>
                    </a:xfrm>
                    <a:prstGeom prst="rect">
                      <a:avLst/>
                    </a:prstGeom>
                  </pic:spPr>
                </pic:pic>
              </a:graphicData>
            </a:graphic>
            <wp14:sizeRelH relativeFrom="page">
              <wp14:pctWidth>0</wp14:pctWidth>
            </wp14:sizeRelH>
            <wp14:sizeRelV relativeFrom="page">
              <wp14:pctHeight>0</wp14:pctHeight>
            </wp14:sizeRelV>
          </wp:anchor>
        </w:drawing>
      </w:r>
    </w:p>
    <w:p w:rsidR="00362B4E" w:rsidRPr="005B3D73" w:rsidRDefault="009B1910" w:rsidP="005B3D73">
      <w:pPr>
        <w:pStyle w:val="Heading1"/>
        <w:jc w:val="both"/>
        <w:rPr>
          <w:rFonts w:eastAsia="Arial" w:cs="Times New Roman"/>
          <w:sz w:val="26"/>
          <w:szCs w:val="26"/>
          <w:lang w:eastAsia="ja-JP"/>
        </w:rPr>
      </w:pPr>
      <w:bookmarkStart w:id="119" w:name="_Toc12792662"/>
      <w:r w:rsidRPr="005B3D73">
        <w:rPr>
          <w:rFonts w:eastAsia="Arial" w:cs="Times New Roman"/>
          <w:sz w:val="26"/>
          <w:szCs w:val="26"/>
          <w:lang w:eastAsia="ja-JP"/>
        </w:rPr>
        <w:lastRenderedPageBreak/>
        <w:t>KẾT LUẬN</w:t>
      </w:r>
      <w:bookmarkEnd w:id="119"/>
    </w:p>
    <w:p w:rsidR="005F001A" w:rsidRPr="005B3D73" w:rsidRDefault="005F001A" w:rsidP="005B3D73">
      <w:pPr>
        <w:rPr>
          <w:rFonts w:eastAsia="Arial"/>
        </w:rPr>
      </w:pPr>
      <w:r w:rsidRPr="005B3D73">
        <w:rPr>
          <w:rFonts w:eastAsia="Arial"/>
        </w:rPr>
        <w:t>Sau nhiều ngày suy nghĩ kĩ để chọn đề</w:t>
      </w:r>
      <w:r w:rsidR="000341D7">
        <w:rPr>
          <w:rFonts w:eastAsia="Arial"/>
        </w:rPr>
        <w:t xml:space="preserve"> tài cho đồ án tốt nghiệp</w:t>
      </w:r>
      <w:r w:rsidRPr="005B3D73">
        <w:rPr>
          <w:rFonts w:eastAsia="Arial"/>
        </w:rPr>
        <w:t>, cuối cùng em cũng đã chọn được đề tài làm game 3D trên Unity Game Run Now.</w:t>
      </w:r>
    </w:p>
    <w:p w:rsidR="004E7C41" w:rsidRPr="005B3D73" w:rsidRDefault="005F001A" w:rsidP="005B3D73">
      <w:pPr>
        <w:rPr>
          <w:rFonts w:eastAsia="Arial"/>
        </w:rPr>
      </w:pPr>
      <w:r w:rsidRPr="005B3D73">
        <w:rPr>
          <w:rFonts w:eastAsia="Arial"/>
        </w:rPr>
        <w:t>Bước đầu tìm hiểu về Unity bằng cách làm mấy game thông qua hướng dẫn trên Youtube để hiểu rõ hơn về nó.</w:t>
      </w:r>
    </w:p>
    <w:p w:rsidR="004E7C41" w:rsidRPr="005B3D73" w:rsidRDefault="004E7C41" w:rsidP="005B3D73">
      <w:pPr>
        <w:rPr>
          <w:rFonts w:eastAsia="Arial"/>
        </w:rPr>
      </w:pPr>
      <w:r w:rsidRPr="005B3D73">
        <w:rPr>
          <w:rFonts w:eastAsia="Arial"/>
        </w:rPr>
        <w:t>Một số game em làm để tham khảm khảo là : Flappy bird,Ufo,Rool a roll,..</w:t>
      </w:r>
      <w:r w:rsidR="005F001A" w:rsidRPr="005B3D73">
        <w:rPr>
          <w:rFonts w:eastAsia="Arial"/>
        </w:rPr>
        <w:t xml:space="preserve"> </w:t>
      </w:r>
    </w:p>
    <w:p w:rsidR="005F001A" w:rsidRPr="005B3D73" w:rsidRDefault="005F001A" w:rsidP="005B3D73">
      <w:pPr>
        <w:rPr>
          <w:rFonts w:eastAsia="Arial"/>
        </w:rPr>
      </w:pPr>
      <w:r w:rsidRPr="005B3D73">
        <w:rPr>
          <w:rFonts w:eastAsia="Arial"/>
        </w:rPr>
        <w:t>Trong thời gian làm đề tài em cũng có một số những vấn đề đạt được và chưa đạt được.</w:t>
      </w:r>
    </w:p>
    <w:p w:rsidR="005F001A" w:rsidRPr="005B3D73" w:rsidRDefault="005F001A" w:rsidP="005B3D73">
      <w:pPr>
        <w:rPr>
          <w:rFonts w:eastAsia="Arial"/>
          <w:b/>
        </w:rPr>
      </w:pPr>
      <w:r w:rsidRPr="005B3D73">
        <w:rPr>
          <w:rFonts w:eastAsia="Arial"/>
          <w:b/>
        </w:rPr>
        <w:t>Đạt Được</w:t>
      </w:r>
    </w:p>
    <w:p w:rsidR="004E7C41" w:rsidRPr="005B3D73" w:rsidRDefault="005F001A" w:rsidP="005B3D73">
      <w:pPr>
        <w:ind w:firstLine="720"/>
        <w:rPr>
          <w:rFonts w:eastAsia="Arial"/>
        </w:rPr>
      </w:pPr>
      <w:r w:rsidRPr="005B3D73">
        <w:rPr>
          <w:rFonts w:eastAsia="Arial"/>
        </w:rPr>
        <w:t xml:space="preserve">Hiểu được cấu trúc, cách thức hoạt động, cách thức phát triển ứng dụng trên Unity </w:t>
      </w:r>
    </w:p>
    <w:p w:rsidR="004E7C41" w:rsidRPr="005B3D73" w:rsidRDefault="005F001A" w:rsidP="005B3D73">
      <w:pPr>
        <w:rPr>
          <w:rFonts w:eastAsia="Arial"/>
        </w:rPr>
      </w:pPr>
      <w:r w:rsidRPr="005B3D73">
        <w:rPr>
          <w:rFonts w:eastAsia="Arial"/>
        </w:rPr>
        <w:t>Tổ chức load các màn tương ứng thông qua các button</w:t>
      </w:r>
    </w:p>
    <w:p w:rsidR="005F001A" w:rsidRPr="005B3D73" w:rsidRDefault="005F001A" w:rsidP="005B3D73">
      <w:pPr>
        <w:rPr>
          <w:rFonts w:eastAsia="Arial"/>
        </w:rPr>
      </w:pPr>
      <w:r w:rsidRPr="005B3D73">
        <w:rPr>
          <w:rFonts w:eastAsia="Arial"/>
        </w:rPr>
        <w:t>Xây dựng các chức năng như điểm, máu, màn chơi.. thông qua ngôn ngữ lập trình C# trên MonoDevelop</w:t>
      </w:r>
    </w:p>
    <w:p w:rsidR="005F001A" w:rsidRPr="005B3D73" w:rsidRDefault="005F001A" w:rsidP="005B3D73">
      <w:pPr>
        <w:rPr>
          <w:rFonts w:eastAsia="Arial"/>
        </w:rPr>
      </w:pPr>
      <w:r w:rsidRPr="005B3D73">
        <w:rPr>
          <w:rFonts w:eastAsia="Arial"/>
        </w:rPr>
        <w:t>Tạo âm thanh cho cho trò chơi và 1 số chức năng khác.</w:t>
      </w:r>
    </w:p>
    <w:p w:rsidR="005F001A" w:rsidRPr="005B3D73" w:rsidRDefault="005F001A" w:rsidP="005B3D73">
      <w:pPr>
        <w:rPr>
          <w:rFonts w:eastAsia="Arial"/>
        </w:rPr>
      </w:pPr>
      <w:r w:rsidRPr="005B3D73">
        <w:rPr>
          <w:rFonts w:eastAsia="Arial"/>
        </w:rPr>
        <w:t>Ngoài những thứ đ</w:t>
      </w:r>
      <w:r w:rsidR="004E7C41" w:rsidRPr="005B3D73">
        <w:rPr>
          <w:rFonts w:eastAsia="Arial"/>
        </w:rPr>
        <w:t>ạ</w:t>
      </w:r>
      <w:r w:rsidRPr="005B3D73">
        <w:rPr>
          <w:rFonts w:eastAsia="Arial"/>
        </w:rPr>
        <w:t>t được thì em còn rất nhiều những vấn đề chưa đạt được.</w:t>
      </w:r>
    </w:p>
    <w:p w:rsidR="004E7C41" w:rsidRPr="005B3D73" w:rsidRDefault="000341D7" w:rsidP="005B3D73">
      <w:pPr>
        <w:rPr>
          <w:rFonts w:eastAsia="Arial"/>
          <w:b/>
        </w:rPr>
      </w:pPr>
      <w:r>
        <w:rPr>
          <w:rFonts w:eastAsia="Arial"/>
          <w:b/>
        </w:rPr>
        <w:t>Chư</w:t>
      </w:r>
      <w:r w:rsidR="004E7C41" w:rsidRPr="005B3D73">
        <w:rPr>
          <w:rFonts w:eastAsia="Arial"/>
          <w:b/>
        </w:rPr>
        <w:t>a Đạt Được</w:t>
      </w:r>
    </w:p>
    <w:p w:rsidR="004E7C41" w:rsidRPr="005B3D73" w:rsidRDefault="004E7C41" w:rsidP="005B3D73">
      <w:pPr>
        <w:rPr>
          <w:rFonts w:eastAsia="Arial"/>
        </w:rPr>
      </w:pPr>
      <w:r w:rsidRPr="005B3D73">
        <w:rPr>
          <w:rFonts w:eastAsia="Arial"/>
        </w:rPr>
        <w:t>Do kiến thức của em về Unity còn hạn hẹp và quá trình thực tập full time đã hạn chế thời gian của em nên các chức năng trong game còn nghèo nàn.</w:t>
      </w:r>
    </w:p>
    <w:p w:rsidR="004E7C41" w:rsidRPr="005B3D73" w:rsidRDefault="004E7C41" w:rsidP="005B3D73">
      <w:pPr>
        <w:rPr>
          <w:rFonts w:eastAsia="Arial"/>
        </w:rPr>
      </w:pPr>
      <w:r w:rsidRPr="005B3D73">
        <w:rPr>
          <w:rFonts w:eastAsia="Arial"/>
        </w:rPr>
        <w:t>Chưa xây dựng được hoàn chỉnh 1 game như mong muốn</w:t>
      </w:r>
      <w:r w:rsidR="000341D7">
        <w:rPr>
          <w:rFonts w:eastAsia="Arial"/>
        </w:rPr>
        <w:t>.</w:t>
      </w:r>
    </w:p>
    <w:p w:rsidR="004E7C41" w:rsidRPr="005B3D73" w:rsidRDefault="004E7C41" w:rsidP="005B3D73">
      <w:pPr>
        <w:rPr>
          <w:rFonts w:eastAsia="Arial"/>
        </w:rPr>
      </w:pPr>
      <w:r w:rsidRPr="005B3D73">
        <w:rPr>
          <w:rFonts w:eastAsia="Arial"/>
        </w:rPr>
        <w:t>Các Script trong Unity tổ chức chưa thực sự rõ ràng</w:t>
      </w:r>
      <w:r w:rsidR="000341D7">
        <w:rPr>
          <w:rFonts w:eastAsia="Arial"/>
        </w:rPr>
        <w:t>.</w:t>
      </w:r>
    </w:p>
    <w:p w:rsidR="004E7C41" w:rsidRPr="005B3D73" w:rsidRDefault="004E7C41" w:rsidP="005B3D73">
      <w:pPr>
        <w:rPr>
          <w:rFonts w:eastAsia="Arial"/>
          <w:b/>
        </w:rPr>
      </w:pPr>
      <w:r w:rsidRPr="005B3D73">
        <w:rPr>
          <w:rFonts w:eastAsia="Arial"/>
          <w:b/>
        </w:rPr>
        <w:t>Thuận Lợi</w:t>
      </w:r>
    </w:p>
    <w:p w:rsidR="004E7C41" w:rsidRPr="005B3D73" w:rsidRDefault="004E7C41" w:rsidP="005B3D73">
      <w:pPr>
        <w:rPr>
          <w:rFonts w:eastAsia="Arial"/>
        </w:rPr>
      </w:pPr>
      <w:r w:rsidRPr="005B3D73">
        <w:rPr>
          <w:rFonts w:eastAsia="Arial"/>
        </w:rPr>
        <w:t>Vận dụng được các kiến thức mà em đã học trong tường để làm đồ án này</w:t>
      </w:r>
      <w:r w:rsidR="000341D7">
        <w:rPr>
          <w:rFonts w:eastAsia="Arial"/>
        </w:rPr>
        <w:t>.</w:t>
      </w:r>
    </w:p>
    <w:p w:rsidR="004E7C41" w:rsidRPr="005B3D73" w:rsidRDefault="004E7C41" w:rsidP="005B3D73">
      <w:pPr>
        <w:rPr>
          <w:rFonts w:eastAsia="Arial"/>
        </w:rPr>
      </w:pPr>
      <w:r w:rsidRPr="005B3D73">
        <w:rPr>
          <w:rFonts w:eastAsia="Arial"/>
        </w:rPr>
        <w:t>Được sự chỉ dạy tận tình của cô và các bạn</w:t>
      </w:r>
      <w:r w:rsidR="000341D7">
        <w:rPr>
          <w:rFonts w:eastAsia="Arial"/>
        </w:rPr>
        <w:t>.</w:t>
      </w:r>
    </w:p>
    <w:p w:rsidR="000D6D86" w:rsidRPr="005B3D73" w:rsidRDefault="004E7C41" w:rsidP="005B3D73">
      <w:pPr>
        <w:rPr>
          <w:rFonts w:eastAsia="Arial"/>
        </w:rPr>
      </w:pPr>
      <w:r w:rsidRPr="005B3D73">
        <w:rPr>
          <w:rFonts w:eastAsia="Arial"/>
        </w:rPr>
        <w:lastRenderedPageBreak/>
        <w:t xml:space="preserve">Đồ họa Unity có rất nhiều </w:t>
      </w:r>
      <w:r w:rsidR="000D6D86" w:rsidRPr="005B3D73">
        <w:rPr>
          <w:rFonts w:eastAsia="Arial"/>
        </w:rPr>
        <w:t xml:space="preserve">assets </w:t>
      </w:r>
      <w:r w:rsidRPr="005B3D73">
        <w:rPr>
          <w:rFonts w:eastAsia="Arial"/>
        </w:rPr>
        <w:t xml:space="preserve">free cho </w:t>
      </w:r>
      <w:r w:rsidR="000D6D86" w:rsidRPr="005B3D73">
        <w:rPr>
          <w:rFonts w:eastAsia="Arial"/>
        </w:rPr>
        <w:t>mọi người.</w:t>
      </w:r>
    </w:p>
    <w:p w:rsidR="004E7C41" w:rsidRPr="005B3D73" w:rsidRDefault="004E7C41" w:rsidP="005B3D73">
      <w:pPr>
        <w:rPr>
          <w:rFonts w:eastAsia="Arial"/>
        </w:rPr>
      </w:pPr>
      <w:r w:rsidRPr="005B3D73">
        <w:rPr>
          <w:rFonts w:eastAsia="Arial"/>
        </w:rPr>
        <w:t>Tài liệu rất nhiều trên Internet</w:t>
      </w:r>
      <w:r w:rsidR="000341D7">
        <w:rPr>
          <w:rFonts w:eastAsia="Arial"/>
        </w:rPr>
        <w:t>.</w:t>
      </w:r>
    </w:p>
    <w:p w:rsidR="004E7C41" w:rsidRPr="005B3D73" w:rsidRDefault="004E7C41" w:rsidP="005B3D73">
      <w:pPr>
        <w:rPr>
          <w:rFonts w:eastAsia="Arial"/>
          <w:b/>
        </w:rPr>
      </w:pPr>
      <w:r w:rsidRPr="005B3D73">
        <w:rPr>
          <w:rFonts w:eastAsia="Arial"/>
          <w:b/>
        </w:rPr>
        <w:t>Khó Khăn</w:t>
      </w:r>
    </w:p>
    <w:p w:rsidR="004E7C41" w:rsidRPr="005B3D73" w:rsidRDefault="004E7C41" w:rsidP="005B3D73">
      <w:pPr>
        <w:rPr>
          <w:rFonts w:eastAsia="Arial"/>
        </w:rPr>
      </w:pPr>
      <w:r w:rsidRPr="005B3D73">
        <w:rPr>
          <w:rFonts w:eastAsia="Arial"/>
        </w:rPr>
        <w:t>Unit là một môi trường lập trình mới đối với em nên khi bắt tay vào làm thì em không biết làm từ đâu và cảm thấy bỡ ngỡ</w:t>
      </w:r>
    </w:p>
    <w:p w:rsidR="000D6D86" w:rsidRPr="005B3D73" w:rsidRDefault="000D6D86" w:rsidP="005B3D73">
      <w:pPr>
        <w:rPr>
          <w:rFonts w:eastAsia="Arial"/>
        </w:rPr>
      </w:pPr>
      <w:r w:rsidRPr="005B3D73">
        <w:rPr>
          <w:rFonts w:eastAsia="Arial"/>
        </w:rPr>
        <w:t>Do quá trình thực tập chiếm hết phần thời trong tuần.</w:t>
      </w:r>
    </w:p>
    <w:p w:rsidR="004E7C41" w:rsidRPr="005B3D73" w:rsidRDefault="004E7C41" w:rsidP="005B3D73">
      <w:pPr>
        <w:rPr>
          <w:rFonts w:eastAsia="Arial"/>
          <w:b/>
        </w:rPr>
      </w:pPr>
      <w:r w:rsidRPr="005B3D73">
        <w:rPr>
          <w:rFonts w:eastAsia="Arial"/>
          <w:b/>
        </w:rPr>
        <w:t>Kinh Nghiệm Rút Ra</w:t>
      </w:r>
    </w:p>
    <w:p w:rsidR="004E7C41" w:rsidRPr="005B3D73" w:rsidRDefault="004E7C41" w:rsidP="005B3D73">
      <w:pPr>
        <w:rPr>
          <w:rFonts w:eastAsia="Arial"/>
        </w:rPr>
      </w:pPr>
      <w:r w:rsidRPr="005B3D73">
        <w:rPr>
          <w:rFonts w:eastAsia="Arial"/>
        </w:rPr>
        <w:t>Phải biết sắp xếp thời gian 1 cách hợp lý nếu không sẽ gặp rất nhiều khó khăn</w:t>
      </w:r>
      <w:r w:rsidR="000341D7">
        <w:rPr>
          <w:rFonts w:eastAsia="Arial"/>
        </w:rPr>
        <w:t>.</w:t>
      </w:r>
    </w:p>
    <w:p w:rsidR="004E7C41" w:rsidRPr="005B3D73" w:rsidRDefault="004E7C41" w:rsidP="005B3D73">
      <w:pPr>
        <w:rPr>
          <w:rFonts w:eastAsia="Arial"/>
        </w:rPr>
      </w:pPr>
      <w:r w:rsidRPr="005B3D73">
        <w:rPr>
          <w:rFonts w:eastAsia="Arial"/>
        </w:rPr>
        <w:t>Để hoàn thành tốt 1 game không thể làm 1 mình mà phải biết chia sẻ và phân công công việc cho mọi người</w:t>
      </w:r>
      <w:r w:rsidR="000341D7">
        <w:rPr>
          <w:rFonts w:eastAsia="Arial"/>
        </w:rPr>
        <w:t>.</w:t>
      </w:r>
    </w:p>
    <w:p w:rsidR="004E7C41" w:rsidRPr="005B3D73" w:rsidRDefault="004E7C41" w:rsidP="005B3D73">
      <w:pPr>
        <w:rPr>
          <w:rFonts w:eastAsia="Arial"/>
        </w:rPr>
      </w:pPr>
      <w:r w:rsidRPr="005B3D73">
        <w:rPr>
          <w:rFonts w:eastAsia="Arial"/>
        </w:rPr>
        <w:t>Làm việc phải tập trung mới có thể hoàn thành tốt được</w:t>
      </w:r>
      <w:r w:rsidR="000341D7">
        <w:rPr>
          <w:rFonts w:eastAsia="Arial"/>
        </w:rPr>
        <w:t>.</w:t>
      </w:r>
    </w:p>
    <w:p w:rsidR="004E7C41" w:rsidRPr="005B3D73" w:rsidRDefault="004E7C41" w:rsidP="005B3D73">
      <w:pPr>
        <w:rPr>
          <w:rFonts w:eastAsia="Arial"/>
          <w:b/>
        </w:rPr>
      </w:pPr>
      <w:r w:rsidRPr="005B3D73">
        <w:rPr>
          <w:rFonts w:eastAsia="Arial"/>
          <w:b/>
        </w:rPr>
        <w:t>Hướng Phát Triển</w:t>
      </w:r>
    </w:p>
    <w:p w:rsidR="000D6D86" w:rsidRPr="005B3D73" w:rsidRDefault="000D6D86" w:rsidP="005B3D73">
      <w:pPr>
        <w:rPr>
          <w:rFonts w:eastAsia="Arial"/>
        </w:rPr>
      </w:pPr>
      <w:r w:rsidRPr="005B3D73">
        <w:rPr>
          <w:rFonts w:eastAsia="Arial"/>
        </w:rPr>
        <w:t>Tối ưu hóa để game có thể chạy nhanh hơn</w:t>
      </w:r>
      <w:r w:rsidR="000341D7">
        <w:rPr>
          <w:rFonts w:eastAsia="Arial"/>
        </w:rPr>
        <w:t>.</w:t>
      </w:r>
    </w:p>
    <w:p w:rsidR="000D6D86" w:rsidRPr="005B3D73" w:rsidRDefault="000D6D86" w:rsidP="005B3D73">
      <w:pPr>
        <w:rPr>
          <w:rFonts w:eastAsia="Arial"/>
        </w:rPr>
      </w:pPr>
      <w:r w:rsidRPr="005B3D73">
        <w:rPr>
          <w:rFonts w:eastAsia="Arial"/>
        </w:rPr>
        <w:t>Tăng thêm màn chơi để người chơi có nhiều lựa chọn</w:t>
      </w:r>
      <w:r w:rsidR="000341D7">
        <w:rPr>
          <w:rFonts w:eastAsia="Arial"/>
        </w:rPr>
        <w:t>.</w:t>
      </w:r>
    </w:p>
    <w:p w:rsidR="000D6D86" w:rsidRPr="005B3D73" w:rsidRDefault="000D6D86" w:rsidP="005B3D73">
      <w:pPr>
        <w:rPr>
          <w:rFonts w:eastAsia="Arial"/>
        </w:rPr>
      </w:pPr>
      <w:r w:rsidRPr="005B3D73">
        <w:rPr>
          <w:rFonts w:eastAsia="Arial"/>
        </w:rPr>
        <w:t>Thêm vũ khí, dạn dược, nâng cấp vũ khí</w:t>
      </w:r>
      <w:r w:rsidR="000341D7">
        <w:rPr>
          <w:rFonts w:eastAsia="Arial"/>
        </w:rPr>
        <w:t>.</w:t>
      </w:r>
    </w:p>
    <w:p w:rsidR="000D6D86" w:rsidRPr="005B3D73" w:rsidRDefault="000D6D86" w:rsidP="005B3D73">
      <w:pPr>
        <w:rPr>
          <w:rFonts w:eastAsia="Arial"/>
        </w:rPr>
      </w:pPr>
      <w:r w:rsidRPr="005B3D73">
        <w:rPr>
          <w:rFonts w:eastAsia="Arial"/>
        </w:rPr>
        <w:t>Cung cấp thêm công cụ để người chơi có thể chọn và chỉnh sửa tạo riêng cho mình những nhân vật, hiệu ứng âm thanh….</w:t>
      </w:r>
    </w:p>
    <w:p w:rsidR="000341D7" w:rsidRDefault="000341D7">
      <w:pPr>
        <w:spacing w:before="120" w:line="240" w:lineRule="auto"/>
        <w:ind w:firstLine="0"/>
        <w:jc w:val="left"/>
        <w:rPr>
          <w:rFonts w:eastAsia="Arial"/>
        </w:rPr>
      </w:pPr>
      <w:r>
        <w:rPr>
          <w:rFonts w:eastAsia="Arial"/>
        </w:rPr>
        <w:br w:type="page"/>
      </w:r>
    </w:p>
    <w:p w:rsidR="00C34B4D" w:rsidRPr="000341D7" w:rsidRDefault="00C34B4D" w:rsidP="00920831">
      <w:pPr>
        <w:pStyle w:val="Heading1"/>
        <w:jc w:val="both"/>
        <w:rPr>
          <w:rFonts w:eastAsia="Arial" w:cs="Times New Roman"/>
          <w:sz w:val="26"/>
          <w:szCs w:val="26"/>
        </w:rPr>
      </w:pPr>
      <w:bookmarkStart w:id="120" w:name="_Toc12792663"/>
      <w:r w:rsidRPr="000341D7">
        <w:rPr>
          <w:rFonts w:eastAsia="Arial" w:cs="Times New Roman"/>
          <w:sz w:val="26"/>
          <w:szCs w:val="26"/>
        </w:rPr>
        <w:lastRenderedPageBreak/>
        <w:t>TÀI LIỆU THAM KHẢO</w:t>
      </w:r>
      <w:bookmarkEnd w:id="120"/>
    </w:p>
    <w:p w:rsidR="000D6D86" w:rsidRPr="005B3D73" w:rsidRDefault="000D6D86" w:rsidP="005B3D73">
      <w:pPr>
        <w:rPr>
          <w:rFonts w:eastAsia="Arial"/>
        </w:rPr>
      </w:pPr>
      <w:r w:rsidRPr="005B3D73">
        <w:rPr>
          <w:rFonts w:eastAsia="Arial"/>
        </w:rPr>
        <w:t xml:space="preserve">Ryan Henson Creighton, </w:t>
      </w:r>
      <w:r w:rsidRPr="005B3D73">
        <w:rPr>
          <w:rFonts w:eastAsia="Arial"/>
          <w:i/>
        </w:rPr>
        <w:t>Unity 3D Game Development by</w:t>
      </w:r>
      <w:r w:rsidRPr="005B3D73">
        <w:rPr>
          <w:rFonts w:eastAsia="Arial"/>
        </w:rPr>
        <w:t xml:space="preserve"> </w:t>
      </w:r>
      <w:r w:rsidRPr="005B3D73">
        <w:rPr>
          <w:rFonts w:eastAsia="Arial"/>
          <w:i/>
        </w:rPr>
        <w:t>Example</w:t>
      </w:r>
      <w:r w:rsidRPr="005B3D73">
        <w:rPr>
          <w:rFonts w:eastAsia="Arial"/>
        </w:rPr>
        <w:t>, Packt Publishing, 2010.</w:t>
      </w:r>
    </w:p>
    <w:p w:rsidR="000D6D86" w:rsidRPr="005B3D73" w:rsidRDefault="000D6D86" w:rsidP="005B3D73">
      <w:pPr>
        <w:rPr>
          <w:rFonts w:eastAsia="Arial"/>
        </w:rPr>
      </w:pPr>
      <w:r w:rsidRPr="005B3D73">
        <w:rPr>
          <w:rFonts w:eastAsia="Arial"/>
        </w:rPr>
        <w:t xml:space="preserve">Will  Goldstone, </w:t>
      </w:r>
      <w:r w:rsidR="000341D7">
        <w:rPr>
          <w:rFonts w:eastAsia="Arial"/>
          <w:i/>
        </w:rPr>
        <w:t>Unity Game Development</w:t>
      </w:r>
      <w:r w:rsidRPr="005B3D73">
        <w:rPr>
          <w:rFonts w:eastAsia="Arial"/>
          <w:i/>
        </w:rPr>
        <w:t xml:space="preserve"> Essential</w:t>
      </w:r>
      <w:r w:rsidR="000341D7">
        <w:rPr>
          <w:rFonts w:eastAsia="Arial"/>
        </w:rPr>
        <w:t>…</w:t>
      </w:r>
    </w:p>
    <w:p w:rsidR="000D6D86" w:rsidRPr="005B3D73" w:rsidRDefault="000D6D86" w:rsidP="005B3D73">
      <w:r w:rsidRPr="005B3D73">
        <w:rPr>
          <w:rFonts w:eastAsia="Arial"/>
        </w:rPr>
        <w:t xml:space="preserve">Publishing, 2009. [3] Efraim Meulenberg, </w:t>
      </w:r>
      <w:r w:rsidRPr="005B3D73">
        <w:rPr>
          <w:rFonts w:eastAsia="Arial"/>
          <w:i/>
        </w:rPr>
        <w:t>Game Development with</w:t>
      </w:r>
      <w:r w:rsidRPr="005B3D73">
        <w:rPr>
          <w:rFonts w:eastAsia="Arial"/>
        </w:rPr>
        <w:t xml:space="preserve"> </w:t>
      </w:r>
      <w:r w:rsidRPr="005B3D73">
        <w:rPr>
          <w:rFonts w:eastAsia="Arial"/>
          <w:i/>
        </w:rPr>
        <w:t>Unity</w:t>
      </w:r>
      <w:r w:rsidRPr="005B3D73">
        <w:rPr>
          <w:rFonts w:eastAsia="Arial"/>
        </w:rPr>
        <w:t>, VTC, 2010.</w:t>
      </w:r>
    </w:p>
    <w:p w:rsidR="000D6D86" w:rsidRPr="005B3D73" w:rsidRDefault="000D6D86" w:rsidP="005B3D73">
      <w:pPr>
        <w:rPr>
          <w:rFonts w:eastAsia="Arial"/>
        </w:rPr>
      </w:pPr>
      <w:r w:rsidRPr="005B3D73">
        <w:rPr>
          <w:rFonts w:eastAsia="Arial"/>
        </w:rPr>
        <w:t xml:space="preserve">Efraim Meulenberg, </w:t>
      </w:r>
      <w:r w:rsidRPr="005B3D73">
        <w:rPr>
          <w:rFonts w:eastAsia="Arial"/>
          <w:i/>
        </w:rPr>
        <w:t>Game Development for iPhone/iPad Using Unity</w:t>
      </w:r>
      <w:r w:rsidRPr="005B3D73">
        <w:rPr>
          <w:rFonts w:eastAsia="Arial"/>
        </w:rPr>
        <w:t xml:space="preserve"> </w:t>
      </w:r>
      <w:r w:rsidRPr="005B3D73">
        <w:rPr>
          <w:rFonts w:eastAsia="Arial"/>
          <w:i/>
        </w:rPr>
        <w:t>iPhone</w:t>
      </w:r>
      <w:r w:rsidRPr="005B3D73">
        <w:rPr>
          <w:rFonts w:eastAsia="Arial"/>
        </w:rPr>
        <w:t>, VTC, 2010.</w:t>
      </w:r>
    </w:p>
    <w:p w:rsidR="000D6D86" w:rsidRPr="005B3D73" w:rsidRDefault="000D6D86" w:rsidP="005B3D73">
      <w:pPr>
        <w:rPr>
          <w:rFonts w:eastAsia="Arial"/>
          <w:i/>
        </w:rPr>
      </w:pPr>
      <w:r w:rsidRPr="005B3D73">
        <w:rPr>
          <w:rFonts w:eastAsia="Arial"/>
        </w:rPr>
        <w:t xml:space="preserve">TornadoTwins, </w:t>
      </w:r>
      <w:r w:rsidRPr="005B3D73">
        <w:rPr>
          <w:rFonts w:eastAsia="Arial"/>
          <w:i/>
        </w:rPr>
        <w:t>Wormgame Cartoony Series</w:t>
      </w:r>
      <w:r w:rsidR="005849F1">
        <w:rPr>
          <w:rFonts w:eastAsia="Arial"/>
          <w:i/>
        </w:rPr>
        <w:t>.</w:t>
      </w:r>
    </w:p>
    <w:p w:rsidR="000D6D86" w:rsidRPr="005B3D73" w:rsidRDefault="008527A5" w:rsidP="005B3D73">
      <w:pPr>
        <w:rPr>
          <w:rFonts w:eastAsia="Arial"/>
          <w:color w:val="0000FF"/>
        </w:rPr>
      </w:pPr>
      <w:hyperlink r:id="rId102" w:history="1">
        <w:r w:rsidR="000D6D86" w:rsidRPr="005B3D73">
          <w:rPr>
            <w:rFonts w:eastAsia="Arial"/>
            <w:color w:val="0000FF"/>
          </w:rPr>
          <w:t>http://www.unityprefabs.com/wormgame­cartoony­series­tutorial.html</w:t>
        </w:r>
      </w:hyperlink>
    </w:p>
    <w:p w:rsidR="000D6D86" w:rsidRPr="005B3D73" w:rsidRDefault="000D6D86" w:rsidP="005B3D73">
      <w:pPr>
        <w:rPr>
          <w:rFonts w:eastAsia="Arial"/>
          <w:i/>
        </w:rPr>
      </w:pPr>
      <w:r w:rsidRPr="005B3D73">
        <w:rPr>
          <w:rFonts w:eastAsia="Arial"/>
        </w:rPr>
        <w:t xml:space="preserve">Zak Parrish, </w:t>
      </w:r>
      <w:r w:rsidRPr="005B3D73">
        <w:rPr>
          <w:rFonts w:eastAsia="Arial"/>
          <w:i/>
        </w:rPr>
        <w:t>Unity Fundamentals</w:t>
      </w:r>
      <w:r w:rsidR="005849F1">
        <w:rPr>
          <w:rFonts w:eastAsia="Arial"/>
          <w:i/>
        </w:rPr>
        <w:t>.</w:t>
      </w:r>
    </w:p>
    <w:p w:rsidR="000D6D86" w:rsidRPr="005B3D73" w:rsidRDefault="008527A5" w:rsidP="005B3D73">
      <w:hyperlink r:id="rId103" w:history="1">
        <w:r w:rsidR="000D6D86" w:rsidRPr="005B3D73">
          <w:rPr>
            <w:rFonts w:eastAsia="Arial"/>
            <w:color w:val="0000FF"/>
          </w:rPr>
          <w:t>http://www.3dbuzz.com/vbforum/content.php?176</w:t>
        </w:r>
      </w:hyperlink>
    </w:p>
    <w:p w:rsidR="000D6D86" w:rsidRPr="005B3D73" w:rsidRDefault="000D6D86" w:rsidP="005B3D73">
      <w:pPr>
        <w:rPr>
          <w:rFonts w:eastAsia="Arial"/>
        </w:rPr>
      </w:pPr>
      <w:r w:rsidRPr="005B3D73">
        <w:rPr>
          <w:rFonts w:eastAsia="Arial"/>
        </w:rPr>
        <w:t xml:space="preserve">Chad and Eric, </w:t>
      </w:r>
      <w:r w:rsidRPr="005B3D73">
        <w:rPr>
          <w:rFonts w:eastAsia="Arial"/>
          <w:i/>
        </w:rPr>
        <w:t>Unity Training</w:t>
      </w:r>
      <w:r w:rsidR="005849F1">
        <w:rPr>
          <w:rFonts w:eastAsia="Arial"/>
          <w:i/>
        </w:rPr>
        <w:t>.</w:t>
      </w:r>
    </w:p>
    <w:p w:rsidR="00532C30" w:rsidRPr="005B3D73" w:rsidRDefault="008527A5" w:rsidP="005B3D73">
      <w:pPr>
        <w:rPr>
          <w:rFonts w:eastAsia="Arial"/>
          <w:color w:val="0000FF"/>
        </w:rPr>
      </w:pPr>
      <w:hyperlink r:id="rId104" w:history="1">
        <w:r w:rsidR="000D6D86" w:rsidRPr="005B3D73">
          <w:rPr>
            <w:rFonts w:eastAsia="Arial"/>
            <w:color w:val="0000FF"/>
          </w:rPr>
          <w:t>http://walkerboystudio.com/html/unity_training</w:t>
        </w:r>
      </w:hyperlink>
      <w:r w:rsidR="000D6D86" w:rsidRPr="005B3D73">
        <w:rPr>
          <w:rFonts w:eastAsia="Arial"/>
          <w:color w:val="0000FF"/>
        </w:rPr>
        <w:tab/>
        <w:t>free</w:t>
      </w:r>
      <w:r w:rsidR="000D6D86" w:rsidRPr="005B3D73">
        <w:rPr>
          <w:rFonts w:eastAsia="Arial"/>
          <w:color w:val="0000FF"/>
        </w:rPr>
        <w:tab/>
        <w:t>.htm</w:t>
      </w:r>
    </w:p>
    <w:p w:rsidR="00532C30" w:rsidRDefault="008527A5" w:rsidP="005B3D73">
      <w:pPr>
        <w:rPr>
          <w:rFonts w:eastAsia="Arial"/>
          <w:color w:val="0000FF"/>
        </w:rPr>
      </w:pPr>
      <w:hyperlink r:id="rId105" w:history="1">
        <w:r w:rsidR="00532C30" w:rsidRPr="005B3D73">
          <w:rPr>
            <w:rStyle w:val="Hyperlink"/>
            <w:rFonts w:eastAsia="Arial"/>
            <w:u w:val="none"/>
          </w:rPr>
          <w:t>https://unity3d.com/learn/tutorials</w:t>
        </w:r>
      </w:hyperlink>
      <w:r w:rsidR="00532C30" w:rsidRPr="005B3D73">
        <w:rPr>
          <w:rFonts w:eastAsia="Arial"/>
          <w:color w:val="0000FF"/>
        </w:rPr>
        <w:t xml:space="preserve"> </w:t>
      </w:r>
    </w:p>
    <w:p w:rsidR="005849F1" w:rsidRDefault="005849F1" w:rsidP="005B3D73">
      <w:hyperlink r:id="rId106" w:history="1">
        <w:r>
          <w:rPr>
            <w:rStyle w:val="Hyperlink"/>
          </w:rPr>
          <w:t>https://docs.unity3d.com/Manual/index.html</w:t>
        </w:r>
      </w:hyperlink>
    </w:p>
    <w:p w:rsidR="005849F1" w:rsidRPr="005B3D73" w:rsidRDefault="005849F1" w:rsidP="005B3D73">
      <w:pPr>
        <w:rPr>
          <w:rFonts w:eastAsia="Arial"/>
          <w:color w:val="0000FF"/>
        </w:rPr>
      </w:pPr>
      <w:hyperlink r:id="rId107" w:history="1">
        <w:r>
          <w:rPr>
            <w:rStyle w:val="Hyperlink"/>
          </w:rPr>
          <w:t>https://www.youtube.com/watch?v=mMlY4MXSrv8&amp;list=PLqO_dK1hz3TMXDRmW-aNHGosp5LzNRhW5</w:t>
        </w:r>
      </w:hyperlink>
    </w:p>
    <w:p w:rsidR="008A6F0E" w:rsidRPr="005B3D73" w:rsidRDefault="008A6F0E" w:rsidP="001B0EAF">
      <w:pPr>
        <w:ind w:firstLine="0"/>
        <w:rPr>
          <w:rFonts w:eastAsia="Arial"/>
        </w:rPr>
      </w:pPr>
    </w:p>
    <w:sectPr w:rsidR="008A6F0E" w:rsidRPr="005B3D73" w:rsidSect="005B3D73">
      <w:headerReference w:type="default" r:id="rId108"/>
      <w:type w:val="nextColumn"/>
      <w:pgSz w:w="11909" w:h="16834" w:code="9"/>
      <w:pgMar w:top="1985" w:right="1134" w:bottom="1985" w:left="1985"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B6DB7" w:rsidRDefault="00CB6DB7">
      <w:r>
        <w:separator/>
      </w:r>
    </w:p>
  </w:endnote>
  <w:endnote w:type="continuationSeparator" w:id="0">
    <w:p w:rsidR="00CB6DB7" w:rsidRDefault="00CB6D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NI-Times">
    <w:panose1 w:val="00000000000000000000"/>
    <w:charset w:val="00"/>
    <w:family w:val="auto"/>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Courier">
    <w:panose1 w:val="02070409020205020404"/>
    <w:charset w:val="00"/>
    <w:family w:val="modern"/>
    <w:notTrueType/>
    <w:pitch w:val="fixed"/>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S PGothic">
    <w:altName w:val="ＭＳ Ｐゴシック"/>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9035201"/>
      <w:docPartObj>
        <w:docPartGallery w:val="Page Numbers (Bottom of Page)"/>
        <w:docPartUnique/>
      </w:docPartObj>
    </w:sdtPr>
    <w:sdtEndPr>
      <w:rPr>
        <w:noProof/>
      </w:rPr>
    </w:sdtEndPr>
    <w:sdtContent>
      <w:p w:rsidR="00920831" w:rsidRDefault="00920831">
        <w:pPr>
          <w:pStyle w:val="Footer"/>
          <w:jc w:val="center"/>
        </w:pPr>
        <w:r>
          <w:fldChar w:fldCharType="begin"/>
        </w:r>
        <w:r>
          <w:instrText xml:space="preserve"> PAGE   \* MERGEFORMAT </w:instrText>
        </w:r>
        <w:r>
          <w:fldChar w:fldCharType="separate"/>
        </w:r>
        <w:r w:rsidR="006C3804">
          <w:rPr>
            <w:noProof/>
          </w:rPr>
          <w:t>5</w:t>
        </w:r>
        <w:r>
          <w:rPr>
            <w:noProof/>
          </w:rPr>
          <w:fldChar w:fldCharType="end"/>
        </w:r>
      </w:p>
    </w:sdtContent>
  </w:sdt>
  <w:p w:rsidR="00920831" w:rsidRDefault="00920831" w:rsidP="0046606C">
    <w:pPr>
      <w:pStyle w:val="Footer"/>
      <w:ind w:firstLine="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B6DB7" w:rsidRDefault="00CB6DB7">
      <w:r>
        <w:separator/>
      </w:r>
    </w:p>
  </w:footnote>
  <w:footnote w:type="continuationSeparator" w:id="0">
    <w:p w:rsidR="00CB6DB7" w:rsidRDefault="00CB6DB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0831" w:rsidRPr="003868D8" w:rsidRDefault="00920831" w:rsidP="003868D8">
    <w:pPr>
      <w:pStyle w:val="Header"/>
      <w:ind w:firstLine="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0831" w:rsidRDefault="00920831">
    <w:pPr>
      <w:pStyle w:val="Header"/>
      <w:jc w:val="cent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3" type="#_x0000_t75" style="width:11.25pt;height:11.25pt" o:bullet="t">
        <v:imagedata r:id="rId1" o:title="msoA"/>
      </v:shape>
    </w:pict>
  </w:numPicBullet>
  <w:abstractNum w:abstractNumId="0" w15:restartNumberingAfterBreak="0">
    <w:nsid w:val="0000000B"/>
    <w:multiLevelType w:val="hybridMultilevel"/>
    <w:tmpl w:val="333AB104"/>
    <w:lvl w:ilvl="0" w:tplc="FFFFFFFF">
      <w:start w:val="35"/>
      <w:numFmt w:val="upp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16"/>
    <w:multiLevelType w:val="hybridMultilevel"/>
    <w:tmpl w:val="54E49EB4"/>
    <w:lvl w:ilvl="0" w:tplc="FFFFFFFF">
      <w:start w:val="9"/>
      <w:numFmt w:val="upp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1A"/>
    <w:multiLevelType w:val="hybridMultilevel"/>
    <w:tmpl w:val="02901D82"/>
    <w:lvl w:ilvl="0" w:tplc="FFFFFFFF">
      <w:start w:val="1"/>
      <w:numFmt w:val="bullet"/>
      <w:lvlText w:val=" "/>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1B"/>
    <w:multiLevelType w:val="hybridMultilevel"/>
    <w:tmpl w:val="3A95F874"/>
    <w:lvl w:ilvl="0" w:tplc="FFFFFFFF">
      <w:start w:val="1"/>
      <w:numFmt w:val="bullet"/>
      <w:lvlText w:val=" "/>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1C"/>
    <w:multiLevelType w:val="hybridMultilevel"/>
    <w:tmpl w:val="081386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1D"/>
    <w:multiLevelType w:val="hybridMultilevel"/>
    <w:tmpl w:val="1E7FF520"/>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000001E"/>
    <w:multiLevelType w:val="hybridMultilevel"/>
    <w:tmpl w:val="7C3DBD3C"/>
    <w:lvl w:ilvl="0" w:tplc="FFFFFFFF">
      <w:start w:val="4"/>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15:restartNumberingAfterBreak="0">
    <w:nsid w:val="0000001F"/>
    <w:multiLevelType w:val="hybridMultilevel"/>
    <w:tmpl w:val="737B8DDC"/>
    <w:lvl w:ilvl="0" w:tplc="FFFFFFFF">
      <w:start w:val="6"/>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15:restartNumberingAfterBreak="0">
    <w:nsid w:val="00000020"/>
    <w:multiLevelType w:val="hybridMultilevel"/>
    <w:tmpl w:val="6CEAF086"/>
    <w:lvl w:ilvl="0" w:tplc="FFFFFFFF">
      <w:start w:val="7"/>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 w15:restartNumberingAfterBreak="0">
    <w:nsid w:val="01530BBA"/>
    <w:multiLevelType w:val="hybridMultilevel"/>
    <w:tmpl w:val="04F6992C"/>
    <w:lvl w:ilvl="0" w:tplc="DAA47638">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0D9B3019"/>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1" w15:restartNumberingAfterBreak="0">
    <w:nsid w:val="11CF5CDB"/>
    <w:multiLevelType w:val="hybridMultilevel"/>
    <w:tmpl w:val="E0CA2D34"/>
    <w:lvl w:ilvl="0" w:tplc="FD9E3A1E">
      <w:start w:val="1"/>
      <w:numFmt w:val="upperRoman"/>
      <w:lvlText w:val="%1."/>
      <w:lvlJc w:val="right"/>
      <w:pPr>
        <w:tabs>
          <w:tab w:val="num" w:pos="720"/>
        </w:tabs>
        <w:ind w:left="720" w:hanging="180"/>
      </w:pPr>
    </w:lvl>
    <w:lvl w:ilvl="1" w:tplc="F83EFD82">
      <w:start w:val="1"/>
      <w:numFmt w:val="decimal"/>
      <w:pStyle w:val="Style1"/>
      <w:lvlText w:val="%2)"/>
      <w:lvlJc w:val="left"/>
      <w:pPr>
        <w:tabs>
          <w:tab w:val="num" w:pos="1440"/>
        </w:tabs>
        <w:ind w:left="1440" w:hanging="360"/>
      </w:pPr>
    </w:lvl>
    <w:lvl w:ilvl="2" w:tplc="F2287D56">
      <w:start w:val="1"/>
      <w:numFmt w:val="bullet"/>
      <w:lvlText w:val=""/>
      <w:lvlJc w:val="left"/>
      <w:pPr>
        <w:tabs>
          <w:tab w:val="num" w:pos="2340"/>
        </w:tabs>
        <w:ind w:left="2340" w:hanging="360"/>
      </w:pPr>
      <w:rPr>
        <w:rFonts w:ascii="Wingdings" w:hAnsi="Wingdings" w:hint="default"/>
      </w:rPr>
    </w:lvl>
    <w:lvl w:ilvl="3" w:tplc="E9645FF6">
      <w:start w:val="1"/>
      <w:numFmt w:val="decimal"/>
      <w:lvlText w:val="%4."/>
      <w:lvlJc w:val="left"/>
      <w:pPr>
        <w:tabs>
          <w:tab w:val="num" w:pos="2880"/>
        </w:tabs>
        <w:ind w:left="2880" w:hanging="360"/>
      </w:pPr>
    </w:lvl>
    <w:lvl w:ilvl="4" w:tplc="EFB46160">
      <w:start w:val="1"/>
      <w:numFmt w:val="lowerLetter"/>
      <w:lvlText w:val="%5."/>
      <w:lvlJc w:val="left"/>
      <w:pPr>
        <w:tabs>
          <w:tab w:val="num" w:pos="3600"/>
        </w:tabs>
        <w:ind w:left="3600" w:hanging="360"/>
      </w:pPr>
    </w:lvl>
    <w:lvl w:ilvl="5" w:tplc="2EF4CB46" w:tentative="1">
      <w:start w:val="1"/>
      <w:numFmt w:val="lowerRoman"/>
      <w:lvlText w:val="%6."/>
      <w:lvlJc w:val="right"/>
      <w:pPr>
        <w:tabs>
          <w:tab w:val="num" w:pos="4320"/>
        </w:tabs>
        <w:ind w:left="4320" w:hanging="180"/>
      </w:pPr>
    </w:lvl>
    <w:lvl w:ilvl="6" w:tplc="BE22BAA6" w:tentative="1">
      <w:start w:val="1"/>
      <w:numFmt w:val="decimal"/>
      <w:lvlText w:val="%7."/>
      <w:lvlJc w:val="left"/>
      <w:pPr>
        <w:tabs>
          <w:tab w:val="num" w:pos="5040"/>
        </w:tabs>
        <w:ind w:left="5040" w:hanging="360"/>
      </w:pPr>
    </w:lvl>
    <w:lvl w:ilvl="7" w:tplc="FD568EEC" w:tentative="1">
      <w:start w:val="1"/>
      <w:numFmt w:val="lowerLetter"/>
      <w:lvlText w:val="%8."/>
      <w:lvlJc w:val="left"/>
      <w:pPr>
        <w:tabs>
          <w:tab w:val="num" w:pos="5760"/>
        </w:tabs>
        <w:ind w:left="5760" w:hanging="360"/>
      </w:pPr>
    </w:lvl>
    <w:lvl w:ilvl="8" w:tplc="8278A03A" w:tentative="1">
      <w:start w:val="1"/>
      <w:numFmt w:val="lowerRoman"/>
      <w:lvlText w:val="%9."/>
      <w:lvlJc w:val="right"/>
      <w:pPr>
        <w:tabs>
          <w:tab w:val="num" w:pos="6480"/>
        </w:tabs>
        <w:ind w:left="6480" w:hanging="180"/>
      </w:pPr>
    </w:lvl>
  </w:abstractNum>
  <w:abstractNum w:abstractNumId="12" w15:restartNumberingAfterBreak="0">
    <w:nsid w:val="11E358EC"/>
    <w:multiLevelType w:val="hybridMultilevel"/>
    <w:tmpl w:val="BEAC6EF2"/>
    <w:lvl w:ilvl="0" w:tplc="4A9A7458">
      <w:start w:val="1"/>
      <w:numFmt w:val="decimal"/>
      <w:pStyle w:val="Subtitle1"/>
      <w:lvlText w:val="%1."/>
      <w:lvlJc w:val="left"/>
      <w:pPr>
        <w:tabs>
          <w:tab w:val="num" w:pos="1080"/>
        </w:tabs>
        <w:ind w:left="1080" w:hanging="360"/>
      </w:pPr>
    </w:lvl>
    <w:lvl w:ilvl="1" w:tplc="FFFFFFFF">
      <w:start w:val="1"/>
      <w:numFmt w:val="lowerLetter"/>
      <w:lvlText w:val="%2."/>
      <w:lvlJc w:val="left"/>
      <w:pPr>
        <w:tabs>
          <w:tab w:val="num" w:pos="1800"/>
        </w:tabs>
        <w:ind w:left="1800" w:hanging="360"/>
      </w:pPr>
      <w:rPr>
        <w:rFonts w:hint="default"/>
      </w:rPr>
    </w:lvl>
    <w:lvl w:ilvl="2" w:tplc="FFFFFFFF">
      <w:start w:val="1"/>
      <w:numFmt w:val="decimal"/>
      <w:lvlText w:val="(%3)"/>
      <w:lvlJc w:val="left"/>
      <w:pPr>
        <w:tabs>
          <w:tab w:val="num" w:pos="2715"/>
        </w:tabs>
        <w:ind w:left="2715" w:hanging="375"/>
      </w:pPr>
      <w:rPr>
        <w:rFonts w:hint="default"/>
      </w:rPr>
    </w:lvl>
    <w:lvl w:ilvl="3" w:tplc="FFFFFFFF" w:tentative="1">
      <w:start w:val="1"/>
      <w:numFmt w:val="decimal"/>
      <w:lvlText w:val="%4."/>
      <w:lvlJc w:val="left"/>
      <w:pPr>
        <w:tabs>
          <w:tab w:val="num" w:pos="3240"/>
        </w:tabs>
        <w:ind w:left="3240" w:hanging="360"/>
      </w:pPr>
    </w:lvl>
    <w:lvl w:ilvl="4" w:tplc="FFFFFFFF" w:tentative="1">
      <w:start w:val="1"/>
      <w:numFmt w:val="lowerLetter"/>
      <w:lvlText w:val="%5."/>
      <w:lvlJc w:val="left"/>
      <w:pPr>
        <w:tabs>
          <w:tab w:val="num" w:pos="3960"/>
        </w:tabs>
        <w:ind w:left="3960" w:hanging="360"/>
      </w:pPr>
    </w:lvl>
    <w:lvl w:ilvl="5" w:tplc="FFFFFFFF" w:tentative="1">
      <w:start w:val="1"/>
      <w:numFmt w:val="lowerRoman"/>
      <w:lvlText w:val="%6."/>
      <w:lvlJc w:val="right"/>
      <w:pPr>
        <w:tabs>
          <w:tab w:val="num" w:pos="4680"/>
        </w:tabs>
        <w:ind w:left="4680" w:hanging="180"/>
      </w:pPr>
    </w:lvl>
    <w:lvl w:ilvl="6" w:tplc="FFFFFFFF" w:tentative="1">
      <w:start w:val="1"/>
      <w:numFmt w:val="decimal"/>
      <w:lvlText w:val="%7."/>
      <w:lvlJc w:val="left"/>
      <w:pPr>
        <w:tabs>
          <w:tab w:val="num" w:pos="5400"/>
        </w:tabs>
        <w:ind w:left="5400" w:hanging="360"/>
      </w:pPr>
    </w:lvl>
    <w:lvl w:ilvl="7" w:tplc="FFFFFFFF" w:tentative="1">
      <w:start w:val="1"/>
      <w:numFmt w:val="lowerLetter"/>
      <w:lvlText w:val="%8."/>
      <w:lvlJc w:val="left"/>
      <w:pPr>
        <w:tabs>
          <w:tab w:val="num" w:pos="6120"/>
        </w:tabs>
        <w:ind w:left="6120" w:hanging="360"/>
      </w:pPr>
    </w:lvl>
    <w:lvl w:ilvl="8" w:tplc="FFFFFFFF" w:tentative="1">
      <w:start w:val="1"/>
      <w:numFmt w:val="lowerRoman"/>
      <w:lvlText w:val="%9."/>
      <w:lvlJc w:val="right"/>
      <w:pPr>
        <w:tabs>
          <w:tab w:val="num" w:pos="6840"/>
        </w:tabs>
        <w:ind w:left="6840" w:hanging="180"/>
      </w:pPr>
    </w:lvl>
  </w:abstractNum>
  <w:abstractNum w:abstractNumId="13" w15:restartNumberingAfterBreak="0">
    <w:nsid w:val="14AB10E3"/>
    <w:multiLevelType w:val="multilevel"/>
    <w:tmpl w:val="8836EF6A"/>
    <w:lvl w:ilvl="0">
      <w:start w:val="1"/>
      <w:numFmt w:val="upperRoman"/>
      <w:pStyle w:val="StyleIIIIII"/>
      <w:lvlText w:val="%1."/>
      <w:lvlJc w:val="right"/>
      <w:pPr>
        <w:tabs>
          <w:tab w:val="num" w:pos="1008"/>
        </w:tabs>
        <w:ind w:left="720" w:firstLine="0"/>
      </w:pPr>
      <w:rPr>
        <w:rFonts w:ascii="Times New Roman" w:hAnsi="Times New Roman" w:hint="default"/>
        <w:b/>
        <w:i w:val="0"/>
        <w:sz w:val="28"/>
        <w:szCs w:val="28"/>
      </w:rPr>
    </w:lvl>
    <w:lvl w:ilvl="1">
      <w:start w:val="1"/>
      <w:numFmt w:val="decimal"/>
      <w:pStyle w:val="Style123"/>
      <w:lvlText w:val="%2."/>
      <w:lvlJc w:val="right"/>
      <w:pPr>
        <w:tabs>
          <w:tab w:val="num" w:pos="1872"/>
        </w:tabs>
        <w:ind w:left="1872" w:hanging="432"/>
      </w:pPr>
      <w:rPr>
        <w:rFonts w:ascii="Times New Roman" w:hAnsi="Times New Roman" w:hint="default"/>
        <w:b w:val="0"/>
        <w:i w:val="0"/>
        <w:sz w:val="24"/>
        <w:szCs w:val="24"/>
        <w:u w:val="single"/>
      </w:rPr>
    </w:lvl>
    <w:lvl w:ilvl="2">
      <w:start w:val="1"/>
      <w:numFmt w:val="lowerLetter"/>
      <w:pStyle w:val="Styleabc"/>
      <w:lvlText w:val="%3."/>
      <w:lvlJc w:val="right"/>
      <w:pPr>
        <w:tabs>
          <w:tab w:val="num" w:pos="2592"/>
        </w:tabs>
        <w:ind w:left="2592" w:hanging="432"/>
      </w:pPr>
      <w:rPr>
        <w:rFonts w:ascii="Times New Roman" w:hAnsi="Times New Roman" w:hint="default"/>
        <w:b w:val="0"/>
        <w:i/>
        <w:sz w:val="24"/>
        <w:szCs w:val="24"/>
      </w:rPr>
    </w:lvl>
    <w:lvl w:ilvl="3">
      <w:start w:val="1"/>
      <w:numFmt w:val="none"/>
      <w:pStyle w:val="StyleNormal"/>
      <w:lvlText w:val=""/>
      <w:lvlJc w:val="left"/>
      <w:pPr>
        <w:tabs>
          <w:tab w:val="num" w:pos="1440"/>
        </w:tabs>
        <w:ind w:left="720" w:firstLine="720"/>
      </w:pPr>
      <w:rPr>
        <w:rFonts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4" w15:restartNumberingAfterBreak="0">
    <w:nsid w:val="1751252D"/>
    <w:multiLevelType w:val="hybridMultilevel"/>
    <w:tmpl w:val="B02E4590"/>
    <w:lvl w:ilvl="0" w:tplc="C35C1CE4">
      <w:start w:val="1"/>
      <w:numFmt w:val="decimal"/>
      <w:pStyle w:val="numbereditem"/>
      <w:lvlText w:val="%1."/>
      <w:lvlJc w:val="left"/>
      <w:pPr>
        <w:tabs>
          <w:tab w:val="num" w:pos="227"/>
        </w:tabs>
        <w:ind w:left="227" w:hanging="227"/>
      </w:pPr>
      <w:rPr>
        <w:rFonts w:hint="default"/>
      </w:rPr>
    </w:lvl>
    <w:lvl w:ilvl="1" w:tplc="CB1C9488" w:tentative="1">
      <w:start w:val="1"/>
      <w:numFmt w:val="lowerLetter"/>
      <w:lvlText w:val="%2."/>
      <w:lvlJc w:val="left"/>
      <w:pPr>
        <w:tabs>
          <w:tab w:val="num" w:pos="1440"/>
        </w:tabs>
        <w:ind w:left="1440" w:hanging="360"/>
      </w:pPr>
    </w:lvl>
    <w:lvl w:ilvl="2" w:tplc="9B6E57C6" w:tentative="1">
      <w:start w:val="1"/>
      <w:numFmt w:val="lowerRoman"/>
      <w:lvlText w:val="%3."/>
      <w:lvlJc w:val="right"/>
      <w:pPr>
        <w:tabs>
          <w:tab w:val="num" w:pos="2160"/>
        </w:tabs>
        <w:ind w:left="2160" w:hanging="180"/>
      </w:pPr>
    </w:lvl>
    <w:lvl w:ilvl="3" w:tplc="D8969A38" w:tentative="1">
      <w:start w:val="1"/>
      <w:numFmt w:val="decimal"/>
      <w:lvlText w:val="%4."/>
      <w:lvlJc w:val="left"/>
      <w:pPr>
        <w:tabs>
          <w:tab w:val="num" w:pos="2880"/>
        </w:tabs>
        <w:ind w:left="2880" w:hanging="360"/>
      </w:pPr>
    </w:lvl>
    <w:lvl w:ilvl="4" w:tplc="FEF23F7A" w:tentative="1">
      <w:start w:val="1"/>
      <w:numFmt w:val="lowerLetter"/>
      <w:lvlText w:val="%5."/>
      <w:lvlJc w:val="left"/>
      <w:pPr>
        <w:tabs>
          <w:tab w:val="num" w:pos="3600"/>
        </w:tabs>
        <w:ind w:left="3600" w:hanging="360"/>
      </w:pPr>
    </w:lvl>
    <w:lvl w:ilvl="5" w:tplc="8C3E8F60" w:tentative="1">
      <w:start w:val="1"/>
      <w:numFmt w:val="lowerRoman"/>
      <w:lvlText w:val="%6."/>
      <w:lvlJc w:val="right"/>
      <w:pPr>
        <w:tabs>
          <w:tab w:val="num" w:pos="4320"/>
        </w:tabs>
        <w:ind w:left="4320" w:hanging="180"/>
      </w:pPr>
    </w:lvl>
    <w:lvl w:ilvl="6" w:tplc="C8A4D5FC" w:tentative="1">
      <w:start w:val="1"/>
      <w:numFmt w:val="decimal"/>
      <w:lvlText w:val="%7."/>
      <w:lvlJc w:val="left"/>
      <w:pPr>
        <w:tabs>
          <w:tab w:val="num" w:pos="5040"/>
        </w:tabs>
        <w:ind w:left="5040" w:hanging="360"/>
      </w:pPr>
    </w:lvl>
    <w:lvl w:ilvl="7" w:tplc="BAC0EF70" w:tentative="1">
      <w:start w:val="1"/>
      <w:numFmt w:val="lowerLetter"/>
      <w:lvlText w:val="%8."/>
      <w:lvlJc w:val="left"/>
      <w:pPr>
        <w:tabs>
          <w:tab w:val="num" w:pos="5760"/>
        </w:tabs>
        <w:ind w:left="5760" w:hanging="360"/>
      </w:pPr>
    </w:lvl>
    <w:lvl w:ilvl="8" w:tplc="1AA0F410" w:tentative="1">
      <w:start w:val="1"/>
      <w:numFmt w:val="lowerRoman"/>
      <w:lvlText w:val="%9."/>
      <w:lvlJc w:val="right"/>
      <w:pPr>
        <w:tabs>
          <w:tab w:val="num" w:pos="6480"/>
        </w:tabs>
        <w:ind w:left="6480" w:hanging="180"/>
      </w:pPr>
    </w:lvl>
  </w:abstractNum>
  <w:abstractNum w:abstractNumId="15" w15:restartNumberingAfterBreak="0">
    <w:nsid w:val="186C0F43"/>
    <w:multiLevelType w:val="multilevel"/>
    <w:tmpl w:val="72AC9676"/>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6" w15:restartNumberingAfterBreak="0">
    <w:nsid w:val="1A9B6614"/>
    <w:multiLevelType w:val="multilevel"/>
    <w:tmpl w:val="0409001F"/>
    <w:styleLink w:val="111111"/>
    <w:lvl w:ilvl="0">
      <w:start w:val="1"/>
      <w:numFmt w:val="upperRoman"/>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17" w15:restartNumberingAfterBreak="0">
    <w:nsid w:val="1C62217C"/>
    <w:multiLevelType w:val="hybridMultilevel"/>
    <w:tmpl w:val="0FDE249C"/>
    <w:lvl w:ilvl="0" w:tplc="930007CE">
      <w:start w:val="1"/>
      <w:numFmt w:val="bullet"/>
      <w:pStyle w:val="Bullet5"/>
      <w:lvlText w:val="-"/>
      <w:lvlJc w:val="left"/>
      <w:pPr>
        <w:tabs>
          <w:tab w:val="num" w:pos="1134"/>
        </w:tabs>
        <w:ind w:left="1134" w:firstLine="0"/>
      </w:pPr>
      <w:rPr>
        <w:rFonts w:ascii="Times New Roman" w:hAnsi="Times New Roman" w:cs="Times New Roman" w:hint="default"/>
      </w:rPr>
    </w:lvl>
    <w:lvl w:ilvl="1" w:tplc="DC067ABE">
      <w:start w:val="1"/>
      <w:numFmt w:val="lowerLetter"/>
      <w:lvlText w:val="%2."/>
      <w:lvlJc w:val="left"/>
      <w:pPr>
        <w:tabs>
          <w:tab w:val="num" w:pos="1440"/>
        </w:tabs>
        <w:ind w:left="1440" w:hanging="360"/>
      </w:pPr>
    </w:lvl>
    <w:lvl w:ilvl="2" w:tplc="6D224772">
      <w:start w:val="1"/>
      <w:numFmt w:val="lowerRoman"/>
      <w:pStyle w:val="Bullet5"/>
      <w:lvlText w:val="%3."/>
      <w:lvlJc w:val="right"/>
      <w:pPr>
        <w:tabs>
          <w:tab w:val="num" w:pos="2160"/>
        </w:tabs>
        <w:ind w:left="2160" w:hanging="180"/>
      </w:pPr>
    </w:lvl>
    <w:lvl w:ilvl="3" w:tplc="6876DA3A" w:tentative="1">
      <w:start w:val="1"/>
      <w:numFmt w:val="decimal"/>
      <w:lvlText w:val="%4."/>
      <w:lvlJc w:val="left"/>
      <w:pPr>
        <w:tabs>
          <w:tab w:val="num" w:pos="2880"/>
        </w:tabs>
        <w:ind w:left="2880" w:hanging="360"/>
      </w:pPr>
    </w:lvl>
    <w:lvl w:ilvl="4" w:tplc="5CAA7DF4" w:tentative="1">
      <w:start w:val="1"/>
      <w:numFmt w:val="lowerLetter"/>
      <w:lvlText w:val="%5."/>
      <w:lvlJc w:val="left"/>
      <w:pPr>
        <w:tabs>
          <w:tab w:val="num" w:pos="3600"/>
        </w:tabs>
        <w:ind w:left="3600" w:hanging="360"/>
      </w:pPr>
    </w:lvl>
    <w:lvl w:ilvl="5" w:tplc="58A055F2" w:tentative="1">
      <w:start w:val="1"/>
      <w:numFmt w:val="lowerRoman"/>
      <w:lvlText w:val="%6."/>
      <w:lvlJc w:val="right"/>
      <w:pPr>
        <w:tabs>
          <w:tab w:val="num" w:pos="4320"/>
        </w:tabs>
        <w:ind w:left="4320" w:hanging="180"/>
      </w:pPr>
    </w:lvl>
    <w:lvl w:ilvl="6" w:tplc="8730D9AE" w:tentative="1">
      <w:start w:val="1"/>
      <w:numFmt w:val="decimal"/>
      <w:lvlText w:val="%7."/>
      <w:lvlJc w:val="left"/>
      <w:pPr>
        <w:tabs>
          <w:tab w:val="num" w:pos="5040"/>
        </w:tabs>
        <w:ind w:left="5040" w:hanging="360"/>
      </w:pPr>
    </w:lvl>
    <w:lvl w:ilvl="7" w:tplc="88F45E96" w:tentative="1">
      <w:start w:val="1"/>
      <w:numFmt w:val="lowerLetter"/>
      <w:lvlText w:val="%8."/>
      <w:lvlJc w:val="left"/>
      <w:pPr>
        <w:tabs>
          <w:tab w:val="num" w:pos="5760"/>
        </w:tabs>
        <w:ind w:left="5760" w:hanging="360"/>
      </w:pPr>
    </w:lvl>
    <w:lvl w:ilvl="8" w:tplc="3C528B7E" w:tentative="1">
      <w:start w:val="1"/>
      <w:numFmt w:val="lowerRoman"/>
      <w:lvlText w:val="%9."/>
      <w:lvlJc w:val="right"/>
      <w:pPr>
        <w:tabs>
          <w:tab w:val="num" w:pos="6480"/>
        </w:tabs>
        <w:ind w:left="6480" w:hanging="180"/>
      </w:pPr>
    </w:lvl>
  </w:abstractNum>
  <w:abstractNum w:abstractNumId="18" w15:restartNumberingAfterBreak="0">
    <w:nsid w:val="2896330E"/>
    <w:multiLevelType w:val="multilevel"/>
    <w:tmpl w:val="47109538"/>
    <w:styleLink w:val="StyleBulleted"/>
    <w:lvl w:ilvl="0">
      <w:start w:val="1"/>
      <w:numFmt w:val="bullet"/>
      <w:lvlText w:val=""/>
      <w:lvlJc w:val="left"/>
      <w:pPr>
        <w:tabs>
          <w:tab w:val="num" w:pos="624"/>
        </w:tabs>
        <w:ind w:left="1134" w:hanging="794"/>
      </w:pPr>
      <w:rPr>
        <w:rFonts w:ascii="Symbol" w:hAnsi="Symbol" w:hint="default"/>
        <w:sz w:val="26"/>
      </w:rPr>
    </w:lvl>
    <w:lvl w:ilvl="1">
      <w:start w:val="1"/>
      <w:numFmt w:val="bullet"/>
      <w:lvlText w:val=""/>
      <w:lvlJc w:val="left"/>
      <w:pPr>
        <w:tabs>
          <w:tab w:val="num" w:pos="1440"/>
        </w:tabs>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6132C4B"/>
    <w:multiLevelType w:val="hybridMultilevel"/>
    <w:tmpl w:val="F5AA368C"/>
    <w:lvl w:ilvl="0" w:tplc="1BD29F5C">
      <w:start w:val="1"/>
      <w:numFmt w:val="bullet"/>
      <w:pStyle w:val="ListParagraph"/>
      <w:lvlText w:val=""/>
      <w:lvlJc w:val="left"/>
      <w:pPr>
        <w:ind w:left="927" w:hanging="360"/>
      </w:pPr>
      <w:rPr>
        <w:rFonts w:ascii="Symbol" w:hAnsi="Symbol" w:hint="default"/>
      </w:rPr>
    </w:lvl>
    <w:lvl w:ilvl="1" w:tplc="19A4EA38">
      <w:start w:val="1"/>
      <w:numFmt w:val="bullet"/>
      <w:lvlText w:val="o"/>
      <w:lvlJc w:val="left"/>
      <w:pPr>
        <w:ind w:left="1647" w:hanging="360"/>
      </w:pPr>
      <w:rPr>
        <w:rFonts w:ascii="Courier New" w:hAnsi="Courier New" w:cs="Courier New" w:hint="default"/>
      </w:rPr>
    </w:lvl>
    <w:lvl w:ilvl="2" w:tplc="EB6AE440">
      <w:start w:val="1"/>
      <w:numFmt w:val="bullet"/>
      <w:lvlText w:val=""/>
      <w:lvlJc w:val="left"/>
      <w:pPr>
        <w:ind w:left="2367" w:hanging="360"/>
      </w:pPr>
      <w:rPr>
        <w:rFonts w:ascii="Wingdings" w:hAnsi="Wingdings" w:hint="default"/>
      </w:rPr>
    </w:lvl>
    <w:lvl w:ilvl="3" w:tplc="2C18E1EC" w:tentative="1">
      <w:start w:val="1"/>
      <w:numFmt w:val="bullet"/>
      <w:lvlText w:val=""/>
      <w:lvlJc w:val="left"/>
      <w:pPr>
        <w:ind w:left="3087" w:hanging="360"/>
      </w:pPr>
      <w:rPr>
        <w:rFonts w:ascii="Symbol" w:hAnsi="Symbol" w:hint="default"/>
      </w:rPr>
    </w:lvl>
    <w:lvl w:ilvl="4" w:tplc="A87C3C7A" w:tentative="1">
      <w:start w:val="1"/>
      <w:numFmt w:val="bullet"/>
      <w:lvlText w:val="o"/>
      <w:lvlJc w:val="left"/>
      <w:pPr>
        <w:ind w:left="3807" w:hanging="360"/>
      </w:pPr>
      <w:rPr>
        <w:rFonts w:ascii="Courier New" w:hAnsi="Courier New" w:cs="Courier New" w:hint="default"/>
      </w:rPr>
    </w:lvl>
    <w:lvl w:ilvl="5" w:tplc="6B38C6A0" w:tentative="1">
      <w:start w:val="1"/>
      <w:numFmt w:val="bullet"/>
      <w:lvlText w:val=""/>
      <w:lvlJc w:val="left"/>
      <w:pPr>
        <w:ind w:left="4527" w:hanging="360"/>
      </w:pPr>
      <w:rPr>
        <w:rFonts w:ascii="Wingdings" w:hAnsi="Wingdings" w:hint="default"/>
      </w:rPr>
    </w:lvl>
    <w:lvl w:ilvl="6" w:tplc="A642C3C0" w:tentative="1">
      <w:start w:val="1"/>
      <w:numFmt w:val="bullet"/>
      <w:lvlText w:val=""/>
      <w:lvlJc w:val="left"/>
      <w:pPr>
        <w:ind w:left="5247" w:hanging="360"/>
      </w:pPr>
      <w:rPr>
        <w:rFonts w:ascii="Symbol" w:hAnsi="Symbol" w:hint="default"/>
      </w:rPr>
    </w:lvl>
    <w:lvl w:ilvl="7" w:tplc="1786DE78" w:tentative="1">
      <w:start w:val="1"/>
      <w:numFmt w:val="bullet"/>
      <w:lvlText w:val="o"/>
      <w:lvlJc w:val="left"/>
      <w:pPr>
        <w:ind w:left="5967" w:hanging="360"/>
      </w:pPr>
      <w:rPr>
        <w:rFonts w:ascii="Courier New" w:hAnsi="Courier New" w:cs="Courier New" w:hint="default"/>
      </w:rPr>
    </w:lvl>
    <w:lvl w:ilvl="8" w:tplc="21A296EA" w:tentative="1">
      <w:start w:val="1"/>
      <w:numFmt w:val="bullet"/>
      <w:lvlText w:val=""/>
      <w:lvlJc w:val="left"/>
      <w:pPr>
        <w:ind w:left="6687" w:hanging="360"/>
      </w:pPr>
      <w:rPr>
        <w:rFonts w:ascii="Wingdings" w:hAnsi="Wingdings" w:hint="default"/>
      </w:rPr>
    </w:lvl>
  </w:abstractNum>
  <w:abstractNum w:abstractNumId="20" w15:restartNumberingAfterBreak="0">
    <w:nsid w:val="37660336"/>
    <w:multiLevelType w:val="hybridMultilevel"/>
    <w:tmpl w:val="BAF4A982"/>
    <w:lvl w:ilvl="0" w:tplc="A3E2AEB2">
      <w:start w:val="1"/>
      <w:numFmt w:val="decimal"/>
      <w:pStyle w:val="step"/>
      <w:lvlText w:val="%1)"/>
      <w:lvlJc w:val="left"/>
      <w:pPr>
        <w:tabs>
          <w:tab w:val="num" w:pos="648"/>
        </w:tabs>
        <w:ind w:left="648"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21" w15:restartNumberingAfterBreak="0">
    <w:nsid w:val="3A371B3C"/>
    <w:multiLevelType w:val="hybridMultilevel"/>
    <w:tmpl w:val="44BC487E"/>
    <w:lvl w:ilvl="0" w:tplc="861C5D3E">
      <w:start w:val="1"/>
      <w:numFmt w:val="lowerLetter"/>
      <w:pStyle w:val="H4Alpha"/>
      <w:lvlText w:val="%1."/>
      <w:lvlJc w:val="left"/>
      <w:pPr>
        <w:tabs>
          <w:tab w:val="num" w:pos="1108"/>
        </w:tabs>
        <w:ind w:left="1108" w:hanging="360"/>
      </w:pPr>
      <w:rPr>
        <w:rFonts w:hint="default"/>
      </w:rPr>
    </w:lvl>
    <w:lvl w:ilvl="1" w:tplc="04090003">
      <w:start w:val="1"/>
      <w:numFmt w:val="bullet"/>
      <w:lvlText w:val=""/>
      <w:lvlJc w:val="left"/>
      <w:pPr>
        <w:tabs>
          <w:tab w:val="num" w:pos="3488"/>
        </w:tabs>
        <w:ind w:left="3488" w:hanging="360"/>
      </w:pPr>
      <w:rPr>
        <w:rFonts w:ascii="Wingdings" w:hAnsi="Wingdings" w:hint="default"/>
      </w:rPr>
    </w:lvl>
    <w:lvl w:ilvl="2" w:tplc="04090005" w:tentative="1">
      <w:start w:val="1"/>
      <w:numFmt w:val="lowerRoman"/>
      <w:lvlText w:val="%3."/>
      <w:lvlJc w:val="right"/>
      <w:pPr>
        <w:tabs>
          <w:tab w:val="num" w:pos="4208"/>
        </w:tabs>
        <w:ind w:left="4208" w:hanging="180"/>
      </w:pPr>
    </w:lvl>
    <w:lvl w:ilvl="3" w:tplc="04090001" w:tentative="1">
      <w:start w:val="1"/>
      <w:numFmt w:val="decimal"/>
      <w:lvlText w:val="%4."/>
      <w:lvlJc w:val="left"/>
      <w:pPr>
        <w:tabs>
          <w:tab w:val="num" w:pos="4928"/>
        </w:tabs>
        <w:ind w:left="4928" w:hanging="360"/>
      </w:pPr>
    </w:lvl>
    <w:lvl w:ilvl="4" w:tplc="04090003" w:tentative="1">
      <w:start w:val="1"/>
      <w:numFmt w:val="lowerLetter"/>
      <w:lvlText w:val="%5."/>
      <w:lvlJc w:val="left"/>
      <w:pPr>
        <w:tabs>
          <w:tab w:val="num" w:pos="5648"/>
        </w:tabs>
        <w:ind w:left="5648" w:hanging="360"/>
      </w:pPr>
    </w:lvl>
    <w:lvl w:ilvl="5" w:tplc="04090005" w:tentative="1">
      <w:start w:val="1"/>
      <w:numFmt w:val="lowerRoman"/>
      <w:lvlText w:val="%6."/>
      <w:lvlJc w:val="right"/>
      <w:pPr>
        <w:tabs>
          <w:tab w:val="num" w:pos="6368"/>
        </w:tabs>
        <w:ind w:left="6368" w:hanging="180"/>
      </w:pPr>
    </w:lvl>
    <w:lvl w:ilvl="6" w:tplc="04090001" w:tentative="1">
      <w:start w:val="1"/>
      <w:numFmt w:val="decimal"/>
      <w:lvlText w:val="%7."/>
      <w:lvlJc w:val="left"/>
      <w:pPr>
        <w:tabs>
          <w:tab w:val="num" w:pos="7088"/>
        </w:tabs>
        <w:ind w:left="7088" w:hanging="360"/>
      </w:pPr>
    </w:lvl>
    <w:lvl w:ilvl="7" w:tplc="04090003" w:tentative="1">
      <w:start w:val="1"/>
      <w:numFmt w:val="lowerLetter"/>
      <w:lvlText w:val="%8."/>
      <w:lvlJc w:val="left"/>
      <w:pPr>
        <w:tabs>
          <w:tab w:val="num" w:pos="7808"/>
        </w:tabs>
        <w:ind w:left="7808" w:hanging="360"/>
      </w:pPr>
    </w:lvl>
    <w:lvl w:ilvl="8" w:tplc="04090005" w:tentative="1">
      <w:start w:val="1"/>
      <w:numFmt w:val="lowerRoman"/>
      <w:lvlText w:val="%9."/>
      <w:lvlJc w:val="right"/>
      <w:pPr>
        <w:tabs>
          <w:tab w:val="num" w:pos="8528"/>
        </w:tabs>
        <w:ind w:left="8528" w:hanging="180"/>
      </w:pPr>
    </w:lvl>
  </w:abstractNum>
  <w:abstractNum w:abstractNumId="22" w15:restartNumberingAfterBreak="0">
    <w:nsid w:val="459648B5"/>
    <w:multiLevelType w:val="hybridMultilevel"/>
    <w:tmpl w:val="5D227FE2"/>
    <w:lvl w:ilvl="0" w:tplc="DAEE5D02">
      <w:start w:val="1"/>
      <w:numFmt w:val="bullet"/>
      <w:pStyle w:val="bulletlist"/>
      <w:lvlText w:val=""/>
      <w:lvlJc w:val="left"/>
      <w:pPr>
        <w:tabs>
          <w:tab w:val="num" w:pos="851"/>
        </w:tabs>
        <w:ind w:left="851" w:hanging="454"/>
      </w:pPr>
      <w:rPr>
        <w:rFonts w:ascii="Symbol" w:hAnsi="Symbol" w:hint="default"/>
      </w:rPr>
    </w:lvl>
    <w:lvl w:ilvl="1" w:tplc="7A04567C" w:tentative="1">
      <w:start w:val="1"/>
      <w:numFmt w:val="bullet"/>
      <w:lvlText w:val="o"/>
      <w:lvlJc w:val="left"/>
      <w:pPr>
        <w:tabs>
          <w:tab w:val="num" w:pos="1728"/>
        </w:tabs>
        <w:ind w:left="1728" w:hanging="360"/>
      </w:pPr>
      <w:rPr>
        <w:rFonts w:ascii="Courier New" w:hAnsi="Courier New" w:cs="Courier New" w:hint="default"/>
      </w:rPr>
    </w:lvl>
    <w:lvl w:ilvl="2" w:tplc="6FC69998" w:tentative="1">
      <w:start w:val="1"/>
      <w:numFmt w:val="bullet"/>
      <w:lvlText w:val=""/>
      <w:lvlJc w:val="left"/>
      <w:pPr>
        <w:tabs>
          <w:tab w:val="num" w:pos="2448"/>
        </w:tabs>
        <w:ind w:left="2448" w:hanging="360"/>
      </w:pPr>
      <w:rPr>
        <w:rFonts w:ascii="Wingdings" w:hAnsi="Wingdings" w:hint="default"/>
      </w:rPr>
    </w:lvl>
    <w:lvl w:ilvl="3" w:tplc="FFB8E02C" w:tentative="1">
      <w:start w:val="1"/>
      <w:numFmt w:val="bullet"/>
      <w:lvlText w:val=""/>
      <w:lvlJc w:val="left"/>
      <w:pPr>
        <w:tabs>
          <w:tab w:val="num" w:pos="3168"/>
        </w:tabs>
        <w:ind w:left="3168" w:hanging="360"/>
      </w:pPr>
      <w:rPr>
        <w:rFonts w:ascii="Symbol" w:hAnsi="Symbol" w:hint="default"/>
      </w:rPr>
    </w:lvl>
    <w:lvl w:ilvl="4" w:tplc="9866EDF8" w:tentative="1">
      <w:start w:val="1"/>
      <w:numFmt w:val="bullet"/>
      <w:lvlText w:val="o"/>
      <w:lvlJc w:val="left"/>
      <w:pPr>
        <w:tabs>
          <w:tab w:val="num" w:pos="3888"/>
        </w:tabs>
        <w:ind w:left="3888" w:hanging="360"/>
      </w:pPr>
      <w:rPr>
        <w:rFonts w:ascii="Courier New" w:hAnsi="Courier New" w:cs="Courier New" w:hint="default"/>
      </w:rPr>
    </w:lvl>
    <w:lvl w:ilvl="5" w:tplc="C8A64412" w:tentative="1">
      <w:start w:val="1"/>
      <w:numFmt w:val="bullet"/>
      <w:lvlText w:val=""/>
      <w:lvlJc w:val="left"/>
      <w:pPr>
        <w:tabs>
          <w:tab w:val="num" w:pos="4608"/>
        </w:tabs>
        <w:ind w:left="4608" w:hanging="360"/>
      </w:pPr>
      <w:rPr>
        <w:rFonts w:ascii="Wingdings" w:hAnsi="Wingdings" w:hint="default"/>
      </w:rPr>
    </w:lvl>
    <w:lvl w:ilvl="6" w:tplc="B832D44E" w:tentative="1">
      <w:start w:val="1"/>
      <w:numFmt w:val="bullet"/>
      <w:lvlText w:val=""/>
      <w:lvlJc w:val="left"/>
      <w:pPr>
        <w:tabs>
          <w:tab w:val="num" w:pos="5328"/>
        </w:tabs>
        <w:ind w:left="5328" w:hanging="360"/>
      </w:pPr>
      <w:rPr>
        <w:rFonts w:ascii="Symbol" w:hAnsi="Symbol" w:hint="default"/>
      </w:rPr>
    </w:lvl>
    <w:lvl w:ilvl="7" w:tplc="3996C014" w:tentative="1">
      <w:start w:val="1"/>
      <w:numFmt w:val="bullet"/>
      <w:lvlText w:val="o"/>
      <w:lvlJc w:val="left"/>
      <w:pPr>
        <w:tabs>
          <w:tab w:val="num" w:pos="6048"/>
        </w:tabs>
        <w:ind w:left="6048" w:hanging="360"/>
      </w:pPr>
      <w:rPr>
        <w:rFonts w:ascii="Courier New" w:hAnsi="Courier New" w:cs="Courier New" w:hint="default"/>
      </w:rPr>
    </w:lvl>
    <w:lvl w:ilvl="8" w:tplc="39EEE962" w:tentative="1">
      <w:start w:val="1"/>
      <w:numFmt w:val="bullet"/>
      <w:lvlText w:val=""/>
      <w:lvlJc w:val="left"/>
      <w:pPr>
        <w:tabs>
          <w:tab w:val="num" w:pos="6768"/>
        </w:tabs>
        <w:ind w:left="6768" w:hanging="360"/>
      </w:pPr>
      <w:rPr>
        <w:rFonts w:ascii="Wingdings" w:hAnsi="Wingdings" w:hint="default"/>
      </w:rPr>
    </w:lvl>
  </w:abstractNum>
  <w:abstractNum w:abstractNumId="23" w15:restartNumberingAfterBreak="0">
    <w:nsid w:val="49A577C2"/>
    <w:multiLevelType w:val="hybridMultilevel"/>
    <w:tmpl w:val="0124189E"/>
    <w:lvl w:ilvl="0" w:tplc="B67C4E66">
      <w:start w:val="1"/>
      <w:numFmt w:val="decimal"/>
      <w:pStyle w:val="Ml2"/>
      <w:lvlText w:val="%1."/>
      <w:lvlJc w:val="left"/>
      <w:pPr>
        <w:tabs>
          <w:tab w:val="num" w:pos="735"/>
        </w:tabs>
        <w:ind w:left="735" w:hanging="360"/>
      </w:pPr>
      <w:rPr>
        <w:rFonts w:hint="default"/>
      </w:rPr>
    </w:lvl>
    <w:lvl w:ilvl="1" w:tplc="01CC6ECE">
      <w:start w:val="1"/>
      <w:numFmt w:val="lowerRoman"/>
      <w:pStyle w:val="Ml3"/>
      <w:lvlText w:val="%2."/>
      <w:lvlJc w:val="left"/>
      <w:pPr>
        <w:tabs>
          <w:tab w:val="num" w:pos="1440"/>
        </w:tabs>
        <w:ind w:left="1440" w:hanging="360"/>
      </w:pPr>
      <w:rPr>
        <w:rFonts w:hint="default"/>
      </w:rPr>
    </w:lvl>
    <w:lvl w:ilvl="2" w:tplc="30EAFAD0" w:tentative="1">
      <w:start w:val="1"/>
      <w:numFmt w:val="lowerRoman"/>
      <w:lvlText w:val="%3."/>
      <w:lvlJc w:val="right"/>
      <w:pPr>
        <w:tabs>
          <w:tab w:val="num" w:pos="2160"/>
        </w:tabs>
        <w:ind w:left="2160" w:hanging="180"/>
      </w:pPr>
    </w:lvl>
    <w:lvl w:ilvl="3" w:tplc="B5CCC944">
      <w:start w:val="1"/>
      <w:numFmt w:val="decimal"/>
      <w:lvlText w:val="%4."/>
      <w:lvlJc w:val="left"/>
      <w:pPr>
        <w:tabs>
          <w:tab w:val="num" w:pos="2880"/>
        </w:tabs>
        <w:ind w:left="2880" w:hanging="360"/>
      </w:pPr>
    </w:lvl>
    <w:lvl w:ilvl="4" w:tplc="B9E8AF84" w:tentative="1">
      <w:start w:val="1"/>
      <w:numFmt w:val="lowerLetter"/>
      <w:lvlText w:val="%5."/>
      <w:lvlJc w:val="left"/>
      <w:pPr>
        <w:tabs>
          <w:tab w:val="num" w:pos="3600"/>
        </w:tabs>
        <w:ind w:left="3600" w:hanging="360"/>
      </w:pPr>
    </w:lvl>
    <w:lvl w:ilvl="5" w:tplc="D0BE95E2" w:tentative="1">
      <w:start w:val="1"/>
      <w:numFmt w:val="lowerRoman"/>
      <w:lvlText w:val="%6."/>
      <w:lvlJc w:val="right"/>
      <w:pPr>
        <w:tabs>
          <w:tab w:val="num" w:pos="4320"/>
        </w:tabs>
        <w:ind w:left="4320" w:hanging="180"/>
      </w:pPr>
    </w:lvl>
    <w:lvl w:ilvl="6" w:tplc="7FCC1218" w:tentative="1">
      <w:start w:val="1"/>
      <w:numFmt w:val="decimal"/>
      <w:lvlText w:val="%7."/>
      <w:lvlJc w:val="left"/>
      <w:pPr>
        <w:tabs>
          <w:tab w:val="num" w:pos="5040"/>
        </w:tabs>
        <w:ind w:left="5040" w:hanging="360"/>
      </w:pPr>
    </w:lvl>
    <w:lvl w:ilvl="7" w:tplc="7096C448" w:tentative="1">
      <w:start w:val="1"/>
      <w:numFmt w:val="lowerLetter"/>
      <w:lvlText w:val="%8."/>
      <w:lvlJc w:val="left"/>
      <w:pPr>
        <w:tabs>
          <w:tab w:val="num" w:pos="5760"/>
        </w:tabs>
        <w:ind w:left="5760" w:hanging="360"/>
      </w:pPr>
    </w:lvl>
    <w:lvl w:ilvl="8" w:tplc="8250D912" w:tentative="1">
      <w:start w:val="1"/>
      <w:numFmt w:val="lowerRoman"/>
      <w:lvlText w:val="%9."/>
      <w:lvlJc w:val="right"/>
      <w:pPr>
        <w:tabs>
          <w:tab w:val="num" w:pos="6480"/>
        </w:tabs>
        <w:ind w:left="6480" w:hanging="180"/>
      </w:pPr>
    </w:lvl>
  </w:abstractNum>
  <w:abstractNum w:abstractNumId="24" w15:restartNumberingAfterBreak="0">
    <w:nsid w:val="4E1A0C3B"/>
    <w:multiLevelType w:val="hybridMultilevel"/>
    <w:tmpl w:val="E9C4B48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52CA544A"/>
    <w:multiLevelType w:val="singleLevel"/>
    <w:tmpl w:val="739478B6"/>
    <w:lvl w:ilvl="0">
      <w:start w:val="1"/>
      <w:numFmt w:val="decimal"/>
      <w:pStyle w:val="references"/>
      <w:lvlText w:val="[%1]"/>
      <w:lvlJc w:val="left"/>
      <w:pPr>
        <w:tabs>
          <w:tab w:val="num" w:pos="567"/>
        </w:tabs>
        <w:ind w:left="567" w:hanging="567"/>
      </w:pPr>
      <w:rPr>
        <w:rFonts w:ascii="Times New Roman" w:hAnsi="Times New Roman" w:cs="Times New Roman" w:hint="default"/>
        <w:b w:val="0"/>
        <w:bCs w:val="0"/>
        <w:i w:val="0"/>
        <w:iCs w:val="0"/>
        <w:sz w:val="26"/>
        <w:szCs w:val="16"/>
      </w:rPr>
    </w:lvl>
  </w:abstractNum>
  <w:abstractNum w:abstractNumId="26" w15:restartNumberingAfterBreak="0">
    <w:nsid w:val="657D4875"/>
    <w:multiLevelType w:val="multilevel"/>
    <w:tmpl w:val="40F42B30"/>
    <w:styleLink w:val="UNSThesisChuong"/>
    <w:lvl w:ilvl="0">
      <w:start w:val="1"/>
      <w:numFmt w:val="decimal"/>
      <w:lvlText w:val="Chương %1"/>
      <w:lvlJc w:val="left"/>
      <w:pPr>
        <w:tabs>
          <w:tab w:val="num" w:pos="1701"/>
        </w:tabs>
        <w:ind w:left="0" w:firstLine="0"/>
      </w:pPr>
      <w:rPr>
        <w:rFonts w:ascii="Times New Roman" w:hAnsi="Times New Roman" w:hint="default"/>
        <w:b/>
        <w:sz w:val="32"/>
      </w:rPr>
    </w:lvl>
    <w:lvl w:ilvl="1">
      <w:start w:val="1"/>
      <w:numFmt w:val="decimal"/>
      <w:lvlText w:val="%1.%2"/>
      <w:lvlJc w:val="left"/>
      <w:pPr>
        <w:tabs>
          <w:tab w:val="num" w:pos="1134"/>
        </w:tabs>
        <w:ind w:left="0" w:firstLine="0"/>
      </w:pPr>
      <w:rPr>
        <w:rFonts w:hint="default"/>
        <w:b/>
        <w:i w:val="0"/>
      </w:rPr>
    </w:lvl>
    <w:lvl w:ilvl="2">
      <w:start w:val="1"/>
      <w:numFmt w:val="decimal"/>
      <w:lvlText w:val="%1.%2.%3"/>
      <w:lvlJc w:val="left"/>
      <w:pPr>
        <w:tabs>
          <w:tab w:val="num" w:pos="1418"/>
        </w:tabs>
        <w:ind w:left="0" w:firstLine="0"/>
      </w:pPr>
      <w:rPr>
        <w:rFonts w:hint="default"/>
        <w:b/>
        <w:i w:val="0"/>
        <w:sz w:val="26"/>
      </w:rPr>
    </w:lvl>
    <w:lvl w:ilvl="3">
      <w:start w:val="1"/>
      <w:numFmt w:val="decimal"/>
      <w:lvlText w:val="%1.%2.%3.%4"/>
      <w:lvlJc w:val="left"/>
      <w:pPr>
        <w:tabs>
          <w:tab w:val="num" w:pos="1701"/>
        </w:tabs>
        <w:ind w:left="0" w:firstLine="0"/>
      </w:pPr>
      <w:rPr>
        <w:rFonts w:ascii="Times New Roman" w:hAnsi="Times New Roman" w:hint="default"/>
        <w:b/>
        <w:i w:val="0"/>
        <w:sz w:val="26"/>
      </w:rPr>
    </w:lvl>
    <w:lvl w:ilvl="4">
      <w:start w:val="1"/>
      <w:numFmt w:val="none"/>
      <w:lvlText w:val=""/>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15:restartNumberingAfterBreak="0">
    <w:nsid w:val="69F07A6E"/>
    <w:multiLevelType w:val="hybridMultilevel"/>
    <w:tmpl w:val="6040E84E"/>
    <w:lvl w:ilvl="0" w:tplc="E93E9C84">
      <w:start w:val="1"/>
      <w:numFmt w:val="decimal"/>
      <w:pStyle w:val="Thuattoan"/>
      <w:lvlText w:val="%1)"/>
      <w:lvlJc w:val="left"/>
      <w:pPr>
        <w:tabs>
          <w:tab w:val="num" w:pos="1004"/>
        </w:tabs>
        <w:ind w:left="1004" w:hanging="360"/>
      </w:pPr>
      <w:rPr>
        <w:rFonts w:hint="default"/>
      </w:rPr>
    </w:lvl>
    <w:lvl w:ilvl="1" w:tplc="0D585D10">
      <w:start w:val="1"/>
      <w:numFmt w:val="lowerLetter"/>
      <w:lvlText w:val="%2."/>
      <w:lvlJc w:val="left"/>
      <w:pPr>
        <w:tabs>
          <w:tab w:val="num" w:pos="1724"/>
        </w:tabs>
        <w:ind w:left="1724" w:hanging="360"/>
      </w:pPr>
    </w:lvl>
    <w:lvl w:ilvl="2" w:tplc="B4FCB6EC" w:tentative="1">
      <w:start w:val="1"/>
      <w:numFmt w:val="lowerRoman"/>
      <w:lvlText w:val="%3."/>
      <w:lvlJc w:val="right"/>
      <w:pPr>
        <w:tabs>
          <w:tab w:val="num" w:pos="2444"/>
        </w:tabs>
        <w:ind w:left="2444" w:hanging="180"/>
      </w:pPr>
    </w:lvl>
    <w:lvl w:ilvl="3" w:tplc="086A2E00" w:tentative="1">
      <w:start w:val="1"/>
      <w:numFmt w:val="decimal"/>
      <w:lvlText w:val="%4."/>
      <w:lvlJc w:val="left"/>
      <w:pPr>
        <w:tabs>
          <w:tab w:val="num" w:pos="3164"/>
        </w:tabs>
        <w:ind w:left="3164" w:hanging="360"/>
      </w:pPr>
    </w:lvl>
    <w:lvl w:ilvl="4" w:tplc="416298B0" w:tentative="1">
      <w:start w:val="1"/>
      <w:numFmt w:val="lowerLetter"/>
      <w:lvlText w:val="%5."/>
      <w:lvlJc w:val="left"/>
      <w:pPr>
        <w:tabs>
          <w:tab w:val="num" w:pos="3884"/>
        </w:tabs>
        <w:ind w:left="3884" w:hanging="360"/>
      </w:pPr>
    </w:lvl>
    <w:lvl w:ilvl="5" w:tplc="135871BC" w:tentative="1">
      <w:start w:val="1"/>
      <w:numFmt w:val="lowerRoman"/>
      <w:lvlText w:val="%6."/>
      <w:lvlJc w:val="right"/>
      <w:pPr>
        <w:tabs>
          <w:tab w:val="num" w:pos="4604"/>
        </w:tabs>
        <w:ind w:left="4604" w:hanging="180"/>
      </w:pPr>
    </w:lvl>
    <w:lvl w:ilvl="6" w:tplc="BADABBBE" w:tentative="1">
      <w:start w:val="1"/>
      <w:numFmt w:val="decimal"/>
      <w:lvlText w:val="%7."/>
      <w:lvlJc w:val="left"/>
      <w:pPr>
        <w:tabs>
          <w:tab w:val="num" w:pos="5324"/>
        </w:tabs>
        <w:ind w:left="5324" w:hanging="360"/>
      </w:pPr>
    </w:lvl>
    <w:lvl w:ilvl="7" w:tplc="16982B22" w:tentative="1">
      <w:start w:val="1"/>
      <w:numFmt w:val="lowerLetter"/>
      <w:lvlText w:val="%8."/>
      <w:lvlJc w:val="left"/>
      <w:pPr>
        <w:tabs>
          <w:tab w:val="num" w:pos="6044"/>
        </w:tabs>
        <w:ind w:left="6044" w:hanging="360"/>
      </w:pPr>
    </w:lvl>
    <w:lvl w:ilvl="8" w:tplc="22580976" w:tentative="1">
      <w:start w:val="1"/>
      <w:numFmt w:val="lowerRoman"/>
      <w:lvlText w:val="%9."/>
      <w:lvlJc w:val="right"/>
      <w:pPr>
        <w:tabs>
          <w:tab w:val="num" w:pos="6764"/>
        </w:tabs>
        <w:ind w:left="6764" w:hanging="180"/>
      </w:pPr>
    </w:lvl>
  </w:abstractNum>
  <w:abstractNum w:abstractNumId="28" w15:restartNumberingAfterBreak="0">
    <w:nsid w:val="6C402C58"/>
    <w:multiLevelType w:val="hybridMultilevel"/>
    <w:tmpl w:val="D43466F4"/>
    <w:lvl w:ilvl="0" w:tplc="C30A0D32">
      <w:start w:val="1"/>
      <w:numFmt w:val="decimal"/>
      <w:pStyle w:val="figurecaption"/>
      <w:lvlText w:val="Hình %1. "/>
      <w:lvlJc w:val="left"/>
      <w:pPr>
        <w:tabs>
          <w:tab w:val="num" w:pos="720"/>
        </w:tabs>
        <w:ind w:left="0" w:firstLine="0"/>
      </w:pPr>
      <w:rPr>
        <w:rFonts w:ascii="Times New Roman" w:hAnsi="Times New Roman" w:cs="Times New Roman" w:hint="default"/>
        <w:b w:val="0"/>
        <w:bCs w:val="0"/>
        <w:i w:val="0"/>
        <w:iCs w:val="0"/>
        <w:color w:val="auto"/>
        <w:sz w:val="20"/>
        <w:szCs w:val="16"/>
      </w:rPr>
    </w:lvl>
    <w:lvl w:ilvl="1" w:tplc="48090019">
      <w:start w:val="1"/>
      <w:numFmt w:val="lowerLetter"/>
      <w:lvlText w:val="%2."/>
      <w:lvlJc w:val="left"/>
      <w:pPr>
        <w:tabs>
          <w:tab w:val="num" w:pos="1440"/>
        </w:tabs>
        <w:ind w:left="1440" w:hanging="360"/>
      </w:pPr>
    </w:lvl>
    <w:lvl w:ilvl="2" w:tplc="4809001B">
      <w:start w:val="1"/>
      <w:numFmt w:val="lowerRoman"/>
      <w:lvlText w:val="%3."/>
      <w:lvlJc w:val="right"/>
      <w:pPr>
        <w:tabs>
          <w:tab w:val="num" w:pos="2160"/>
        </w:tabs>
        <w:ind w:left="2160" w:hanging="180"/>
      </w:pPr>
    </w:lvl>
    <w:lvl w:ilvl="3" w:tplc="4809000F">
      <w:start w:val="1"/>
      <w:numFmt w:val="decimal"/>
      <w:lvlText w:val="%4."/>
      <w:lvlJc w:val="left"/>
      <w:pPr>
        <w:tabs>
          <w:tab w:val="num" w:pos="2880"/>
        </w:tabs>
        <w:ind w:left="2880" w:hanging="360"/>
      </w:pPr>
    </w:lvl>
    <w:lvl w:ilvl="4" w:tplc="48090019">
      <w:start w:val="1"/>
      <w:numFmt w:val="lowerLetter"/>
      <w:lvlText w:val="%5."/>
      <w:lvlJc w:val="left"/>
      <w:pPr>
        <w:tabs>
          <w:tab w:val="num" w:pos="3600"/>
        </w:tabs>
        <w:ind w:left="3600" w:hanging="360"/>
      </w:pPr>
    </w:lvl>
    <w:lvl w:ilvl="5" w:tplc="4809001B">
      <w:start w:val="1"/>
      <w:numFmt w:val="lowerRoman"/>
      <w:lvlText w:val="%6."/>
      <w:lvlJc w:val="right"/>
      <w:pPr>
        <w:tabs>
          <w:tab w:val="num" w:pos="4320"/>
        </w:tabs>
        <w:ind w:left="4320" w:hanging="180"/>
      </w:pPr>
    </w:lvl>
    <w:lvl w:ilvl="6" w:tplc="4809000F">
      <w:start w:val="1"/>
      <w:numFmt w:val="decimal"/>
      <w:lvlText w:val="%7."/>
      <w:lvlJc w:val="left"/>
      <w:pPr>
        <w:tabs>
          <w:tab w:val="num" w:pos="5040"/>
        </w:tabs>
        <w:ind w:left="5040" w:hanging="360"/>
      </w:pPr>
    </w:lvl>
    <w:lvl w:ilvl="7" w:tplc="48090019">
      <w:start w:val="1"/>
      <w:numFmt w:val="lowerLetter"/>
      <w:lvlText w:val="%8."/>
      <w:lvlJc w:val="left"/>
      <w:pPr>
        <w:tabs>
          <w:tab w:val="num" w:pos="5760"/>
        </w:tabs>
        <w:ind w:left="5760" w:hanging="360"/>
      </w:pPr>
    </w:lvl>
    <w:lvl w:ilvl="8" w:tplc="4809001B">
      <w:start w:val="1"/>
      <w:numFmt w:val="lowerRoman"/>
      <w:lvlText w:val="%9."/>
      <w:lvlJc w:val="right"/>
      <w:pPr>
        <w:tabs>
          <w:tab w:val="num" w:pos="6480"/>
        </w:tabs>
        <w:ind w:left="6480" w:hanging="180"/>
      </w:pPr>
    </w:lvl>
  </w:abstractNum>
  <w:abstractNum w:abstractNumId="29" w15:restartNumberingAfterBreak="0">
    <w:nsid w:val="6CD32DA8"/>
    <w:multiLevelType w:val="singleLevel"/>
    <w:tmpl w:val="89D66EA4"/>
    <w:lvl w:ilvl="0">
      <w:start w:val="1"/>
      <w:numFmt w:val="upperRoman"/>
      <w:pStyle w:val="tablehead"/>
      <w:lvlText w:val="Bảng %1. "/>
      <w:lvlJc w:val="left"/>
      <w:pPr>
        <w:tabs>
          <w:tab w:val="num" w:pos="1080"/>
        </w:tabs>
        <w:ind w:left="0" w:firstLine="0"/>
      </w:pPr>
      <w:rPr>
        <w:rFonts w:ascii="Times New Roman" w:hAnsi="Times New Roman" w:cs="Times New Roman" w:hint="default"/>
        <w:b w:val="0"/>
        <w:bCs w:val="0"/>
        <w:i w:val="0"/>
        <w:iCs w:val="0"/>
        <w:sz w:val="22"/>
        <w:szCs w:val="16"/>
      </w:rPr>
    </w:lvl>
  </w:abstractNum>
  <w:abstractNum w:abstractNumId="30" w15:restartNumberingAfterBreak="0">
    <w:nsid w:val="6F374DAF"/>
    <w:multiLevelType w:val="hybridMultilevel"/>
    <w:tmpl w:val="FC66A2E6"/>
    <w:lvl w:ilvl="0" w:tplc="DAA4763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5E93B8F"/>
    <w:multiLevelType w:val="multilevel"/>
    <w:tmpl w:val="BCDE1F2E"/>
    <w:lvl w:ilvl="0">
      <w:start w:val="1"/>
      <w:numFmt w:val="decimal"/>
      <w:pStyle w:val="Heading1"/>
      <w:lvlText w:val="Chương %1 ."/>
      <w:lvlJc w:val="left"/>
      <w:pPr>
        <w:tabs>
          <w:tab w:val="num" w:pos="3987"/>
        </w:tabs>
        <w:ind w:left="342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0"/>
        </w:tabs>
        <w:ind w:left="0" w:firstLine="0"/>
      </w:pPr>
      <w:rPr>
        <w:rFonts w:ascii="Times New Roman" w:hAnsi="Times New Roman" w:hint="default"/>
        <w:b/>
        <w:i w:val="0"/>
        <w:sz w:val="28"/>
        <w:szCs w:val="28"/>
      </w:rPr>
    </w:lvl>
    <w:lvl w:ilvl="2">
      <w:start w:val="1"/>
      <w:numFmt w:val="decimal"/>
      <w:pStyle w:val="Heading3"/>
      <w:lvlText w:val="%1.%2.%3"/>
      <w:lvlJc w:val="left"/>
      <w:pPr>
        <w:tabs>
          <w:tab w:val="num" w:pos="113"/>
        </w:tabs>
        <w:ind w:left="0" w:firstLine="0"/>
      </w:pPr>
      <w:rPr>
        <w:rFonts w:ascii="Times New Roman" w:hAnsi="Times New Roman" w:hint="default"/>
        <w:b/>
        <w:i w:val="0"/>
        <w:sz w:val="26"/>
      </w:rPr>
    </w:lvl>
    <w:lvl w:ilvl="3">
      <w:start w:val="1"/>
      <w:numFmt w:val="decimal"/>
      <w:pStyle w:val="Heading4"/>
      <w:suff w:val="space"/>
      <w:lvlText w:val="%1.%2.%3.%4"/>
      <w:lvlJc w:val="left"/>
      <w:pPr>
        <w:ind w:left="0" w:firstLine="0"/>
      </w:pPr>
      <w:rPr>
        <w:rFonts w:ascii="Times New Roman" w:hAnsi="Times New Roman" w:hint="default"/>
        <w:b w:val="0"/>
        <w:i/>
        <w:sz w:val="26"/>
        <w:szCs w:val="26"/>
      </w:rPr>
    </w:lvl>
    <w:lvl w:ilvl="4">
      <w:start w:val="1"/>
      <w:numFmt w:val="decimal"/>
      <w:pStyle w:val="Heading5"/>
      <w:lvlText w:val="%1.%2.%3.%4.%5"/>
      <w:lvlJc w:val="left"/>
      <w:pPr>
        <w:tabs>
          <w:tab w:val="num" w:pos="0"/>
        </w:tabs>
        <w:ind w:left="0" w:firstLine="0"/>
      </w:pPr>
      <w:rPr>
        <w:rFonts w:ascii="Times New Roman" w:hAnsi="Times New Roman" w:hint="default"/>
        <w:b/>
        <w:i/>
        <w:sz w:val="26"/>
      </w:rPr>
    </w:lvl>
    <w:lvl w:ilvl="5">
      <w:start w:val="1"/>
      <w:numFmt w:val="lowerRoman"/>
      <w:lvlText w:val="(%6)"/>
      <w:lvlJc w:val="left"/>
      <w:pPr>
        <w:tabs>
          <w:tab w:val="num" w:pos="0"/>
        </w:tabs>
        <w:ind w:left="0" w:firstLine="0"/>
      </w:pPr>
      <w:rPr>
        <w:rFonts w:hint="default"/>
      </w:rPr>
    </w:lvl>
    <w:lvl w:ilvl="6">
      <w:start w:val="1"/>
      <w:numFmt w:val="decimal"/>
      <w:lvlText w:val="%7."/>
      <w:lvlJc w:val="left"/>
      <w:pPr>
        <w:tabs>
          <w:tab w:val="num" w:pos="0"/>
        </w:tabs>
        <w:ind w:left="0" w:firstLine="0"/>
      </w:pPr>
      <w:rPr>
        <w:rFonts w:hint="default"/>
      </w:rPr>
    </w:lvl>
    <w:lvl w:ilvl="7">
      <w:start w:val="1"/>
      <w:numFmt w:val="lowerLetter"/>
      <w:lvlText w:val="%8."/>
      <w:lvlJc w:val="left"/>
      <w:pPr>
        <w:tabs>
          <w:tab w:val="num" w:pos="0"/>
        </w:tabs>
        <w:ind w:left="0" w:firstLine="0"/>
      </w:pPr>
      <w:rPr>
        <w:rFonts w:hint="default"/>
      </w:rPr>
    </w:lvl>
    <w:lvl w:ilvl="8">
      <w:start w:val="1"/>
      <w:numFmt w:val="lowerRoman"/>
      <w:lvlText w:val="%9."/>
      <w:lvlJc w:val="left"/>
      <w:pPr>
        <w:tabs>
          <w:tab w:val="num" w:pos="0"/>
        </w:tabs>
        <w:ind w:left="0" w:firstLine="0"/>
      </w:pPr>
      <w:rPr>
        <w:rFonts w:hint="default"/>
      </w:rPr>
    </w:lvl>
  </w:abstractNum>
  <w:abstractNum w:abstractNumId="32" w15:restartNumberingAfterBreak="0">
    <w:nsid w:val="7B3E5469"/>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3" w15:restartNumberingAfterBreak="0">
    <w:nsid w:val="7BA36049"/>
    <w:multiLevelType w:val="hybridMultilevel"/>
    <w:tmpl w:val="C5E68EE2"/>
    <w:lvl w:ilvl="0" w:tplc="9EEC2C12">
      <w:start w:val="1"/>
      <w:numFmt w:val="bullet"/>
      <w:pStyle w:val="Bullet4"/>
      <w:lvlText w:val=""/>
      <w:lvlPicBulletId w:val="0"/>
      <w:lvlJc w:val="left"/>
      <w:pPr>
        <w:tabs>
          <w:tab w:val="num" w:pos="720"/>
        </w:tabs>
        <w:ind w:left="720" w:hanging="360"/>
      </w:pPr>
      <w:rPr>
        <w:rFonts w:ascii="Symbol" w:hAnsi="Symbol" w:hint="default"/>
      </w:rPr>
    </w:lvl>
    <w:lvl w:ilvl="1" w:tplc="287CA498" w:tentative="1">
      <w:start w:val="1"/>
      <w:numFmt w:val="bullet"/>
      <w:lvlText w:val="o"/>
      <w:lvlJc w:val="left"/>
      <w:pPr>
        <w:tabs>
          <w:tab w:val="num" w:pos="1440"/>
        </w:tabs>
        <w:ind w:left="1440" w:hanging="360"/>
      </w:pPr>
      <w:rPr>
        <w:rFonts w:ascii="Courier New" w:hAnsi="Courier New" w:cs="Courier New" w:hint="default"/>
      </w:rPr>
    </w:lvl>
    <w:lvl w:ilvl="2" w:tplc="036C9C8C" w:tentative="1">
      <w:start w:val="1"/>
      <w:numFmt w:val="bullet"/>
      <w:lvlText w:val=""/>
      <w:lvlJc w:val="left"/>
      <w:pPr>
        <w:tabs>
          <w:tab w:val="num" w:pos="2160"/>
        </w:tabs>
        <w:ind w:left="2160" w:hanging="360"/>
      </w:pPr>
      <w:rPr>
        <w:rFonts w:ascii="Wingdings" w:hAnsi="Wingdings" w:hint="default"/>
      </w:rPr>
    </w:lvl>
    <w:lvl w:ilvl="3" w:tplc="14B4A996" w:tentative="1">
      <w:start w:val="1"/>
      <w:numFmt w:val="bullet"/>
      <w:lvlText w:val=""/>
      <w:lvlJc w:val="left"/>
      <w:pPr>
        <w:tabs>
          <w:tab w:val="num" w:pos="2880"/>
        </w:tabs>
        <w:ind w:left="2880" w:hanging="360"/>
      </w:pPr>
      <w:rPr>
        <w:rFonts w:ascii="Symbol" w:hAnsi="Symbol" w:hint="default"/>
      </w:rPr>
    </w:lvl>
    <w:lvl w:ilvl="4" w:tplc="7632C3FC" w:tentative="1">
      <w:start w:val="1"/>
      <w:numFmt w:val="bullet"/>
      <w:lvlText w:val="o"/>
      <w:lvlJc w:val="left"/>
      <w:pPr>
        <w:tabs>
          <w:tab w:val="num" w:pos="3600"/>
        </w:tabs>
        <w:ind w:left="3600" w:hanging="360"/>
      </w:pPr>
      <w:rPr>
        <w:rFonts w:ascii="Courier New" w:hAnsi="Courier New" w:cs="Courier New" w:hint="default"/>
      </w:rPr>
    </w:lvl>
    <w:lvl w:ilvl="5" w:tplc="2BBA0782" w:tentative="1">
      <w:start w:val="1"/>
      <w:numFmt w:val="bullet"/>
      <w:lvlText w:val=""/>
      <w:lvlJc w:val="left"/>
      <w:pPr>
        <w:tabs>
          <w:tab w:val="num" w:pos="4320"/>
        </w:tabs>
        <w:ind w:left="4320" w:hanging="360"/>
      </w:pPr>
      <w:rPr>
        <w:rFonts w:ascii="Wingdings" w:hAnsi="Wingdings" w:hint="default"/>
      </w:rPr>
    </w:lvl>
    <w:lvl w:ilvl="6" w:tplc="6076F0D2" w:tentative="1">
      <w:start w:val="1"/>
      <w:numFmt w:val="bullet"/>
      <w:lvlText w:val=""/>
      <w:lvlJc w:val="left"/>
      <w:pPr>
        <w:tabs>
          <w:tab w:val="num" w:pos="5040"/>
        </w:tabs>
        <w:ind w:left="5040" w:hanging="360"/>
      </w:pPr>
      <w:rPr>
        <w:rFonts w:ascii="Symbol" w:hAnsi="Symbol" w:hint="default"/>
      </w:rPr>
    </w:lvl>
    <w:lvl w:ilvl="7" w:tplc="2CDECA0A" w:tentative="1">
      <w:start w:val="1"/>
      <w:numFmt w:val="bullet"/>
      <w:lvlText w:val="o"/>
      <w:lvlJc w:val="left"/>
      <w:pPr>
        <w:tabs>
          <w:tab w:val="num" w:pos="5760"/>
        </w:tabs>
        <w:ind w:left="5760" w:hanging="360"/>
      </w:pPr>
      <w:rPr>
        <w:rFonts w:ascii="Courier New" w:hAnsi="Courier New" w:cs="Courier New" w:hint="default"/>
      </w:rPr>
    </w:lvl>
    <w:lvl w:ilvl="8" w:tplc="63C62AD4"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FE66A28"/>
    <w:multiLevelType w:val="hybridMultilevel"/>
    <w:tmpl w:val="DE223B24"/>
    <w:lvl w:ilvl="0" w:tplc="C688CBCC">
      <w:start w:val="1"/>
      <w:numFmt w:val="bullet"/>
      <w:pStyle w:val="Bulletcap1"/>
      <w:lvlText w:val=""/>
      <w:lvlJc w:val="left"/>
      <w:pPr>
        <w:ind w:left="1287" w:hanging="360"/>
      </w:pPr>
      <w:rPr>
        <w:rFonts w:ascii="Symbol" w:hAnsi="Symbol" w:hint="default"/>
      </w:rPr>
    </w:lvl>
    <w:lvl w:ilvl="1" w:tplc="04090019">
      <w:start w:val="1"/>
      <w:numFmt w:val="bullet"/>
      <w:lvlText w:val="o"/>
      <w:lvlJc w:val="left"/>
      <w:pPr>
        <w:ind w:left="2007" w:hanging="360"/>
      </w:pPr>
      <w:rPr>
        <w:rFonts w:ascii="Courier New" w:hAnsi="Courier New" w:cs="Courier New" w:hint="default"/>
      </w:rPr>
    </w:lvl>
    <w:lvl w:ilvl="2" w:tplc="0409001B">
      <w:start w:val="1"/>
      <w:numFmt w:val="bullet"/>
      <w:lvlText w:val=""/>
      <w:lvlJc w:val="left"/>
      <w:pPr>
        <w:ind w:left="2727" w:hanging="360"/>
      </w:pPr>
      <w:rPr>
        <w:rFonts w:ascii="Wingdings" w:hAnsi="Wingdings" w:hint="default"/>
      </w:rPr>
    </w:lvl>
    <w:lvl w:ilvl="3" w:tplc="0409000F" w:tentative="1">
      <w:start w:val="1"/>
      <w:numFmt w:val="bullet"/>
      <w:lvlText w:val=""/>
      <w:lvlJc w:val="left"/>
      <w:pPr>
        <w:ind w:left="3447" w:hanging="360"/>
      </w:pPr>
      <w:rPr>
        <w:rFonts w:ascii="Symbol" w:hAnsi="Symbol" w:hint="default"/>
      </w:rPr>
    </w:lvl>
    <w:lvl w:ilvl="4" w:tplc="04090019" w:tentative="1">
      <w:start w:val="1"/>
      <w:numFmt w:val="bullet"/>
      <w:lvlText w:val="o"/>
      <w:lvlJc w:val="left"/>
      <w:pPr>
        <w:ind w:left="4167" w:hanging="360"/>
      </w:pPr>
      <w:rPr>
        <w:rFonts w:ascii="Courier New" w:hAnsi="Courier New" w:cs="Courier New" w:hint="default"/>
      </w:rPr>
    </w:lvl>
    <w:lvl w:ilvl="5" w:tplc="0409001B" w:tentative="1">
      <w:start w:val="1"/>
      <w:numFmt w:val="bullet"/>
      <w:lvlText w:val=""/>
      <w:lvlJc w:val="left"/>
      <w:pPr>
        <w:ind w:left="4887" w:hanging="360"/>
      </w:pPr>
      <w:rPr>
        <w:rFonts w:ascii="Wingdings" w:hAnsi="Wingdings" w:hint="default"/>
      </w:rPr>
    </w:lvl>
    <w:lvl w:ilvl="6" w:tplc="0409000F" w:tentative="1">
      <w:start w:val="1"/>
      <w:numFmt w:val="bullet"/>
      <w:lvlText w:val=""/>
      <w:lvlJc w:val="left"/>
      <w:pPr>
        <w:ind w:left="5607" w:hanging="360"/>
      </w:pPr>
      <w:rPr>
        <w:rFonts w:ascii="Symbol" w:hAnsi="Symbol" w:hint="default"/>
      </w:rPr>
    </w:lvl>
    <w:lvl w:ilvl="7" w:tplc="04090019" w:tentative="1">
      <w:start w:val="1"/>
      <w:numFmt w:val="bullet"/>
      <w:lvlText w:val="o"/>
      <w:lvlJc w:val="left"/>
      <w:pPr>
        <w:ind w:left="6327" w:hanging="360"/>
      </w:pPr>
      <w:rPr>
        <w:rFonts w:ascii="Courier New" w:hAnsi="Courier New" w:cs="Courier New" w:hint="default"/>
      </w:rPr>
    </w:lvl>
    <w:lvl w:ilvl="8" w:tplc="0409001B" w:tentative="1">
      <w:start w:val="1"/>
      <w:numFmt w:val="bullet"/>
      <w:lvlText w:val=""/>
      <w:lvlJc w:val="left"/>
      <w:pPr>
        <w:ind w:left="7047" w:hanging="360"/>
      </w:pPr>
      <w:rPr>
        <w:rFonts w:ascii="Wingdings" w:hAnsi="Wingdings" w:hint="default"/>
      </w:rPr>
    </w:lvl>
  </w:abstractNum>
  <w:num w:numId="1">
    <w:abstractNumId w:val="11"/>
  </w:num>
  <w:num w:numId="2">
    <w:abstractNumId w:val="12"/>
  </w:num>
  <w:num w:numId="3">
    <w:abstractNumId w:val="23"/>
  </w:num>
  <w:num w:numId="4">
    <w:abstractNumId w:val="13"/>
  </w:num>
  <w:num w:numId="5">
    <w:abstractNumId w:val="31"/>
  </w:num>
  <w:num w:numId="6">
    <w:abstractNumId w:val="17"/>
  </w:num>
  <w:num w:numId="7">
    <w:abstractNumId w:val="16"/>
  </w:num>
  <w:num w:numId="8">
    <w:abstractNumId w:val="32"/>
  </w:num>
  <w:num w:numId="9">
    <w:abstractNumId w:val="10"/>
  </w:num>
  <w:num w:numId="10">
    <w:abstractNumId w:val="33"/>
  </w:num>
  <w:num w:numId="11">
    <w:abstractNumId w:val="27"/>
  </w:num>
  <w:num w:numId="12">
    <w:abstractNumId w:val="25"/>
  </w:num>
  <w:num w:numId="13">
    <w:abstractNumId w:val="28"/>
  </w:num>
  <w:num w:numId="14">
    <w:abstractNumId w:val="20"/>
  </w:num>
  <w:num w:numId="15">
    <w:abstractNumId w:val="26"/>
  </w:num>
  <w:num w:numId="16">
    <w:abstractNumId w:val="22"/>
  </w:num>
  <w:num w:numId="17">
    <w:abstractNumId w:val="29"/>
  </w:num>
  <w:num w:numId="18">
    <w:abstractNumId w:val="14"/>
  </w:num>
  <w:num w:numId="19">
    <w:abstractNumId w:val="19"/>
  </w:num>
  <w:num w:numId="20">
    <w:abstractNumId w:val="18"/>
  </w:num>
  <w:num w:numId="21">
    <w:abstractNumId w:val="34"/>
  </w:num>
  <w:num w:numId="22">
    <w:abstractNumId w:val="21"/>
  </w:num>
  <w:num w:numId="23">
    <w:abstractNumId w:val="9"/>
  </w:num>
  <w:num w:numId="24">
    <w:abstractNumId w:val="24"/>
  </w:num>
  <w:num w:numId="25">
    <w:abstractNumId w:val="30"/>
  </w:num>
  <w:num w:numId="26">
    <w:abstractNumId w:val="15"/>
  </w:num>
  <w:num w:numId="27">
    <w:abstractNumId w:val="0"/>
  </w:num>
  <w:num w:numId="28">
    <w:abstractNumId w:val="1"/>
  </w:num>
  <w:num w:numId="29">
    <w:abstractNumId w:val="2"/>
  </w:num>
  <w:num w:numId="30">
    <w:abstractNumId w:val="3"/>
  </w:num>
  <w:num w:numId="31">
    <w:abstractNumId w:val="4"/>
  </w:num>
  <w:num w:numId="32">
    <w:abstractNumId w:val="5"/>
  </w:num>
  <w:num w:numId="33">
    <w:abstractNumId w:val="6"/>
  </w:num>
  <w:num w:numId="34">
    <w:abstractNumId w:val="7"/>
  </w:num>
  <w:num w:numId="35">
    <w:abstractNumId w:val="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hideGrammatical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31FBC"/>
    <w:rsid w:val="000000EC"/>
    <w:rsid w:val="0000087A"/>
    <w:rsid w:val="0000134F"/>
    <w:rsid w:val="00001ED8"/>
    <w:rsid w:val="00001F08"/>
    <w:rsid w:val="00002DA3"/>
    <w:rsid w:val="00003685"/>
    <w:rsid w:val="00003712"/>
    <w:rsid w:val="000037A4"/>
    <w:rsid w:val="00003CF9"/>
    <w:rsid w:val="00003E57"/>
    <w:rsid w:val="000043FE"/>
    <w:rsid w:val="00004C64"/>
    <w:rsid w:val="00004E23"/>
    <w:rsid w:val="000050C0"/>
    <w:rsid w:val="00005547"/>
    <w:rsid w:val="000064C3"/>
    <w:rsid w:val="00006CB3"/>
    <w:rsid w:val="000070D6"/>
    <w:rsid w:val="000078C1"/>
    <w:rsid w:val="00007F93"/>
    <w:rsid w:val="000105E2"/>
    <w:rsid w:val="00011A04"/>
    <w:rsid w:val="00011BF4"/>
    <w:rsid w:val="0001232C"/>
    <w:rsid w:val="00012B57"/>
    <w:rsid w:val="00012CD9"/>
    <w:rsid w:val="00012E65"/>
    <w:rsid w:val="00013317"/>
    <w:rsid w:val="000135E0"/>
    <w:rsid w:val="000141C7"/>
    <w:rsid w:val="000143D5"/>
    <w:rsid w:val="00014896"/>
    <w:rsid w:val="00014E59"/>
    <w:rsid w:val="0001542E"/>
    <w:rsid w:val="000156A2"/>
    <w:rsid w:val="00016265"/>
    <w:rsid w:val="00016B07"/>
    <w:rsid w:val="00016E01"/>
    <w:rsid w:val="00016F65"/>
    <w:rsid w:val="000170F2"/>
    <w:rsid w:val="0001711A"/>
    <w:rsid w:val="000177B3"/>
    <w:rsid w:val="00017F9B"/>
    <w:rsid w:val="000204C9"/>
    <w:rsid w:val="000205E7"/>
    <w:rsid w:val="000209E0"/>
    <w:rsid w:val="00021063"/>
    <w:rsid w:val="00021CCB"/>
    <w:rsid w:val="000229AB"/>
    <w:rsid w:val="000237F7"/>
    <w:rsid w:val="00023817"/>
    <w:rsid w:val="00024027"/>
    <w:rsid w:val="00024135"/>
    <w:rsid w:val="00024D4C"/>
    <w:rsid w:val="0002509F"/>
    <w:rsid w:val="00025221"/>
    <w:rsid w:val="000254E2"/>
    <w:rsid w:val="00025CE0"/>
    <w:rsid w:val="00026877"/>
    <w:rsid w:val="00026ADB"/>
    <w:rsid w:val="00027622"/>
    <w:rsid w:val="00027CDA"/>
    <w:rsid w:val="000307A7"/>
    <w:rsid w:val="00031A3A"/>
    <w:rsid w:val="00031BFF"/>
    <w:rsid w:val="00031FBC"/>
    <w:rsid w:val="0003286E"/>
    <w:rsid w:val="00032E40"/>
    <w:rsid w:val="00032FD6"/>
    <w:rsid w:val="00033289"/>
    <w:rsid w:val="000332E3"/>
    <w:rsid w:val="000333E1"/>
    <w:rsid w:val="00033C4F"/>
    <w:rsid w:val="00033E4D"/>
    <w:rsid w:val="000341D7"/>
    <w:rsid w:val="000343CD"/>
    <w:rsid w:val="00035065"/>
    <w:rsid w:val="00035D3C"/>
    <w:rsid w:val="00035F80"/>
    <w:rsid w:val="00036419"/>
    <w:rsid w:val="00036427"/>
    <w:rsid w:val="000364F2"/>
    <w:rsid w:val="00036813"/>
    <w:rsid w:val="00036C9D"/>
    <w:rsid w:val="00036CCF"/>
    <w:rsid w:val="00036CE7"/>
    <w:rsid w:val="00036DF6"/>
    <w:rsid w:val="00040A77"/>
    <w:rsid w:val="00041178"/>
    <w:rsid w:val="0004456B"/>
    <w:rsid w:val="00044C24"/>
    <w:rsid w:val="000457F8"/>
    <w:rsid w:val="0004593F"/>
    <w:rsid w:val="00045AFC"/>
    <w:rsid w:val="00046311"/>
    <w:rsid w:val="000463DE"/>
    <w:rsid w:val="00046453"/>
    <w:rsid w:val="0004658A"/>
    <w:rsid w:val="0004684E"/>
    <w:rsid w:val="000469D2"/>
    <w:rsid w:val="00046AB5"/>
    <w:rsid w:val="0004710C"/>
    <w:rsid w:val="000472FE"/>
    <w:rsid w:val="000473CC"/>
    <w:rsid w:val="0004765D"/>
    <w:rsid w:val="00047A58"/>
    <w:rsid w:val="0005034D"/>
    <w:rsid w:val="00050A7B"/>
    <w:rsid w:val="00050F29"/>
    <w:rsid w:val="000515D2"/>
    <w:rsid w:val="00051ED7"/>
    <w:rsid w:val="00052202"/>
    <w:rsid w:val="000523D5"/>
    <w:rsid w:val="00052648"/>
    <w:rsid w:val="000526AA"/>
    <w:rsid w:val="00052D4F"/>
    <w:rsid w:val="00053AEB"/>
    <w:rsid w:val="00053B06"/>
    <w:rsid w:val="00053F18"/>
    <w:rsid w:val="0005452E"/>
    <w:rsid w:val="00054ABC"/>
    <w:rsid w:val="00054C83"/>
    <w:rsid w:val="000552D8"/>
    <w:rsid w:val="000556A4"/>
    <w:rsid w:val="00055715"/>
    <w:rsid w:val="00056477"/>
    <w:rsid w:val="0005676A"/>
    <w:rsid w:val="00056857"/>
    <w:rsid w:val="00056F99"/>
    <w:rsid w:val="000600C0"/>
    <w:rsid w:val="00060D29"/>
    <w:rsid w:val="00061274"/>
    <w:rsid w:val="000617E6"/>
    <w:rsid w:val="00061E2C"/>
    <w:rsid w:val="00061F28"/>
    <w:rsid w:val="000624F9"/>
    <w:rsid w:val="000635EA"/>
    <w:rsid w:val="00063A3B"/>
    <w:rsid w:val="0006405E"/>
    <w:rsid w:val="000640FE"/>
    <w:rsid w:val="0006416F"/>
    <w:rsid w:val="000641D5"/>
    <w:rsid w:val="00064466"/>
    <w:rsid w:val="000647C1"/>
    <w:rsid w:val="00064A9E"/>
    <w:rsid w:val="00064D0B"/>
    <w:rsid w:val="0006503D"/>
    <w:rsid w:val="00065776"/>
    <w:rsid w:val="00065BED"/>
    <w:rsid w:val="00065FA2"/>
    <w:rsid w:val="00066C11"/>
    <w:rsid w:val="00066E03"/>
    <w:rsid w:val="0007005A"/>
    <w:rsid w:val="00070829"/>
    <w:rsid w:val="000716B9"/>
    <w:rsid w:val="000718AB"/>
    <w:rsid w:val="00071AE0"/>
    <w:rsid w:val="00071BB5"/>
    <w:rsid w:val="00071E8D"/>
    <w:rsid w:val="00072D10"/>
    <w:rsid w:val="00072D88"/>
    <w:rsid w:val="00073292"/>
    <w:rsid w:val="000733B6"/>
    <w:rsid w:val="0007483E"/>
    <w:rsid w:val="00075DAC"/>
    <w:rsid w:val="00076C4E"/>
    <w:rsid w:val="00077021"/>
    <w:rsid w:val="000808D7"/>
    <w:rsid w:val="00081758"/>
    <w:rsid w:val="000829F0"/>
    <w:rsid w:val="000832D2"/>
    <w:rsid w:val="000832D5"/>
    <w:rsid w:val="00083666"/>
    <w:rsid w:val="0008385A"/>
    <w:rsid w:val="00083BD7"/>
    <w:rsid w:val="00083FF7"/>
    <w:rsid w:val="000840ED"/>
    <w:rsid w:val="000841A0"/>
    <w:rsid w:val="00084654"/>
    <w:rsid w:val="000852A0"/>
    <w:rsid w:val="00085D17"/>
    <w:rsid w:val="000865D1"/>
    <w:rsid w:val="0009103F"/>
    <w:rsid w:val="00091891"/>
    <w:rsid w:val="00091AD3"/>
    <w:rsid w:val="00093A95"/>
    <w:rsid w:val="00093D30"/>
    <w:rsid w:val="000949C3"/>
    <w:rsid w:val="00094C7A"/>
    <w:rsid w:val="0009536D"/>
    <w:rsid w:val="00095D99"/>
    <w:rsid w:val="000961C0"/>
    <w:rsid w:val="0009624B"/>
    <w:rsid w:val="0009646F"/>
    <w:rsid w:val="00096944"/>
    <w:rsid w:val="00096EE7"/>
    <w:rsid w:val="00096EFB"/>
    <w:rsid w:val="000975D7"/>
    <w:rsid w:val="0009785B"/>
    <w:rsid w:val="00097EB7"/>
    <w:rsid w:val="000A0599"/>
    <w:rsid w:val="000A156E"/>
    <w:rsid w:val="000A1909"/>
    <w:rsid w:val="000A202C"/>
    <w:rsid w:val="000A22C9"/>
    <w:rsid w:val="000A2664"/>
    <w:rsid w:val="000A2926"/>
    <w:rsid w:val="000A2AF4"/>
    <w:rsid w:val="000A2D05"/>
    <w:rsid w:val="000A3255"/>
    <w:rsid w:val="000A4719"/>
    <w:rsid w:val="000A4916"/>
    <w:rsid w:val="000A4DFB"/>
    <w:rsid w:val="000A5B2A"/>
    <w:rsid w:val="000A608A"/>
    <w:rsid w:val="000A60CF"/>
    <w:rsid w:val="000A614F"/>
    <w:rsid w:val="000A62DB"/>
    <w:rsid w:val="000A68DE"/>
    <w:rsid w:val="000A6905"/>
    <w:rsid w:val="000A6A57"/>
    <w:rsid w:val="000A6CEC"/>
    <w:rsid w:val="000B0DD8"/>
    <w:rsid w:val="000B17C4"/>
    <w:rsid w:val="000B17F3"/>
    <w:rsid w:val="000B184F"/>
    <w:rsid w:val="000B24E2"/>
    <w:rsid w:val="000B2895"/>
    <w:rsid w:val="000B2BB6"/>
    <w:rsid w:val="000B561D"/>
    <w:rsid w:val="000B5D98"/>
    <w:rsid w:val="000B7169"/>
    <w:rsid w:val="000B742E"/>
    <w:rsid w:val="000B7725"/>
    <w:rsid w:val="000C0FE0"/>
    <w:rsid w:val="000C135F"/>
    <w:rsid w:val="000C1426"/>
    <w:rsid w:val="000C192F"/>
    <w:rsid w:val="000C1FBE"/>
    <w:rsid w:val="000C2090"/>
    <w:rsid w:val="000C2307"/>
    <w:rsid w:val="000C238A"/>
    <w:rsid w:val="000C26DC"/>
    <w:rsid w:val="000C34FA"/>
    <w:rsid w:val="000C3781"/>
    <w:rsid w:val="000C398F"/>
    <w:rsid w:val="000C3D73"/>
    <w:rsid w:val="000C4A7F"/>
    <w:rsid w:val="000C4E49"/>
    <w:rsid w:val="000C5082"/>
    <w:rsid w:val="000C5113"/>
    <w:rsid w:val="000C5776"/>
    <w:rsid w:val="000C5A0C"/>
    <w:rsid w:val="000C5F52"/>
    <w:rsid w:val="000C6223"/>
    <w:rsid w:val="000C6B92"/>
    <w:rsid w:val="000C6D17"/>
    <w:rsid w:val="000C6F92"/>
    <w:rsid w:val="000C71B6"/>
    <w:rsid w:val="000C721B"/>
    <w:rsid w:val="000C7553"/>
    <w:rsid w:val="000C7753"/>
    <w:rsid w:val="000C7CCA"/>
    <w:rsid w:val="000D0D92"/>
    <w:rsid w:val="000D1FB0"/>
    <w:rsid w:val="000D2000"/>
    <w:rsid w:val="000D44CE"/>
    <w:rsid w:val="000D467B"/>
    <w:rsid w:val="000D4837"/>
    <w:rsid w:val="000D4A36"/>
    <w:rsid w:val="000D4B41"/>
    <w:rsid w:val="000D4F9F"/>
    <w:rsid w:val="000D5E72"/>
    <w:rsid w:val="000D5F58"/>
    <w:rsid w:val="000D60ED"/>
    <w:rsid w:val="000D632A"/>
    <w:rsid w:val="000D648D"/>
    <w:rsid w:val="000D6594"/>
    <w:rsid w:val="000D6D86"/>
    <w:rsid w:val="000D781C"/>
    <w:rsid w:val="000D79EC"/>
    <w:rsid w:val="000E0035"/>
    <w:rsid w:val="000E01D1"/>
    <w:rsid w:val="000E0A72"/>
    <w:rsid w:val="000E1A1E"/>
    <w:rsid w:val="000E1AC6"/>
    <w:rsid w:val="000E2661"/>
    <w:rsid w:val="000E2B77"/>
    <w:rsid w:val="000E2C7D"/>
    <w:rsid w:val="000E30A1"/>
    <w:rsid w:val="000E32EB"/>
    <w:rsid w:val="000E3A16"/>
    <w:rsid w:val="000E3F4D"/>
    <w:rsid w:val="000E469B"/>
    <w:rsid w:val="000E5C6A"/>
    <w:rsid w:val="000E5CDE"/>
    <w:rsid w:val="000E5E32"/>
    <w:rsid w:val="000E607A"/>
    <w:rsid w:val="000E63E8"/>
    <w:rsid w:val="000E655E"/>
    <w:rsid w:val="000E681E"/>
    <w:rsid w:val="000E6DBF"/>
    <w:rsid w:val="000E7952"/>
    <w:rsid w:val="000E7B35"/>
    <w:rsid w:val="000F0787"/>
    <w:rsid w:val="000F092A"/>
    <w:rsid w:val="000F0EAE"/>
    <w:rsid w:val="000F0FF4"/>
    <w:rsid w:val="000F1959"/>
    <w:rsid w:val="000F1C14"/>
    <w:rsid w:val="000F1CD7"/>
    <w:rsid w:val="000F2FB0"/>
    <w:rsid w:val="000F3184"/>
    <w:rsid w:val="000F340C"/>
    <w:rsid w:val="000F4797"/>
    <w:rsid w:val="000F4B10"/>
    <w:rsid w:val="000F5714"/>
    <w:rsid w:val="000F5878"/>
    <w:rsid w:val="000F67F0"/>
    <w:rsid w:val="000F73A0"/>
    <w:rsid w:val="000F759A"/>
    <w:rsid w:val="000F7721"/>
    <w:rsid w:val="001004DA"/>
    <w:rsid w:val="00100EBE"/>
    <w:rsid w:val="00101327"/>
    <w:rsid w:val="00101AF9"/>
    <w:rsid w:val="00101BD2"/>
    <w:rsid w:val="00101CF0"/>
    <w:rsid w:val="00101F22"/>
    <w:rsid w:val="00102379"/>
    <w:rsid w:val="00102906"/>
    <w:rsid w:val="00102BDF"/>
    <w:rsid w:val="0010324C"/>
    <w:rsid w:val="00103C81"/>
    <w:rsid w:val="001040CB"/>
    <w:rsid w:val="00104500"/>
    <w:rsid w:val="00104552"/>
    <w:rsid w:val="00104EBD"/>
    <w:rsid w:val="001051DA"/>
    <w:rsid w:val="00105838"/>
    <w:rsid w:val="00105A4F"/>
    <w:rsid w:val="00106393"/>
    <w:rsid w:val="00110071"/>
    <w:rsid w:val="001103B6"/>
    <w:rsid w:val="00110585"/>
    <w:rsid w:val="00110629"/>
    <w:rsid w:val="00110B5D"/>
    <w:rsid w:val="00110C30"/>
    <w:rsid w:val="0011158A"/>
    <w:rsid w:val="001115C2"/>
    <w:rsid w:val="00112039"/>
    <w:rsid w:val="00112048"/>
    <w:rsid w:val="001128EE"/>
    <w:rsid w:val="00112AE8"/>
    <w:rsid w:val="00112B22"/>
    <w:rsid w:val="00113141"/>
    <w:rsid w:val="00113240"/>
    <w:rsid w:val="001133FF"/>
    <w:rsid w:val="001150DC"/>
    <w:rsid w:val="0011573B"/>
    <w:rsid w:val="00115C2E"/>
    <w:rsid w:val="00116326"/>
    <w:rsid w:val="00116822"/>
    <w:rsid w:val="00116BE3"/>
    <w:rsid w:val="00116EB2"/>
    <w:rsid w:val="0011734B"/>
    <w:rsid w:val="00117815"/>
    <w:rsid w:val="00120284"/>
    <w:rsid w:val="001206F8"/>
    <w:rsid w:val="00121217"/>
    <w:rsid w:val="00121252"/>
    <w:rsid w:val="00121421"/>
    <w:rsid w:val="00121629"/>
    <w:rsid w:val="00121967"/>
    <w:rsid w:val="001227F2"/>
    <w:rsid w:val="00122AAD"/>
    <w:rsid w:val="00122DC0"/>
    <w:rsid w:val="00123419"/>
    <w:rsid w:val="00124746"/>
    <w:rsid w:val="001249DC"/>
    <w:rsid w:val="00124AE9"/>
    <w:rsid w:val="00125F1F"/>
    <w:rsid w:val="001261FF"/>
    <w:rsid w:val="00126F89"/>
    <w:rsid w:val="00127173"/>
    <w:rsid w:val="00127377"/>
    <w:rsid w:val="00127599"/>
    <w:rsid w:val="00127751"/>
    <w:rsid w:val="00130073"/>
    <w:rsid w:val="0013020D"/>
    <w:rsid w:val="001305AF"/>
    <w:rsid w:val="001306D6"/>
    <w:rsid w:val="0013148F"/>
    <w:rsid w:val="00131686"/>
    <w:rsid w:val="001320CE"/>
    <w:rsid w:val="001325CE"/>
    <w:rsid w:val="00132C81"/>
    <w:rsid w:val="00133D89"/>
    <w:rsid w:val="0013424A"/>
    <w:rsid w:val="00135424"/>
    <w:rsid w:val="001359D4"/>
    <w:rsid w:val="00136012"/>
    <w:rsid w:val="00140699"/>
    <w:rsid w:val="001407AD"/>
    <w:rsid w:val="00140993"/>
    <w:rsid w:val="00140C17"/>
    <w:rsid w:val="0014103A"/>
    <w:rsid w:val="00141D41"/>
    <w:rsid w:val="00141E14"/>
    <w:rsid w:val="001420AB"/>
    <w:rsid w:val="00142824"/>
    <w:rsid w:val="0014288D"/>
    <w:rsid w:val="001429DF"/>
    <w:rsid w:val="00142D54"/>
    <w:rsid w:val="00142ECA"/>
    <w:rsid w:val="00143EE2"/>
    <w:rsid w:val="001446C7"/>
    <w:rsid w:val="00144BB1"/>
    <w:rsid w:val="00144EE3"/>
    <w:rsid w:val="00144F3B"/>
    <w:rsid w:val="00145E38"/>
    <w:rsid w:val="001465DE"/>
    <w:rsid w:val="001471A9"/>
    <w:rsid w:val="001474FD"/>
    <w:rsid w:val="00147699"/>
    <w:rsid w:val="0015042C"/>
    <w:rsid w:val="00150516"/>
    <w:rsid w:val="0015063A"/>
    <w:rsid w:val="00150873"/>
    <w:rsid w:val="001512A0"/>
    <w:rsid w:val="00151E67"/>
    <w:rsid w:val="00152091"/>
    <w:rsid w:val="00153158"/>
    <w:rsid w:val="00153E62"/>
    <w:rsid w:val="001540A4"/>
    <w:rsid w:val="0015440D"/>
    <w:rsid w:val="00154505"/>
    <w:rsid w:val="0015477C"/>
    <w:rsid w:val="00154CF5"/>
    <w:rsid w:val="00154E3F"/>
    <w:rsid w:val="00155485"/>
    <w:rsid w:val="00155D27"/>
    <w:rsid w:val="00155F0C"/>
    <w:rsid w:val="0015689B"/>
    <w:rsid w:val="00156E59"/>
    <w:rsid w:val="00156F43"/>
    <w:rsid w:val="001614FA"/>
    <w:rsid w:val="00161BF5"/>
    <w:rsid w:val="00161D21"/>
    <w:rsid w:val="00162333"/>
    <w:rsid w:val="00163109"/>
    <w:rsid w:val="001634DA"/>
    <w:rsid w:val="00163529"/>
    <w:rsid w:val="00163D1E"/>
    <w:rsid w:val="001640B5"/>
    <w:rsid w:val="0016436C"/>
    <w:rsid w:val="00164868"/>
    <w:rsid w:val="00164B00"/>
    <w:rsid w:val="001650B9"/>
    <w:rsid w:val="0016557A"/>
    <w:rsid w:val="00165633"/>
    <w:rsid w:val="001665FD"/>
    <w:rsid w:val="00166A48"/>
    <w:rsid w:val="00166F10"/>
    <w:rsid w:val="0016798B"/>
    <w:rsid w:val="00170A85"/>
    <w:rsid w:val="00170B1B"/>
    <w:rsid w:val="001710F6"/>
    <w:rsid w:val="001716CE"/>
    <w:rsid w:val="0017254D"/>
    <w:rsid w:val="00174003"/>
    <w:rsid w:val="0017434B"/>
    <w:rsid w:val="001743E9"/>
    <w:rsid w:val="001749A8"/>
    <w:rsid w:val="00174DC1"/>
    <w:rsid w:val="00175102"/>
    <w:rsid w:val="00175EA6"/>
    <w:rsid w:val="0017661D"/>
    <w:rsid w:val="0017761A"/>
    <w:rsid w:val="001778F0"/>
    <w:rsid w:val="00177B04"/>
    <w:rsid w:val="00177C8A"/>
    <w:rsid w:val="0018055E"/>
    <w:rsid w:val="00180D83"/>
    <w:rsid w:val="001815B7"/>
    <w:rsid w:val="00181AC7"/>
    <w:rsid w:val="00181C84"/>
    <w:rsid w:val="00182599"/>
    <w:rsid w:val="00182FFE"/>
    <w:rsid w:val="001838BF"/>
    <w:rsid w:val="00184B6A"/>
    <w:rsid w:val="00185203"/>
    <w:rsid w:val="001856C8"/>
    <w:rsid w:val="001858DD"/>
    <w:rsid w:val="0018593E"/>
    <w:rsid w:val="0018635C"/>
    <w:rsid w:val="00186482"/>
    <w:rsid w:val="001866DB"/>
    <w:rsid w:val="001866FC"/>
    <w:rsid w:val="001869CD"/>
    <w:rsid w:val="00187BAF"/>
    <w:rsid w:val="00187F5A"/>
    <w:rsid w:val="0019066D"/>
    <w:rsid w:val="00190DF2"/>
    <w:rsid w:val="001925FF"/>
    <w:rsid w:val="00192944"/>
    <w:rsid w:val="001930DF"/>
    <w:rsid w:val="00194170"/>
    <w:rsid w:val="00194957"/>
    <w:rsid w:val="00195159"/>
    <w:rsid w:val="00195C24"/>
    <w:rsid w:val="00196BAE"/>
    <w:rsid w:val="00196DAA"/>
    <w:rsid w:val="00197014"/>
    <w:rsid w:val="001A1C07"/>
    <w:rsid w:val="001A2203"/>
    <w:rsid w:val="001A3016"/>
    <w:rsid w:val="001A342B"/>
    <w:rsid w:val="001A377F"/>
    <w:rsid w:val="001A45C6"/>
    <w:rsid w:val="001A4ACF"/>
    <w:rsid w:val="001A5031"/>
    <w:rsid w:val="001A540E"/>
    <w:rsid w:val="001A57AC"/>
    <w:rsid w:val="001A5E55"/>
    <w:rsid w:val="001A61CE"/>
    <w:rsid w:val="001A664D"/>
    <w:rsid w:val="001A688B"/>
    <w:rsid w:val="001A6F29"/>
    <w:rsid w:val="001A74BA"/>
    <w:rsid w:val="001A7775"/>
    <w:rsid w:val="001A77F1"/>
    <w:rsid w:val="001B0592"/>
    <w:rsid w:val="001B0EAF"/>
    <w:rsid w:val="001B135C"/>
    <w:rsid w:val="001B2010"/>
    <w:rsid w:val="001B2AA5"/>
    <w:rsid w:val="001B2CDD"/>
    <w:rsid w:val="001B2E24"/>
    <w:rsid w:val="001B3845"/>
    <w:rsid w:val="001B4656"/>
    <w:rsid w:val="001B4AC8"/>
    <w:rsid w:val="001B4F89"/>
    <w:rsid w:val="001B5056"/>
    <w:rsid w:val="001B5820"/>
    <w:rsid w:val="001B5FED"/>
    <w:rsid w:val="001B6343"/>
    <w:rsid w:val="001B6350"/>
    <w:rsid w:val="001B6FE1"/>
    <w:rsid w:val="001C0424"/>
    <w:rsid w:val="001C05B6"/>
    <w:rsid w:val="001C08C3"/>
    <w:rsid w:val="001C0B30"/>
    <w:rsid w:val="001C0C2D"/>
    <w:rsid w:val="001C118C"/>
    <w:rsid w:val="001C2347"/>
    <w:rsid w:val="001C266B"/>
    <w:rsid w:val="001C31F8"/>
    <w:rsid w:val="001C3766"/>
    <w:rsid w:val="001C4055"/>
    <w:rsid w:val="001C4945"/>
    <w:rsid w:val="001C49D6"/>
    <w:rsid w:val="001C4B91"/>
    <w:rsid w:val="001C5ACF"/>
    <w:rsid w:val="001C5BB5"/>
    <w:rsid w:val="001C5E26"/>
    <w:rsid w:val="001C6181"/>
    <w:rsid w:val="001C62A4"/>
    <w:rsid w:val="001C62AB"/>
    <w:rsid w:val="001C6F7F"/>
    <w:rsid w:val="001C7E1A"/>
    <w:rsid w:val="001C7F82"/>
    <w:rsid w:val="001D02CD"/>
    <w:rsid w:val="001D05A4"/>
    <w:rsid w:val="001D0E20"/>
    <w:rsid w:val="001D1177"/>
    <w:rsid w:val="001D1C13"/>
    <w:rsid w:val="001D2BC2"/>
    <w:rsid w:val="001D2F96"/>
    <w:rsid w:val="001D31DE"/>
    <w:rsid w:val="001D3EA7"/>
    <w:rsid w:val="001D4753"/>
    <w:rsid w:val="001D48BE"/>
    <w:rsid w:val="001D50DF"/>
    <w:rsid w:val="001D52FB"/>
    <w:rsid w:val="001D5C05"/>
    <w:rsid w:val="001D63B2"/>
    <w:rsid w:val="001D64D4"/>
    <w:rsid w:val="001D7ADD"/>
    <w:rsid w:val="001E0842"/>
    <w:rsid w:val="001E0EAB"/>
    <w:rsid w:val="001E11FD"/>
    <w:rsid w:val="001E1286"/>
    <w:rsid w:val="001E18A5"/>
    <w:rsid w:val="001E1C36"/>
    <w:rsid w:val="001E2C26"/>
    <w:rsid w:val="001E3205"/>
    <w:rsid w:val="001E3712"/>
    <w:rsid w:val="001E38F2"/>
    <w:rsid w:val="001E3EAC"/>
    <w:rsid w:val="001E3FA8"/>
    <w:rsid w:val="001E420B"/>
    <w:rsid w:val="001E4925"/>
    <w:rsid w:val="001E4965"/>
    <w:rsid w:val="001E4C01"/>
    <w:rsid w:val="001E4D40"/>
    <w:rsid w:val="001E4FBC"/>
    <w:rsid w:val="001E5290"/>
    <w:rsid w:val="001E5446"/>
    <w:rsid w:val="001E5447"/>
    <w:rsid w:val="001E603E"/>
    <w:rsid w:val="001E6218"/>
    <w:rsid w:val="001E6446"/>
    <w:rsid w:val="001E65EE"/>
    <w:rsid w:val="001E68C0"/>
    <w:rsid w:val="001E6B5B"/>
    <w:rsid w:val="001E6D4B"/>
    <w:rsid w:val="001E6EB2"/>
    <w:rsid w:val="001E706B"/>
    <w:rsid w:val="001E7EA3"/>
    <w:rsid w:val="001F01D1"/>
    <w:rsid w:val="001F05DF"/>
    <w:rsid w:val="001F080D"/>
    <w:rsid w:val="001F0834"/>
    <w:rsid w:val="001F08DC"/>
    <w:rsid w:val="001F0C01"/>
    <w:rsid w:val="001F0F34"/>
    <w:rsid w:val="001F1198"/>
    <w:rsid w:val="001F1784"/>
    <w:rsid w:val="001F1E7A"/>
    <w:rsid w:val="001F1F6C"/>
    <w:rsid w:val="001F3511"/>
    <w:rsid w:val="001F3961"/>
    <w:rsid w:val="001F3A2A"/>
    <w:rsid w:val="001F3AAF"/>
    <w:rsid w:val="001F3EDF"/>
    <w:rsid w:val="001F44EF"/>
    <w:rsid w:val="001F5094"/>
    <w:rsid w:val="001F512F"/>
    <w:rsid w:val="001F517D"/>
    <w:rsid w:val="001F5426"/>
    <w:rsid w:val="001F544C"/>
    <w:rsid w:val="001F5933"/>
    <w:rsid w:val="001F5FD1"/>
    <w:rsid w:val="001F6046"/>
    <w:rsid w:val="001F6050"/>
    <w:rsid w:val="001F651C"/>
    <w:rsid w:val="001F6619"/>
    <w:rsid w:val="001F6652"/>
    <w:rsid w:val="001F6A9A"/>
    <w:rsid w:val="001F6C55"/>
    <w:rsid w:val="001F6C60"/>
    <w:rsid w:val="001F7099"/>
    <w:rsid w:val="001F709F"/>
    <w:rsid w:val="001F78C7"/>
    <w:rsid w:val="00200262"/>
    <w:rsid w:val="0020027B"/>
    <w:rsid w:val="002002D9"/>
    <w:rsid w:val="0020125E"/>
    <w:rsid w:val="0020128D"/>
    <w:rsid w:val="00201FAE"/>
    <w:rsid w:val="002033CA"/>
    <w:rsid w:val="00203401"/>
    <w:rsid w:val="00204AF1"/>
    <w:rsid w:val="00204D3E"/>
    <w:rsid w:val="00204F0B"/>
    <w:rsid w:val="002055D3"/>
    <w:rsid w:val="0020639B"/>
    <w:rsid w:val="00207034"/>
    <w:rsid w:val="002074B7"/>
    <w:rsid w:val="002075C1"/>
    <w:rsid w:val="002079EB"/>
    <w:rsid w:val="00207B7C"/>
    <w:rsid w:val="00210FE3"/>
    <w:rsid w:val="00211BBA"/>
    <w:rsid w:val="00212373"/>
    <w:rsid w:val="00212795"/>
    <w:rsid w:val="00212EEA"/>
    <w:rsid w:val="00213F0B"/>
    <w:rsid w:val="0021536E"/>
    <w:rsid w:val="0021539C"/>
    <w:rsid w:val="00215479"/>
    <w:rsid w:val="00216132"/>
    <w:rsid w:val="002170EC"/>
    <w:rsid w:val="002178F6"/>
    <w:rsid w:val="002179BE"/>
    <w:rsid w:val="00217E12"/>
    <w:rsid w:val="002205DA"/>
    <w:rsid w:val="00220986"/>
    <w:rsid w:val="002209FA"/>
    <w:rsid w:val="00221B9F"/>
    <w:rsid w:val="00222AE1"/>
    <w:rsid w:val="002232E5"/>
    <w:rsid w:val="00223B1B"/>
    <w:rsid w:val="002243D6"/>
    <w:rsid w:val="00224882"/>
    <w:rsid w:val="00224948"/>
    <w:rsid w:val="00224B62"/>
    <w:rsid w:val="00224CFA"/>
    <w:rsid w:val="00225073"/>
    <w:rsid w:val="0022514C"/>
    <w:rsid w:val="002252A5"/>
    <w:rsid w:val="0022606D"/>
    <w:rsid w:val="002260DB"/>
    <w:rsid w:val="00226DD7"/>
    <w:rsid w:val="00226F11"/>
    <w:rsid w:val="00227610"/>
    <w:rsid w:val="002277EA"/>
    <w:rsid w:val="00227A53"/>
    <w:rsid w:val="00227AF4"/>
    <w:rsid w:val="00227EAC"/>
    <w:rsid w:val="0023018D"/>
    <w:rsid w:val="00230634"/>
    <w:rsid w:val="002312EC"/>
    <w:rsid w:val="00231358"/>
    <w:rsid w:val="002317DE"/>
    <w:rsid w:val="0023336C"/>
    <w:rsid w:val="00233EC0"/>
    <w:rsid w:val="002340D4"/>
    <w:rsid w:val="00234835"/>
    <w:rsid w:val="002348EA"/>
    <w:rsid w:val="00234F3E"/>
    <w:rsid w:val="00235C5B"/>
    <w:rsid w:val="002361C0"/>
    <w:rsid w:val="002367AA"/>
    <w:rsid w:val="00236E56"/>
    <w:rsid w:val="00237E27"/>
    <w:rsid w:val="002400A3"/>
    <w:rsid w:val="00240E19"/>
    <w:rsid w:val="002417CE"/>
    <w:rsid w:val="00241D3E"/>
    <w:rsid w:val="0024208E"/>
    <w:rsid w:val="00242108"/>
    <w:rsid w:val="00242DDA"/>
    <w:rsid w:val="0024343A"/>
    <w:rsid w:val="00243766"/>
    <w:rsid w:val="0024484D"/>
    <w:rsid w:val="00244CD9"/>
    <w:rsid w:val="00244ED7"/>
    <w:rsid w:val="002451A5"/>
    <w:rsid w:val="00245B52"/>
    <w:rsid w:val="00245C1D"/>
    <w:rsid w:val="002464AB"/>
    <w:rsid w:val="002466E8"/>
    <w:rsid w:val="00246754"/>
    <w:rsid w:val="00247191"/>
    <w:rsid w:val="0024722B"/>
    <w:rsid w:val="0024763C"/>
    <w:rsid w:val="0025037E"/>
    <w:rsid w:val="00250C81"/>
    <w:rsid w:val="00250D7B"/>
    <w:rsid w:val="00250EE2"/>
    <w:rsid w:val="00252700"/>
    <w:rsid w:val="00252C52"/>
    <w:rsid w:val="00252E38"/>
    <w:rsid w:val="00252E72"/>
    <w:rsid w:val="00253751"/>
    <w:rsid w:val="0025437B"/>
    <w:rsid w:val="00254F06"/>
    <w:rsid w:val="00254FE9"/>
    <w:rsid w:val="00255C7F"/>
    <w:rsid w:val="0025650F"/>
    <w:rsid w:val="0025690F"/>
    <w:rsid w:val="00256FCC"/>
    <w:rsid w:val="0025790F"/>
    <w:rsid w:val="00257BBB"/>
    <w:rsid w:val="00257BC5"/>
    <w:rsid w:val="002608D9"/>
    <w:rsid w:val="0026196A"/>
    <w:rsid w:val="002619F2"/>
    <w:rsid w:val="00261C7C"/>
    <w:rsid w:val="00261CEA"/>
    <w:rsid w:val="0026201B"/>
    <w:rsid w:val="0026204F"/>
    <w:rsid w:val="00262104"/>
    <w:rsid w:val="0026232E"/>
    <w:rsid w:val="00262352"/>
    <w:rsid w:val="00262450"/>
    <w:rsid w:val="00263EEA"/>
    <w:rsid w:val="002640FF"/>
    <w:rsid w:val="0026474B"/>
    <w:rsid w:val="00264A0D"/>
    <w:rsid w:val="00264C75"/>
    <w:rsid w:val="00265945"/>
    <w:rsid w:val="002659DC"/>
    <w:rsid w:val="002661B9"/>
    <w:rsid w:val="00267DEA"/>
    <w:rsid w:val="00270082"/>
    <w:rsid w:val="002702E8"/>
    <w:rsid w:val="002710E8"/>
    <w:rsid w:val="00271906"/>
    <w:rsid w:val="00272B92"/>
    <w:rsid w:val="00272DE5"/>
    <w:rsid w:val="0027325C"/>
    <w:rsid w:val="00273D96"/>
    <w:rsid w:val="00274759"/>
    <w:rsid w:val="002747FA"/>
    <w:rsid w:val="00274FBE"/>
    <w:rsid w:val="002751AF"/>
    <w:rsid w:val="00275239"/>
    <w:rsid w:val="00275303"/>
    <w:rsid w:val="00275BB1"/>
    <w:rsid w:val="00276074"/>
    <w:rsid w:val="00276434"/>
    <w:rsid w:val="00276BBD"/>
    <w:rsid w:val="0027758C"/>
    <w:rsid w:val="00280320"/>
    <w:rsid w:val="002816B3"/>
    <w:rsid w:val="0028177E"/>
    <w:rsid w:val="00281D82"/>
    <w:rsid w:val="002821A2"/>
    <w:rsid w:val="002821A3"/>
    <w:rsid w:val="0028299C"/>
    <w:rsid w:val="00282BE0"/>
    <w:rsid w:val="00283E4B"/>
    <w:rsid w:val="002841B7"/>
    <w:rsid w:val="00285119"/>
    <w:rsid w:val="0028523D"/>
    <w:rsid w:val="002855B2"/>
    <w:rsid w:val="0028580D"/>
    <w:rsid w:val="00285B31"/>
    <w:rsid w:val="00285BB0"/>
    <w:rsid w:val="00285E8A"/>
    <w:rsid w:val="00286A60"/>
    <w:rsid w:val="00286D70"/>
    <w:rsid w:val="00286E83"/>
    <w:rsid w:val="002874E0"/>
    <w:rsid w:val="0028798D"/>
    <w:rsid w:val="00287D34"/>
    <w:rsid w:val="00292475"/>
    <w:rsid w:val="002926EE"/>
    <w:rsid w:val="00292870"/>
    <w:rsid w:val="0029317C"/>
    <w:rsid w:val="00294403"/>
    <w:rsid w:val="002960B8"/>
    <w:rsid w:val="0029622B"/>
    <w:rsid w:val="002972C8"/>
    <w:rsid w:val="00297957"/>
    <w:rsid w:val="00297C8C"/>
    <w:rsid w:val="002A0D00"/>
    <w:rsid w:val="002A147A"/>
    <w:rsid w:val="002A18AE"/>
    <w:rsid w:val="002A196D"/>
    <w:rsid w:val="002A2BEA"/>
    <w:rsid w:val="002A3387"/>
    <w:rsid w:val="002A33E0"/>
    <w:rsid w:val="002A3687"/>
    <w:rsid w:val="002A4059"/>
    <w:rsid w:val="002A4C32"/>
    <w:rsid w:val="002A4D30"/>
    <w:rsid w:val="002A5203"/>
    <w:rsid w:val="002A61F7"/>
    <w:rsid w:val="002A66AE"/>
    <w:rsid w:val="002A73D2"/>
    <w:rsid w:val="002A7AAF"/>
    <w:rsid w:val="002B0051"/>
    <w:rsid w:val="002B0384"/>
    <w:rsid w:val="002B0447"/>
    <w:rsid w:val="002B18B9"/>
    <w:rsid w:val="002B1AD0"/>
    <w:rsid w:val="002B1CC6"/>
    <w:rsid w:val="002B2183"/>
    <w:rsid w:val="002B2EE6"/>
    <w:rsid w:val="002B3650"/>
    <w:rsid w:val="002B47DA"/>
    <w:rsid w:val="002B4A65"/>
    <w:rsid w:val="002B4D49"/>
    <w:rsid w:val="002B4E7D"/>
    <w:rsid w:val="002B6269"/>
    <w:rsid w:val="002B737B"/>
    <w:rsid w:val="002C0989"/>
    <w:rsid w:val="002C0A54"/>
    <w:rsid w:val="002C162D"/>
    <w:rsid w:val="002C167B"/>
    <w:rsid w:val="002C18BB"/>
    <w:rsid w:val="002C242F"/>
    <w:rsid w:val="002C297E"/>
    <w:rsid w:val="002C2A8C"/>
    <w:rsid w:val="002C2F89"/>
    <w:rsid w:val="002C31CC"/>
    <w:rsid w:val="002C33AE"/>
    <w:rsid w:val="002C3833"/>
    <w:rsid w:val="002C40E5"/>
    <w:rsid w:val="002C4CAE"/>
    <w:rsid w:val="002C4FC4"/>
    <w:rsid w:val="002C5010"/>
    <w:rsid w:val="002C5696"/>
    <w:rsid w:val="002C5924"/>
    <w:rsid w:val="002C61AF"/>
    <w:rsid w:val="002C6ABD"/>
    <w:rsid w:val="002C6B41"/>
    <w:rsid w:val="002C73D3"/>
    <w:rsid w:val="002C79C6"/>
    <w:rsid w:val="002C7DDA"/>
    <w:rsid w:val="002D07E6"/>
    <w:rsid w:val="002D0B1C"/>
    <w:rsid w:val="002D1604"/>
    <w:rsid w:val="002D16C0"/>
    <w:rsid w:val="002D1882"/>
    <w:rsid w:val="002D1944"/>
    <w:rsid w:val="002D1A64"/>
    <w:rsid w:val="002D1B34"/>
    <w:rsid w:val="002D2722"/>
    <w:rsid w:val="002D30BC"/>
    <w:rsid w:val="002D31D9"/>
    <w:rsid w:val="002D32DD"/>
    <w:rsid w:val="002D38DA"/>
    <w:rsid w:val="002D449B"/>
    <w:rsid w:val="002D4785"/>
    <w:rsid w:val="002D4CAB"/>
    <w:rsid w:val="002D4D05"/>
    <w:rsid w:val="002D518A"/>
    <w:rsid w:val="002D51C1"/>
    <w:rsid w:val="002D5531"/>
    <w:rsid w:val="002D5A9E"/>
    <w:rsid w:val="002D64C1"/>
    <w:rsid w:val="002D6846"/>
    <w:rsid w:val="002D7C41"/>
    <w:rsid w:val="002E0113"/>
    <w:rsid w:val="002E029A"/>
    <w:rsid w:val="002E0436"/>
    <w:rsid w:val="002E0686"/>
    <w:rsid w:val="002E0757"/>
    <w:rsid w:val="002E0BA3"/>
    <w:rsid w:val="002E0EA5"/>
    <w:rsid w:val="002E1CBF"/>
    <w:rsid w:val="002E261B"/>
    <w:rsid w:val="002E2745"/>
    <w:rsid w:val="002E3D66"/>
    <w:rsid w:val="002E3DF0"/>
    <w:rsid w:val="002E40A4"/>
    <w:rsid w:val="002E46A2"/>
    <w:rsid w:val="002E4FAD"/>
    <w:rsid w:val="002E5664"/>
    <w:rsid w:val="002E5E88"/>
    <w:rsid w:val="002E5FF2"/>
    <w:rsid w:val="002E61C3"/>
    <w:rsid w:val="002E7177"/>
    <w:rsid w:val="002E7985"/>
    <w:rsid w:val="002E798E"/>
    <w:rsid w:val="002F03A2"/>
    <w:rsid w:val="002F07BF"/>
    <w:rsid w:val="002F0CA0"/>
    <w:rsid w:val="002F1228"/>
    <w:rsid w:val="002F123C"/>
    <w:rsid w:val="002F1271"/>
    <w:rsid w:val="002F3041"/>
    <w:rsid w:val="002F3BBD"/>
    <w:rsid w:val="002F4AD4"/>
    <w:rsid w:val="002F4D09"/>
    <w:rsid w:val="002F4D85"/>
    <w:rsid w:val="002F50F5"/>
    <w:rsid w:val="002F5254"/>
    <w:rsid w:val="002F6181"/>
    <w:rsid w:val="002F727E"/>
    <w:rsid w:val="002F7885"/>
    <w:rsid w:val="003007FD"/>
    <w:rsid w:val="00300FC8"/>
    <w:rsid w:val="00301490"/>
    <w:rsid w:val="00302D0E"/>
    <w:rsid w:val="0030300C"/>
    <w:rsid w:val="00303FB1"/>
    <w:rsid w:val="00304936"/>
    <w:rsid w:val="00304AD9"/>
    <w:rsid w:val="00304E2C"/>
    <w:rsid w:val="003050CD"/>
    <w:rsid w:val="00305B65"/>
    <w:rsid w:val="00306103"/>
    <w:rsid w:val="0030629A"/>
    <w:rsid w:val="00306D74"/>
    <w:rsid w:val="003076E3"/>
    <w:rsid w:val="003100AA"/>
    <w:rsid w:val="003100F5"/>
    <w:rsid w:val="003105E3"/>
    <w:rsid w:val="00310B65"/>
    <w:rsid w:val="00310C82"/>
    <w:rsid w:val="00310F29"/>
    <w:rsid w:val="00312B7A"/>
    <w:rsid w:val="00313088"/>
    <w:rsid w:val="00313185"/>
    <w:rsid w:val="00313377"/>
    <w:rsid w:val="00313AB2"/>
    <w:rsid w:val="003149B8"/>
    <w:rsid w:val="00314CEF"/>
    <w:rsid w:val="003151C2"/>
    <w:rsid w:val="003153FA"/>
    <w:rsid w:val="003158CE"/>
    <w:rsid w:val="0031592B"/>
    <w:rsid w:val="003163A3"/>
    <w:rsid w:val="0031652B"/>
    <w:rsid w:val="00316711"/>
    <w:rsid w:val="0031697A"/>
    <w:rsid w:val="0031726A"/>
    <w:rsid w:val="00317995"/>
    <w:rsid w:val="0032089E"/>
    <w:rsid w:val="003215F7"/>
    <w:rsid w:val="00321A2A"/>
    <w:rsid w:val="00321A67"/>
    <w:rsid w:val="00321A72"/>
    <w:rsid w:val="00321E61"/>
    <w:rsid w:val="00322C63"/>
    <w:rsid w:val="00322D1B"/>
    <w:rsid w:val="00324CBD"/>
    <w:rsid w:val="00324DE4"/>
    <w:rsid w:val="00324FC7"/>
    <w:rsid w:val="00325CC9"/>
    <w:rsid w:val="00325FD3"/>
    <w:rsid w:val="00326D5E"/>
    <w:rsid w:val="00326E81"/>
    <w:rsid w:val="003275CA"/>
    <w:rsid w:val="00327DD1"/>
    <w:rsid w:val="00330929"/>
    <w:rsid w:val="00330FE9"/>
    <w:rsid w:val="003318DC"/>
    <w:rsid w:val="00331DB1"/>
    <w:rsid w:val="0033231B"/>
    <w:rsid w:val="003327B3"/>
    <w:rsid w:val="00332839"/>
    <w:rsid w:val="0033329A"/>
    <w:rsid w:val="003337CD"/>
    <w:rsid w:val="00333904"/>
    <w:rsid w:val="00333A31"/>
    <w:rsid w:val="00334254"/>
    <w:rsid w:val="003343C9"/>
    <w:rsid w:val="003345D7"/>
    <w:rsid w:val="00334B11"/>
    <w:rsid w:val="00334C8C"/>
    <w:rsid w:val="00334D23"/>
    <w:rsid w:val="00334ED3"/>
    <w:rsid w:val="0033524C"/>
    <w:rsid w:val="003357F8"/>
    <w:rsid w:val="003358DA"/>
    <w:rsid w:val="00335B72"/>
    <w:rsid w:val="00336702"/>
    <w:rsid w:val="00337134"/>
    <w:rsid w:val="00337748"/>
    <w:rsid w:val="00337BBB"/>
    <w:rsid w:val="00340162"/>
    <w:rsid w:val="003401D2"/>
    <w:rsid w:val="003403EB"/>
    <w:rsid w:val="003407D4"/>
    <w:rsid w:val="00340836"/>
    <w:rsid w:val="003411AD"/>
    <w:rsid w:val="003413BA"/>
    <w:rsid w:val="00341C55"/>
    <w:rsid w:val="0034201D"/>
    <w:rsid w:val="003429A1"/>
    <w:rsid w:val="0034336C"/>
    <w:rsid w:val="00343B24"/>
    <w:rsid w:val="00343D8E"/>
    <w:rsid w:val="00344D12"/>
    <w:rsid w:val="00345182"/>
    <w:rsid w:val="00345756"/>
    <w:rsid w:val="00345C88"/>
    <w:rsid w:val="003463F3"/>
    <w:rsid w:val="00346655"/>
    <w:rsid w:val="00346F1A"/>
    <w:rsid w:val="00347893"/>
    <w:rsid w:val="003501E1"/>
    <w:rsid w:val="0035066D"/>
    <w:rsid w:val="00350D7C"/>
    <w:rsid w:val="003510C8"/>
    <w:rsid w:val="003514D1"/>
    <w:rsid w:val="00352118"/>
    <w:rsid w:val="003524BB"/>
    <w:rsid w:val="003525BE"/>
    <w:rsid w:val="003530E0"/>
    <w:rsid w:val="0035324F"/>
    <w:rsid w:val="00353360"/>
    <w:rsid w:val="003534A4"/>
    <w:rsid w:val="003535EB"/>
    <w:rsid w:val="003539FE"/>
    <w:rsid w:val="003549EB"/>
    <w:rsid w:val="00354BC4"/>
    <w:rsid w:val="00356021"/>
    <w:rsid w:val="00356244"/>
    <w:rsid w:val="00357026"/>
    <w:rsid w:val="003576BC"/>
    <w:rsid w:val="00357B04"/>
    <w:rsid w:val="00357C4A"/>
    <w:rsid w:val="003606EA"/>
    <w:rsid w:val="00360B43"/>
    <w:rsid w:val="00361B4D"/>
    <w:rsid w:val="00362ACE"/>
    <w:rsid w:val="00362B4E"/>
    <w:rsid w:val="00362FB5"/>
    <w:rsid w:val="00363060"/>
    <w:rsid w:val="0036325F"/>
    <w:rsid w:val="0036338E"/>
    <w:rsid w:val="0036463D"/>
    <w:rsid w:val="00364A06"/>
    <w:rsid w:val="00365200"/>
    <w:rsid w:val="00365527"/>
    <w:rsid w:val="00365747"/>
    <w:rsid w:val="00365A50"/>
    <w:rsid w:val="00365CCA"/>
    <w:rsid w:val="00366976"/>
    <w:rsid w:val="00366D0A"/>
    <w:rsid w:val="00367AB2"/>
    <w:rsid w:val="00367E9D"/>
    <w:rsid w:val="00370D39"/>
    <w:rsid w:val="00370F22"/>
    <w:rsid w:val="003715C7"/>
    <w:rsid w:val="00372A2B"/>
    <w:rsid w:val="00376145"/>
    <w:rsid w:val="003762DA"/>
    <w:rsid w:val="00376379"/>
    <w:rsid w:val="00376A97"/>
    <w:rsid w:val="003770DE"/>
    <w:rsid w:val="003775DC"/>
    <w:rsid w:val="00377B2D"/>
    <w:rsid w:val="00377F65"/>
    <w:rsid w:val="0038028D"/>
    <w:rsid w:val="00380385"/>
    <w:rsid w:val="003808F0"/>
    <w:rsid w:val="00380AA4"/>
    <w:rsid w:val="00380AF8"/>
    <w:rsid w:val="0038100C"/>
    <w:rsid w:val="0038106F"/>
    <w:rsid w:val="003817C1"/>
    <w:rsid w:val="00381CAE"/>
    <w:rsid w:val="00382AF6"/>
    <w:rsid w:val="00382B3C"/>
    <w:rsid w:val="0038308A"/>
    <w:rsid w:val="00383290"/>
    <w:rsid w:val="00383886"/>
    <w:rsid w:val="0038456D"/>
    <w:rsid w:val="00384CC7"/>
    <w:rsid w:val="00384F4F"/>
    <w:rsid w:val="00385130"/>
    <w:rsid w:val="0038520C"/>
    <w:rsid w:val="0038565B"/>
    <w:rsid w:val="00385E1D"/>
    <w:rsid w:val="003861A2"/>
    <w:rsid w:val="00386542"/>
    <w:rsid w:val="0038655F"/>
    <w:rsid w:val="003867F1"/>
    <w:rsid w:val="0038689E"/>
    <w:rsid w:val="003868D8"/>
    <w:rsid w:val="0039041C"/>
    <w:rsid w:val="003904D9"/>
    <w:rsid w:val="00390B3E"/>
    <w:rsid w:val="00390E10"/>
    <w:rsid w:val="0039183F"/>
    <w:rsid w:val="00391AB0"/>
    <w:rsid w:val="003920CB"/>
    <w:rsid w:val="00392448"/>
    <w:rsid w:val="00392862"/>
    <w:rsid w:val="0039286E"/>
    <w:rsid w:val="0039368F"/>
    <w:rsid w:val="00394560"/>
    <w:rsid w:val="00394703"/>
    <w:rsid w:val="00394739"/>
    <w:rsid w:val="003947E0"/>
    <w:rsid w:val="00394A2B"/>
    <w:rsid w:val="00394D28"/>
    <w:rsid w:val="00395765"/>
    <w:rsid w:val="0039578F"/>
    <w:rsid w:val="00395825"/>
    <w:rsid w:val="00395B08"/>
    <w:rsid w:val="00396366"/>
    <w:rsid w:val="0039637A"/>
    <w:rsid w:val="00396967"/>
    <w:rsid w:val="00396C0B"/>
    <w:rsid w:val="003970E1"/>
    <w:rsid w:val="00397BEA"/>
    <w:rsid w:val="003A07DC"/>
    <w:rsid w:val="003A0E3A"/>
    <w:rsid w:val="003A1232"/>
    <w:rsid w:val="003A15E2"/>
    <w:rsid w:val="003A18F3"/>
    <w:rsid w:val="003A21B5"/>
    <w:rsid w:val="003A222A"/>
    <w:rsid w:val="003A23BA"/>
    <w:rsid w:val="003A2835"/>
    <w:rsid w:val="003A3271"/>
    <w:rsid w:val="003A492C"/>
    <w:rsid w:val="003A4E00"/>
    <w:rsid w:val="003A5B62"/>
    <w:rsid w:val="003A5BD2"/>
    <w:rsid w:val="003A5DC5"/>
    <w:rsid w:val="003A653C"/>
    <w:rsid w:val="003A65AC"/>
    <w:rsid w:val="003A6AB2"/>
    <w:rsid w:val="003A7498"/>
    <w:rsid w:val="003A7845"/>
    <w:rsid w:val="003B0A7E"/>
    <w:rsid w:val="003B0AF1"/>
    <w:rsid w:val="003B0EBF"/>
    <w:rsid w:val="003B1423"/>
    <w:rsid w:val="003B1908"/>
    <w:rsid w:val="003B1B67"/>
    <w:rsid w:val="003B23F5"/>
    <w:rsid w:val="003B2940"/>
    <w:rsid w:val="003B3505"/>
    <w:rsid w:val="003B3E29"/>
    <w:rsid w:val="003B3E66"/>
    <w:rsid w:val="003B43A2"/>
    <w:rsid w:val="003B4DB8"/>
    <w:rsid w:val="003B51D2"/>
    <w:rsid w:val="003B52BA"/>
    <w:rsid w:val="003B5996"/>
    <w:rsid w:val="003B5FC1"/>
    <w:rsid w:val="003B733E"/>
    <w:rsid w:val="003B7D7B"/>
    <w:rsid w:val="003C0320"/>
    <w:rsid w:val="003C04C3"/>
    <w:rsid w:val="003C06B0"/>
    <w:rsid w:val="003C0785"/>
    <w:rsid w:val="003C0B5B"/>
    <w:rsid w:val="003C0E6E"/>
    <w:rsid w:val="003C16FE"/>
    <w:rsid w:val="003C1AA4"/>
    <w:rsid w:val="003C1B97"/>
    <w:rsid w:val="003C21BD"/>
    <w:rsid w:val="003C23C4"/>
    <w:rsid w:val="003C2769"/>
    <w:rsid w:val="003C2ACC"/>
    <w:rsid w:val="003C47E6"/>
    <w:rsid w:val="003C4F1C"/>
    <w:rsid w:val="003C503B"/>
    <w:rsid w:val="003C50A1"/>
    <w:rsid w:val="003C516D"/>
    <w:rsid w:val="003C5228"/>
    <w:rsid w:val="003C5305"/>
    <w:rsid w:val="003C5791"/>
    <w:rsid w:val="003C5874"/>
    <w:rsid w:val="003C65FD"/>
    <w:rsid w:val="003C6D14"/>
    <w:rsid w:val="003C76AA"/>
    <w:rsid w:val="003C7C34"/>
    <w:rsid w:val="003C7CCF"/>
    <w:rsid w:val="003D0172"/>
    <w:rsid w:val="003D020C"/>
    <w:rsid w:val="003D0A54"/>
    <w:rsid w:val="003D1389"/>
    <w:rsid w:val="003D19A7"/>
    <w:rsid w:val="003D1C50"/>
    <w:rsid w:val="003D22B2"/>
    <w:rsid w:val="003D2706"/>
    <w:rsid w:val="003D2811"/>
    <w:rsid w:val="003D2916"/>
    <w:rsid w:val="003D2C2D"/>
    <w:rsid w:val="003D317A"/>
    <w:rsid w:val="003D3C80"/>
    <w:rsid w:val="003D3D0C"/>
    <w:rsid w:val="003D4263"/>
    <w:rsid w:val="003D430F"/>
    <w:rsid w:val="003D4762"/>
    <w:rsid w:val="003D49B7"/>
    <w:rsid w:val="003D4C12"/>
    <w:rsid w:val="003D4D82"/>
    <w:rsid w:val="003D4E3A"/>
    <w:rsid w:val="003D5114"/>
    <w:rsid w:val="003D51C4"/>
    <w:rsid w:val="003D5686"/>
    <w:rsid w:val="003D6E36"/>
    <w:rsid w:val="003D70A1"/>
    <w:rsid w:val="003D78F7"/>
    <w:rsid w:val="003D7EA4"/>
    <w:rsid w:val="003E13C7"/>
    <w:rsid w:val="003E1645"/>
    <w:rsid w:val="003E1B1A"/>
    <w:rsid w:val="003E1DD2"/>
    <w:rsid w:val="003E2478"/>
    <w:rsid w:val="003E30D4"/>
    <w:rsid w:val="003E4DBC"/>
    <w:rsid w:val="003E528F"/>
    <w:rsid w:val="003E5E5C"/>
    <w:rsid w:val="003E696B"/>
    <w:rsid w:val="003E6C85"/>
    <w:rsid w:val="003E6EA5"/>
    <w:rsid w:val="003E7031"/>
    <w:rsid w:val="003E77F5"/>
    <w:rsid w:val="003E7E67"/>
    <w:rsid w:val="003F09C5"/>
    <w:rsid w:val="003F1552"/>
    <w:rsid w:val="003F381F"/>
    <w:rsid w:val="003F3876"/>
    <w:rsid w:val="003F3FBD"/>
    <w:rsid w:val="003F56B3"/>
    <w:rsid w:val="003F5D06"/>
    <w:rsid w:val="003F625D"/>
    <w:rsid w:val="003F6DB6"/>
    <w:rsid w:val="00400190"/>
    <w:rsid w:val="004003D8"/>
    <w:rsid w:val="004004A0"/>
    <w:rsid w:val="0040075E"/>
    <w:rsid w:val="004019E6"/>
    <w:rsid w:val="0040210B"/>
    <w:rsid w:val="0040264A"/>
    <w:rsid w:val="004029F0"/>
    <w:rsid w:val="0040304B"/>
    <w:rsid w:val="004049F6"/>
    <w:rsid w:val="00406398"/>
    <w:rsid w:val="00407620"/>
    <w:rsid w:val="00407C0A"/>
    <w:rsid w:val="00410262"/>
    <w:rsid w:val="00410578"/>
    <w:rsid w:val="00410A69"/>
    <w:rsid w:val="00410B2D"/>
    <w:rsid w:val="00411206"/>
    <w:rsid w:val="00411441"/>
    <w:rsid w:val="00411719"/>
    <w:rsid w:val="004118BF"/>
    <w:rsid w:val="00411B64"/>
    <w:rsid w:val="004124F9"/>
    <w:rsid w:val="004125C7"/>
    <w:rsid w:val="00412B16"/>
    <w:rsid w:val="0041302E"/>
    <w:rsid w:val="004133C0"/>
    <w:rsid w:val="004136FA"/>
    <w:rsid w:val="0041586C"/>
    <w:rsid w:val="00415AE8"/>
    <w:rsid w:val="00416204"/>
    <w:rsid w:val="00416553"/>
    <w:rsid w:val="004201ED"/>
    <w:rsid w:val="00420519"/>
    <w:rsid w:val="004206FD"/>
    <w:rsid w:val="0042074E"/>
    <w:rsid w:val="00420E11"/>
    <w:rsid w:val="004217FA"/>
    <w:rsid w:val="00421C6F"/>
    <w:rsid w:val="00421E99"/>
    <w:rsid w:val="004220A5"/>
    <w:rsid w:val="00422146"/>
    <w:rsid w:val="00422C36"/>
    <w:rsid w:val="004230E3"/>
    <w:rsid w:val="00423A56"/>
    <w:rsid w:val="004243B1"/>
    <w:rsid w:val="00424701"/>
    <w:rsid w:val="004248A6"/>
    <w:rsid w:val="0042496B"/>
    <w:rsid w:val="00424CD0"/>
    <w:rsid w:val="0042525F"/>
    <w:rsid w:val="0042573D"/>
    <w:rsid w:val="00426341"/>
    <w:rsid w:val="004267ED"/>
    <w:rsid w:val="00426A12"/>
    <w:rsid w:val="00426D6B"/>
    <w:rsid w:val="00426E9F"/>
    <w:rsid w:val="004273EA"/>
    <w:rsid w:val="004274CD"/>
    <w:rsid w:val="00427799"/>
    <w:rsid w:val="00427A66"/>
    <w:rsid w:val="004308DC"/>
    <w:rsid w:val="00430F79"/>
    <w:rsid w:val="0043150F"/>
    <w:rsid w:val="00432463"/>
    <w:rsid w:val="004327E6"/>
    <w:rsid w:val="00432FD8"/>
    <w:rsid w:val="004348E4"/>
    <w:rsid w:val="0043493B"/>
    <w:rsid w:val="00434977"/>
    <w:rsid w:val="00435573"/>
    <w:rsid w:val="004357C6"/>
    <w:rsid w:val="00435A34"/>
    <w:rsid w:val="00436139"/>
    <w:rsid w:val="004368A2"/>
    <w:rsid w:val="0043787E"/>
    <w:rsid w:val="004378F7"/>
    <w:rsid w:val="0044026A"/>
    <w:rsid w:val="00440BFA"/>
    <w:rsid w:val="0044139A"/>
    <w:rsid w:val="004420A8"/>
    <w:rsid w:val="00442166"/>
    <w:rsid w:val="004422AE"/>
    <w:rsid w:val="00442422"/>
    <w:rsid w:val="004425A3"/>
    <w:rsid w:val="0044290A"/>
    <w:rsid w:val="004436BA"/>
    <w:rsid w:val="00443EC8"/>
    <w:rsid w:val="00445074"/>
    <w:rsid w:val="004464D0"/>
    <w:rsid w:val="00447329"/>
    <w:rsid w:val="0044746B"/>
    <w:rsid w:val="0044776B"/>
    <w:rsid w:val="00447A87"/>
    <w:rsid w:val="00447B72"/>
    <w:rsid w:val="004504C0"/>
    <w:rsid w:val="0045077D"/>
    <w:rsid w:val="004509EF"/>
    <w:rsid w:val="0045117D"/>
    <w:rsid w:val="004511A8"/>
    <w:rsid w:val="0045121F"/>
    <w:rsid w:val="00451A55"/>
    <w:rsid w:val="00451C10"/>
    <w:rsid w:val="004520CD"/>
    <w:rsid w:val="0045249F"/>
    <w:rsid w:val="00452A2B"/>
    <w:rsid w:val="00452C99"/>
    <w:rsid w:val="00452CD2"/>
    <w:rsid w:val="004530FD"/>
    <w:rsid w:val="0045320D"/>
    <w:rsid w:val="00453D49"/>
    <w:rsid w:val="00453F7F"/>
    <w:rsid w:val="00454CCA"/>
    <w:rsid w:val="00454E2D"/>
    <w:rsid w:val="004553A0"/>
    <w:rsid w:val="00455935"/>
    <w:rsid w:val="00456756"/>
    <w:rsid w:val="00456F5C"/>
    <w:rsid w:val="00457B03"/>
    <w:rsid w:val="00457D2B"/>
    <w:rsid w:val="00457F55"/>
    <w:rsid w:val="00457F87"/>
    <w:rsid w:val="004603E2"/>
    <w:rsid w:val="00460509"/>
    <w:rsid w:val="00460542"/>
    <w:rsid w:val="00460CE5"/>
    <w:rsid w:val="00461C36"/>
    <w:rsid w:val="0046211C"/>
    <w:rsid w:val="0046212B"/>
    <w:rsid w:val="00462658"/>
    <w:rsid w:val="0046337A"/>
    <w:rsid w:val="00463664"/>
    <w:rsid w:val="004644C3"/>
    <w:rsid w:val="00464AC2"/>
    <w:rsid w:val="004655F0"/>
    <w:rsid w:val="0046606C"/>
    <w:rsid w:val="004663BC"/>
    <w:rsid w:val="004668EE"/>
    <w:rsid w:val="00467ED1"/>
    <w:rsid w:val="0047021B"/>
    <w:rsid w:val="00470926"/>
    <w:rsid w:val="0047126B"/>
    <w:rsid w:val="00471824"/>
    <w:rsid w:val="004729CF"/>
    <w:rsid w:val="00473AE8"/>
    <w:rsid w:val="004748CD"/>
    <w:rsid w:val="004749BB"/>
    <w:rsid w:val="00474A45"/>
    <w:rsid w:val="00475311"/>
    <w:rsid w:val="00475472"/>
    <w:rsid w:val="0047557C"/>
    <w:rsid w:val="00475F25"/>
    <w:rsid w:val="00476658"/>
    <w:rsid w:val="00476EE5"/>
    <w:rsid w:val="004772CB"/>
    <w:rsid w:val="0047766D"/>
    <w:rsid w:val="00477E05"/>
    <w:rsid w:val="00480562"/>
    <w:rsid w:val="00480DD9"/>
    <w:rsid w:val="004810CA"/>
    <w:rsid w:val="00481C71"/>
    <w:rsid w:val="00481D00"/>
    <w:rsid w:val="00482007"/>
    <w:rsid w:val="004839CC"/>
    <w:rsid w:val="00483D04"/>
    <w:rsid w:val="00483E7B"/>
    <w:rsid w:val="004841F3"/>
    <w:rsid w:val="00484FDB"/>
    <w:rsid w:val="00484FFA"/>
    <w:rsid w:val="00485366"/>
    <w:rsid w:val="00485503"/>
    <w:rsid w:val="004857DF"/>
    <w:rsid w:val="00485AE9"/>
    <w:rsid w:val="00485CAA"/>
    <w:rsid w:val="00485E42"/>
    <w:rsid w:val="00486AC0"/>
    <w:rsid w:val="00486DEC"/>
    <w:rsid w:val="00487273"/>
    <w:rsid w:val="0048743D"/>
    <w:rsid w:val="00487443"/>
    <w:rsid w:val="00487F45"/>
    <w:rsid w:val="00490087"/>
    <w:rsid w:val="00490FC0"/>
    <w:rsid w:val="004911B1"/>
    <w:rsid w:val="0049127F"/>
    <w:rsid w:val="00491885"/>
    <w:rsid w:val="00491CCC"/>
    <w:rsid w:val="00491EED"/>
    <w:rsid w:val="004926D7"/>
    <w:rsid w:val="00492B5B"/>
    <w:rsid w:val="00492CBC"/>
    <w:rsid w:val="00493349"/>
    <w:rsid w:val="004933FD"/>
    <w:rsid w:val="004934FA"/>
    <w:rsid w:val="00493A66"/>
    <w:rsid w:val="00493B74"/>
    <w:rsid w:val="0049536A"/>
    <w:rsid w:val="00496B3D"/>
    <w:rsid w:val="00496E03"/>
    <w:rsid w:val="00497304"/>
    <w:rsid w:val="004976AF"/>
    <w:rsid w:val="00497B51"/>
    <w:rsid w:val="00497B82"/>
    <w:rsid w:val="00497F6A"/>
    <w:rsid w:val="004A08C6"/>
    <w:rsid w:val="004A0F11"/>
    <w:rsid w:val="004A103E"/>
    <w:rsid w:val="004A2665"/>
    <w:rsid w:val="004A3184"/>
    <w:rsid w:val="004A3EF4"/>
    <w:rsid w:val="004A411E"/>
    <w:rsid w:val="004A537E"/>
    <w:rsid w:val="004A6407"/>
    <w:rsid w:val="004A6452"/>
    <w:rsid w:val="004A70A6"/>
    <w:rsid w:val="004A71B6"/>
    <w:rsid w:val="004A73C3"/>
    <w:rsid w:val="004B0E0C"/>
    <w:rsid w:val="004B197E"/>
    <w:rsid w:val="004B1D47"/>
    <w:rsid w:val="004B1E90"/>
    <w:rsid w:val="004B2440"/>
    <w:rsid w:val="004B2871"/>
    <w:rsid w:val="004B2F54"/>
    <w:rsid w:val="004B30DF"/>
    <w:rsid w:val="004B3746"/>
    <w:rsid w:val="004B37C5"/>
    <w:rsid w:val="004B3BF4"/>
    <w:rsid w:val="004B462F"/>
    <w:rsid w:val="004B4908"/>
    <w:rsid w:val="004B5CC5"/>
    <w:rsid w:val="004B65F0"/>
    <w:rsid w:val="004B6DD1"/>
    <w:rsid w:val="004C0168"/>
    <w:rsid w:val="004C1683"/>
    <w:rsid w:val="004C182F"/>
    <w:rsid w:val="004C1DC5"/>
    <w:rsid w:val="004C241D"/>
    <w:rsid w:val="004C2706"/>
    <w:rsid w:val="004C2D97"/>
    <w:rsid w:val="004C2FAF"/>
    <w:rsid w:val="004C36AD"/>
    <w:rsid w:val="004C3736"/>
    <w:rsid w:val="004C3AF2"/>
    <w:rsid w:val="004C4E55"/>
    <w:rsid w:val="004C66C0"/>
    <w:rsid w:val="004C6B5E"/>
    <w:rsid w:val="004C6E26"/>
    <w:rsid w:val="004C7499"/>
    <w:rsid w:val="004D0043"/>
    <w:rsid w:val="004D0A4E"/>
    <w:rsid w:val="004D11D8"/>
    <w:rsid w:val="004D20B0"/>
    <w:rsid w:val="004D22AB"/>
    <w:rsid w:val="004D2968"/>
    <w:rsid w:val="004D4B75"/>
    <w:rsid w:val="004D4DA0"/>
    <w:rsid w:val="004D5573"/>
    <w:rsid w:val="004D5A5F"/>
    <w:rsid w:val="004D642C"/>
    <w:rsid w:val="004D6E39"/>
    <w:rsid w:val="004D7C9C"/>
    <w:rsid w:val="004E0198"/>
    <w:rsid w:val="004E0239"/>
    <w:rsid w:val="004E0A68"/>
    <w:rsid w:val="004E16E5"/>
    <w:rsid w:val="004E1DD5"/>
    <w:rsid w:val="004E1FF3"/>
    <w:rsid w:val="004E2037"/>
    <w:rsid w:val="004E22CD"/>
    <w:rsid w:val="004E2736"/>
    <w:rsid w:val="004E2B44"/>
    <w:rsid w:val="004E2C56"/>
    <w:rsid w:val="004E2F3E"/>
    <w:rsid w:val="004E2F5D"/>
    <w:rsid w:val="004E303A"/>
    <w:rsid w:val="004E356D"/>
    <w:rsid w:val="004E3E54"/>
    <w:rsid w:val="004E5430"/>
    <w:rsid w:val="004E58A7"/>
    <w:rsid w:val="004E5A35"/>
    <w:rsid w:val="004E62CB"/>
    <w:rsid w:val="004E6358"/>
    <w:rsid w:val="004E6659"/>
    <w:rsid w:val="004E66A2"/>
    <w:rsid w:val="004E7C41"/>
    <w:rsid w:val="004E7E22"/>
    <w:rsid w:val="004E7FE7"/>
    <w:rsid w:val="004F02B7"/>
    <w:rsid w:val="004F065F"/>
    <w:rsid w:val="004F0BCB"/>
    <w:rsid w:val="004F1705"/>
    <w:rsid w:val="004F1C21"/>
    <w:rsid w:val="004F2520"/>
    <w:rsid w:val="004F2F2F"/>
    <w:rsid w:val="004F34F6"/>
    <w:rsid w:val="004F3669"/>
    <w:rsid w:val="004F4577"/>
    <w:rsid w:val="004F489D"/>
    <w:rsid w:val="004F5169"/>
    <w:rsid w:val="004F533B"/>
    <w:rsid w:val="004F58DC"/>
    <w:rsid w:val="004F5C49"/>
    <w:rsid w:val="004F5D72"/>
    <w:rsid w:val="004F5EB9"/>
    <w:rsid w:val="004F63A4"/>
    <w:rsid w:val="004F653D"/>
    <w:rsid w:val="004F68F4"/>
    <w:rsid w:val="004F69DA"/>
    <w:rsid w:val="004F6BAA"/>
    <w:rsid w:val="004F71A1"/>
    <w:rsid w:val="004F7755"/>
    <w:rsid w:val="004F7CB3"/>
    <w:rsid w:val="0050000C"/>
    <w:rsid w:val="0050022E"/>
    <w:rsid w:val="00500678"/>
    <w:rsid w:val="00501E71"/>
    <w:rsid w:val="00502274"/>
    <w:rsid w:val="005034F6"/>
    <w:rsid w:val="00503673"/>
    <w:rsid w:val="00503D8D"/>
    <w:rsid w:val="00504351"/>
    <w:rsid w:val="00504494"/>
    <w:rsid w:val="00505132"/>
    <w:rsid w:val="00505B35"/>
    <w:rsid w:val="00505E79"/>
    <w:rsid w:val="00506B89"/>
    <w:rsid w:val="00506C0E"/>
    <w:rsid w:val="00506C83"/>
    <w:rsid w:val="00506E8D"/>
    <w:rsid w:val="00507361"/>
    <w:rsid w:val="00510C5B"/>
    <w:rsid w:val="0051135E"/>
    <w:rsid w:val="005114EB"/>
    <w:rsid w:val="0051177C"/>
    <w:rsid w:val="00512682"/>
    <w:rsid w:val="00512723"/>
    <w:rsid w:val="00512760"/>
    <w:rsid w:val="005142EA"/>
    <w:rsid w:val="0051467C"/>
    <w:rsid w:val="00514814"/>
    <w:rsid w:val="005149B0"/>
    <w:rsid w:val="00514AC5"/>
    <w:rsid w:val="0051712D"/>
    <w:rsid w:val="0051782E"/>
    <w:rsid w:val="00517EF6"/>
    <w:rsid w:val="0052000C"/>
    <w:rsid w:val="0052005F"/>
    <w:rsid w:val="005201BD"/>
    <w:rsid w:val="00521188"/>
    <w:rsid w:val="00521EC0"/>
    <w:rsid w:val="00521F39"/>
    <w:rsid w:val="00524C24"/>
    <w:rsid w:val="00525D35"/>
    <w:rsid w:val="00525DF4"/>
    <w:rsid w:val="00526B6E"/>
    <w:rsid w:val="00526FE2"/>
    <w:rsid w:val="00527712"/>
    <w:rsid w:val="00527DC5"/>
    <w:rsid w:val="00527ECA"/>
    <w:rsid w:val="00527F98"/>
    <w:rsid w:val="00531387"/>
    <w:rsid w:val="00531AA3"/>
    <w:rsid w:val="005324A8"/>
    <w:rsid w:val="005326DC"/>
    <w:rsid w:val="00532995"/>
    <w:rsid w:val="00532C30"/>
    <w:rsid w:val="00533162"/>
    <w:rsid w:val="0053432E"/>
    <w:rsid w:val="0053527A"/>
    <w:rsid w:val="00536893"/>
    <w:rsid w:val="00536CEF"/>
    <w:rsid w:val="00536F9D"/>
    <w:rsid w:val="00537755"/>
    <w:rsid w:val="00537C3D"/>
    <w:rsid w:val="0054035A"/>
    <w:rsid w:val="00540548"/>
    <w:rsid w:val="00540B9D"/>
    <w:rsid w:val="00540E01"/>
    <w:rsid w:val="00540E7E"/>
    <w:rsid w:val="00540F80"/>
    <w:rsid w:val="00540FBD"/>
    <w:rsid w:val="00540FEB"/>
    <w:rsid w:val="00541F60"/>
    <w:rsid w:val="00541FF4"/>
    <w:rsid w:val="00542FE3"/>
    <w:rsid w:val="0054314C"/>
    <w:rsid w:val="00543ACE"/>
    <w:rsid w:val="00544007"/>
    <w:rsid w:val="00544CB8"/>
    <w:rsid w:val="005453A7"/>
    <w:rsid w:val="00545963"/>
    <w:rsid w:val="00545BE9"/>
    <w:rsid w:val="00545E90"/>
    <w:rsid w:val="00545F30"/>
    <w:rsid w:val="00546346"/>
    <w:rsid w:val="00550FC2"/>
    <w:rsid w:val="00551573"/>
    <w:rsid w:val="00551793"/>
    <w:rsid w:val="00553064"/>
    <w:rsid w:val="005532FF"/>
    <w:rsid w:val="005537AC"/>
    <w:rsid w:val="00553A15"/>
    <w:rsid w:val="00553B44"/>
    <w:rsid w:val="00553EC2"/>
    <w:rsid w:val="005543AE"/>
    <w:rsid w:val="005552E1"/>
    <w:rsid w:val="00555669"/>
    <w:rsid w:val="00555712"/>
    <w:rsid w:val="00555C82"/>
    <w:rsid w:val="00555F1F"/>
    <w:rsid w:val="005560D1"/>
    <w:rsid w:val="005566FB"/>
    <w:rsid w:val="0055711F"/>
    <w:rsid w:val="00557381"/>
    <w:rsid w:val="00557804"/>
    <w:rsid w:val="0055797C"/>
    <w:rsid w:val="00560281"/>
    <w:rsid w:val="005605D3"/>
    <w:rsid w:val="0056097E"/>
    <w:rsid w:val="00560B0C"/>
    <w:rsid w:val="00560FB3"/>
    <w:rsid w:val="00561219"/>
    <w:rsid w:val="005612B7"/>
    <w:rsid w:val="00561986"/>
    <w:rsid w:val="005621F5"/>
    <w:rsid w:val="00562A53"/>
    <w:rsid w:val="0056305E"/>
    <w:rsid w:val="00563A64"/>
    <w:rsid w:val="00563BA2"/>
    <w:rsid w:val="00564607"/>
    <w:rsid w:val="00564B66"/>
    <w:rsid w:val="005655C0"/>
    <w:rsid w:val="00566021"/>
    <w:rsid w:val="00566406"/>
    <w:rsid w:val="00566C3D"/>
    <w:rsid w:val="00567080"/>
    <w:rsid w:val="0056744E"/>
    <w:rsid w:val="00567AB5"/>
    <w:rsid w:val="00567B07"/>
    <w:rsid w:val="005700B7"/>
    <w:rsid w:val="005707C3"/>
    <w:rsid w:val="00570BA3"/>
    <w:rsid w:val="00571683"/>
    <w:rsid w:val="005720D5"/>
    <w:rsid w:val="0057226C"/>
    <w:rsid w:val="005728FC"/>
    <w:rsid w:val="00572CFE"/>
    <w:rsid w:val="00572F5A"/>
    <w:rsid w:val="00573040"/>
    <w:rsid w:val="005730AE"/>
    <w:rsid w:val="005732E1"/>
    <w:rsid w:val="00573909"/>
    <w:rsid w:val="00573AD9"/>
    <w:rsid w:val="00575846"/>
    <w:rsid w:val="00575F45"/>
    <w:rsid w:val="00576123"/>
    <w:rsid w:val="005770CD"/>
    <w:rsid w:val="00577449"/>
    <w:rsid w:val="0058091E"/>
    <w:rsid w:val="00581B38"/>
    <w:rsid w:val="0058311D"/>
    <w:rsid w:val="00583ECD"/>
    <w:rsid w:val="00583ED5"/>
    <w:rsid w:val="00584119"/>
    <w:rsid w:val="0058456C"/>
    <w:rsid w:val="005846B9"/>
    <w:rsid w:val="00584719"/>
    <w:rsid w:val="005849F1"/>
    <w:rsid w:val="00584B53"/>
    <w:rsid w:val="00584B5E"/>
    <w:rsid w:val="00584FC7"/>
    <w:rsid w:val="0058505D"/>
    <w:rsid w:val="00585538"/>
    <w:rsid w:val="00585C50"/>
    <w:rsid w:val="005868DD"/>
    <w:rsid w:val="005869EE"/>
    <w:rsid w:val="005905D6"/>
    <w:rsid w:val="00590801"/>
    <w:rsid w:val="00590BD4"/>
    <w:rsid w:val="00591A5D"/>
    <w:rsid w:val="005920B6"/>
    <w:rsid w:val="0059256B"/>
    <w:rsid w:val="0059272E"/>
    <w:rsid w:val="00592E71"/>
    <w:rsid w:val="00593481"/>
    <w:rsid w:val="0059371D"/>
    <w:rsid w:val="005940E0"/>
    <w:rsid w:val="00594F15"/>
    <w:rsid w:val="0059562C"/>
    <w:rsid w:val="00595B05"/>
    <w:rsid w:val="00595B2C"/>
    <w:rsid w:val="00595B3A"/>
    <w:rsid w:val="00595C50"/>
    <w:rsid w:val="00597118"/>
    <w:rsid w:val="005973F6"/>
    <w:rsid w:val="00597B7F"/>
    <w:rsid w:val="00597B81"/>
    <w:rsid w:val="00597DEF"/>
    <w:rsid w:val="005A0511"/>
    <w:rsid w:val="005A15B8"/>
    <w:rsid w:val="005A160E"/>
    <w:rsid w:val="005A2A30"/>
    <w:rsid w:val="005A3DA1"/>
    <w:rsid w:val="005A3DE6"/>
    <w:rsid w:val="005A42CD"/>
    <w:rsid w:val="005A45BA"/>
    <w:rsid w:val="005A4B4A"/>
    <w:rsid w:val="005A4DA9"/>
    <w:rsid w:val="005A5E4B"/>
    <w:rsid w:val="005A6042"/>
    <w:rsid w:val="005A6B61"/>
    <w:rsid w:val="005A7BA3"/>
    <w:rsid w:val="005A7CF8"/>
    <w:rsid w:val="005A7DB8"/>
    <w:rsid w:val="005B006A"/>
    <w:rsid w:val="005B081E"/>
    <w:rsid w:val="005B0F6B"/>
    <w:rsid w:val="005B2F1E"/>
    <w:rsid w:val="005B2FB3"/>
    <w:rsid w:val="005B3038"/>
    <w:rsid w:val="005B38E7"/>
    <w:rsid w:val="005B39ED"/>
    <w:rsid w:val="005B3D73"/>
    <w:rsid w:val="005B3F54"/>
    <w:rsid w:val="005B423C"/>
    <w:rsid w:val="005B4AA6"/>
    <w:rsid w:val="005B53D3"/>
    <w:rsid w:val="005B5808"/>
    <w:rsid w:val="005B5901"/>
    <w:rsid w:val="005B5A0F"/>
    <w:rsid w:val="005B5EFD"/>
    <w:rsid w:val="005B6560"/>
    <w:rsid w:val="005B6FD0"/>
    <w:rsid w:val="005B7379"/>
    <w:rsid w:val="005B75DE"/>
    <w:rsid w:val="005B7CAB"/>
    <w:rsid w:val="005B7D79"/>
    <w:rsid w:val="005B7E9A"/>
    <w:rsid w:val="005C0BB7"/>
    <w:rsid w:val="005C1B0F"/>
    <w:rsid w:val="005C3381"/>
    <w:rsid w:val="005C33CE"/>
    <w:rsid w:val="005C3575"/>
    <w:rsid w:val="005C3D0F"/>
    <w:rsid w:val="005C42E7"/>
    <w:rsid w:val="005C4781"/>
    <w:rsid w:val="005C5448"/>
    <w:rsid w:val="005C54E1"/>
    <w:rsid w:val="005C5F17"/>
    <w:rsid w:val="005C6527"/>
    <w:rsid w:val="005C68F9"/>
    <w:rsid w:val="005C68FC"/>
    <w:rsid w:val="005C73B8"/>
    <w:rsid w:val="005C7DB6"/>
    <w:rsid w:val="005D0784"/>
    <w:rsid w:val="005D0901"/>
    <w:rsid w:val="005D09C3"/>
    <w:rsid w:val="005D0AEA"/>
    <w:rsid w:val="005D1035"/>
    <w:rsid w:val="005D141D"/>
    <w:rsid w:val="005D2245"/>
    <w:rsid w:val="005D229E"/>
    <w:rsid w:val="005D2866"/>
    <w:rsid w:val="005D28A8"/>
    <w:rsid w:val="005D2BC4"/>
    <w:rsid w:val="005D2E39"/>
    <w:rsid w:val="005D2F3C"/>
    <w:rsid w:val="005D3275"/>
    <w:rsid w:val="005D368E"/>
    <w:rsid w:val="005D3830"/>
    <w:rsid w:val="005D3A22"/>
    <w:rsid w:val="005D3F4A"/>
    <w:rsid w:val="005D4155"/>
    <w:rsid w:val="005D4A1B"/>
    <w:rsid w:val="005D5111"/>
    <w:rsid w:val="005D56FD"/>
    <w:rsid w:val="005D5EC5"/>
    <w:rsid w:val="005D63AF"/>
    <w:rsid w:val="005D6482"/>
    <w:rsid w:val="005D6767"/>
    <w:rsid w:val="005D6EB8"/>
    <w:rsid w:val="005E0169"/>
    <w:rsid w:val="005E02A7"/>
    <w:rsid w:val="005E0971"/>
    <w:rsid w:val="005E0BD8"/>
    <w:rsid w:val="005E0F6B"/>
    <w:rsid w:val="005E0FB1"/>
    <w:rsid w:val="005E1103"/>
    <w:rsid w:val="005E11F5"/>
    <w:rsid w:val="005E12AA"/>
    <w:rsid w:val="005E12B7"/>
    <w:rsid w:val="005E1692"/>
    <w:rsid w:val="005E16FA"/>
    <w:rsid w:val="005E1924"/>
    <w:rsid w:val="005E28BF"/>
    <w:rsid w:val="005E3EA1"/>
    <w:rsid w:val="005E55C8"/>
    <w:rsid w:val="005E5B9C"/>
    <w:rsid w:val="005E5FFB"/>
    <w:rsid w:val="005E6499"/>
    <w:rsid w:val="005E7490"/>
    <w:rsid w:val="005E79C9"/>
    <w:rsid w:val="005E7C52"/>
    <w:rsid w:val="005F001A"/>
    <w:rsid w:val="005F00DD"/>
    <w:rsid w:val="005F0286"/>
    <w:rsid w:val="005F0740"/>
    <w:rsid w:val="005F0CC1"/>
    <w:rsid w:val="005F0DA1"/>
    <w:rsid w:val="005F18D5"/>
    <w:rsid w:val="005F1C43"/>
    <w:rsid w:val="005F3168"/>
    <w:rsid w:val="005F3173"/>
    <w:rsid w:val="005F31F5"/>
    <w:rsid w:val="005F38A6"/>
    <w:rsid w:val="005F3B19"/>
    <w:rsid w:val="005F3C71"/>
    <w:rsid w:val="005F548E"/>
    <w:rsid w:val="005F570C"/>
    <w:rsid w:val="005F580C"/>
    <w:rsid w:val="005F5C72"/>
    <w:rsid w:val="005F5E6E"/>
    <w:rsid w:val="005F6416"/>
    <w:rsid w:val="005F6520"/>
    <w:rsid w:val="005F6598"/>
    <w:rsid w:val="005F6A27"/>
    <w:rsid w:val="005F7EA3"/>
    <w:rsid w:val="006003C8"/>
    <w:rsid w:val="006022B2"/>
    <w:rsid w:val="00602522"/>
    <w:rsid w:val="00603781"/>
    <w:rsid w:val="006039BF"/>
    <w:rsid w:val="00604FB1"/>
    <w:rsid w:val="00605024"/>
    <w:rsid w:val="0060505B"/>
    <w:rsid w:val="006050B0"/>
    <w:rsid w:val="00605B14"/>
    <w:rsid w:val="00605B8F"/>
    <w:rsid w:val="00605D49"/>
    <w:rsid w:val="006062A3"/>
    <w:rsid w:val="00607661"/>
    <w:rsid w:val="00610DAA"/>
    <w:rsid w:val="00611D37"/>
    <w:rsid w:val="006121BA"/>
    <w:rsid w:val="0061366D"/>
    <w:rsid w:val="006142D5"/>
    <w:rsid w:val="00614D8C"/>
    <w:rsid w:val="00615D1A"/>
    <w:rsid w:val="0061618F"/>
    <w:rsid w:val="006161B9"/>
    <w:rsid w:val="006162FD"/>
    <w:rsid w:val="00616441"/>
    <w:rsid w:val="006165D6"/>
    <w:rsid w:val="00616799"/>
    <w:rsid w:val="00616B2E"/>
    <w:rsid w:val="00616EC7"/>
    <w:rsid w:val="00616EE2"/>
    <w:rsid w:val="0061722F"/>
    <w:rsid w:val="00617244"/>
    <w:rsid w:val="00617BAC"/>
    <w:rsid w:val="00617C53"/>
    <w:rsid w:val="00617DB8"/>
    <w:rsid w:val="00620469"/>
    <w:rsid w:val="00621092"/>
    <w:rsid w:val="006211E0"/>
    <w:rsid w:val="006224CF"/>
    <w:rsid w:val="00622C8F"/>
    <w:rsid w:val="006239C2"/>
    <w:rsid w:val="00624167"/>
    <w:rsid w:val="006245F7"/>
    <w:rsid w:val="0062469A"/>
    <w:rsid w:val="00624F26"/>
    <w:rsid w:val="00625107"/>
    <w:rsid w:val="0062569A"/>
    <w:rsid w:val="0062687A"/>
    <w:rsid w:val="00626E70"/>
    <w:rsid w:val="00626F72"/>
    <w:rsid w:val="00627078"/>
    <w:rsid w:val="00627EAA"/>
    <w:rsid w:val="00630130"/>
    <w:rsid w:val="00630BE0"/>
    <w:rsid w:val="00630D28"/>
    <w:rsid w:val="00630D30"/>
    <w:rsid w:val="006311FE"/>
    <w:rsid w:val="0063175B"/>
    <w:rsid w:val="00631D9C"/>
    <w:rsid w:val="006322CB"/>
    <w:rsid w:val="0063299A"/>
    <w:rsid w:val="00633202"/>
    <w:rsid w:val="006333B6"/>
    <w:rsid w:val="00633CD8"/>
    <w:rsid w:val="006345FD"/>
    <w:rsid w:val="0063474B"/>
    <w:rsid w:val="00636EBC"/>
    <w:rsid w:val="0063713D"/>
    <w:rsid w:val="00637698"/>
    <w:rsid w:val="00637C25"/>
    <w:rsid w:val="00637CA3"/>
    <w:rsid w:val="00637E1F"/>
    <w:rsid w:val="006401A2"/>
    <w:rsid w:val="0064083E"/>
    <w:rsid w:val="006414AC"/>
    <w:rsid w:val="006414E5"/>
    <w:rsid w:val="00642DE0"/>
    <w:rsid w:val="00642F50"/>
    <w:rsid w:val="00643760"/>
    <w:rsid w:val="0064587B"/>
    <w:rsid w:val="00645E42"/>
    <w:rsid w:val="00645F9F"/>
    <w:rsid w:val="006463FA"/>
    <w:rsid w:val="00646A7F"/>
    <w:rsid w:val="00650353"/>
    <w:rsid w:val="00650F34"/>
    <w:rsid w:val="00651603"/>
    <w:rsid w:val="00651C58"/>
    <w:rsid w:val="006524A8"/>
    <w:rsid w:val="00653673"/>
    <w:rsid w:val="00653689"/>
    <w:rsid w:val="00653CF7"/>
    <w:rsid w:val="0065468E"/>
    <w:rsid w:val="00654D97"/>
    <w:rsid w:val="00654F4D"/>
    <w:rsid w:val="0065574F"/>
    <w:rsid w:val="00655E41"/>
    <w:rsid w:val="00656204"/>
    <w:rsid w:val="00656F84"/>
    <w:rsid w:val="00657BEC"/>
    <w:rsid w:val="00660C37"/>
    <w:rsid w:val="00660E4A"/>
    <w:rsid w:val="00660EF7"/>
    <w:rsid w:val="00661251"/>
    <w:rsid w:val="00661564"/>
    <w:rsid w:val="0066283F"/>
    <w:rsid w:val="00662E51"/>
    <w:rsid w:val="006630B6"/>
    <w:rsid w:val="0066364E"/>
    <w:rsid w:val="0066427B"/>
    <w:rsid w:val="00664EB7"/>
    <w:rsid w:val="0066524A"/>
    <w:rsid w:val="00665367"/>
    <w:rsid w:val="0066543A"/>
    <w:rsid w:val="00665F28"/>
    <w:rsid w:val="00667284"/>
    <w:rsid w:val="00667645"/>
    <w:rsid w:val="00667FB3"/>
    <w:rsid w:val="006705E5"/>
    <w:rsid w:val="006707BB"/>
    <w:rsid w:val="0067080B"/>
    <w:rsid w:val="00671850"/>
    <w:rsid w:val="00671E9E"/>
    <w:rsid w:val="006725CB"/>
    <w:rsid w:val="00672BC7"/>
    <w:rsid w:val="006733B7"/>
    <w:rsid w:val="00673514"/>
    <w:rsid w:val="006741B4"/>
    <w:rsid w:val="006763B7"/>
    <w:rsid w:val="00676476"/>
    <w:rsid w:val="00676550"/>
    <w:rsid w:val="00676738"/>
    <w:rsid w:val="006767CC"/>
    <w:rsid w:val="00676B96"/>
    <w:rsid w:val="006770DB"/>
    <w:rsid w:val="00677297"/>
    <w:rsid w:val="006776D5"/>
    <w:rsid w:val="00680073"/>
    <w:rsid w:val="0068007F"/>
    <w:rsid w:val="006800E6"/>
    <w:rsid w:val="0068043E"/>
    <w:rsid w:val="00680C6D"/>
    <w:rsid w:val="00680FC7"/>
    <w:rsid w:val="0068102D"/>
    <w:rsid w:val="006817BD"/>
    <w:rsid w:val="0068198F"/>
    <w:rsid w:val="00681CB6"/>
    <w:rsid w:val="0068202C"/>
    <w:rsid w:val="00682162"/>
    <w:rsid w:val="00682C88"/>
    <w:rsid w:val="00682FD5"/>
    <w:rsid w:val="00683085"/>
    <w:rsid w:val="006834A7"/>
    <w:rsid w:val="006836BD"/>
    <w:rsid w:val="00683FE6"/>
    <w:rsid w:val="00684468"/>
    <w:rsid w:val="00685083"/>
    <w:rsid w:val="006851EE"/>
    <w:rsid w:val="0068671D"/>
    <w:rsid w:val="00686D57"/>
    <w:rsid w:val="0068736A"/>
    <w:rsid w:val="00687608"/>
    <w:rsid w:val="006879F3"/>
    <w:rsid w:val="00687B68"/>
    <w:rsid w:val="00687D24"/>
    <w:rsid w:val="0069059E"/>
    <w:rsid w:val="00690E38"/>
    <w:rsid w:val="00690E5D"/>
    <w:rsid w:val="006915D4"/>
    <w:rsid w:val="00691CAB"/>
    <w:rsid w:val="00692300"/>
    <w:rsid w:val="00692739"/>
    <w:rsid w:val="00692E9F"/>
    <w:rsid w:val="00693945"/>
    <w:rsid w:val="00694631"/>
    <w:rsid w:val="0069464C"/>
    <w:rsid w:val="006948DC"/>
    <w:rsid w:val="00695529"/>
    <w:rsid w:val="00695624"/>
    <w:rsid w:val="006960F1"/>
    <w:rsid w:val="0069696F"/>
    <w:rsid w:val="00696CA7"/>
    <w:rsid w:val="006970B7"/>
    <w:rsid w:val="00697DA4"/>
    <w:rsid w:val="006A0193"/>
    <w:rsid w:val="006A02E5"/>
    <w:rsid w:val="006A07F3"/>
    <w:rsid w:val="006A0E4B"/>
    <w:rsid w:val="006A1FA1"/>
    <w:rsid w:val="006A20C2"/>
    <w:rsid w:val="006A2766"/>
    <w:rsid w:val="006A284F"/>
    <w:rsid w:val="006A3A63"/>
    <w:rsid w:val="006A43A0"/>
    <w:rsid w:val="006A48B9"/>
    <w:rsid w:val="006A4B33"/>
    <w:rsid w:val="006A5631"/>
    <w:rsid w:val="006A60B6"/>
    <w:rsid w:val="006A64F6"/>
    <w:rsid w:val="006A69FC"/>
    <w:rsid w:val="006A6EC1"/>
    <w:rsid w:val="006A7128"/>
    <w:rsid w:val="006B029E"/>
    <w:rsid w:val="006B0C34"/>
    <w:rsid w:val="006B0FE4"/>
    <w:rsid w:val="006B17EB"/>
    <w:rsid w:val="006B20F1"/>
    <w:rsid w:val="006B28C0"/>
    <w:rsid w:val="006B3420"/>
    <w:rsid w:val="006B3612"/>
    <w:rsid w:val="006B45D8"/>
    <w:rsid w:val="006B4BD4"/>
    <w:rsid w:val="006B4C3C"/>
    <w:rsid w:val="006B4EB4"/>
    <w:rsid w:val="006B6B2E"/>
    <w:rsid w:val="006C083F"/>
    <w:rsid w:val="006C09F7"/>
    <w:rsid w:val="006C197A"/>
    <w:rsid w:val="006C1FE1"/>
    <w:rsid w:val="006C22C4"/>
    <w:rsid w:val="006C2E66"/>
    <w:rsid w:val="006C3804"/>
    <w:rsid w:val="006C3CC0"/>
    <w:rsid w:val="006C3D6D"/>
    <w:rsid w:val="006C43CB"/>
    <w:rsid w:val="006C45D8"/>
    <w:rsid w:val="006C4A3A"/>
    <w:rsid w:val="006C5C6D"/>
    <w:rsid w:val="006C667E"/>
    <w:rsid w:val="006C70A8"/>
    <w:rsid w:val="006C70C6"/>
    <w:rsid w:val="006C72B6"/>
    <w:rsid w:val="006D01E4"/>
    <w:rsid w:val="006D02FF"/>
    <w:rsid w:val="006D0991"/>
    <w:rsid w:val="006D13DF"/>
    <w:rsid w:val="006D154E"/>
    <w:rsid w:val="006D21C5"/>
    <w:rsid w:val="006D29D2"/>
    <w:rsid w:val="006D2B2D"/>
    <w:rsid w:val="006D2DBD"/>
    <w:rsid w:val="006D2DD2"/>
    <w:rsid w:val="006D5137"/>
    <w:rsid w:val="006D5662"/>
    <w:rsid w:val="006D5C7E"/>
    <w:rsid w:val="006D6499"/>
    <w:rsid w:val="006D6A6E"/>
    <w:rsid w:val="006D74DF"/>
    <w:rsid w:val="006D7AD0"/>
    <w:rsid w:val="006D7DE9"/>
    <w:rsid w:val="006E008B"/>
    <w:rsid w:val="006E00B8"/>
    <w:rsid w:val="006E0376"/>
    <w:rsid w:val="006E0F51"/>
    <w:rsid w:val="006E0F5E"/>
    <w:rsid w:val="006E13E4"/>
    <w:rsid w:val="006E1E77"/>
    <w:rsid w:val="006E33AA"/>
    <w:rsid w:val="006E33C0"/>
    <w:rsid w:val="006E3784"/>
    <w:rsid w:val="006E37FC"/>
    <w:rsid w:val="006E3CA0"/>
    <w:rsid w:val="006E3D60"/>
    <w:rsid w:val="006E4215"/>
    <w:rsid w:val="006E5414"/>
    <w:rsid w:val="006E6234"/>
    <w:rsid w:val="006E64E3"/>
    <w:rsid w:val="006E69F7"/>
    <w:rsid w:val="006E7748"/>
    <w:rsid w:val="006E788E"/>
    <w:rsid w:val="006E78AF"/>
    <w:rsid w:val="006E7FC9"/>
    <w:rsid w:val="006F034A"/>
    <w:rsid w:val="006F0DF1"/>
    <w:rsid w:val="006F17CE"/>
    <w:rsid w:val="006F1B03"/>
    <w:rsid w:val="006F2889"/>
    <w:rsid w:val="006F2B0A"/>
    <w:rsid w:val="006F31E6"/>
    <w:rsid w:val="006F3A80"/>
    <w:rsid w:val="006F3BBF"/>
    <w:rsid w:val="006F426C"/>
    <w:rsid w:val="006F4A32"/>
    <w:rsid w:val="006F5089"/>
    <w:rsid w:val="006F536F"/>
    <w:rsid w:val="006F6200"/>
    <w:rsid w:val="00700740"/>
    <w:rsid w:val="00700A10"/>
    <w:rsid w:val="00700AC0"/>
    <w:rsid w:val="00700D3D"/>
    <w:rsid w:val="00701488"/>
    <w:rsid w:val="007029CE"/>
    <w:rsid w:val="00702CC7"/>
    <w:rsid w:val="00702D46"/>
    <w:rsid w:val="00703446"/>
    <w:rsid w:val="00703769"/>
    <w:rsid w:val="007044A3"/>
    <w:rsid w:val="00705028"/>
    <w:rsid w:val="007061E1"/>
    <w:rsid w:val="00707197"/>
    <w:rsid w:val="00707BA9"/>
    <w:rsid w:val="00710687"/>
    <w:rsid w:val="007106FC"/>
    <w:rsid w:val="007107E1"/>
    <w:rsid w:val="00710C75"/>
    <w:rsid w:val="00710E58"/>
    <w:rsid w:val="00711371"/>
    <w:rsid w:val="00711710"/>
    <w:rsid w:val="0071171F"/>
    <w:rsid w:val="00712734"/>
    <w:rsid w:val="00712B34"/>
    <w:rsid w:val="00712B3C"/>
    <w:rsid w:val="007136D5"/>
    <w:rsid w:val="00714687"/>
    <w:rsid w:val="00714ECC"/>
    <w:rsid w:val="00715BA3"/>
    <w:rsid w:val="00716609"/>
    <w:rsid w:val="00716944"/>
    <w:rsid w:val="00716E63"/>
    <w:rsid w:val="00717102"/>
    <w:rsid w:val="007171B9"/>
    <w:rsid w:val="007173B2"/>
    <w:rsid w:val="00717514"/>
    <w:rsid w:val="00717533"/>
    <w:rsid w:val="007178A6"/>
    <w:rsid w:val="00717DBF"/>
    <w:rsid w:val="00720567"/>
    <w:rsid w:val="0072081F"/>
    <w:rsid w:val="007213FF"/>
    <w:rsid w:val="007214B7"/>
    <w:rsid w:val="00721BAB"/>
    <w:rsid w:val="00722A94"/>
    <w:rsid w:val="00723AC2"/>
    <w:rsid w:val="007240D6"/>
    <w:rsid w:val="00724333"/>
    <w:rsid w:val="00724A22"/>
    <w:rsid w:val="007255C5"/>
    <w:rsid w:val="00725B00"/>
    <w:rsid w:val="00725B37"/>
    <w:rsid w:val="0072616F"/>
    <w:rsid w:val="0072636E"/>
    <w:rsid w:val="007270EA"/>
    <w:rsid w:val="007270FA"/>
    <w:rsid w:val="00727F30"/>
    <w:rsid w:val="0073053B"/>
    <w:rsid w:val="00730A9E"/>
    <w:rsid w:val="00730B22"/>
    <w:rsid w:val="00730B4E"/>
    <w:rsid w:val="007311E1"/>
    <w:rsid w:val="007313AA"/>
    <w:rsid w:val="007319BC"/>
    <w:rsid w:val="00731BF8"/>
    <w:rsid w:val="00732A4D"/>
    <w:rsid w:val="00733093"/>
    <w:rsid w:val="00733311"/>
    <w:rsid w:val="00733B39"/>
    <w:rsid w:val="00733CD8"/>
    <w:rsid w:val="00733D1B"/>
    <w:rsid w:val="00734688"/>
    <w:rsid w:val="00735045"/>
    <w:rsid w:val="007361BB"/>
    <w:rsid w:val="00736283"/>
    <w:rsid w:val="00736320"/>
    <w:rsid w:val="00736722"/>
    <w:rsid w:val="00736740"/>
    <w:rsid w:val="00736963"/>
    <w:rsid w:val="00737AC6"/>
    <w:rsid w:val="00737D8C"/>
    <w:rsid w:val="00740299"/>
    <w:rsid w:val="007408C5"/>
    <w:rsid w:val="007408EB"/>
    <w:rsid w:val="00740C7B"/>
    <w:rsid w:val="00740DFC"/>
    <w:rsid w:val="007413B6"/>
    <w:rsid w:val="00741787"/>
    <w:rsid w:val="007417D1"/>
    <w:rsid w:val="007418A6"/>
    <w:rsid w:val="00743529"/>
    <w:rsid w:val="00743777"/>
    <w:rsid w:val="00743836"/>
    <w:rsid w:val="00743A16"/>
    <w:rsid w:val="0074425E"/>
    <w:rsid w:val="0074510C"/>
    <w:rsid w:val="007454CE"/>
    <w:rsid w:val="00745B43"/>
    <w:rsid w:val="00745CED"/>
    <w:rsid w:val="00746217"/>
    <w:rsid w:val="00746741"/>
    <w:rsid w:val="00746BB7"/>
    <w:rsid w:val="00746C78"/>
    <w:rsid w:val="00746ECC"/>
    <w:rsid w:val="00746EE3"/>
    <w:rsid w:val="007473F0"/>
    <w:rsid w:val="0074740E"/>
    <w:rsid w:val="0075006C"/>
    <w:rsid w:val="00751601"/>
    <w:rsid w:val="00751BD7"/>
    <w:rsid w:val="0075220F"/>
    <w:rsid w:val="00752A2F"/>
    <w:rsid w:val="00752C5F"/>
    <w:rsid w:val="00752CA0"/>
    <w:rsid w:val="007536D5"/>
    <w:rsid w:val="00753B38"/>
    <w:rsid w:val="00754AA1"/>
    <w:rsid w:val="0075557D"/>
    <w:rsid w:val="007556C9"/>
    <w:rsid w:val="00755C9D"/>
    <w:rsid w:val="00755CB6"/>
    <w:rsid w:val="00756E5E"/>
    <w:rsid w:val="00756FEE"/>
    <w:rsid w:val="007572B1"/>
    <w:rsid w:val="00757577"/>
    <w:rsid w:val="00757615"/>
    <w:rsid w:val="007577AE"/>
    <w:rsid w:val="00757BE9"/>
    <w:rsid w:val="00760238"/>
    <w:rsid w:val="00761106"/>
    <w:rsid w:val="007611A6"/>
    <w:rsid w:val="00761B84"/>
    <w:rsid w:val="00761B9B"/>
    <w:rsid w:val="00761CE3"/>
    <w:rsid w:val="00762DA1"/>
    <w:rsid w:val="0076375E"/>
    <w:rsid w:val="007637D7"/>
    <w:rsid w:val="00763A91"/>
    <w:rsid w:val="00763AC7"/>
    <w:rsid w:val="00763E00"/>
    <w:rsid w:val="007645AC"/>
    <w:rsid w:val="00764D40"/>
    <w:rsid w:val="00765579"/>
    <w:rsid w:val="00765AEE"/>
    <w:rsid w:val="0076704B"/>
    <w:rsid w:val="0077097B"/>
    <w:rsid w:val="00770CEA"/>
    <w:rsid w:val="00771076"/>
    <w:rsid w:val="00771294"/>
    <w:rsid w:val="0077160E"/>
    <w:rsid w:val="007731F3"/>
    <w:rsid w:val="0077325F"/>
    <w:rsid w:val="00773A41"/>
    <w:rsid w:val="007740DE"/>
    <w:rsid w:val="00775CB0"/>
    <w:rsid w:val="007765B1"/>
    <w:rsid w:val="00776A6F"/>
    <w:rsid w:val="00776B1C"/>
    <w:rsid w:val="00777636"/>
    <w:rsid w:val="00781455"/>
    <w:rsid w:val="00781F5E"/>
    <w:rsid w:val="00782B9B"/>
    <w:rsid w:val="00783623"/>
    <w:rsid w:val="007838C6"/>
    <w:rsid w:val="0078488F"/>
    <w:rsid w:val="00784956"/>
    <w:rsid w:val="00784AA9"/>
    <w:rsid w:val="00784F0C"/>
    <w:rsid w:val="00784F36"/>
    <w:rsid w:val="007857DF"/>
    <w:rsid w:val="00785B6B"/>
    <w:rsid w:val="00785C6B"/>
    <w:rsid w:val="00785F62"/>
    <w:rsid w:val="00786E24"/>
    <w:rsid w:val="0078742D"/>
    <w:rsid w:val="00787C47"/>
    <w:rsid w:val="0079005D"/>
    <w:rsid w:val="0079015B"/>
    <w:rsid w:val="0079054A"/>
    <w:rsid w:val="00790A83"/>
    <w:rsid w:val="00791408"/>
    <w:rsid w:val="0079145E"/>
    <w:rsid w:val="00791836"/>
    <w:rsid w:val="0079245B"/>
    <w:rsid w:val="007928F8"/>
    <w:rsid w:val="00792D58"/>
    <w:rsid w:val="007937B4"/>
    <w:rsid w:val="00793867"/>
    <w:rsid w:val="00793A43"/>
    <w:rsid w:val="00794429"/>
    <w:rsid w:val="007946E5"/>
    <w:rsid w:val="00794F64"/>
    <w:rsid w:val="00795D21"/>
    <w:rsid w:val="00796CB5"/>
    <w:rsid w:val="00796D73"/>
    <w:rsid w:val="007978AC"/>
    <w:rsid w:val="00797C1E"/>
    <w:rsid w:val="00797FD6"/>
    <w:rsid w:val="007A0032"/>
    <w:rsid w:val="007A0075"/>
    <w:rsid w:val="007A029A"/>
    <w:rsid w:val="007A0E58"/>
    <w:rsid w:val="007A0F66"/>
    <w:rsid w:val="007A126A"/>
    <w:rsid w:val="007A1B00"/>
    <w:rsid w:val="007A2633"/>
    <w:rsid w:val="007A33BA"/>
    <w:rsid w:val="007A528F"/>
    <w:rsid w:val="007A62CC"/>
    <w:rsid w:val="007A7131"/>
    <w:rsid w:val="007A7231"/>
    <w:rsid w:val="007A72B7"/>
    <w:rsid w:val="007A783D"/>
    <w:rsid w:val="007B024B"/>
    <w:rsid w:val="007B0BB0"/>
    <w:rsid w:val="007B0BB1"/>
    <w:rsid w:val="007B0C96"/>
    <w:rsid w:val="007B0EFD"/>
    <w:rsid w:val="007B0F06"/>
    <w:rsid w:val="007B1278"/>
    <w:rsid w:val="007B132F"/>
    <w:rsid w:val="007B170C"/>
    <w:rsid w:val="007B1849"/>
    <w:rsid w:val="007B18C1"/>
    <w:rsid w:val="007B1A3B"/>
    <w:rsid w:val="007B1C64"/>
    <w:rsid w:val="007B1D5B"/>
    <w:rsid w:val="007B2233"/>
    <w:rsid w:val="007B22F0"/>
    <w:rsid w:val="007B2A9F"/>
    <w:rsid w:val="007B2D9B"/>
    <w:rsid w:val="007B2F1A"/>
    <w:rsid w:val="007B3217"/>
    <w:rsid w:val="007B32C4"/>
    <w:rsid w:val="007B335F"/>
    <w:rsid w:val="007B4A97"/>
    <w:rsid w:val="007B61C1"/>
    <w:rsid w:val="007B64CE"/>
    <w:rsid w:val="007B6A1C"/>
    <w:rsid w:val="007B6C01"/>
    <w:rsid w:val="007B6FFA"/>
    <w:rsid w:val="007B7152"/>
    <w:rsid w:val="007B7570"/>
    <w:rsid w:val="007B7647"/>
    <w:rsid w:val="007C032B"/>
    <w:rsid w:val="007C0429"/>
    <w:rsid w:val="007C04A3"/>
    <w:rsid w:val="007C088B"/>
    <w:rsid w:val="007C1555"/>
    <w:rsid w:val="007C17A4"/>
    <w:rsid w:val="007C1F3F"/>
    <w:rsid w:val="007C2A8C"/>
    <w:rsid w:val="007C2DE0"/>
    <w:rsid w:val="007C2DE5"/>
    <w:rsid w:val="007C30BD"/>
    <w:rsid w:val="007C3552"/>
    <w:rsid w:val="007C3717"/>
    <w:rsid w:val="007C43B1"/>
    <w:rsid w:val="007C480F"/>
    <w:rsid w:val="007C5147"/>
    <w:rsid w:val="007C57DE"/>
    <w:rsid w:val="007C5D7E"/>
    <w:rsid w:val="007C7442"/>
    <w:rsid w:val="007C74CD"/>
    <w:rsid w:val="007D0B1A"/>
    <w:rsid w:val="007D0F3F"/>
    <w:rsid w:val="007D121D"/>
    <w:rsid w:val="007D1E97"/>
    <w:rsid w:val="007D229F"/>
    <w:rsid w:val="007D2726"/>
    <w:rsid w:val="007D275E"/>
    <w:rsid w:val="007D2816"/>
    <w:rsid w:val="007D3154"/>
    <w:rsid w:val="007D330F"/>
    <w:rsid w:val="007D35FE"/>
    <w:rsid w:val="007D3BF7"/>
    <w:rsid w:val="007D3E64"/>
    <w:rsid w:val="007D3F22"/>
    <w:rsid w:val="007D6222"/>
    <w:rsid w:val="007D6A78"/>
    <w:rsid w:val="007E000E"/>
    <w:rsid w:val="007E02B9"/>
    <w:rsid w:val="007E0B68"/>
    <w:rsid w:val="007E2329"/>
    <w:rsid w:val="007E24ED"/>
    <w:rsid w:val="007E3085"/>
    <w:rsid w:val="007E395D"/>
    <w:rsid w:val="007E3A86"/>
    <w:rsid w:val="007E4232"/>
    <w:rsid w:val="007E449E"/>
    <w:rsid w:val="007E45FC"/>
    <w:rsid w:val="007E4A6E"/>
    <w:rsid w:val="007E4E9C"/>
    <w:rsid w:val="007E5136"/>
    <w:rsid w:val="007E5D0C"/>
    <w:rsid w:val="007E6534"/>
    <w:rsid w:val="007E665B"/>
    <w:rsid w:val="007E684B"/>
    <w:rsid w:val="007E6B83"/>
    <w:rsid w:val="007E787F"/>
    <w:rsid w:val="007E79DB"/>
    <w:rsid w:val="007E7BDF"/>
    <w:rsid w:val="007F0672"/>
    <w:rsid w:val="007F095C"/>
    <w:rsid w:val="007F12A6"/>
    <w:rsid w:val="007F13A1"/>
    <w:rsid w:val="007F1695"/>
    <w:rsid w:val="007F20B4"/>
    <w:rsid w:val="007F246C"/>
    <w:rsid w:val="007F2646"/>
    <w:rsid w:val="007F2E3B"/>
    <w:rsid w:val="007F32C5"/>
    <w:rsid w:val="007F38D9"/>
    <w:rsid w:val="007F3EAD"/>
    <w:rsid w:val="007F42E1"/>
    <w:rsid w:val="007F482C"/>
    <w:rsid w:val="007F4CEE"/>
    <w:rsid w:val="007F5349"/>
    <w:rsid w:val="007F5E76"/>
    <w:rsid w:val="007F6697"/>
    <w:rsid w:val="007F7439"/>
    <w:rsid w:val="007F787C"/>
    <w:rsid w:val="007F7880"/>
    <w:rsid w:val="007F7CB9"/>
    <w:rsid w:val="008006A5"/>
    <w:rsid w:val="008009A0"/>
    <w:rsid w:val="00800AA9"/>
    <w:rsid w:val="00800EBD"/>
    <w:rsid w:val="0080179C"/>
    <w:rsid w:val="0080202C"/>
    <w:rsid w:val="008027EE"/>
    <w:rsid w:val="008028A5"/>
    <w:rsid w:val="00802F3F"/>
    <w:rsid w:val="00803207"/>
    <w:rsid w:val="008037B4"/>
    <w:rsid w:val="008038D3"/>
    <w:rsid w:val="00803BB7"/>
    <w:rsid w:val="00804B13"/>
    <w:rsid w:val="00804BBD"/>
    <w:rsid w:val="00805424"/>
    <w:rsid w:val="0080559B"/>
    <w:rsid w:val="00806703"/>
    <w:rsid w:val="00806E44"/>
    <w:rsid w:val="00807B00"/>
    <w:rsid w:val="00807C3B"/>
    <w:rsid w:val="00807DD4"/>
    <w:rsid w:val="00807DF3"/>
    <w:rsid w:val="008102DB"/>
    <w:rsid w:val="008102F4"/>
    <w:rsid w:val="00810312"/>
    <w:rsid w:val="0081035E"/>
    <w:rsid w:val="00810CEE"/>
    <w:rsid w:val="00811C75"/>
    <w:rsid w:val="0081264E"/>
    <w:rsid w:val="00812EB1"/>
    <w:rsid w:val="00813B6E"/>
    <w:rsid w:val="008156A9"/>
    <w:rsid w:val="00817218"/>
    <w:rsid w:val="008179EB"/>
    <w:rsid w:val="00821697"/>
    <w:rsid w:val="00821899"/>
    <w:rsid w:val="00822CD6"/>
    <w:rsid w:val="00822D30"/>
    <w:rsid w:val="008231D0"/>
    <w:rsid w:val="008235B5"/>
    <w:rsid w:val="008238E8"/>
    <w:rsid w:val="00823CFE"/>
    <w:rsid w:val="008246C2"/>
    <w:rsid w:val="00824BA5"/>
    <w:rsid w:val="00824C09"/>
    <w:rsid w:val="00824C5C"/>
    <w:rsid w:val="00825525"/>
    <w:rsid w:val="008255BD"/>
    <w:rsid w:val="008261EC"/>
    <w:rsid w:val="00826B30"/>
    <w:rsid w:val="00826B56"/>
    <w:rsid w:val="008270A3"/>
    <w:rsid w:val="00827DD0"/>
    <w:rsid w:val="008304AD"/>
    <w:rsid w:val="008317DD"/>
    <w:rsid w:val="00831844"/>
    <w:rsid w:val="00831FCF"/>
    <w:rsid w:val="008334F3"/>
    <w:rsid w:val="008343F3"/>
    <w:rsid w:val="008348E4"/>
    <w:rsid w:val="00834FC6"/>
    <w:rsid w:val="008353E6"/>
    <w:rsid w:val="0083646A"/>
    <w:rsid w:val="00836BCD"/>
    <w:rsid w:val="008373C7"/>
    <w:rsid w:val="008379D1"/>
    <w:rsid w:val="00837CA8"/>
    <w:rsid w:val="00840624"/>
    <w:rsid w:val="008407F7"/>
    <w:rsid w:val="00841219"/>
    <w:rsid w:val="00841983"/>
    <w:rsid w:val="00841D9F"/>
    <w:rsid w:val="0084201D"/>
    <w:rsid w:val="00842743"/>
    <w:rsid w:val="008428A7"/>
    <w:rsid w:val="00843DB8"/>
    <w:rsid w:val="00843DFE"/>
    <w:rsid w:val="008441E6"/>
    <w:rsid w:val="00844388"/>
    <w:rsid w:val="00844BFA"/>
    <w:rsid w:val="00845315"/>
    <w:rsid w:val="00845DC8"/>
    <w:rsid w:val="00845EF9"/>
    <w:rsid w:val="00846505"/>
    <w:rsid w:val="0084664D"/>
    <w:rsid w:val="00846CD4"/>
    <w:rsid w:val="00847540"/>
    <w:rsid w:val="008476A6"/>
    <w:rsid w:val="008500E6"/>
    <w:rsid w:val="00850992"/>
    <w:rsid w:val="00850D5A"/>
    <w:rsid w:val="008513AB"/>
    <w:rsid w:val="0085161D"/>
    <w:rsid w:val="00852280"/>
    <w:rsid w:val="008527A5"/>
    <w:rsid w:val="00852FDE"/>
    <w:rsid w:val="0085329A"/>
    <w:rsid w:val="00853583"/>
    <w:rsid w:val="00854182"/>
    <w:rsid w:val="008541EA"/>
    <w:rsid w:val="00854541"/>
    <w:rsid w:val="0085474C"/>
    <w:rsid w:val="00855323"/>
    <w:rsid w:val="00855CF8"/>
    <w:rsid w:val="0085656B"/>
    <w:rsid w:val="00856EA9"/>
    <w:rsid w:val="00857CE5"/>
    <w:rsid w:val="00860CDB"/>
    <w:rsid w:val="0086115F"/>
    <w:rsid w:val="00862584"/>
    <w:rsid w:val="00862997"/>
    <w:rsid w:val="00862D4B"/>
    <w:rsid w:val="008649D6"/>
    <w:rsid w:val="0086501E"/>
    <w:rsid w:val="008653D4"/>
    <w:rsid w:val="00865C97"/>
    <w:rsid w:val="0086628B"/>
    <w:rsid w:val="00866DD7"/>
    <w:rsid w:val="00867218"/>
    <w:rsid w:val="008677AF"/>
    <w:rsid w:val="008715AA"/>
    <w:rsid w:val="00871732"/>
    <w:rsid w:val="0087224C"/>
    <w:rsid w:val="0087228D"/>
    <w:rsid w:val="008725D9"/>
    <w:rsid w:val="00872E13"/>
    <w:rsid w:val="00873E7C"/>
    <w:rsid w:val="008740E6"/>
    <w:rsid w:val="00874BAD"/>
    <w:rsid w:val="0087639C"/>
    <w:rsid w:val="00876447"/>
    <w:rsid w:val="008767B8"/>
    <w:rsid w:val="00876BE9"/>
    <w:rsid w:val="00876C6B"/>
    <w:rsid w:val="008773F6"/>
    <w:rsid w:val="00877478"/>
    <w:rsid w:val="008774D8"/>
    <w:rsid w:val="00877A14"/>
    <w:rsid w:val="00880045"/>
    <w:rsid w:val="00880C59"/>
    <w:rsid w:val="00881FB6"/>
    <w:rsid w:val="00882325"/>
    <w:rsid w:val="00882904"/>
    <w:rsid w:val="00882959"/>
    <w:rsid w:val="00882BFC"/>
    <w:rsid w:val="00882C69"/>
    <w:rsid w:val="00882CA6"/>
    <w:rsid w:val="008830E1"/>
    <w:rsid w:val="008833BC"/>
    <w:rsid w:val="00883AC4"/>
    <w:rsid w:val="00883AC8"/>
    <w:rsid w:val="00884362"/>
    <w:rsid w:val="008846B8"/>
    <w:rsid w:val="00884D1C"/>
    <w:rsid w:val="008857D5"/>
    <w:rsid w:val="00885AB5"/>
    <w:rsid w:val="00885D3E"/>
    <w:rsid w:val="00885DAB"/>
    <w:rsid w:val="00885FEE"/>
    <w:rsid w:val="00886315"/>
    <w:rsid w:val="008866EB"/>
    <w:rsid w:val="00886CCD"/>
    <w:rsid w:val="00886D38"/>
    <w:rsid w:val="008909BD"/>
    <w:rsid w:val="00890AE0"/>
    <w:rsid w:val="00890F3F"/>
    <w:rsid w:val="00890FA0"/>
    <w:rsid w:val="00891365"/>
    <w:rsid w:val="00891BDD"/>
    <w:rsid w:val="00891F6B"/>
    <w:rsid w:val="008932E0"/>
    <w:rsid w:val="00893368"/>
    <w:rsid w:val="008933B6"/>
    <w:rsid w:val="00893AA8"/>
    <w:rsid w:val="00894060"/>
    <w:rsid w:val="0089508D"/>
    <w:rsid w:val="008956FD"/>
    <w:rsid w:val="0089689E"/>
    <w:rsid w:val="008969F4"/>
    <w:rsid w:val="00896A56"/>
    <w:rsid w:val="00896D08"/>
    <w:rsid w:val="008975A9"/>
    <w:rsid w:val="008A08DE"/>
    <w:rsid w:val="008A0A08"/>
    <w:rsid w:val="008A0DC6"/>
    <w:rsid w:val="008A153D"/>
    <w:rsid w:val="008A1B2A"/>
    <w:rsid w:val="008A1C55"/>
    <w:rsid w:val="008A1EAE"/>
    <w:rsid w:val="008A24AC"/>
    <w:rsid w:val="008A2E40"/>
    <w:rsid w:val="008A2F52"/>
    <w:rsid w:val="008A2F82"/>
    <w:rsid w:val="008A350F"/>
    <w:rsid w:val="008A358F"/>
    <w:rsid w:val="008A38B7"/>
    <w:rsid w:val="008A3E6C"/>
    <w:rsid w:val="008A5179"/>
    <w:rsid w:val="008A5C34"/>
    <w:rsid w:val="008A5FAA"/>
    <w:rsid w:val="008A6382"/>
    <w:rsid w:val="008A6961"/>
    <w:rsid w:val="008A6F0E"/>
    <w:rsid w:val="008A6F40"/>
    <w:rsid w:val="008A7DD3"/>
    <w:rsid w:val="008B1104"/>
    <w:rsid w:val="008B1312"/>
    <w:rsid w:val="008B13FF"/>
    <w:rsid w:val="008B1761"/>
    <w:rsid w:val="008B1C68"/>
    <w:rsid w:val="008B1D05"/>
    <w:rsid w:val="008B1FEA"/>
    <w:rsid w:val="008B2625"/>
    <w:rsid w:val="008B31DC"/>
    <w:rsid w:val="008B3BFA"/>
    <w:rsid w:val="008B3EDD"/>
    <w:rsid w:val="008B4B1A"/>
    <w:rsid w:val="008B537E"/>
    <w:rsid w:val="008B544F"/>
    <w:rsid w:val="008B54C1"/>
    <w:rsid w:val="008B62B1"/>
    <w:rsid w:val="008B6398"/>
    <w:rsid w:val="008B6C4A"/>
    <w:rsid w:val="008B7AF8"/>
    <w:rsid w:val="008C0A6D"/>
    <w:rsid w:val="008C10A1"/>
    <w:rsid w:val="008C110E"/>
    <w:rsid w:val="008C1721"/>
    <w:rsid w:val="008C1C5D"/>
    <w:rsid w:val="008C1DEB"/>
    <w:rsid w:val="008C2334"/>
    <w:rsid w:val="008C2702"/>
    <w:rsid w:val="008C39BD"/>
    <w:rsid w:val="008C3FAC"/>
    <w:rsid w:val="008C4852"/>
    <w:rsid w:val="008C4FC7"/>
    <w:rsid w:val="008C6C4A"/>
    <w:rsid w:val="008C7178"/>
    <w:rsid w:val="008C75F7"/>
    <w:rsid w:val="008C7E55"/>
    <w:rsid w:val="008D017F"/>
    <w:rsid w:val="008D024C"/>
    <w:rsid w:val="008D076B"/>
    <w:rsid w:val="008D0AA0"/>
    <w:rsid w:val="008D0B23"/>
    <w:rsid w:val="008D0CC2"/>
    <w:rsid w:val="008D10E3"/>
    <w:rsid w:val="008D1856"/>
    <w:rsid w:val="008D1F11"/>
    <w:rsid w:val="008D2192"/>
    <w:rsid w:val="008D2DAB"/>
    <w:rsid w:val="008D3010"/>
    <w:rsid w:val="008D3455"/>
    <w:rsid w:val="008D3BED"/>
    <w:rsid w:val="008D43D1"/>
    <w:rsid w:val="008D4BC8"/>
    <w:rsid w:val="008D4C26"/>
    <w:rsid w:val="008D5143"/>
    <w:rsid w:val="008D53C3"/>
    <w:rsid w:val="008D5AEB"/>
    <w:rsid w:val="008D5CB4"/>
    <w:rsid w:val="008D5F08"/>
    <w:rsid w:val="008D6265"/>
    <w:rsid w:val="008D6424"/>
    <w:rsid w:val="008D660D"/>
    <w:rsid w:val="008D6E2C"/>
    <w:rsid w:val="008D7FA5"/>
    <w:rsid w:val="008E01F2"/>
    <w:rsid w:val="008E0ADF"/>
    <w:rsid w:val="008E0C56"/>
    <w:rsid w:val="008E1A99"/>
    <w:rsid w:val="008E1EA3"/>
    <w:rsid w:val="008E2398"/>
    <w:rsid w:val="008E2A17"/>
    <w:rsid w:val="008E2B3B"/>
    <w:rsid w:val="008E2B6E"/>
    <w:rsid w:val="008E2F77"/>
    <w:rsid w:val="008E3FD1"/>
    <w:rsid w:val="008E40C5"/>
    <w:rsid w:val="008E4683"/>
    <w:rsid w:val="008E5472"/>
    <w:rsid w:val="008E59CB"/>
    <w:rsid w:val="008E5AE2"/>
    <w:rsid w:val="008E5CF5"/>
    <w:rsid w:val="008E5D80"/>
    <w:rsid w:val="008E66DF"/>
    <w:rsid w:val="008E68BB"/>
    <w:rsid w:val="008E6C54"/>
    <w:rsid w:val="008E7286"/>
    <w:rsid w:val="008E72B7"/>
    <w:rsid w:val="008F0683"/>
    <w:rsid w:val="008F16E9"/>
    <w:rsid w:val="008F1EDE"/>
    <w:rsid w:val="008F2323"/>
    <w:rsid w:val="008F26EE"/>
    <w:rsid w:val="008F2819"/>
    <w:rsid w:val="008F3089"/>
    <w:rsid w:val="008F3534"/>
    <w:rsid w:val="008F377C"/>
    <w:rsid w:val="008F4009"/>
    <w:rsid w:val="008F495E"/>
    <w:rsid w:val="008F4E95"/>
    <w:rsid w:val="008F527E"/>
    <w:rsid w:val="008F554D"/>
    <w:rsid w:val="008F55BE"/>
    <w:rsid w:val="008F571F"/>
    <w:rsid w:val="008F604C"/>
    <w:rsid w:val="008F6531"/>
    <w:rsid w:val="008F666A"/>
    <w:rsid w:val="008F67F5"/>
    <w:rsid w:val="008F6D27"/>
    <w:rsid w:val="008F6DC0"/>
    <w:rsid w:val="008F6E72"/>
    <w:rsid w:val="008F71C7"/>
    <w:rsid w:val="008F798F"/>
    <w:rsid w:val="008F7D8D"/>
    <w:rsid w:val="00900108"/>
    <w:rsid w:val="009007AD"/>
    <w:rsid w:val="009023D6"/>
    <w:rsid w:val="00902A79"/>
    <w:rsid w:val="00903F21"/>
    <w:rsid w:val="0090496C"/>
    <w:rsid w:val="0090535E"/>
    <w:rsid w:val="0090540D"/>
    <w:rsid w:val="00906131"/>
    <w:rsid w:val="009064D0"/>
    <w:rsid w:val="00906A23"/>
    <w:rsid w:val="00906F00"/>
    <w:rsid w:val="00906F4D"/>
    <w:rsid w:val="00907E6E"/>
    <w:rsid w:val="0091010D"/>
    <w:rsid w:val="0091012F"/>
    <w:rsid w:val="009115D9"/>
    <w:rsid w:val="00912091"/>
    <w:rsid w:val="009122F0"/>
    <w:rsid w:val="00912368"/>
    <w:rsid w:val="00912C79"/>
    <w:rsid w:val="00912D6E"/>
    <w:rsid w:val="00913A0D"/>
    <w:rsid w:val="00913A25"/>
    <w:rsid w:val="00913E3F"/>
    <w:rsid w:val="00914432"/>
    <w:rsid w:val="00914AEC"/>
    <w:rsid w:val="00914BEA"/>
    <w:rsid w:val="00914BFB"/>
    <w:rsid w:val="00915528"/>
    <w:rsid w:val="00915970"/>
    <w:rsid w:val="00915E3F"/>
    <w:rsid w:val="009160CB"/>
    <w:rsid w:val="009163DF"/>
    <w:rsid w:val="00917724"/>
    <w:rsid w:val="009177C8"/>
    <w:rsid w:val="009207F4"/>
    <w:rsid w:val="00920831"/>
    <w:rsid w:val="00921922"/>
    <w:rsid w:val="00922931"/>
    <w:rsid w:val="00922964"/>
    <w:rsid w:val="00922F1E"/>
    <w:rsid w:val="009230BD"/>
    <w:rsid w:val="00923918"/>
    <w:rsid w:val="00923CF9"/>
    <w:rsid w:val="0092407D"/>
    <w:rsid w:val="00924333"/>
    <w:rsid w:val="00924608"/>
    <w:rsid w:val="0092476A"/>
    <w:rsid w:val="009249D6"/>
    <w:rsid w:val="00924E0B"/>
    <w:rsid w:val="009250E0"/>
    <w:rsid w:val="00925478"/>
    <w:rsid w:val="009259C0"/>
    <w:rsid w:val="00925AF4"/>
    <w:rsid w:val="00925C52"/>
    <w:rsid w:val="00926178"/>
    <w:rsid w:val="00926390"/>
    <w:rsid w:val="0092662D"/>
    <w:rsid w:val="009268A8"/>
    <w:rsid w:val="0092765D"/>
    <w:rsid w:val="00927763"/>
    <w:rsid w:val="00927C4A"/>
    <w:rsid w:val="009300F5"/>
    <w:rsid w:val="0093080C"/>
    <w:rsid w:val="00931113"/>
    <w:rsid w:val="00931593"/>
    <w:rsid w:val="00931D6C"/>
    <w:rsid w:val="00932F59"/>
    <w:rsid w:val="00933390"/>
    <w:rsid w:val="009340D9"/>
    <w:rsid w:val="009341B5"/>
    <w:rsid w:val="00935797"/>
    <w:rsid w:val="00935EEC"/>
    <w:rsid w:val="0093676A"/>
    <w:rsid w:val="009374ED"/>
    <w:rsid w:val="00937680"/>
    <w:rsid w:val="009378BE"/>
    <w:rsid w:val="00937993"/>
    <w:rsid w:val="00940B6B"/>
    <w:rsid w:val="00941818"/>
    <w:rsid w:val="00941A3E"/>
    <w:rsid w:val="00941AC3"/>
    <w:rsid w:val="009420A1"/>
    <w:rsid w:val="00943531"/>
    <w:rsid w:val="00943D44"/>
    <w:rsid w:val="00943DAC"/>
    <w:rsid w:val="00944239"/>
    <w:rsid w:val="00944C74"/>
    <w:rsid w:val="00944CF4"/>
    <w:rsid w:val="0094557D"/>
    <w:rsid w:val="00945F2E"/>
    <w:rsid w:val="00946047"/>
    <w:rsid w:val="00946495"/>
    <w:rsid w:val="009465D2"/>
    <w:rsid w:val="00946647"/>
    <w:rsid w:val="00946AA1"/>
    <w:rsid w:val="00946DEE"/>
    <w:rsid w:val="0094704D"/>
    <w:rsid w:val="0094742B"/>
    <w:rsid w:val="00947C57"/>
    <w:rsid w:val="00947FCF"/>
    <w:rsid w:val="009500EA"/>
    <w:rsid w:val="00950699"/>
    <w:rsid w:val="00950843"/>
    <w:rsid w:val="009509BB"/>
    <w:rsid w:val="00951900"/>
    <w:rsid w:val="00951D51"/>
    <w:rsid w:val="00952146"/>
    <w:rsid w:val="00952B30"/>
    <w:rsid w:val="00952BA5"/>
    <w:rsid w:val="00952BA7"/>
    <w:rsid w:val="00952E03"/>
    <w:rsid w:val="00954713"/>
    <w:rsid w:val="00954AB5"/>
    <w:rsid w:val="009551FC"/>
    <w:rsid w:val="00955618"/>
    <w:rsid w:val="00955FC8"/>
    <w:rsid w:val="0095709A"/>
    <w:rsid w:val="00957112"/>
    <w:rsid w:val="00957738"/>
    <w:rsid w:val="00957918"/>
    <w:rsid w:val="0096035C"/>
    <w:rsid w:val="00960DD4"/>
    <w:rsid w:val="00961911"/>
    <w:rsid w:val="009619DA"/>
    <w:rsid w:val="0096207D"/>
    <w:rsid w:val="00962E9A"/>
    <w:rsid w:val="009634F4"/>
    <w:rsid w:val="00964275"/>
    <w:rsid w:val="00964836"/>
    <w:rsid w:val="009654BD"/>
    <w:rsid w:val="009655FC"/>
    <w:rsid w:val="009663BD"/>
    <w:rsid w:val="00966678"/>
    <w:rsid w:val="00966E91"/>
    <w:rsid w:val="009670CE"/>
    <w:rsid w:val="009676D1"/>
    <w:rsid w:val="0097000C"/>
    <w:rsid w:val="009700F1"/>
    <w:rsid w:val="0097030C"/>
    <w:rsid w:val="00970439"/>
    <w:rsid w:val="0097168A"/>
    <w:rsid w:val="0097171D"/>
    <w:rsid w:val="00972570"/>
    <w:rsid w:val="0097268F"/>
    <w:rsid w:val="0097274E"/>
    <w:rsid w:val="00973E6B"/>
    <w:rsid w:val="00973E95"/>
    <w:rsid w:val="00974D5C"/>
    <w:rsid w:val="00975181"/>
    <w:rsid w:val="009755B1"/>
    <w:rsid w:val="0097562E"/>
    <w:rsid w:val="00975E21"/>
    <w:rsid w:val="009767A7"/>
    <w:rsid w:val="009767E4"/>
    <w:rsid w:val="00976DCA"/>
    <w:rsid w:val="009806E5"/>
    <w:rsid w:val="009806F7"/>
    <w:rsid w:val="00980791"/>
    <w:rsid w:val="009818DC"/>
    <w:rsid w:val="009825F0"/>
    <w:rsid w:val="00983515"/>
    <w:rsid w:val="009839E8"/>
    <w:rsid w:val="00983FC6"/>
    <w:rsid w:val="0098422F"/>
    <w:rsid w:val="009849F6"/>
    <w:rsid w:val="00985035"/>
    <w:rsid w:val="00985BC1"/>
    <w:rsid w:val="00986201"/>
    <w:rsid w:val="00986569"/>
    <w:rsid w:val="00987374"/>
    <w:rsid w:val="00987CB6"/>
    <w:rsid w:val="009904C0"/>
    <w:rsid w:val="00990609"/>
    <w:rsid w:val="009908E4"/>
    <w:rsid w:val="00991846"/>
    <w:rsid w:val="00991CFC"/>
    <w:rsid w:val="009934C6"/>
    <w:rsid w:val="0099371C"/>
    <w:rsid w:val="00993863"/>
    <w:rsid w:val="00993D97"/>
    <w:rsid w:val="009940F9"/>
    <w:rsid w:val="00994745"/>
    <w:rsid w:val="009953B3"/>
    <w:rsid w:val="00996700"/>
    <w:rsid w:val="009967A7"/>
    <w:rsid w:val="009968C9"/>
    <w:rsid w:val="00996B23"/>
    <w:rsid w:val="00996D4A"/>
    <w:rsid w:val="009970FB"/>
    <w:rsid w:val="009A06AD"/>
    <w:rsid w:val="009A0D36"/>
    <w:rsid w:val="009A12FF"/>
    <w:rsid w:val="009A1C2B"/>
    <w:rsid w:val="009A36CB"/>
    <w:rsid w:val="009A442D"/>
    <w:rsid w:val="009A47EF"/>
    <w:rsid w:val="009A490F"/>
    <w:rsid w:val="009A53DF"/>
    <w:rsid w:val="009A6AEE"/>
    <w:rsid w:val="009A6C55"/>
    <w:rsid w:val="009A7384"/>
    <w:rsid w:val="009A7536"/>
    <w:rsid w:val="009A7755"/>
    <w:rsid w:val="009B0502"/>
    <w:rsid w:val="009B0C60"/>
    <w:rsid w:val="009B114B"/>
    <w:rsid w:val="009B1192"/>
    <w:rsid w:val="009B16D1"/>
    <w:rsid w:val="009B1910"/>
    <w:rsid w:val="009B2009"/>
    <w:rsid w:val="009B3762"/>
    <w:rsid w:val="009B3777"/>
    <w:rsid w:val="009B3991"/>
    <w:rsid w:val="009B3CAD"/>
    <w:rsid w:val="009B3CB3"/>
    <w:rsid w:val="009B4014"/>
    <w:rsid w:val="009B4267"/>
    <w:rsid w:val="009B467B"/>
    <w:rsid w:val="009B4884"/>
    <w:rsid w:val="009B4CA6"/>
    <w:rsid w:val="009B4DC4"/>
    <w:rsid w:val="009B4E79"/>
    <w:rsid w:val="009B513A"/>
    <w:rsid w:val="009B55E1"/>
    <w:rsid w:val="009B5758"/>
    <w:rsid w:val="009B5D80"/>
    <w:rsid w:val="009B72A4"/>
    <w:rsid w:val="009B72D8"/>
    <w:rsid w:val="009B7B03"/>
    <w:rsid w:val="009C18EC"/>
    <w:rsid w:val="009C22FB"/>
    <w:rsid w:val="009C22FE"/>
    <w:rsid w:val="009C3233"/>
    <w:rsid w:val="009C377A"/>
    <w:rsid w:val="009C4261"/>
    <w:rsid w:val="009C48CD"/>
    <w:rsid w:val="009C528D"/>
    <w:rsid w:val="009C5AAD"/>
    <w:rsid w:val="009C5C89"/>
    <w:rsid w:val="009C6402"/>
    <w:rsid w:val="009C67A6"/>
    <w:rsid w:val="009C6DDD"/>
    <w:rsid w:val="009C6F74"/>
    <w:rsid w:val="009C79AD"/>
    <w:rsid w:val="009D0057"/>
    <w:rsid w:val="009D0817"/>
    <w:rsid w:val="009D09B8"/>
    <w:rsid w:val="009D0E31"/>
    <w:rsid w:val="009D1AB0"/>
    <w:rsid w:val="009D2957"/>
    <w:rsid w:val="009D2A91"/>
    <w:rsid w:val="009D2AF0"/>
    <w:rsid w:val="009D2BE4"/>
    <w:rsid w:val="009D4236"/>
    <w:rsid w:val="009D5135"/>
    <w:rsid w:val="009D5706"/>
    <w:rsid w:val="009D5DCF"/>
    <w:rsid w:val="009D5F20"/>
    <w:rsid w:val="009D6064"/>
    <w:rsid w:val="009D700F"/>
    <w:rsid w:val="009D7F11"/>
    <w:rsid w:val="009E03BA"/>
    <w:rsid w:val="009E068E"/>
    <w:rsid w:val="009E06E9"/>
    <w:rsid w:val="009E0868"/>
    <w:rsid w:val="009E1281"/>
    <w:rsid w:val="009E2A2D"/>
    <w:rsid w:val="009E44B4"/>
    <w:rsid w:val="009E4841"/>
    <w:rsid w:val="009E4A9D"/>
    <w:rsid w:val="009E4E5C"/>
    <w:rsid w:val="009E5336"/>
    <w:rsid w:val="009E5473"/>
    <w:rsid w:val="009E56A4"/>
    <w:rsid w:val="009E5AE8"/>
    <w:rsid w:val="009E5D83"/>
    <w:rsid w:val="009E699E"/>
    <w:rsid w:val="009E76C7"/>
    <w:rsid w:val="009E7950"/>
    <w:rsid w:val="009F1106"/>
    <w:rsid w:val="009F1816"/>
    <w:rsid w:val="009F18B5"/>
    <w:rsid w:val="009F2389"/>
    <w:rsid w:val="009F23DE"/>
    <w:rsid w:val="009F2F15"/>
    <w:rsid w:val="009F33AA"/>
    <w:rsid w:val="009F34F7"/>
    <w:rsid w:val="009F38C7"/>
    <w:rsid w:val="009F47F9"/>
    <w:rsid w:val="009F4DE5"/>
    <w:rsid w:val="009F50F1"/>
    <w:rsid w:val="009F556C"/>
    <w:rsid w:val="009F5C78"/>
    <w:rsid w:val="009F754E"/>
    <w:rsid w:val="009F7570"/>
    <w:rsid w:val="009F7B27"/>
    <w:rsid w:val="00A011B5"/>
    <w:rsid w:val="00A019EC"/>
    <w:rsid w:val="00A01F6A"/>
    <w:rsid w:val="00A01FF7"/>
    <w:rsid w:val="00A024FD"/>
    <w:rsid w:val="00A043AF"/>
    <w:rsid w:val="00A0462B"/>
    <w:rsid w:val="00A058EE"/>
    <w:rsid w:val="00A05952"/>
    <w:rsid w:val="00A05DE9"/>
    <w:rsid w:val="00A05DF6"/>
    <w:rsid w:val="00A06049"/>
    <w:rsid w:val="00A06CC2"/>
    <w:rsid w:val="00A07C89"/>
    <w:rsid w:val="00A101DF"/>
    <w:rsid w:val="00A113D7"/>
    <w:rsid w:val="00A11533"/>
    <w:rsid w:val="00A13445"/>
    <w:rsid w:val="00A137F3"/>
    <w:rsid w:val="00A13974"/>
    <w:rsid w:val="00A14399"/>
    <w:rsid w:val="00A143A5"/>
    <w:rsid w:val="00A1466C"/>
    <w:rsid w:val="00A14B32"/>
    <w:rsid w:val="00A15A36"/>
    <w:rsid w:val="00A160DC"/>
    <w:rsid w:val="00A1626F"/>
    <w:rsid w:val="00A17ACD"/>
    <w:rsid w:val="00A17B72"/>
    <w:rsid w:val="00A17BBA"/>
    <w:rsid w:val="00A203C8"/>
    <w:rsid w:val="00A20872"/>
    <w:rsid w:val="00A20A2D"/>
    <w:rsid w:val="00A2101A"/>
    <w:rsid w:val="00A21098"/>
    <w:rsid w:val="00A2117B"/>
    <w:rsid w:val="00A2128F"/>
    <w:rsid w:val="00A21706"/>
    <w:rsid w:val="00A22510"/>
    <w:rsid w:val="00A22610"/>
    <w:rsid w:val="00A22BA2"/>
    <w:rsid w:val="00A234F8"/>
    <w:rsid w:val="00A23972"/>
    <w:rsid w:val="00A24783"/>
    <w:rsid w:val="00A2534E"/>
    <w:rsid w:val="00A25AEF"/>
    <w:rsid w:val="00A2609A"/>
    <w:rsid w:val="00A260BA"/>
    <w:rsid w:val="00A26290"/>
    <w:rsid w:val="00A26A5C"/>
    <w:rsid w:val="00A26B3A"/>
    <w:rsid w:val="00A27074"/>
    <w:rsid w:val="00A272B8"/>
    <w:rsid w:val="00A2747F"/>
    <w:rsid w:val="00A314E0"/>
    <w:rsid w:val="00A31BC9"/>
    <w:rsid w:val="00A32142"/>
    <w:rsid w:val="00A3278D"/>
    <w:rsid w:val="00A34857"/>
    <w:rsid w:val="00A3489E"/>
    <w:rsid w:val="00A349B4"/>
    <w:rsid w:val="00A34EBB"/>
    <w:rsid w:val="00A35A28"/>
    <w:rsid w:val="00A363B6"/>
    <w:rsid w:val="00A36BEF"/>
    <w:rsid w:val="00A40024"/>
    <w:rsid w:val="00A4055E"/>
    <w:rsid w:val="00A41242"/>
    <w:rsid w:val="00A413AB"/>
    <w:rsid w:val="00A41CCA"/>
    <w:rsid w:val="00A425B3"/>
    <w:rsid w:val="00A425B9"/>
    <w:rsid w:val="00A4291E"/>
    <w:rsid w:val="00A437BF"/>
    <w:rsid w:val="00A44CFA"/>
    <w:rsid w:val="00A44EFF"/>
    <w:rsid w:val="00A45D3B"/>
    <w:rsid w:val="00A45FA8"/>
    <w:rsid w:val="00A464C0"/>
    <w:rsid w:val="00A46A5D"/>
    <w:rsid w:val="00A46AB1"/>
    <w:rsid w:val="00A47E5D"/>
    <w:rsid w:val="00A50588"/>
    <w:rsid w:val="00A512E4"/>
    <w:rsid w:val="00A5147A"/>
    <w:rsid w:val="00A52F0D"/>
    <w:rsid w:val="00A5367B"/>
    <w:rsid w:val="00A5371D"/>
    <w:rsid w:val="00A54292"/>
    <w:rsid w:val="00A54812"/>
    <w:rsid w:val="00A548B3"/>
    <w:rsid w:val="00A5500E"/>
    <w:rsid w:val="00A55FE4"/>
    <w:rsid w:val="00A565E7"/>
    <w:rsid w:val="00A56C0F"/>
    <w:rsid w:val="00A57643"/>
    <w:rsid w:val="00A576F6"/>
    <w:rsid w:val="00A60999"/>
    <w:rsid w:val="00A617C9"/>
    <w:rsid w:val="00A6199B"/>
    <w:rsid w:val="00A61B1D"/>
    <w:rsid w:val="00A62B84"/>
    <w:rsid w:val="00A64D15"/>
    <w:rsid w:val="00A654A6"/>
    <w:rsid w:val="00A655A8"/>
    <w:rsid w:val="00A65F6B"/>
    <w:rsid w:val="00A66AB3"/>
    <w:rsid w:val="00A67226"/>
    <w:rsid w:val="00A6763C"/>
    <w:rsid w:val="00A67A04"/>
    <w:rsid w:val="00A67F34"/>
    <w:rsid w:val="00A701A6"/>
    <w:rsid w:val="00A7038C"/>
    <w:rsid w:val="00A706F7"/>
    <w:rsid w:val="00A70CAE"/>
    <w:rsid w:val="00A7100E"/>
    <w:rsid w:val="00A711E0"/>
    <w:rsid w:val="00A71C3E"/>
    <w:rsid w:val="00A71E5B"/>
    <w:rsid w:val="00A72931"/>
    <w:rsid w:val="00A72FC7"/>
    <w:rsid w:val="00A7482D"/>
    <w:rsid w:val="00A74BF3"/>
    <w:rsid w:val="00A75205"/>
    <w:rsid w:val="00A759BE"/>
    <w:rsid w:val="00A773F8"/>
    <w:rsid w:val="00A77D7A"/>
    <w:rsid w:val="00A77E90"/>
    <w:rsid w:val="00A80958"/>
    <w:rsid w:val="00A80F19"/>
    <w:rsid w:val="00A810CF"/>
    <w:rsid w:val="00A81A6F"/>
    <w:rsid w:val="00A81A7E"/>
    <w:rsid w:val="00A836E1"/>
    <w:rsid w:val="00A8386B"/>
    <w:rsid w:val="00A848E0"/>
    <w:rsid w:val="00A84C10"/>
    <w:rsid w:val="00A84F96"/>
    <w:rsid w:val="00A8512B"/>
    <w:rsid w:val="00A859D4"/>
    <w:rsid w:val="00A859FC"/>
    <w:rsid w:val="00A85FF1"/>
    <w:rsid w:val="00A8653C"/>
    <w:rsid w:val="00A865A3"/>
    <w:rsid w:val="00A867BE"/>
    <w:rsid w:val="00A869CB"/>
    <w:rsid w:val="00A87827"/>
    <w:rsid w:val="00A879E4"/>
    <w:rsid w:val="00A87D9A"/>
    <w:rsid w:val="00A87F12"/>
    <w:rsid w:val="00A910CD"/>
    <w:rsid w:val="00A92243"/>
    <w:rsid w:val="00A924A9"/>
    <w:rsid w:val="00A92604"/>
    <w:rsid w:val="00A92B68"/>
    <w:rsid w:val="00A93184"/>
    <w:rsid w:val="00A932A4"/>
    <w:rsid w:val="00A93E46"/>
    <w:rsid w:val="00A94B6D"/>
    <w:rsid w:val="00A95101"/>
    <w:rsid w:val="00A9519F"/>
    <w:rsid w:val="00A952BB"/>
    <w:rsid w:val="00A95D8D"/>
    <w:rsid w:val="00A96A7B"/>
    <w:rsid w:val="00A96C74"/>
    <w:rsid w:val="00A96E2E"/>
    <w:rsid w:val="00A9776B"/>
    <w:rsid w:val="00AA008B"/>
    <w:rsid w:val="00AA09FA"/>
    <w:rsid w:val="00AA0CC9"/>
    <w:rsid w:val="00AA11B0"/>
    <w:rsid w:val="00AA1856"/>
    <w:rsid w:val="00AA20E2"/>
    <w:rsid w:val="00AA2C6B"/>
    <w:rsid w:val="00AA2D14"/>
    <w:rsid w:val="00AA2D48"/>
    <w:rsid w:val="00AA333C"/>
    <w:rsid w:val="00AA370D"/>
    <w:rsid w:val="00AA3906"/>
    <w:rsid w:val="00AA3A58"/>
    <w:rsid w:val="00AA3D5F"/>
    <w:rsid w:val="00AA407D"/>
    <w:rsid w:val="00AA4860"/>
    <w:rsid w:val="00AA4F40"/>
    <w:rsid w:val="00AA51DC"/>
    <w:rsid w:val="00AA552D"/>
    <w:rsid w:val="00AA57D7"/>
    <w:rsid w:val="00AA5E99"/>
    <w:rsid w:val="00AA65E0"/>
    <w:rsid w:val="00AA6625"/>
    <w:rsid w:val="00AA6B33"/>
    <w:rsid w:val="00AA7F62"/>
    <w:rsid w:val="00AB0BBC"/>
    <w:rsid w:val="00AB0FCD"/>
    <w:rsid w:val="00AB127B"/>
    <w:rsid w:val="00AB2336"/>
    <w:rsid w:val="00AB2894"/>
    <w:rsid w:val="00AB34AD"/>
    <w:rsid w:val="00AB5700"/>
    <w:rsid w:val="00AB61DA"/>
    <w:rsid w:val="00AB6517"/>
    <w:rsid w:val="00AB6EA5"/>
    <w:rsid w:val="00AB7089"/>
    <w:rsid w:val="00AB7F37"/>
    <w:rsid w:val="00AC031F"/>
    <w:rsid w:val="00AC1B5F"/>
    <w:rsid w:val="00AC2515"/>
    <w:rsid w:val="00AC2C1C"/>
    <w:rsid w:val="00AC2C98"/>
    <w:rsid w:val="00AC374B"/>
    <w:rsid w:val="00AC3916"/>
    <w:rsid w:val="00AC3A79"/>
    <w:rsid w:val="00AC3EE4"/>
    <w:rsid w:val="00AC4035"/>
    <w:rsid w:val="00AC41B7"/>
    <w:rsid w:val="00AC47F7"/>
    <w:rsid w:val="00AC4EDE"/>
    <w:rsid w:val="00AC50A8"/>
    <w:rsid w:val="00AC5232"/>
    <w:rsid w:val="00AC5A97"/>
    <w:rsid w:val="00AC5B42"/>
    <w:rsid w:val="00AC5E0D"/>
    <w:rsid w:val="00AC6332"/>
    <w:rsid w:val="00AC6559"/>
    <w:rsid w:val="00AC6E14"/>
    <w:rsid w:val="00AC78B6"/>
    <w:rsid w:val="00AC7D63"/>
    <w:rsid w:val="00AD069B"/>
    <w:rsid w:val="00AD0E49"/>
    <w:rsid w:val="00AD0E7E"/>
    <w:rsid w:val="00AD0EC2"/>
    <w:rsid w:val="00AD0ECF"/>
    <w:rsid w:val="00AD1126"/>
    <w:rsid w:val="00AD159C"/>
    <w:rsid w:val="00AD1C18"/>
    <w:rsid w:val="00AD1E29"/>
    <w:rsid w:val="00AD1ED6"/>
    <w:rsid w:val="00AD2149"/>
    <w:rsid w:val="00AD2490"/>
    <w:rsid w:val="00AD271C"/>
    <w:rsid w:val="00AD2BEC"/>
    <w:rsid w:val="00AD3A96"/>
    <w:rsid w:val="00AD3F6B"/>
    <w:rsid w:val="00AD416E"/>
    <w:rsid w:val="00AD5720"/>
    <w:rsid w:val="00AD5835"/>
    <w:rsid w:val="00AD5D97"/>
    <w:rsid w:val="00AD5FCE"/>
    <w:rsid w:val="00AD6199"/>
    <w:rsid w:val="00AD63F5"/>
    <w:rsid w:val="00AD6C37"/>
    <w:rsid w:val="00AD6C67"/>
    <w:rsid w:val="00AD762A"/>
    <w:rsid w:val="00AD7C16"/>
    <w:rsid w:val="00AD7F12"/>
    <w:rsid w:val="00AE12B5"/>
    <w:rsid w:val="00AE1FEC"/>
    <w:rsid w:val="00AE23CE"/>
    <w:rsid w:val="00AE23E6"/>
    <w:rsid w:val="00AE290D"/>
    <w:rsid w:val="00AE3834"/>
    <w:rsid w:val="00AE3C6B"/>
    <w:rsid w:val="00AE4362"/>
    <w:rsid w:val="00AE4B6F"/>
    <w:rsid w:val="00AE4FB9"/>
    <w:rsid w:val="00AE5A6D"/>
    <w:rsid w:val="00AE5AA7"/>
    <w:rsid w:val="00AE5BD5"/>
    <w:rsid w:val="00AE662D"/>
    <w:rsid w:val="00AE66FB"/>
    <w:rsid w:val="00AE6803"/>
    <w:rsid w:val="00AE6D45"/>
    <w:rsid w:val="00AE6FFD"/>
    <w:rsid w:val="00AE7609"/>
    <w:rsid w:val="00AE7758"/>
    <w:rsid w:val="00AE7EE0"/>
    <w:rsid w:val="00AF02BE"/>
    <w:rsid w:val="00AF0630"/>
    <w:rsid w:val="00AF151A"/>
    <w:rsid w:val="00AF48F6"/>
    <w:rsid w:val="00AF58C8"/>
    <w:rsid w:val="00AF5A3F"/>
    <w:rsid w:val="00AF6436"/>
    <w:rsid w:val="00AF6E0A"/>
    <w:rsid w:val="00AF74B4"/>
    <w:rsid w:val="00B0159B"/>
    <w:rsid w:val="00B015EA"/>
    <w:rsid w:val="00B01642"/>
    <w:rsid w:val="00B02A80"/>
    <w:rsid w:val="00B033D4"/>
    <w:rsid w:val="00B03816"/>
    <w:rsid w:val="00B03DD0"/>
    <w:rsid w:val="00B03E89"/>
    <w:rsid w:val="00B04325"/>
    <w:rsid w:val="00B04411"/>
    <w:rsid w:val="00B0537B"/>
    <w:rsid w:val="00B054D9"/>
    <w:rsid w:val="00B05A55"/>
    <w:rsid w:val="00B06872"/>
    <w:rsid w:val="00B07023"/>
    <w:rsid w:val="00B07168"/>
    <w:rsid w:val="00B0733B"/>
    <w:rsid w:val="00B07DF7"/>
    <w:rsid w:val="00B11C93"/>
    <w:rsid w:val="00B1255B"/>
    <w:rsid w:val="00B12FE1"/>
    <w:rsid w:val="00B13997"/>
    <w:rsid w:val="00B13E02"/>
    <w:rsid w:val="00B13E16"/>
    <w:rsid w:val="00B14222"/>
    <w:rsid w:val="00B14281"/>
    <w:rsid w:val="00B14962"/>
    <w:rsid w:val="00B151FC"/>
    <w:rsid w:val="00B15715"/>
    <w:rsid w:val="00B15722"/>
    <w:rsid w:val="00B15793"/>
    <w:rsid w:val="00B15C98"/>
    <w:rsid w:val="00B1673F"/>
    <w:rsid w:val="00B16C0D"/>
    <w:rsid w:val="00B16D0B"/>
    <w:rsid w:val="00B17F57"/>
    <w:rsid w:val="00B201E6"/>
    <w:rsid w:val="00B20946"/>
    <w:rsid w:val="00B219C7"/>
    <w:rsid w:val="00B22121"/>
    <w:rsid w:val="00B222AE"/>
    <w:rsid w:val="00B22D84"/>
    <w:rsid w:val="00B246FF"/>
    <w:rsid w:val="00B247AE"/>
    <w:rsid w:val="00B24C13"/>
    <w:rsid w:val="00B25A9C"/>
    <w:rsid w:val="00B26C50"/>
    <w:rsid w:val="00B30188"/>
    <w:rsid w:val="00B3051F"/>
    <w:rsid w:val="00B31122"/>
    <w:rsid w:val="00B31875"/>
    <w:rsid w:val="00B319FC"/>
    <w:rsid w:val="00B32693"/>
    <w:rsid w:val="00B32ED5"/>
    <w:rsid w:val="00B3384C"/>
    <w:rsid w:val="00B338E7"/>
    <w:rsid w:val="00B347B4"/>
    <w:rsid w:val="00B34D8D"/>
    <w:rsid w:val="00B3583D"/>
    <w:rsid w:val="00B35907"/>
    <w:rsid w:val="00B35D58"/>
    <w:rsid w:val="00B360B2"/>
    <w:rsid w:val="00B36568"/>
    <w:rsid w:val="00B37E15"/>
    <w:rsid w:val="00B40DF8"/>
    <w:rsid w:val="00B411AC"/>
    <w:rsid w:val="00B41694"/>
    <w:rsid w:val="00B41FE6"/>
    <w:rsid w:val="00B426FD"/>
    <w:rsid w:val="00B43A3C"/>
    <w:rsid w:val="00B43A64"/>
    <w:rsid w:val="00B44A3B"/>
    <w:rsid w:val="00B44B51"/>
    <w:rsid w:val="00B45172"/>
    <w:rsid w:val="00B4534D"/>
    <w:rsid w:val="00B45AB0"/>
    <w:rsid w:val="00B45BC5"/>
    <w:rsid w:val="00B45FA4"/>
    <w:rsid w:val="00B46184"/>
    <w:rsid w:val="00B47FF6"/>
    <w:rsid w:val="00B5008E"/>
    <w:rsid w:val="00B5013E"/>
    <w:rsid w:val="00B501FA"/>
    <w:rsid w:val="00B5025F"/>
    <w:rsid w:val="00B50EFB"/>
    <w:rsid w:val="00B5145F"/>
    <w:rsid w:val="00B516D8"/>
    <w:rsid w:val="00B517D6"/>
    <w:rsid w:val="00B519B9"/>
    <w:rsid w:val="00B521B4"/>
    <w:rsid w:val="00B52F9D"/>
    <w:rsid w:val="00B530AD"/>
    <w:rsid w:val="00B53133"/>
    <w:rsid w:val="00B53788"/>
    <w:rsid w:val="00B54235"/>
    <w:rsid w:val="00B545CC"/>
    <w:rsid w:val="00B549CD"/>
    <w:rsid w:val="00B54A18"/>
    <w:rsid w:val="00B54A7A"/>
    <w:rsid w:val="00B5644F"/>
    <w:rsid w:val="00B56941"/>
    <w:rsid w:val="00B56DAA"/>
    <w:rsid w:val="00B57A17"/>
    <w:rsid w:val="00B60864"/>
    <w:rsid w:val="00B60E78"/>
    <w:rsid w:val="00B61864"/>
    <w:rsid w:val="00B61882"/>
    <w:rsid w:val="00B6254B"/>
    <w:rsid w:val="00B62560"/>
    <w:rsid w:val="00B6272D"/>
    <w:rsid w:val="00B62A08"/>
    <w:rsid w:val="00B63212"/>
    <w:rsid w:val="00B637CE"/>
    <w:rsid w:val="00B640B4"/>
    <w:rsid w:val="00B6443F"/>
    <w:rsid w:val="00B646C9"/>
    <w:rsid w:val="00B64769"/>
    <w:rsid w:val="00B6494A"/>
    <w:rsid w:val="00B64B2A"/>
    <w:rsid w:val="00B64D7C"/>
    <w:rsid w:val="00B6564D"/>
    <w:rsid w:val="00B669C9"/>
    <w:rsid w:val="00B66A62"/>
    <w:rsid w:val="00B67037"/>
    <w:rsid w:val="00B7046E"/>
    <w:rsid w:val="00B7102F"/>
    <w:rsid w:val="00B710CC"/>
    <w:rsid w:val="00B71305"/>
    <w:rsid w:val="00B716B7"/>
    <w:rsid w:val="00B71704"/>
    <w:rsid w:val="00B7326E"/>
    <w:rsid w:val="00B732F2"/>
    <w:rsid w:val="00B747C7"/>
    <w:rsid w:val="00B748AB"/>
    <w:rsid w:val="00B7497C"/>
    <w:rsid w:val="00B74CB6"/>
    <w:rsid w:val="00B750F4"/>
    <w:rsid w:val="00B7514D"/>
    <w:rsid w:val="00B752F7"/>
    <w:rsid w:val="00B75893"/>
    <w:rsid w:val="00B75A1D"/>
    <w:rsid w:val="00B75BAD"/>
    <w:rsid w:val="00B75C66"/>
    <w:rsid w:val="00B765A8"/>
    <w:rsid w:val="00B76828"/>
    <w:rsid w:val="00B76C42"/>
    <w:rsid w:val="00B7706E"/>
    <w:rsid w:val="00B7763F"/>
    <w:rsid w:val="00B80AF1"/>
    <w:rsid w:val="00B81159"/>
    <w:rsid w:val="00B813A7"/>
    <w:rsid w:val="00B81532"/>
    <w:rsid w:val="00B8181C"/>
    <w:rsid w:val="00B81EB2"/>
    <w:rsid w:val="00B820E2"/>
    <w:rsid w:val="00B822D5"/>
    <w:rsid w:val="00B82896"/>
    <w:rsid w:val="00B82CD7"/>
    <w:rsid w:val="00B8335D"/>
    <w:rsid w:val="00B84196"/>
    <w:rsid w:val="00B842AA"/>
    <w:rsid w:val="00B85059"/>
    <w:rsid w:val="00B85100"/>
    <w:rsid w:val="00B852AD"/>
    <w:rsid w:val="00B8563C"/>
    <w:rsid w:val="00B86D06"/>
    <w:rsid w:val="00B86EC0"/>
    <w:rsid w:val="00B871D8"/>
    <w:rsid w:val="00B87D59"/>
    <w:rsid w:val="00B87F85"/>
    <w:rsid w:val="00B90CE7"/>
    <w:rsid w:val="00B90CF9"/>
    <w:rsid w:val="00B9133F"/>
    <w:rsid w:val="00B92BA7"/>
    <w:rsid w:val="00B93839"/>
    <w:rsid w:val="00B93A68"/>
    <w:rsid w:val="00B93AA9"/>
    <w:rsid w:val="00B93EB3"/>
    <w:rsid w:val="00B93F96"/>
    <w:rsid w:val="00B95FBE"/>
    <w:rsid w:val="00B9687C"/>
    <w:rsid w:val="00B96AEF"/>
    <w:rsid w:val="00B96C51"/>
    <w:rsid w:val="00B975F3"/>
    <w:rsid w:val="00B97801"/>
    <w:rsid w:val="00B97F47"/>
    <w:rsid w:val="00BA0112"/>
    <w:rsid w:val="00BA0B99"/>
    <w:rsid w:val="00BA0BAD"/>
    <w:rsid w:val="00BA0D15"/>
    <w:rsid w:val="00BA1B5E"/>
    <w:rsid w:val="00BA1DE8"/>
    <w:rsid w:val="00BA1DF8"/>
    <w:rsid w:val="00BA2055"/>
    <w:rsid w:val="00BA4F70"/>
    <w:rsid w:val="00BA53A4"/>
    <w:rsid w:val="00BA564D"/>
    <w:rsid w:val="00BA5E37"/>
    <w:rsid w:val="00BA6509"/>
    <w:rsid w:val="00BA6EB2"/>
    <w:rsid w:val="00BA709C"/>
    <w:rsid w:val="00BA79EB"/>
    <w:rsid w:val="00BA7D66"/>
    <w:rsid w:val="00BB21A7"/>
    <w:rsid w:val="00BB244F"/>
    <w:rsid w:val="00BB262E"/>
    <w:rsid w:val="00BB2665"/>
    <w:rsid w:val="00BB2744"/>
    <w:rsid w:val="00BB2D07"/>
    <w:rsid w:val="00BB36D9"/>
    <w:rsid w:val="00BB39DB"/>
    <w:rsid w:val="00BB3C47"/>
    <w:rsid w:val="00BB4184"/>
    <w:rsid w:val="00BB443E"/>
    <w:rsid w:val="00BB4700"/>
    <w:rsid w:val="00BB4714"/>
    <w:rsid w:val="00BB48CB"/>
    <w:rsid w:val="00BB4CBD"/>
    <w:rsid w:val="00BB52C5"/>
    <w:rsid w:val="00BB602E"/>
    <w:rsid w:val="00BB6504"/>
    <w:rsid w:val="00BB73A9"/>
    <w:rsid w:val="00BB747F"/>
    <w:rsid w:val="00BB7CBC"/>
    <w:rsid w:val="00BB7DFC"/>
    <w:rsid w:val="00BC0182"/>
    <w:rsid w:val="00BC03F2"/>
    <w:rsid w:val="00BC0512"/>
    <w:rsid w:val="00BC060D"/>
    <w:rsid w:val="00BC083E"/>
    <w:rsid w:val="00BC124C"/>
    <w:rsid w:val="00BC1697"/>
    <w:rsid w:val="00BC1CEC"/>
    <w:rsid w:val="00BC2B2B"/>
    <w:rsid w:val="00BC373D"/>
    <w:rsid w:val="00BC3849"/>
    <w:rsid w:val="00BC398B"/>
    <w:rsid w:val="00BC39D7"/>
    <w:rsid w:val="00BC415A"/>
    <w:rsid w:val="00BC43C2"/>
    <w:rsid w:val="00BC4628"/>
    <w:rsid w:val="00BC46E1"/>
    <w:rsid w:val="00BC520E"/>
    <w:rsid w:val="00BC5A28"/>
    <w:rsid w:val="00BC68E4"/>
    <w:rsid w:val="00BC6BA8"/>
    <w:rsid w:val="00BC6D12"/>
    <w:rsid w:val="00BC6DE8"/>
    <w:rsid w:val="00BC7EE9"/>
    <w:rsid w:val="00BD046F"/>
    <w:rsid w:val="00BD0EA9"/>
    <w:rsid w:val="00BD28B3"/>
    <w:rsid w:val="00BD2D5D"/>
    <w:rsid w:val="00BD2E36"/>
    <w:rsid w:val="00BD3537"/>
    <w:rsid w:val="00BD43C5"/>
    <w:rsid w:val="00BD4D47"/>
    <w:rsid w:val="00BD5BED"/>
    <w:rsid w:val="00BD5D78"/>
    <w:rsid w:val="00BD5E7B"/>
    <w:rsid w:val="00BD6164"/>
    <w:rsid w:val="00BD61F0"/>
    <w:rsid w:val="00BD6FD7"/>
    <w:rsid w:val="00BD7CD3"/>
    <w:rsid w:val="00BE0037"/>
    <w:rsid w:val="00BE0459"/>
    <w:rsid w:val="00BE213F"/>
    <w:rsid w:val="00BE2261"/>
    <w:rsid w:val="00BE253C"/>
    <w:rsid w:val="00BE39A1"/>
    <w:rsid w:val="00BE39E7"/>
    <w:rsid w:val="00BE41D9"/>
    <w:rsid w:val="00BE4ADF"/>
    <w:rsid w:val="00BE4FF6"/>
    <w:rsid w:val="00BE5024"/>
    <w:rsid w:val="00BE5622"/>
    <w:rsid w:val="00BE5BE0"/>
    <w:rsid w:val="00BE621F"/>
    <w:rsid w:val="00BE63F1"/>
    <w:rsid w:val="00BE6A2C"/>
    <w:rsid w:val="00BE7755"/>
    <w:rsid w:val="00BE783A"/>
    <w:rsid w:val="00BE78FB"/>
    <w:rsid w:val="00BE7E58"/>
    <w:rsid w:val="00BF0360"/>
    <w:rsid w:val="00BF0433"/>
    <w:rsid w:val="00BF05BC"/>
    <w:rsid w:val="00BF199E"/>
    <w:rsid w:val="00BF2B39"/>
    <w:rsid w:val="00BF3084"/>
    <w:rsid w:val="00BF4B79"/>
    <w:rsid w:val="00BF4E63"/>
    <w:rsid w:val="00BF5110"/>
    <w:rsid w:val="00BF5630"/>
    <w:rsid w:val="00BF5705"/>
    <w:rsid w:val="00BF5822"/>
    <w:rsid w:val="00BF6D7D"/>
    <w:rsid w:val="00C00347"/>
    <w:rsid w:val="00C00AEE"/>
    <w:rsid w:val="00C01A21"/>
    <w:rsid w:val="00C01AB2"/>
    <w:rsid w:val="00C01F04"/>
    <w:rsid w:val="00C02290"/>
    <w:rsid w:val="00C02329"/>
    <w:rsid w:val="00C028C2"/>
    <w:rsid w:val="00C03E04"/>
    <w:rsid w:val="00C03E47"/>
    <w:rsid w:val="00C043BC"/>
    <w:rsid w:val="00C0480A"/>
    <w:rsid w:val="00C04B39"/>
    <w:rsid w:val="00C04CAF"/>
    <w:rsid w:val="00C0539B"/>
    <w:rsid w:val="00C05AC0"/>
    <w:rsid w:val="00C064B5"/>
    <w:rsid w:val="00C06C85"/>
    <w:rsid w:val="00C101BF"/>
    <w:rsid w:val="00C107EE"/>
    <w:rsid w:val="00C12522"/>
    <w:rsid w:val="00C12BBA"/>
    <w:rsid w:val="00C13A81"/>
    <w:rsid w:val="00C14045"/>
    <w:rsid w:val="00C149B7"/>
    <w:rsid w:val="00C14D45"/>
    <w:rsid w:val="00C14EB8"/>
    <w:rsid w:val="00C15B74"/>
    <w:rsid w:val="00C1640B"/>
    <w:rsid w:val="00C1656F"/>
    <w:rsid w:val="00C16917"/>
    <w:rsid w:val="00C173B8"/>
    <w:rsid w:val="00C173E3"/>
    <w:rsid w:val="00C17842"/>
    <w:rsid w:val="00C17A3F"/>
    <w:rsid w:val="00C20050"/>
    <w:rsid w:val="00C20BD1"/>
    <w:rsid w:val="00C20C48"/>
    <w:rsid w:val="00C20FAE"/>
    <w:rsid w:val="00C20FFD"/>
    <w:rsid w:val="00C21B77"/>
    <w:rsid w:val="00C222CB"/>
    <w:rsid w:val="00C25644"/>
    <w:rsid w:val="00C307DC"/>
    <w:rsid w:val="00C30934"/>
    <w:rsid w:val="00C30DF7"/>
    <w:rsid w:val="00C31DE4"/>
    <w:rsid w:val="00C31F16"/>
    <w:rsid w:val="00C328AC"/>
    <w:rsid w:val="00C34417"/>
    <w:rsid w:val="00C34998"/>
    <w:rsid w:val="00C34B4D"/>
    <w:rsid w:val="00C35158"/>
    <w:rsid w:val="00C35425"/>
    <w:rsid w:val="00C35549"/>
    <w:rsid w:val="00C35952"/>
    <w:rsid w:val="00C3609E"/>
    <w:rsid w:val="00C36156"/>
    <w:rsid w:val="00C363BC"/>
    <w:rsid w:val="00C363CC"/>
    <w:rsid w:val="00C3725F"/>
    <w:rsid w:val="00C37EA9"/>
    <w:rsid w:val="00C409A7"/>
    <w:rsid w:val="00C41B1A"/>
    <w:rsid w:val="00C420C0"/>
    <w:rsid w:val="00C42B74"/>
    <w:rsid w:val="00C42E96"/>
    <w:rsid w:val="00C43589"/>
    <w:rsid w:val="00C44560"/>
    <w:rsid w:val="00C447D7"/>
    <w:rsid w:val="00C44A37"/>
    <w:rsid w:val="00C44CF3"/>
    <w:rsid w:val="00C4650A"/>
    <w:rsid w:val="00C4668B"/>
    <w:rsid w:val="00C46E10"/>
    <w:rsid w:val="00C47220"/>
    <w:rsid w:val="00C47DA0"/>
    <w:rsid w:val="00C47E56"/>
    <w:rsid w:val="00C504AE"/>
    <w:rsid w:val="00C50BBD"/>
    <w:rsid w:val="00C50C45"/>
    <w:rsid w:val="00C50FC0"/>
    <w:rsid w:val="00C51017"/>
    <w:rsid w:val="00C52274"/>
    <w:rsid w:val="00C52671"/>
    <w:rsid w:val="00C52C2C"/>
    <w:rsid w:val="00C52D3E"/>
    <w:rsid w:val="00C5333D"/>
    <w:rsid w:val="00C53640"/>
    <w:rsid w:val="00C53663"/>
    <w:rsid w:val="00C543C8"/>
    <w:rsid w:val="00C54853"/>
    <w:rsid w:val="00C54F36"/>
    <w:rsid w:val="00C5715B"/>
    <w:rsid w:val="00C5761A"/>
    <w:rsid w:val="00C6017B"/>
    <w:rsid w:val="00C60F38"/>
    <w:rsid w:val="00C6151D"/>
    <w:rsid w:val="00C61FAA"/>
    <w:rsid w:val="00C625FD"/>
    <w:rsid w:val="00C62BCC"/>
    <w:rsid w:val="00C6457E"/>
    <w:rsid w:val="00C646E7"/>
    <w:rsid w:val="00C64770"/>
    <w:rsid w:val="00C65592"/>
    <w:rsid w:val="00C65D9F"/>
    <w:rsid w:val="00C671D0"/>
    <w:rsid w:val="00C67AC1"/>
    <w:rsid w:val="00C70EAB"/>
    <w:rsid w:val="00C71118"/>
    <w:rsid w:val="00C714B6"/>
    <w:rsid w:val="00C71E29"/>
    <w:rsid w:val="00C7288F"/>
    <w:rsid w:val="00C72E99"/>
    <w:rsid w:val="00C73AE5"/>
    <w:rsid w:val="00C73B40"/>
    <w:rsid w:val="00C73B95"/>
    <w:rsid w:val="00C73C99"/>
    <w:rsid w:val="00C740C7"/>
    <w:rsid w:val="00C7424A"/>
    <w:rsid w:val="00C742B1"/>
    <w:rsid w:val="00C746A3"/>
    <w:rsid w:val="00C75A21"/>
    <w:rsid w:val="00C76893"/>
    <w:rsid w:val="00C76D3F"/>
    <w:rsid w:val="00C774C1"/>
    <w:rsid w:val="00C775EE"/>
    <w:rsid w:val="00C7779E"/>
    <w:rsid w:val="00C777F4"/>
    <w:rsid w:val="00C77A4B"/>
    <w:rsid w:val="00C801B6"/>
    <w:rsid w:val="00C81317"/>
    <w:rsid w:val="00C8213A"/>
    <w:rsid w:val="00C82243"/>
    <w:rsid w:val="00C82A85"/>
    <w:rsid w:val="00C835C5"/>
    <w:rsid w:val="00C83B36"/>
    <w:rsid w:val="00C84114"/>
    <w:rsid w:val="00C85700"/>
    <w:rsid w:val="00C86C0E"/>
    <w:rsid w:val="00C86D6F"/>
    <w:rsid w:val="00C87022"/>
    <w:rsid w:val="00C87365"/>
    <w:rsid w:val="00C87850"/>
    <w:rsid w:val="00C904D1"/>
    <w:rsid w:val="00C907DA"/>
    <w:rsid w:val="00C90B63"/>
    <w:rsid w:val="00C923C2"/>
    <w:rsid w:val="00C9298A"/>
    <w:rsid w:val="00C92C96"/>
    <w:rsid w:val="00C93307"/>
    <w:rsid w:val="00C94413"/>
    <w:rsid w:val="00C94793"/>
    <w:rsid w:val="00C94AB8"/>
    <w:rsid w:val="00C961BB"/>
    <w:rsid w:val="00C96705"/>
    <w:rsid w:val="00C96808"/>
    <w:rsid w:val="00C96ABD"/>
    <w:rsid w:val="00C971CF"/>
    <w:rsid w:val="00C97ADA"/>
    <w:rsid w:val="00CA00EE"/>
    <w:rsid w:val="00CA05F8"/>
    <w:rsid w:val="00CA0B6F"/>
    <w:rsid w:val="00CA12BF"/>
    <w:rsid w:val="00CA14CA"/>
    <w:rsid w:val="00CA1C09"/>
    <w:rsid w:val="00CA1E92"/>
    <w:rsid w:val="00CA2090"/>
    <w:rsid w:val="00CA2EA0"/>
    <w:rsid w:val="00CA2F89"/>
    <w:rsid w:val="00CA30FA"/>
    <w:rsid w:val="00CA366F"/>
    <w:rsid w:val="00CA4209"/>
    <w:rsid w:val="00CA4CCD"/>
    <w:rsid w:val="00CA58A3"/>
    <w:rsid w:val="00CA5D1A"/>
    <w:rsid w:val="00CA608E"/>
    <w:rsid w:val="00CA6C3C"/>
    <w:rsid w:val="00CA750F"/>
    <w:rsid w:val="00CA7720"/>
    <w:rsid w:val="00CA7AB3"/>
    <w:rsid w:val="00CA7B8B"/>
    <w:rsid w:val="00CB0319"/>
    <w:rsid w:val="00CB1BB6"/>
    <w:rsid w:val="00CB207F"/>
    <w:rsid w:val="00CB242F"/>
    <w:rsid w:val="00CB31C0"/>
    <w:rsid w:val="00CB3227"/>
    <w:rsid w:val="00CB4332"/>
    <w:rsid w:val="00CB50F6"/>
    <w:rsid w:val="00CB6740"/>
    <w:rsid w:val="00CB6DB7"/>
    <w:rsid w:val="00CB6E11"/>
    <w:rsid w:val="00CB6ED5"/>
    <w:rsid w:val="00CB75BE"/>
    <w:rsid w:val="00CB7B79"/>
    <w:rsid w:val="00CC04D6"/>
    <w:rsid w:val="00CC1A58"/>
    <w:rsid w:val="00CC2070"/>
    <w:rsid w:val="00CC21C8"/>
    <w:rsid w:val="00CC24C9"/>
    <w:rsid w:val="00CC2D19"/>
    <w:rsid w:val="00CC2F16"/>
    <w:rsid w:val="00CC3627"/>
    <w:rsid w:val="00CC4656"/>
    <w:rsid w:val="00CC5513"/>
    <w:rsid w:val="00CC568F"/>
    <w:rsid w:val="00CC5DDB"/>
    <w:rsid w:val="00CC6615"/>
    <w:rsid w:val="00CC6A5E"/>
    <w:rsid w:val="00CC6A94"/>
    <w:rsid w:val="00CC71A9"/>
    <w:rsid w:val="00CC72C3"/>
    <w:rsid w:val="00CC747A"/>
    <w:rsid w:val="00CC7C8D"/>
    <w:rsid w:val="00CC7F5F"/>
    <w:rsid w:val="00CD00B1"/>
    <w:rsid w:val="00CD0127"/>
    <w:rsid w:val="00CD09D5"/>
    <w:rsid w:val="00CD0B50"/>
    <w:rsid w:val="00CD0C24"/>
    <w:rsid w:val="00CD13A5"/>
    <w:rsid w:val="00CD2725"/>
    <w:rsid w:val="00CD2B8F"/>
    <w:rsid w:val="00CD2CB5"/>
    <w:rsid w:val="00CD2D22"/>
    <w:rsid w:val="00CD33D6"/>
    <w:rsid w:val="00CD3676"/>
    <w:rsid w:val="00CD3A44"/>
    <w:rsid w:val="00CD3AF5"/>
    <w:rsid w:val="00CD48B9"/>
    <w:rsid w:val="00CD59FC"/>
    <w:rsid w:val="00CD5E43"/>
    <w:rsid w:val="00CD6041"/>
    <w:rsid w:val="00CD6342"/>
    <w:rsid w:val="00CD6739"/>
    <w:rsid w:val="00CD7F8E"/>
    <w:rsid w:val="00CE043B"/>
    <w:rsid w:val="00CE09B8"/>
    <w:rsid w:val="00CE0AAA"/>
    <w:rsid w:val="00CE10E8"/>
    <w:rsid w:val="00CE1504"/>
    <w:rsid w:val="00CE1ACB"/>
    <w:rsid w:val="00CE23B2"/>
    <w:rsid w:val="00CE23C9"/>
    <w:rsid w:val="00CE2933"/>
    <w:rsid w:val="00CE2C3E"/>
    <w:rsid w:val="00CE3038"/>
    <w:rsid w:val="00CE4185"/>
    <w:rsid w:val="00CE5B29"/>
    <w:rsid w:val="00CE5D7F"/>
    <w:rsid w:val="00CE6013"/>
    <w:rsid w:val="00CE63D1"/>
    <w:rsid w:val="00CE697D"/>
    <w:rsid w:val="00CE6A1B"/>
    <w:rsid w:val="00CE6F1C"/>
    <w:rsid w:val="00CE71E1"/>
    <w:rsid w:val="00CE7522"/>
    <w:rsid w:val="00CE7967"/>
    <w:rsid w:val="00CE7A6D"/>
    <w:rsid w:val="00CF0304"/>
    <w:rsid w:val="00CF132D"/>
    <w:rsid w:val="00CF15BD"/>
    <w:rsid w:val="00CF2B9C"/>
    <w:rsid w:val="00CF305D"/>
    <w:rsid w:val="00CF30F4"/>
    <w:rsid w:val="00CF3381"/>
    <w:rsid w:val="00CF34EC"/>
    <w:rsid w:val="00CF3E6D"/>
    <w:rsid w:val="00CF4F8F"/>
    <w:rsid w:val="00CF5529"/>
    <w:rsid w:val="00CF56F9"/>
    <w:rsid w:val="00CF77DA"/>
    <w:rsid w:val="00D000B8"/>
    <w:rsid w:val="00D004A0"/>
    <w:rsid w:val="00D00D33"/>
    <w:rsid w:val="00D00EB2"/>
    <w:rsid w:val="00D010E8"/>
    <w:rsid w:val="00D02547"/>
    <w:rsid w:val="00D02591"/>
    <w:rsid w:val="00D02716"/>
    <w:rsid w:val="00D02AE9"/>
    <w:rsid w:val="00D0384B"/>
    <w:rsid w:val="00D041C7"/>
    <w:rsid w:val="00D04E43"/>
    <w:rsid w:val="00D055F7"/>
    <w:rsid w:val="00D05AA5"/>
    <w:rsid w:val="00D06661"/>
    <w:rsid w:val="00D06ADF"/>
    <w:rsid w:val="00D06F9C"/>
    <w:rsid w:val="00D0741D"/>
    <w:rsid w:val="00D07760"/>
    <w:rsid w:val="00D10567"/>
    <w:rsid w:val="00D10E93"/>
    <w:rsid w:val="00D10EBC"/>
    <w:rsid w:val="00D10F2D"/>
    <w:rsid w:val="00D11651"/>
    <w:rsid w:val="00D11B28"/>
    <w:rsid w:val="00D11CCC"/>
    <w:rsid w:val="00D12001"/>
    <w:rsid w:val="00D1244E"/>
    <w:rsid w:val="00D12A13"/>
    <w:rsid w:val="00D12B71"/>
    <w:rsid w:val="00D12F27"/>
    <w:rsid w:val="00D14818"/>
    <w:rsid w:val="00D14A8E"/>
    <w:rsid w:val="00D1509E"/>
    <w:rsid w:val="00D1511A"/>
    <w:rsid w:val="00D15256"/>
    <w:rsid w:val="00D1533C"/>
    <w:rsid w:val="00D15C63"/>
    <w:rsid w:val="00D15F25"/>
    <w:rsid w:val="00D16088"/>
    <w:rsid w:val="00D16ECB"/>
    <w:rsid w:val="00D170E1"/>
    <w:rsid w:val="00D17889"/>
    <w:rsid w:val="00D17ABC"/>
    <w:rsid w:val="00D2130D"/>
    <w:rsid w:val="00D21F5A"/>
    <w:rsid w:val="00D223D8"/>
    <w:rsid w:val="00D22620"/>
    <w:rsid w:val="00D2433E"/>
    <w:rsid w:val="00D24374"/>
    <w:rsid w:val="00D244BE"/>
    <w:rsid w:val="00D24869"/>
    <w:rsid w:val="00D2493F"/>
    <w:rsid w:val="00D25960"/>
    <w:rsid w:val="00D25ADA"/>
    <w:rsid w:val="00D26246"/>
    <w:rsid w:val="00D265B0"/>
    <w:rsid w:val="00D266D7"/>
    <w:rsid w:val="00D267C4"/>
    <w:rsid w:val="00D27780"/>
    <w:rsid w:val="00D27C18"/>
    <w:rsid w:val="00D3012B"/>
    <w:rsid w:val="00D3019C"/>
    <w:rsid w:val="00D30ABB"/>
    <w:rsid w:val="00D3112A"/>
    <w:rsid w:val="00D313A7"/>
    <w:rsid w:val="00D31B04"/>
    <w:rsid w:val="00D32321"/>
    <w:rsid w:val="00D3250E"/>
    <w:rsid w:val="00D32907"/>
    <w:rsid w:val="00D3320A"/>
    <w:rsid w:val="00D34ABE"/>
    <w:rsid w:val="00D34BD7"/>
    <w:rsid w:val="00D3517D"/>
    <w:rsid w:val="00D359B0"/>
    <w:rsid w:val="00D35DBB"/>
    <w:rsid w:val="00D3620D"/>
    <w:rsid w:val="00D367A7"/>
    <w:rsid w:val="00D36E98"/>
    <w:rsid w:val="00D3722F"/>
    <w:rsid w:val="00D3764C"/>
    <w:rsid w:val="00D37932"/>
    <w:rsid w:val="00D40835"/>
    <w:rsid w:val="00D41EE4"/>
    <w:rsid w:val="00D4231A"/>
    <w:rsid w:val="00D42349"/>
    <w:rsid w:val="00D42B8B"/>
    <w:rsid w:val="00D42FE7"/>
    <w:rsid w:val="00D43373"/>
    <w:rsid w:val="00D43539"/>
    <w:rsid w:val="00D43822"/>
    <w:rsid w:val="00D43865"/>
    <w:rsid w:val="00D43DAB"/>
    <w:rsid w:val="00D4428A"/>
    <w:rsid w:val="00D44AAF"/>
    <w:rsid w:val="00D451C0"/>
    <w:rsid w:val="00D4520F"/>
    <w:rsid w:val="00D45DD5"/>
    <w:rsid w:val="00D45E61"/>
    <w:rsid w:val="00D46703"/>
    <w:rsid w:val="00D46B16"/>
    <w:rsid w:val="00D46E69"/>
    <w:rsid w:val="00D46F0A"/>
    <w:rsid w:val="00D476F3"/>
    <w:rsid w:val="00D47715"/>
    <w:rsid w:val="00D4787B"/>
    <w:rsid w:val="00D47989"/>
    <w:rsid w:val="00D50A4C"/>
    <w:rsid w:val="00D50AE5"/>
    <w:rsid w:val="00D51A6E"/>
    <w:rsid w:val="00D52C50"/>
    <w:rsid w:val="00D52CF4"/>
    <w:rsid w:val="00D52D58"/>
    <w:rsid w:val="00D52E0F"/>
    <w:rsid w:val="00D53B0E"/>
    <w:rsid w:val="00D53D5D"/>
    <w:rsid w:val="00D5448B"/>
    <w:rsid w:val="00D544E7"/>
    <w:rsid w:val="00D54681"/>
    <w:rsid w:val="00D54ABB"/>
    <w:rsid w:val="00D54B37"/>
    <w:rsid w:val="00D54F8E"/>
    <w:rsid w:val="00D55A24"/>
    <w:rsid w:val="00D566A6"/>
    <w:rsid w:val="00D56F15"/>
    <w:rsid w:val="00D5703E"/>
    <w:rsid w:val="00D57396"/>
    <w:rsid w:val="00D57787"/>
    <w:rsid w:val="00D57A97"/>
    <w:rsid w:val="00D6057F"/>
    <w:rsid w:val="00D6072B"/>
    <w:rsid w:val="00D60FC4"/>
    <w:rsid w:val="00D61782"/>
    <w:rsid w:val="00D61BF6"/>
    <w:rsid w:val="00D61E76"/>
    <w:rsid w:val="00D61F33"/>
    <w:rsid w:val="00D62777"/>
    <w:rsid w:val="00D629FE"/>
    <w:rsid w:val="00D62BCD"/>
    <w:rsid w:val="00D6324D"/>
    <w:rsid w:val="00D63906"/>
    <w:rsid w:val="00D64443"/>
    <w:rsid w:val="00D6471A"/>
    <w:rsid w:val="00D64942"/>
    <w:rsid w:val="00D651C6"/>
    <w:rsid w:val="00D67136"/>
    <w:rsid w:val="00D67690"/>
    <w:rsid w:val="00D67E1F"/>
    <w:rsid w:val="00D70442"/>
    <w:rsid w:val="00D7092B"/>
    <w:rsid w:val="00D70CF5"/>
    <w:rsid w:val="00D70F48"/>
    <w:rsid w:val="00D710CA"/>
    <w:rsid w:val="00D7123F"/>
    <w:rsid w:val="00D71676"/>
    <w:rsid w:val="00D71788"/>
    <w:rsid w:val="00D7229A"/>
    <w:rsid w:val="00D72B2B"/>
    <w:rsid w:val="00D72CA5"/>
    <w:rsid w:val="00D732C4"/>
    <w:rsid w:val="00D73718"/>
    <w:rsid w:val="00D756A2"/>
    <w:rsid w:val="00D75749"/>
    <w:rsid w:val="00D75DE4"/>
    <w:rsid w:val="00D76795"/>
    <w:rsid w:val="00D767B1"/>
    <w:rsid w:val="00D76D76"/>
    <w:rsid w:val="00D76DED"/>
    <w:rsid w:val="00D80078"/>
    <w:rsid w:val="00D808A2"/>
    <w:rsid w:val="00D80D42"/>
    <w:rsid w:val="00D81E55"/>
    <w:rsid w:val="00D8205F"/>
    <w:rsid w:val="00D82956"/>
    <w:rsid w:val="00D832BA"/>
    <w:rsid w:val="00D83ACA"/>
    <w:rsid w:val="00D8411C"/>
    <w:rsid w:val="00D847C8"/>
    <w:rsid w:val="00D84938"/>
    <w:rsid w:val="00D84C87"/>
    <w:rsid w:val="00D858C5"/>
    <w:rsid w:val="00D85F27"/>
    <w:rsid w:val="00D8634B"/>
    <w:rsid w:val="00D863ED"/>
    <w:rsid w:val="00D8650F"/>
    <w:rsid w:val="00D86ADE"/>
    <w:rsid w:val="00D873F3"/>
    <w:rsid w:val="00D87ABD"/>
    <w:rsid w:val="00D90253"/>
    <w:rsid w:val="00D90B7E"/>
    <w:rsid w:val="00D90E3E"/>
    <w:rsid w:val="00D91341"/>
    <w:rsid w:val="00D9137A"/>
    <w:rsid w:val="00D919B6"/>
    <w:rsid w:val="00D921DD"/>
    <w:rsid w:val="00D92228"/>
    <w:rsid w:val="00D9232A"/>
    <w:rsid w:val="00D9256A"/>
    <w:rsid w:val="00D9267B"/>
    <w:rsid w:val="00D92759"/>
    <w:rsid w:val="00D9298B"/>
    <w:rsid w:val="00D92BEE"/>
    <w:rsid w:val="00D93648"/>
    <w:rsid w:val="00D936B7"/>
    <w:rsid w:val="00D937F4"/>
    <w:rsid w:val="00D93CFC"/>
    <w:rsid w:val="00D954E2"/>
    <w:rsid w:val="00D956E9"/>
    <w:rsid w:val="00D95848"/>
    <w:rsid w:val="00D95978"/>
    <w:rsid w:val="00D95EE6"/>
    <w:rsid w:val="00D9696A"/>
    <w:rsid w:val="00D97035"/>
    <w:rsid w:val="00D97355"/>
    <w:rsid w:val="00D9758A"/>
    <w:rsid w:val="00D975F6"/>
    <w:rsid w:val="00D97864"/>
    <w:rsid w:val="00D97F48"/>
    <w:rsid w:val="00D97F78"/>
    <w:rsid w:val="00DA0156"/>
    <w:rsid w:val="00DA1219"/>
    <w:rsid w:val="00DA16C9"/>
    <w:rsid w:val="00DA246B"/>
    <w:rsid w:val="00DA2491"/>
    <w:rsid w:val="00DA3E57"/>
    <w:rsid w:val="00DA458D"/>
    <w:rsid w:val="00DA49A7"/>
    <w:rsid w:val="00DA4FAF"/>
    <w:rsid w:val="00DA5214"/>
    <w:rsid w:val="00DA620E"/>
    <w:rsid w:val="00DA636F"/>
    <w:rsid w:val="00DA690A"/>
    <w:rsid w:val="00DA7337"/>
    <w:rsid w:val="00DA797C"/>
    <w:rsid w:val="00DA7ED0"/>
    <w:rsid w:val="00DB0036"/>
    <w:rsid w:val="00DB0EC4"/>
    <w:rsid w:val="00DB10D8"/>
    <w:rsid w:val="00DB1238"/>
    <w:rsid w:val="00DB1557"/>
    <w:rsid w:val="00DB15A1"/>
    <w:rsid w:val="00DB1F43"/>
    <w:rsid w:val="00DB1FCE"/>
    <w:rsid w:val="00DB2D01"/>
    <w:rsid w:val="00DB3472"/>
    <w:rsid w:val="00DB3E28"/>
    <w:rsid w:val="00DB470D"/>
    <w:rsid w:val="00DB4724"/>
    <w:rsid w:val="00DB4995"/>
    <w:rsid w:val="00DB4B9E"/>
    <w:rsid w:val="00DB5114"/>
    <w:rsid w:val="00DB572D"/>
    <w:rsid w:val="00DB5A72"/>
    <w:rsid w:val="00DB61A7"/>
    <w:rsid w:val="00DB6244"/>
    <w:rsid w:val="00DB6DC5"/>
    <w:rsid w:val="00DB72B0"/>
    <w:rsid w:val="00DB73BC"/>
    <w:rsid w:val="00DB760A"/>
    <w:rsid w:val="00DB7B12"/>
    <w:rsid w:val="00DB7F2C"/>
    <w:rsid w:val="00DC0040"/>
    <w:rsid w:val="00DC1406"/>
    <w:rsid w:val="00DC14FC"/>
    <w:rsid w:val="00DC2429"/>
    <w:rsid w:val="00DC2EE5"/>
    <w:rsid w:val="00DC344E"/>
    <w:rsid w:val="00DC3578"/>
    <w:rsid w:val="00DC37C7"/>
    <w:rsid w:val="00DC387D"/>
    <w:rsid w:val="00DC5638"/>
    <w:rsid w:val="00DC5BFB"/>
    <w:rsid w:val="00DC6183"/>
    <w:rsid w:val="00DC6C4C"/>
    <w:rsid w:val="00DC74A6"/>
    <w:rsid w:val="00DC74C0"/>
    <w:rsid w:val="00DC7A5E"/>
    <w:rsid w:val="00DD00AF"/>
    <w:rsid w:val="00DD190C"/>
    <w:rsid w:val="00DD1E18"/>
    <w:rsid w:val="00DD38A6"/>
    <w:rsid w:val="00DD43DD"/>
    <w:rsid w:val="00DD479A"/>
    <w:rsid w:val="00DD4CE1"/>
    <w:rsid w:val="00DD4F2F"/>
    <w:rsid w:val="00DD56E2"/>
    <w:rsid w:val="00DD65A9"/>
    <w:rsid w:val="00DD70B0"/>
    <w:rsid w:val="00DD7B22"/>
    <w:rsid w:val="00DE0884"/>
    <w:rsid w:val="00DE1052"/>
    <w:rsid w:val="00DE1158"/>
    <w:rsid w:val="00DE13ED"/>
    <w:rsid w:val="00DE1487"/>
    <w:rsid w:val="00DE1A31"/>
    <w:rsid w:val="00DE2615"/>
    <w:rsid w:val="00DE29C6"/>
    <w:rsid w:val="00DE2E8E"/>
    <w:rsid w:val="00DE34E6"/>
    <w:rsid w:val="00DE3C21"/>
    <w:rsid w:val="00DE4892"/>
    <w:rsid w:val="00DE49B0"/>
    <w:rsid w:val="00DE5217"/>
    <w:rsid w:val="00DE6B67"/>
    <w:rsid w:val="00DE6D2C"/>
    <w:rsid w:val="00DE749A"/>
    <w:rsid w:val="00DE792F"/>
    <w:rsid w:val="00DE7A57"/>
    <w:rsid w:val="00DF0DE4"/>
    <w:rsid w:val="00DF0E5D"/>
    <w:rsid w:val="00DF146F"/>
    <w:rsid w:val="00DF17B1"/>
    <w:rsid w:val="00DF184C"/>
    <w:rsid w:val="00DF1A5C"/>
    <w:rsid w:val="00DF2466"/>
    <w:rsid w:val="00DF26D1"/>
    <w:rsid w:val="00DF2E81"/>
    <w:rsid w:val="00DF32C3"/>
    <w:rsid w:val="00DF4267"/>
    <w:rsid w:val="00DF47C5"/>
    <w:rsid w:val="00DF4C65"/>
    <w:rsid w:val="00DF4ECA"/>
    <w:rsid w:val="00DF5260"/>
    <w:rsid w:val="00DF538A"/>
    <w:rsid w:val="00DF573D"/>
    <w:rsid w:val="00DF57DE"/>
    <w:rsid w:val="00DF5B02"/>
    <w:rsid w:val="00DF5D24"/>
    <w:rsid w:val="00DF6A23"/>
    <w:rsid w:val="00DF6E95"/>
    <w:rsid w:val="00E000BD"/>
    <w:rsid w:val="00E0049C"/>
    <w:rsid w:val="00E00B24"/>
    <w:rsid w:val="00E00DBF"/>
    <w:rsid w:val="00E00E5D"/>
    <w:rsid w:val="00E0171A"/>
    <w:rsid w:val="00E0188A"/>
    <w:rsid w:val="00E01B82"/>
    <w:rsid w:val="00E01BFD"/>
    <w:rsid w:val="00E026DE"/>
    <w:rsid w:val="00E02799"/>
    <w:rsid w:val="00E02CCC"/>
    <w:rsid w:val="00E02E13"/>
    <w:rsid w:val="00E02EE7"/>
    <w:rsid w:val="00E03E5C"/>
    <w:rsid w:val="00E04989"/>
    <w:rsid w:val="00E0576F"/>
    <w:rsid w:val="00E057CD"/>
    <w:rsid w:val="00E05D72"/>
    <w:rsid w:val="00E05FC0"/>
    <w:rsid w:val="00E06182"/>
    <w:rsid w:val="00E063D3"/>
    <w:rsid w:val="00E06CD9"/>
    <w:rsid w:val="00E06F14"/>
    <w:rsid w:val="00E073A2"/>
    <w:rsid w:val="00E10043"/>
    <w:rsid w:val="00E1051E"/>
    <w:rsid w:val="00E10820"/>
    <w:rsid w:val="00E10F52"/>
    <w:rsid w:val="00E1136D"/>
    <w:rsid w:val="00E11451"/>
    <w:rsid w:val="00E11697"/>
    <w:rsid w:val="00E12450"/>
    <w:rsid w:val="00E1247D"/>
    <w:rsid w:val="00E12F7E"/>
    <w:rsid w:val="00E130B7"/>
    <w:rsid w:val="00E13620"/>
    <w:rsid w:val="00E1366A"/>
    <w:rsid w:val="00E13D5F"/>
    <w:rsid w:val="00E14056"/>
    <w:rsid w:val="00E140E1"/>
    <w:rsid w:val="00E14443"/>
    <w:rsid w:val="00E1446C"/>
    <w:rsid w:val="00E14C95"/>
    <w:rsid w:val="00E14F2D"/>
    <w:rsid w:val="00E1558B"/>
    <w:rsid w:val="00E1558D"/>
    <w:rsid w:val="00E155B0"/>
    <w:rsid w:val="00E157C9"/>
    <w:rsid w:val="00E15C8E"/>
    <w:rsid w:val="00E15CFC"/>
    <w:rsid w:val="00E15E57"/>
    <w:rsid w:val="00E162B4"/>
    <w:rsid w:val="00E168C8"/>
    <w:rsid w:val="00E16BA6"/>
    <w:rsid w:val="00E16BB6"/>
    <w:rsid w:val="00E16FD8"/>
    <w:rsid w:val="00E1720F"/>
    <w:rsid w:val="00E1727A"/>
    <w:rsid w:val="00E175E5"/>
    <w:rsid w:val="00E205B0"/>
    <w:rsid w:val="00E2193E"/>
    <w:rsid w:val="00E21DD4"/>
    <w:rsid w:val="00E22B01"/>
    <w:rsid w:val="00E23639"/>
    <w:rsid w:val="00E23939"/>
    <w:rsid w:val="00E24F1D"/>
    <w:rsid w:val="00E24FE0"/>
    <w:rsid w:val="00E26063"/>
    <w:rsid w:val="00E263A4"/>
    <w:rsid w:val="00E2649C"/>
    <w:rsid w:val="00E26725"/>
    <w:rsid w:val="00E26A00"/>
    <w:rsid w:val="00E26C23"/>
    <w:rsid w:val="00E26D87"/>
    <w:rsid w:val="00E30172"/>
    <w:rsid w:val="00E3020B"/>
    <w:rsid w:val="00E30B22"/>
    <w:rsid w:val="00E311BA"/>
    <w:rsid w:val="00E313C0"/>
    <w:rsid w:val="00E3158F"/>
    <w:rsid w:val="00E31A37"/>
    <w:rsid w:val="00E320D8"/>
    <w:rsid w:val="00E32A96"/>
    <w:rsid w:val="00E32E63"/>
    <w:rsid w:val="00E34269"/>
    <w:rsid w:val="00E34533"/>
    <w:rsid w:val="00E349C1"/>
    <w:rsid w:val="00E35CE0"/>
    <w:rsid w:val="00E36A1A"/>
    <w:rsid w:val="00E36B3A"/>
    <w:rsid w:val="00E37ECD"/>
    <w:rsid w:val="00E404A0"/>
    <w:rsid w:val="00E40CD7"/>
    <w:rsid w:val="00E4133C"/>
    <w:rsid w:val="00E414A3"/>
    <w:rsid w:val="00E41627"/>
    <w:rsid w:val="00E421FD"/>
    <w:rsid w:val="00E42D06"/>
    <w:rsid w:val="00E4407A"/>
    <w:rsid w:val="00E45426"/>
    <w:rsid w:val="00E45B43"/>
    <w:rsid w:val="00E45F9C"/>
    <w:rsid w:val="00E46138"/>
    <w:rsid w:val="00E46A10"/>
    <w:rsid w:val="00E46ECF"/>
    <w:rsid w:val="00E47109"/>
    <w:rsid w:val="00E47165"/>
    <w:rsid w:val="00E47A9D"/>
    <w:rsid w:val="00E47BE8"/>
    <w:rsid w:val="00E50344"/>
    <w:rsid w:val="00E50638"/>
    <w:rsid w:val="00E5077D"/>
    <w:rsid w:val="00E50FA8"/>
    <w:rsid w:val="00E5170B"/>
    <w:rsid w:val="00E5195A"/>
    <w:rsid w:val="00E51E6E"/>
    <w:rsid w:val="00E51E8B"/>
    <w:rsid w:val="00E52892"/>
    <w:rsid w:val="00E5407D"/>
    <w:rsid w:val="00E540D1"/>
    <w:rsid w:val="00E54AE6"/>
    <w:rsid w:val="00E54E23"/>
    <w:rsid w:val="00E5514B"/>
    <w:rsid w:val="00E55193"/>
    <w:rsid w:val="00E558D8"/>
    <w:rsid w:val="00E55A5B"/>
    <w:rsid w:val="00E55BE6"/>
    <w:rsid w:val="00E55CFC"/>
    <w:rsid w:val="00E5639D"/>
    <w:rsid w:val="00E5652C"/>
    <w:rsid w:val="00E56B5C"/>
    <w:rsid w:val="00E57D43"/>
    <w:rsid w:val="00E60BF9"/>
    <w:rsid w:val="00E60C63"/>
    <w:rsid w:val="00E614D7"/>
    <w:rsid w:val="00E62220"/>
    <w:rsid w:val="00E62BFA"/>
    <w:rsid w:val="00E62D2C"/>
    <w:rsid w:val="00E631AF"/>
    <w:rsid w:val="00E6343C"/>
    <w:rsid w:val="00E636CE"/>
    <w:rsid w:val="00E63C8B"/>
    <w:rsid w:val="00E63D15"/>
    <w:rsid w:val="00E64E78"/>
    <w:rsid w:val="00E6521F"/>
    <w:rsid w:val="00E65CE3"/>
    <w:rsid w:val="00E65E11"/>
    <w:rsid w:val="00E664FA"/>
    <w:rsid w:val="00E66EDF"/>
    <w:rsid w:val="00E67C44"/>
    <w:rsid w:val="00E67CCC"/>
    <w:rsid w:val="00E67F46"/>
    <w:rsid w:val="00E70170"/>
    <w:rsid w:val="00E705F5"/>
    <w:rsid w:val="00E70638"/>
    <w:rsid w:val="00E70B6B"/>
    <w:rsid w:val="00E717CC"/>
    <w:rsid w:val="00E71CB8"/>
    <w:rsid w:val="00E722EA"/>
    <w:rsid w:val="00E7287B"/>
    <w:rsid w:val="00E72D6D"/>
    <w:rsid w:val="00E74229"/>
    <w:rsid w:val="00E745E8"/>
    <w:rsid w:val="00E7503F"/>
    <w:rsid w:val="00E75788"/>
    <w:rsid w:val="00E75CF0"/>
    <w:rsid w:val="00E766EB"/>
    <w:rsid w:val="00E768B9"/>
    <w:rsid w:val="00E768FA"/>
    <w:rsid w:val="00E76A40"/>
    <w:rsid w:val="00E76D3B"/>
    <w:rsid w:val="00E76D52"/>
    <w:rsid w:val="00E76F44"/>
    <w:rsid w:val="00E7717E"/>
    <w:rsid w:val="00E771E1"/>
    <w:rsid w:val="00E77518"/>
    <w:rsid w:val="00E8136A"/>
    <w:rsid w:val="00E818F1"/>
    <w:rsid w:val="00E81B40"/>
    <w:rsid w:val="00E83541"/>
    <w:rsid w:val="00E8371A"/>
    <w:rsid w:val="00E83732"/>
    <w:rsid w:val="00E83AFC"/>
    <w:rsid w:val="00E83C38"/>
    <w:rsid w:val="00E83DB5"/>
    <w:rsid w:val="00E84335"/>
    <w:rsid w:val="00E84397"/>
    <w:rsid w:val="00E84412"/>
    <w:rsid w:val="00E85A03"/>
    <w:rsid w:val="00E861BF"/>
    <w:rsid w:val="00E86267"/>
    <w:rsid w:val="00E866C3"/>
    <w:rsid w:val="00E86A60"/>
    <w:rsid w:val="00E874FB"/>
    <w:rsid w:val="00E8757A"/>
    <w:rsid w:val="00E87680"/>
    <w:rsid w:val="00E877D8"/>
    <w:rsid w:val="00E87DAB"/>
    <w:rsid w:val="00E908D6"/>
    <w:rsid w:val="00E90B79"/>
    <w:rsid w:val="00E917EE"/>
    <w:rsid w:val="00E91D7D"/>
    <w:rsid w:val="00E92986"/>
    <w:rsid w:val="00E93951"/>
    <w:rsid w:val="00E9476F"/>
    <w:rsid w:val="00E956B4"/>
    <w:rsid w:val="00E95CCB"/>
    <w:rsid w:val="00E96E89"/>
    <w:rsid w:val="00E96ED0"/>
    <w:rsid w:val="00E96FA9"/>
    <w:rsid w:val="00E97DD6"/>
    <w:rsid w:val="00EA08E8"/>
    <w:rsid w:val="00EA0E3A"/>
    <w:rsid w:val="00EA1CCE"/>
    <w:rsid w:val="00EA1F37"/>
    <w:rsid w:val="00EA2103"/>
    <w:rsid w:val="00EA2183"/>
    <w:rsid w:val="00EA3061"/>
    <w:rsid w:val="00EA411A"/>
    <w:rsid w:val="00EA4DE8"/>
    <w:rsid w:val="00EA4E73"/>
    <w:rsid w:val="00EA4FB9"/>
    <w:rsid w:val="00EA51FF"/>
    <w:rsid w:val="00EA5A68"/>
    <w:rsid w:val="00EA5F7A"/>
    <w:rsid w:val="00EA670A"/>
    <w:rsid w:val="00EA6B1B"/>
    <w:rsid w:val="00EA6D58"/>
    <w:rsid w:val="00EA7454"/>
    <w:rsid w:val="00EA7532"/>
    <w:rsid w:val="00EA78F5"/>
    <w:rsid w:val="00EA7AFC"/>
    <w:rsid w:val="00EA7BCD"/>
    <w:rsid w:val="00EA7E2F"/>
    <w:rsid w:val="00EB1822"/>
    <w:rsid w:val="00EB1C7B"/>
    <w:rsid w:val="00EB1C86"/>
    <w:rsid w:val="00EB1E7D"/>
    <w:rsid w:val="00EB2AE7"/>
    <w:rsid w:val="00EB2DE6"/>
    <w:rsid w:val="00EB3BDF"/>
    <w:rsid w:val="00EB3C9E"/>
    <w:rsid w:val="00EB41BB"/>
    <w:rsid w:val="00EB41C5"/>
    <w:rsid w:val="00EB4FD2"/>
    <w:rsid w:val="00EB5C04"/>
    <w:rsid w:val="00EB5EFB"/>
    <w:rsid w:val="00EB63A3"/>
    <w:rsid w:val="00EB64F7"/>
    <w:rsid w:val="00EB6E8C"/>
    <w:rsid w:val="00EB7197"/>
    <w:rsid w:val="00EB74B3"/>
    <w:rsid w:val="00EB7910"/>
    <w:rsid w:val="00EB7C26"/>
    <w:rsid w:val="00EB7D56"/>
    <w:rsid w:val="00EC002A"/>
    <w:rsid w:val="00EC0703"/>
    <w:rsid w:val="00EC0887"/>
    <w:rsid w:val="00EC09B3"/>
    <w:rsid w:val="00EC12A6"/>
    <w:rsid w:val="00EC1485"/>
    <w:rsid w:val="00EC1616"/>
    <w:rsid w:val="00EC19C2"/>
    <w:rsid w:val="00EC3A6F"/>
    <w:rsid w:val="00EC473E"/>
    <w:rsid w:val="00EC6153"/>
    <w:rsid w:val="00EC720D"/>
    <w:rsid w:val="00EC74F0"/>
    <w:rsid w:val="00EC7985"/>
    <w:rsid w:val="00ED0215"/>
    <w:rsid w:val="00ED0902"/>
    <w:rsid w:val="00ED09E8"/>
    <w:rsid w:val="00ED0F2F"/>
    <w:rsid w:val="00ED12C6"/>
    <w:rsid w:val="00ED1CF4"/>
    <w:rsid w:val="00ED1E80"/>
    <w:rsid w:val="00ED3673"/>
    <w:rsid w:val="00ED4211"/>
    <w:rsid w:val="00ED4EFB"/>
    <w:rsid w:val="00ED5256"/>
    <w:rsid w:val="00ED61FD"/>
    <w:rsid w:val="00ED63D3"/>
    <w:rsid w:val="00ED680A"/>
    <w:rsid w:val="00ED6D0B"/>
    <w:rsid w:val="00ED7154"/>
    <w:rsid w:val="00ED79F6"/>
    <w:rsid w:val="00ED7E1C"/>
    <w:rsid w:val="00EE0062"/>
    <w:rsid w:val="00EE0198"/>
    <w:rsid w:val="00EE102A"/>
    <w:rsid w:val="00EE14E8"/>
    <w:rsid w:val="00EE1FBF"/>
    <w:rsid w:val="00EE20AC"/>
    <w:rsid w:val="00EE2857"/>
    <w:rsid w:val="00EE285E"/>
    <w:rsid w:val="00EE2DB6"/>
    <w:rsid w:val="00EE2EAA"/>
    <w:rsid w:val="00EE30AA"/>
    <w:rsid w:val="00EE36C5"/>
    <w:rsid w:val="00EE398B"/>
    <w:rsid w:val="00EE42F3"/>
    <w:rsid w:val="00EE4F58"/>
    <w:rsid w:val="00EE5085"/>
    <w:rsid w:val="00EE5204"/>
    <w:rsid w:val="00EE5C9B"/>
    <w:rsid w:val="00EE5DA1"/>
    <w:rsid w:val="00EE6F0F"/>
    <w:rsid w:val="00EE701E"/>
    <w:rsid w:val="00EE7BD6"/>
    <w:rsid w:val="00EF01AF"/>
    <w:rsid w:val="00EF0D4D"/>
    <w:rsid w:val="00EF0D8F"/>
    <w:rsid w:val="00EF1130"/>
    <w:rsid w:val="00EF1481"/>
    <w:rsid w:val="00EF1B63"/>
    <w:rsid w:val="00EF1E34"/>
    <w:rsid w:val="00EF2F0D"/>
    <w:rsid w:val="00EF2FBF"/>
    <w:rsid w:val="00EF32A1"/>
    <w:rsid w:val="00EF36B9"/>
    <w:rsid w:val="00EF388A"/>
    <w:rsid w:val="00EF388F"/>
    <w:rsid w:val="00EF3939"/>
    <w:rsid w:val="00EF39FC"/>
    <w:rsid w:val="00EF3F7F"/>
    <w:rsid w:val="00EF4638"/>
    <w:rsid w:val="00EF4ABD"/>
    <w:rsid w:val="00EF4FEA"/>
    <w:rsid w:val="00EF50D1"/>
    <w:rsid w:val="00EF5C8C"/>
    <w:rsid w:val="00EF77A9"/>
    <w:rsid w:val="00EF7A39"/>
    <w:rsid w:val="00EF7B63"/>
    <w:rsid w:val="00EF7FB6"/>
    <w:rsid w:val="00F00023"/>
    <w:rsid w:val="00F00876"/>
    <w:rsid w:val="00F00B7F"/>
    <w:rsid w:val="00F00E32"/>
    <w:rsid w:val="00F00ED3"/>
    <w:rsid w:val="00F01037"/>
    <w:rsid w:val="00F0132C"/>
    <w:rsid w:val="00F01832"/>
    <w:rsid w:val="00F018F6"/>
    <w:rsid w:val="00F01E33"/>
    <w:rsid w:val="00F0279A"/>
    <w:rsid w:val="00F02FD4"/>
    <w:rsid w:val="00F03390"/>
    <w:rsid w:val="00F04690"/>
    <w:rsid w:val="00F04AAD"/>
    <w:rsid w:val="00F0512D"/>
    <w:rsid w:val="00F06513"/>
    <w:rsid w:val="00F06CF5"/>
    <w:rsid w:val="00F074D2"/>
    <w:rsid w:val="00F07664"/>
    <w:rsid w:val="00F078D0"/>
    <w:rsid w:val="00F078EF"/>
    <w:rsid w:val="00F103A3"/>
    <w:rsid w:val="00F1084C"/>
    <w:rsid w:val="00F10D12"/>
    <w:rsid w:val="00F1191E"/>
    <w:rsid w:val="00F13930"/>
    <w:rsid w:val="00F13B35"/>
    <w:rsid w:val="00F14121"/>
    <w:rsid w:val="00F14A82"/>
    <w:rsid w:val="00F1592A"/>
    <w:rsid w:val="00F16586"/>
    <w:rsid w:val="00F16675"/>
    <w:rsid w:val="00F1721E"/>
    <w:rsid w:val="00F172DF"/>
    <w:rsid w:val="00F17EFF"/>
    <w:rsid w:val="00F17F33"/>
    <w:rsid w:val="00F2061C"/>
    <w:rsid w:val="00F20742"/>
    <w:rsid w:val="00F20A33"/>
    <w:rsid w:val="00F2104B"/>
    <w:rsid w:val="00F21A47"/>
    <w:rsid w:val="00F21A74"/>
    <w:rsid w:val="00F21BCA"/>
    <w:rsid w:val="00F2223A"/>
    <w:rsid w:val="00F2286D"/>
    <w:rsid w:val="00F229CA"/>
    <w:rsid w:val="00F235A8"/>
    <w:rsid w:val="00F235C4"/>
    <w:rsid w:val="00F23B5F"/>
    <w:rsid w:val="00F23D27"/>
    <w:rsid w:val="00F23FCC"/>
    <w:rsid w:val="00F24178"/>
    <w:rsid w:val="00F2444B"/>
    <w:rsid w:val="00F24523"/>
    <w:rsid w:val="00F24837"/>
    <w:rsid w:val="00F24FF9"/>
    <w:rsid w:val="00F25359"/>
    <w:rsid w:val="00F25F48"/>
    <w:rsid w:val="00F25F67"/>
    <w:rsid w:val="00F25FD5"/>
    <w:rsid w:val="00F260CC"/>
    <w:rsid w:val="00F2657B"/>
    <w:rsid w:val="00F26635"/>
    <w:rsid w:val="00F27851"/>
    <w:rsid w:val="00F27942"/>
    <w:rsid w:val="00F279D1"/>
    <w:rsid w:val="00F27A50"/>
    <w:rsid w:val="00F27D0E"/>
    <w:rsid w:val="00F30072"/>
    <w:rsid w:val="00F304B0"/>
    <w:rsid w:val="00F30D96"/>
    <w:rsid w:val="00F31137"/>
    <w:rsid w:val="00F3140E"/>
    <w:rsid w:val="00F3345C"/>
    <w:rsid w:val="00F33514"/>
    <w:rsid w:val="00F338B3"/>
    <w:rsid w:val="00F33BAA"/>
    <w:rsid w:val="00F35392"/>
    <w:rsid w:val="00F353EB"/>
    <w:rsid w:val="00F35F11"/>
    <w:rsid w:val="00F36B36"/>
    <w:rsid w:val="00F36B4B"/>
    <w:rsid w:val="00F36CD5"/>
    <w:rsid w:val="00F37035"/>
    <w:rsid w:val="00F372C3"/>
    <w:rsid w:val="00F41590"/>
    <w:rsid w:val="00F417D7"/>
    <w:rsid w:val="00F41D90"/>
    <w:rsid w:val="00F41F42"/>
    <w:rsid w:val="00F42030"/>
    <w:rsid w:val="00F423FC"/>
    <w:rsid w:val="00F44074"/>
    <w:rsid w:val="00F4485B"/>
    <w:rsid w:val="00F44A00"/>
    <w:rsid w:val="00F44A4C"/>
    <w:rsid w:val="00F44DD2"/>
    <w:rsid w:val="00F45F25"/>
    <w:rsid w:val="00F47663"/>
    <w:rsid w:val="00F500B1"/>
    <w:rsid w:val="00F52575"/>
    <w:rsid w:val="00F52BA8"/>
    <w:rsid w:val="00F52C23"/>
    <w:rsid w:val="00F52E4D"/>
    <w:rsid w:val="00F53852"/>
    <w:rsid w:val="00F53EB5"/>
    <w:rsid w:val="00F543A1"/>
    <w:rsid w:val="00F54B1D"/>
    <w:rsid w:val="00F54C90"/>
    <w:rsid w:val="00F555F8"/>
    <w:rsid w:val="00F55A94"/>
    <w:rsid w:val="00F56CB7"/>
    <w:rsid w:val="00F56DC4"/>
    <w:rsid w:val="00F573B0"/>
    <w:rsid w:val="00F5765F"/>
    <w:rsid w:val="00F57717"/>
    <w:rsid w:val="00F57951"/>
    <w:rsid w:val="00F57B77"/>
    <w:rsid w:val="00F60DEE"/>
    <w:rsid w:val="00F60FA9"/>
    <w:rsid w:val="00F612EE"/>
    <w:rsid w:val="00F620C8"/>
    <w:rsid w:val="00F621DC"/>
    <w:rsid w:val="00F62E4E"/>
    <w:rsid w:val="00F62F93"/>
    <w:rsid w:val="00F6318A"/>
    <w:rsid w:val="00F634A5"/>
    <w:rsid w:val="00F6395F"/>
    <w:rsid w:val="00F63E56"/>
    <w:rsid w:val="00F658BF"/>
    <w:rsid w:val="00F66C77"/>
    <w:rsid w:val="00F66EB2"/>
    <w:rsid w:val="00F67299"/>
    <w:rsid w:val="00F70362"/>
    <w:rsid w:val="00F709B6"/>
    <w:rsid w:val="00F70B70"/>
    <w:rsid w:val="00F711CF"/>
    <w:rsid w:val="00F71221"/>
    <w:rsid w:val="00F71482"/>
    <w:rsid w:val="00F715FE"/>
    <w:rsid w:val="00F720DB"/>
    <w:rsid w:val="00F72B41"/>
    <w:rsid w:val="00F72EFB"/>
    <w:rsid w:val="00F73537"/>
    <w:rsid w:val="00F73C5B"/>
    <w:rsid w:val="00F73EEE"/>
    <w:rsid w:val="00F7527E"/>
    <w:rsid w:val="00F7528D"/>
    <w:rsid w:val="00F75C21"/>
    <w:rsid w:val="00F75D1A"/>
    <w:rsid w:val="00F76092"/>
    <w:rsid w:val="00F7621F"/>
    <w:rsid w:val="00F76298"/>
    <w:rsid w:val="00F76615"/>
    <w:rsid w:val="00F76991"/>
    <w:rsid w:val="00F773C1"/>
    <w:rsid w:val="00F777B0"/>
    <w:rsid w:val="00F80119"/>
    <w:rsid w:val="00F810CC"/>
    <w:rsid w:val="00F811A8"/>
    <w:rsid w:val="00F81D99"/>
    <w:rsid w:val="00F81EF8"/>
    <w:rsid w:val="00F8229B"/>
    <w:rsid w:val="00F82835"/>
    <w:rsid w:val="00F82B6D"/>
    <w:rsid w:val="00F8370B"/>
    <w:rsid w:val="00F8381F"/>
    <w:rsid w:val="00F83B49"/>
    <w:rsid w:val="00F8466F"/>
    <w:rsid w:val="00F84AE0"/>
    <w:rsid w:val="00F8533A"/>
    <w:rsid w:val="00F85A0D"/>
    <w:rsid w:val="00F87628"/>
    <w:rsid w:val="00F90C27"/>
    <w:rsid w:val="00F910FE"/>
    <w:rsid w:val="00F9117C"/>
    <w:rsid w:val="00F91AD0"/>
    <w:rsid w:val="00F91F87"/>
    <w:rsid w:val="00F92213"/>
    <w:rsid w:val="00F9304C"/>
    <w:rsid w:val="00F9310D"/>
    <w:rsid w:val="00F93649"/>
    <w:rsid w:val="00F93804"/>
    <w:rsid w:val="00F94D3D"/>
    <w:rsid w:val="00F94F50"/>
    <w:rsid w:val="00F95445"/>
    <w:rsid w:val="00F95E6E"/>
    <w:rsid w:val="00F96BAD"/>
    <w:rsid w:val="00F96D4D"/>
    <w:rsid w:val="00F977E5"/>
    <w:rsid w:val="00FA0084"/>
    <w:rsid w:val="00FA025E"/>
    <w:rsid w:val="00FA05D0"/>
    <w:rsid w:val="00FA065F"/>
    <w:rsid w:val="00FA0EAD"/>
    <w:rsid w:val="00FA0EFB"/>
    <w:rsid w:val="00FA203F"/>
    <w:rsid w:val="00FA2309"/>
    <w:rsid w:val="00FA28A3"/>
    <w:rsid w:val="00FA2E7F"/>
    <w:rsid w:val="00FA34FB"/>
    <w:rsid w:val="00FA3822"/>
    <w:rsid w:val="00FA3BDA"/>
    <w:rsid w:val="00FA3D62"/>
    <w:rsid w:val="00FA47F0"/>
    <w:rsid w:val="00FA4E28"/>
    <w:rsid w:val="00FA564D"/>
    <w:rsid w:val="00FA5DAF"/>
    <w:rsid w:val="00FA6496"/>
    <w:rsid w:val="00FA6A47"/>
    <w:rsid w:val="00FA71C0"/>
    <w:rsid w:val="00FA746F"/>
    <w:rsid w:val="00FA7553"/>
    <w:rsid w:val="00FA7FCD"/>
    <w:rsid w:val="00FB0647"/>
    <w:rsid w:val="00FB0A38"/>
    <w:rsid w:val="00FB0AAB"/>
    <w:rsid w:val="00FB1026"/>
    <w:rsid w:val="00FB10F5"/>
    <w:rsid w:val="00FB13B1"/>
    <w:rsid w:val="00FB1E1B"/>
    <w:rsid w:val="00FB2054"/>
    <w:rsid w:val="00FB2CD8"/>
    <w:rsid w:val="00FB3BC4"/>
    <w:rsid w:val="00FB40B1"/>
    <w:rsid w:val="00FB4440"/>
    <w:rsid w:val="00FB498D"/>
    <w:rsid w:val="00FB4B99"/>
    <w:rsid w:val="00FB4B9F"/>
    <w:rsid w:val="00FB4F9E"/>
    <w:rsid w:val="00FB5F57"/>
    <w:rsid w:val="00FB60A1"/>
    <w:rsid w:val="00FB63CD"/>
    <w:rsid w:val="00FB63D1"/>
    <w:rsid w:val="00FB6456"/>
    <w:rsid w:val="00FB6ABB"/>
    <w:rsid w:val="00FB6E17"/>
    <w:rsid w:val="00FB6E51"/>
    <w:rsid w:val="00FB74BE"/>
    <w:rsid w:val="00FC004F"/>
    <w:rsid w:val="00FC0234"/>
    <w:rsid w:val="00FC0886"/>
    <w:rsid w:val="00FC0B4B"/>
    <w:rsid w:val="00FC12D8"/>
    <w:rsid w:val="00FC1C64"/>
    <w:rsid w:val="00FC1C80"/>
    <w:rsid w:val="00FC2F20"/>
    <w:rsid w:val="00FC34D0"/>
    <w:rsid w:val="00FC3973"/>
    <w:rsid w:val="00FC3C29"/>
    <w:rsid w:val="00FC3C45"/>
    <w:rsid w:val="00FC5893"/>
    <w:rsid w:val="00FC5AD3"/>
    <w:rsid w:val="00FC5F18"/>
    <w:rsid w:val="00FC5F7E"/>
    <w:rsid w:val="00FC6A74"/>
    <w:rsid w:val="00FC7420"/>
    <w:rsid w:val="00FC75A8"/>
    <w:rsid w:val="00FC7AAC"/>
    <w:rsid w:val="00FD00CE"/>
    <w:rsid w:val="00FD014A"/>
    <w:rsid w:val="00FD0196"/>
    <w:rsid w:val="00FD0450"/>
    <w:rsid w:val="00FD0600"/>
    <w:rsid w:val="00FD1086"/>
    <w:rsid w:val="00FD1264"/>
    <w:rsid w:val="00FD1357"/>
    <w:rsid w:val="00FD18A3"/>
    <w:rsid w:val="00FD1ADA"/>
    <w:rsid w:val="00FD2228"/>
    <w:rsid w:val="00FD3C4A"/>
    <w:rsid w:val="00FD4326"/>
    <w:rsid w:val="00FD461D"/>
    <w:rsid w:val="00FD47B9"/>
    <w:rsid w:val="00FD4DC5"/>
    <w:rsid w:val="00FD6604"/>
    <w:rsid w:val="00FD67A0"/>
    <w:rsid w:val="00FD6C06"/>
    <w:rsid w:val="00FD7246"/>
    <w:rsid w:val="00FD74B9"/>
    <w:rsid w:val="00FD78D2"/>
    <w:rsid w:val="00FD7C19"/>
    <w:rsid w:val="00FE0555"/>
    <w:rsid w:val="00FE06FB"/>
    <w:rsid w:val="00FE0BAD"/>
    <w:rsid w:val="00FE0CF3"/>
    <w:rsid w:val="00FE1343"/>
    <w:rsid w:val="00FE20E9"/>
    <w:rsid w:val="00FE2456"/>
    <w:rsid w:val="00FE3D9A"/>
    <w:rsid w:val="00FE3DF5"/>
    <w:rsid w:val="00FE3F3F"/>
    <w:rsid w:val="00FE45E4"/>
    <w:rsid w:val="00FE45FE"/>
    <w:rsid w:val="00FE48C0"/>
    <w:rsid w:val="00FE4A9B"/>
    <w:rsid w:val="00FE4AEF"/>
    <w:rsid w:val="00FE53A7"/>
    <w:rsid w:val="00FE5C04"/>
    <w:rsid w:val="00FE5DB2"/>
    <w:rsid w:val="00FE607D"/>
    <w:rsid w:val="00FE60E3"/>
    <w:rsid w:val="00FE60F1"/>
    <w:rsid w:val="00FE67C6"/>
    <w:rsid w:val="00FE7D3B"/>
    <w:rsid w:val="00FF0035"/>
    <w:rsid w:val="00FF08C8"/>
    <w:rsid w:val="00FF110B"/>
    <w:rsid w:val="00FF135D"/>
    <w:rsid w:val="00FF1D65"/>
    <w:rsid w:val="00FF2566"/>
    <w:rsid w:val="00FF270A"/>
    <w:rsid w:val="00FF2CD3"/>
    <w:rsid w:val="00FF33C0"/>
    <w:rsid w:val="00FF375B"/>
    <w:rsid w:val="00FF37C4"/>
    <w:rsid w:val="00FF482C"/>
    <w:rsid w:val="00FF5106"/>
    <w:rsid w:val="00FF52CC"/>
    <w:rsid w:val="00FF5876"/>
    <w:rsid w:val="00FF5A58"/>
    <w:rsid w:val="00FF5FD6"/>
    <w:rsid w:val="00FF6047"/>
    <w:rsid w:val="00FF6400"/>
    <w:rsid w:val="00FF6477"/>
    <w:rsid w:val="00FF64D1"/>
    <w:rsid w:val="00FF67F9"/>
    <w:rsid w:val="00FF6FB6"/>
    <w:rsid w:val="00FF73D5"/>
    <w:rsid w:val="00FF7AFD"/>
    <w:rsid w:val="00FF7DA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AD757FE"/>
  <w15:docId w15:val="{9F64DEE9-06A9-4208-B778-B119A11F70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pPr>
        <w:spacing w:before="120" w:after="120"/>
      </w:pPr>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0C5B"/>
    <w:pPr>
      <w:spacing w:before="60" w:line="360" w:lineRule="auto"/>
      <w:ind w:firstLine="567"/>
      <w:jc w:val="both"/>
    </w:pPr>
    <w:rPr>
      <w:sz w:val="26"/>
      <w:szCs w:val="26"/>
    </w:rPr>
  </w:style>
  <w:style w:type="paragraph" w:styleId="Heading1">
    <w:name w:val="heading 1"/>
    <w:basedOn w:val="Normal"/>
    <w:next w:val="Normal"/>
    <w:link w:val="Heading1Char"/>
    <w:qFormat/>
    <w:rsid w:val="007B7152"/>
    <w:pPr>
      <w:keepNext/>
      <w:numPr>
        <w:numId w:val="5"/>
      </w:numPr>
      <w:spacing w:before="120" w:after="240"/>
      <w:jc w:val="right"/>
      <w:outlineLvl w:val="0"/>
    </w:pPr>
    <w:rPr>
      <w:rFonts w:cs="Arial"/>
      <w:b/>
      <w:bCs/>
      <w:kern w:val="32"/>
      <w:sz w:val="28"/>
      <w:szCs w:val="32"/>
    </w:rPr>
  </w:style>
  <w:style w:type="paragraph" w:styleId="Heading2">
    <w:name w:val="heading 2"/>
    <w:basedOn w:val="Normal"/>
    <w:next w:val="Normal"/>
    <w:link w:val="Heading2Char"/>
    <w:qFormat/>
    <w:rsid w:val="0004456B"/>
    <w:pPr>
      <w:keepNext/>
      <w:numPr>
        <w:ilvl w:val="1"/>
        <w:numId w:val="5"/>
      </w:numPr>
      <w:spacing w:before="240"/>
      <w:outlineLvl w:val="1"/>
    </w:pPr>
    <w:rPr>
      <w:rFonts w:cs="Arial"/>
      <w:b/>
      <w:bCs/>
      <w:iCs/>
      <w:szCs w:val="28"/>
    </w:rPr>
  </w:style>
  <w:style w:type="paragraph" w:styleId="Heading3">
    <w:name w:val="heading 3"/>
    <w:basedOn w:val="Normal"/>
    <w:next w:val="Normal"/>
    <w:link w:val="Heading3Char"/>
    <w:qFormat/>
    <w:rsid w:val="009953B3"/>
    <w:pPr>
      <w:keepNext/>
      <w:numPr>
        <w:ilvl w:val="2"/>
        <w:numId w:val="5"/>
      </w:numPr>
      <w:spacing w:before="240" w:after="60"/>
      <w:ind w:left="720"/>
      <w:outlineLvl w:val="2"/>
    </w:pPr>
    <w:rPr>
      <w:rFonts w:eastAsia="MS Mincho" w:cs="Arial"/>
      <w:b/>
      <w:bCs/>
      <w:i/>
      <w:lang w:eastAsia="ja-JP"/>
    </w:rPr>
  </w:style>
  <w:style w:type="paragraph" w:styleId="Heading4">
    <w:name w:val="heading 4"/>
    <w:basedOn w:val="Normal"/>
    <w:next w:val="Normal"/>
    <w:qFormat/>
    <w:rsid w:val="000641D5"/>
    <w:pPr>
      <w:keepNext/>
      <w:numPr>
        <w:ilvl w:val="3"/>
        <w:numId w:val="5"/>
      </w:numPr>
      <w:spacing w:before="240" w:after="60"/>
      <w:outlineLvl w:val="3"/>
    </w:pPr>
    <w:rPr>
      <w:rFonts w:eastAsia="MS Mincho"/>
      <w:bCs/>
      <w:i/>
      <w:szCs w:val="28"/>
      <w:lang w:eastAsia="ja-JP"/>
    </w:rPr>
  </w:style>
  <w:style w:type="paragraph" w:styleId="Heading5">
    <w:name w:val="heading 5"/>
    <w:basedOn w:val="Normal"/>
    <w:next w:val="Normal"/>
    <w:qFormat/>
    <w:rsid w:val="00777636"/>
    <w:pPr>
      <w:keepNext/>
      <w:numPr>
        <w:ilvl w:val="4"/>
        <w:numId w:val="5"/>
      </w:numPr>
      <w:spacing w:before="120"/>
      <w:jc w:val="left"/>
      <w:outlineLvl w:val="4"/>
    </w:pPr>
    <w:rPr>
      <w:b/>
      <w:i/>
      <w:szCs w:val="32"/>
    </w:rPr>
  </w:style>
  <w:style w:type="paragraph" w:styleId="Heading6">
    <w:name w:val="heading 6"/>
    <w:basedOn w:val="Normal"/>
    <w:next w:val="Normal"/>
    <w:qFormat/>
    <w:rsid w:val="00BB6504"/>
    <w:pPr>
      <w:keepNext/>
      <w:jc w:val="center"/>
      <w:outlineLvl w:val="5"/>
    </w:pPr>
    <w:rPr>
      <w:b/>
      <w:sz w:val="28"/>
      <w:szCs w:val="32"/>
    </w:rPr>
  </w:style>
  <w:style w:type="paragraph" w:styleId="Heading7">
    <w:name w:val="heading 7"/>
    <w:basedOn w:val="Normal"/>
    <w:next w:val="Normal"/>
    <w:qFormat/>
    <w:rsid w:val="00BB6504"/>
    <w:pPr>
      <w:keepNext/>
      <w:outlineLvl w:val="6"/>
    </w:pPr>
    <w:rPr>
      <w:b/>
      <w:bCs/>
      <w:iCs/>
      <w:noProof/>
      <w:lang w:bidi="th-TH"/>
    </w:rPr>
  </w:style>
  <w:style w:type="paragraph" w:styleId="Heading8">
    <w:name w:val="heading 8"/>
    <w:basedOn w:val="Normal"/>
    <w:next w:val="Normal"/>
    <w:link w:val="Heading8Char"/>
    <w:qFormat/>
    <w:rsid w:val="00BB6504"/>
    <w:pPr>
      <w:spacing w:before="240" w:after="60"/>
      <w:outlineLvl w:val="7"/>
    </w:pPr>
    <w:rPr>
      <w:rFonts w:ascii="Calibri" w:hAnsi="Calibri"/>
      <w:i/>
      <w:iCs/>
      <w:sz w:val="24"/>
      <w:szCs w:val="24"/>
    </w:rPr>
  </w:style>
  <w:style w:type="paragraph" w:styleId="Heading9">
    <w:name w:val="heading 9"/>
    <w:basedOn w:val="Normal"/>
    <w:next w:val="Normal"/>
    <w:link w:val="Heading9Char"/>
    <w:qFormat/>
    <w:rsid w:val="00BB6504"/>
    <w:p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B7152"/>
    <w:rPr>
      <w:rFonts w:cs="Arial"/>
      <w:b/>
      <w:bCs/>
      <w:kern w:val="32"/>
      <w:sz w:val="28"/>
      <w:szCs w:val="32"/>
    </w:rPr>
  </w:style>
  <w:style w:type="paragraph" w:customStyle="1" w:styleId="Subtitle1">
    <w:name w:val="Subtitle1"/>
    <w:basedOn w:val="Normal"/>
    <w:next w:val="normaltext"/>
    <w:rsid w:val="001F6652"/>
    <w:pPr>
      <w:numPr>
        <w:numId w:val="2"/>
      </w:numPr>
      <w:tabs>
        <w:tab w:val="clear" w:pos="1080"/>
      </w:tabs>
      <w:ind w:left="720" w:hanging="720"/>
    </w:pPr>
    <w:rPr>
      <w:b/>
    </w:rPr>
  </w:style>
  <w:style w:type="paragraph" w:styleId="TOC5">
    <w:name w:val="toc 5"/>
    <w:basedOn w:val="Normal"/>
    <w:next w:val="Normal"/>
    <w:autoRedefine/>
    <w:semiHidden/>
    <w:rsid w:val="004D22AB"/>
    <w:pPr>
      <w:ind w:left="960"/>
    </w:pPr>
    <w:rPr>
      <w:sz w:val="24"/>
      <w:szCs w:val="24"/>
      <w:lang w:val="en-SG" w:eastAsia="en-SG"/>
    </w:rPr>
  </w:style>
  <w:style w:type="paragraph" w:styleId="Header">
    <w:name w:val="header"/>
    <w:basedOn w:val="Normal"/>
    <w:link w:val="HeaderChar"/>
    <w:uiPriority w:val="99"/>
    <w:rsid w:val="00FD2228"/>
    <w:pPr>
      <w:tabs>
        <w:tab w:val="center" w:pos="4320"/>
        <w:tab w:val="right" w:pos="8640"/>
      </w:tabs>
    </w:pPr>
  </w:style>
  <w:style w:type="paragraph" w:styleId="Footer">
    <w:name w:val="footer"/>
    <w:basedOn w:val="Normal"/>
    <w:link w:val="FooterChar"/>
    <w:uiPriority w:val="99"/>
    <w:rsid w:val="00FD2228"/>
    <w:pPr>
      <w:tabs>
        <w:tab w:val="center" w:pos="4320"/>
        <w:tab w:val="right" w:pos="8640"/>
      </w:tabs>
    </w:pPr>
  </w:style>
  <w:style w:type="character" w:styleId="PageNumber">
    <w:name w:val="page number"/>
    <w:basedOn w:val="DefaultParagraphFont"/>
    <w:rsid w:val="00FD2228"/>
  </w:style>
  <w:style w:type="paragraph" w:styleId="TOC6">
    <w:name w:val="toc 6"/>
    <w:basedOn w:val="Normal"/>
    <w:next w:val="Normal"/>
    <w:autoRedefine/>
    <w:semiHidden/>
    <w:rsid w:val="004D22AB"/>
    <w:pPr>
      <w:ind w:left="1200"/>
    </w:pPr>
    <w:rPr>
      <w:sz w:val="24"/>
      <w:szCs w:val="24"/>
      <w:lang w:val="en-SG" w:eastAsia="en-SG"/>
    </w:rPr>
  </w:style>
  <w:style w:type="paragraph" w:styleId="TOC7">
    <w:name w:val="toc 7"/>
    <w:basedOn w:val="Normal"/>
    <w:next w:val="Normal"/>
    <w:autoRedefine/>
    <w:semiHidden/>
    <w:rsid w:val="004D22AB"/>
    <w:pPr>
      <w:ind w:left="1440"/>
    </w:pPr>
    <w:rPr>
      <w:sz w:val="24"/>
      <w:szCs w:val="24"/>
      <w:lang w:val="en-SG" w:eastAsia="en-SG"/>
    </w:rPr>
  </w:style>
  <w:style w:type="paragraph" w:styleId="TOC1">
    <w:name w:val="toc 1"/>
    <w:basedOn w:val="Normal"/>
    <w:next w:val="Normal"/>
    <w:autoRedefine/>
    <w:uiPriority w:val="39"/>
    <w:rsid w:val="00DB10D8"/>
    <w:pPr>
      <w:tabs>
        <w:tab w:val="right" w:leader="dot" w:pos="8780"/>
      </w:tabs>
    </w:pPr>
    <w:rPr>
      <w:sz w:val="30"/>
    </w:rPr>
  </w:style>
  <w:style w:type="paragraph" w:styleId="TOC2">
    <w:name w:val="toc 2"/>
    <w:basedOn w:val="Normal"/>
    <w:next w:val="Normal"/>
    <w:autoRedefine/>
    <w:uiPriority w:val="39"/>
    <w:rsid w:val="00712B34"/>
    <w:pPr>
      <w:tabs>
        <w:tab w:val="left" w:pos="960"/>
        <w:tab w:val="right" w:leader="dot" w:pos="8780"/>
      </w:tabs>
      <w:ind w:left="240"/>
    </w:pPr>
  </w:style>
  <w:style w:type="character" w:styleId="Hyperlink">
    <w:name w:val="Hyperlink"/>
    <w:basedOn w:val="DefaultParagraphFont"/>
    <w:uiPriority w:val="99"/>
    <w:rsid w:val="00E55193"/>
    <w:rPr>
      <w:color w:val="0000FF"/>
      <w:u w:val="single"/>
    </w:rPr>
  </w:style>
  <w:style w:type="paragraph" w:styleId="TOC3">
    <w:name w:val="toc 3"/>
    <w:basedOn w:val="Normal"/>
    <w:next w:val="Normal"/>
    <w:autoRedefine/>
    <w:uiPriority w:val="39"/>
    <w:rsid w:val="00C82243"/>
    <w:pPr>
      <w:tabs>
        <w:tab w:val="left" w:pos="1440"/>
        <w:tab w:val="right" w:leader="dot" w:pos="8780"/>
      </w:tabs>
      <w:ind w:left="480"/>
    </w:pPr>
  </w:style>
  <w:style w:type="paragraph" w:styleId="BodyTextIndent3">
    <w:name w:val="Body Text Indent 3"/>
    <w:basedOn w:val="Normal"/>
    <w:rsid w:val="008830E1"/>
    <w:pPr>
      <w:ind w:left="720"/>
    </w:pPr>
    <w:rPr>
      <w:rFonts w:ascii="VNI-Times" w:hAnsi="VNI-Times"/>
      <w:szCs w:val="20"/>
    </w:rPr>
  </w:style>
  <w:style w:type="paragraph" w:styleId="TOC4">
    <w:name w:val="toc 4"/>
    <w:basedOn w:val="Normal"/>
    <w:next w:val="Normal"/>
    <w:autoRedefine/>
    <w:semiHidden/>
    <w:rsid w:val="005728FC"/>
    <w:pPr>
      <w:ind w:left="720"/>
    </w:pPr>
    <w:rPr>
      <w:i/>
    </w:rPr>
  </w:style>
  <w:style w:type="paragraph" w:styleId="BodyText">
    <w:name w:val="Body Text"/>
    <w:basedOn w:val="Normal"/>
    <w:link w:val="BodyTextChar1"/>
    <w:rsid w:val="00061274"/>
  </w:style>
  <w:style w:type="paragraph" w:customStyle="1" w:styleId="Style1">
    <w:name w:val="Style1"/>
    <w:basedOn w:val="Heading4"/>
    <w:rsid w:val="00061274"/>
    <w:pPr>
      <w:numPr>
        <w:ilvl w:val="1"/>
        <w:numId w:val="1"/>
      </w:numPr>
    </w:pPr>
    <w:rPr>
      <w:u w:val="single"/>
    </w:rPr>
  </w:style>
  <w:style w:type="paragraph" w:styleId="Title">
    <w:name w:val="Title"/>
    <w:basedOn w:val="Normal"/>
    <w:next w:val="Heading1"/>
    <w:link w:val="TitleChar"/>
    <w:qFormat/>
    <w:rsid w:val="006B28C0"/>
    <w:pPr>
      <w:jc w:val="center"/>
    </w:pPr>
    <w:rPr>
      <w:b/>
      <w:sz w:val="32"/>
      <w:szCs w:val="20"/>
    </w:rPr>
  </w:style>
  <w:style w:type="table" w:styleId="TableGrid">
    <w:name w:val="Table Grid"/>
    <w:basedOn w:val="TableNormal"/>
    <w:rsid w:val="00BC3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2">
    <w:name w:val="Body Text Indent 2"/>
    <w:basedOn w:val="Normal"/>
    <w:rsid w:val="00106393"/>
    <w:pPr>
      <w:spacing w:line="480" w:lineRule="auto"/>
      <w:ind w:left="283"/>
    </w:pPr>
  </w:style>
  <w:style w:type="paragraph" w:styleId="BodyText2">
    <w:name w:val="Body Text 2"/>
    <w:basedOn w:val="Normal"/>
    <w:rsid w:val="00730B22"/>
    <w:pPr>
      <w:spacing w:line="480" w:lineRule="auto"/>
    </w:pPr>
  </w:style>
  <w:style w:type="paragraph" w:styleId="NormalWeb">
    <w:name w:val="Normal (Web)"/>
    <w:basedOn w:val="Normal"/>
    <w:uiPriority w:val="99"/>
    <w:rsid w:val="006E788E"/>
    <w:pPr>
      <w:spacing w:before="100" w:beforeAutospacing="1" w:after="100" w:afterAutospacing="1"/>
    </w:pPr>
    <w:rPr>
      <w:sz w:val="24"/>
      <w:szCs w:val="24"/>
    </w:rPr>
  </w:style>
  <w:style w:type="paragraph" w:styleId="TableofFigures">
    <w:name w:val="table of figures"/>
    <w:basedOn w:val="Normal"/>
    <w:next w:val="Normal"/>
    <w:uiPriority w:val="99"/>
    <w:rsid w:val="00E13D5F"/>
    <w:pPr>
      <w:ind w:firstLine="0"/>
    </w:pPr>
  </w:style>
  <w:style w:type="character" w:customStyle="1" w:styleId="normal021">
    <w:name w:val="normal_021"/>
    <w:basedOn w:val="DefaultParagraphFont"/>
    <w:rsid w:val="00E175E5"/>
    <w:rPr>
      <w:rFonts w:ascii="Verdana" w:hAnsi="Verdana" w:hint="default"/>
      <w:b/>
      <w:bCs/>
      <w:strike w:val="0"/>
      <w:dstrike w:val="0"/>
      <w:color w:val="808080"/>
      <w:sz w:val="15"/>
      <w:szCs w:val="15"/>
      <w:u w:val="none"/>
      <w:effect w:val="none"/>
    </w:rPr>
  </w:style>
  <w:style w:type="character" w:customStyle="1" w:styleId="normal011">
    <w:name w:val="normal011"/>
    <w:basedOn w:val="DefaultParagraphFont"/>
    <w:rsid w:val="00E175E5"/>
    <w:rPr>
      <w:rFonts w:ascii="Verdana" w:hAnsi="Verdana" w:hint="default"/>
      <w:strike w:val="0"/>
      <w:dstrike w:val="0"/>
      <w:sz w:val="17"/>
      <w:szCs w:val="17"/>
      <w:u w:val="none"/>
      <w:effect w:val="none"/>
    </w:rPr>
  </w:style>
  <w:style w:type="character" w:styleId="Strong">
    <w:name w:val="Strong"/>
    <w:basedOn w:val="DefaultParagraphFont"/>
    <w:uiPriority w:val="22"/>
    <w:qFormat/>
    <w:rsid w:val="0020128D"/>
    <w:rPr>
      <w:b/>
      <w:bCs/>
    </w:rPr>
  </w:style>
  <w:style w:type="paragraph" w:styleId="Caption">
    <w:name w:val="caption"/>
    <w:aliases w:val="Hinh"/>
    <w:basedOn w:val="Normal"/>
    <w:next w:val="Normal"/>
    <w:qFormat/>
    <w:rsid w:val="006B6B2E"/>
    <w:pPr>
      <w:spacing w:before="240"/>
      <w:ind w:firstLine="0"/>
      <w:jc w:val="center"/>
    </w:pPr>
    <w:rPr>
      <w:bCs/>
      <w:i/>
      <w:szCs w:val="20"/>
    </w:rPr>
  </w:style>
  <w:style w:type="paragraph" w:customStyle="1" w:styleId="StyleCaptionCentered">
    <w:name w:val="Style Caption + Centered"/>
    <w:basedOn w:val="Caption"/>
    <w:rsid w:val="007D6222"/>
  </w:style>
  <w:style w:type="paragraph" w:customStyle="1" w:styleId="StyleCaptionCentered1">
    <w:name w:val="Style Caption + Centered1"/>
    <w:basedOn w:val="Caption"/>
    <w:autoRedefine/>
    <w:rsid w:val="007D6222"/>
  </w:style>
  <w:style w:type="paragraph" w:customStyle="1" w:styleId="StyleCaption13ptCenteredLinespacing15lines">
    <w:name w:val="Style Caption + 13 pt Centered Line spacing:  1.5 lines"/>
    <w:basedOn w:val="Caption"/>
    <w:autoRedefine/>
    <w:rsid w:val="007D6222"/>
  </w:style>
  <w:style w:type="paragraph" w:styleId="BodyTextIndent">
    <w:name w:val="Body Text Indent"/>
    <w:basedOn w:val="Normal"/>
    <w:link w:val="BodyTextIndentChar"/>
    <w:rsid w:val="003C21BD"/>
    <w:pPr>
      <w:ind w:firstLine="720"/>
    </w:pPr>
    <w:rPr>
      <w:i/>
    </w:rPr>
  </w:style>
  <w:style w:type="paragraph" w:customStyle="1" w:styleId="Ml2">
    <w:name w:val="Ml_2"/>
    <w:basedOn w:val="Normal"/>
    <w:rsid w:val="00A879E4"/>
    <w:pPr>
      <w:numPr>
        <w:numId w:val="3"/>
      </w:numPr>
      <w:spacing w:before="100" w:beforeAutospacing="1" w:after="100" w:afterAutospacing="1"/>
    </w:pPr>
    <w:rPr>
      <w:b/>
      <w:sz w:val="24"/>
      <w:szCs w:val="24"/>
    </w:rPr>
  </w:style>
  <w:style w:type="paragraph" w:customStyle="1" w:styleId="Ml3">
    <w:name w:val="Ml_3"/>
    <w:basedOn w:val="Normal"/>
    <w:link w:val="Ml3Char"/>
    <w:rsid w:val="00A879E4"/>
    <w:pPr>
      <w:numPr>
        <w:ilvl w:val="1"/>
        <w:numId w:val="3"/>
      </w:numPr>
      <w:tabs>
        <w:tab w:val="left" w:pos="1250"/>
      </w:tabs>
      <w:spacing w:before="100" w:beforeAutospacing="1" w:after="100" w:afterAutospacing="1"/>
    </w:pPr>
    <w:rPr>
      <w:i/>
      <w:sz w:val="24"/>
      <w:szCs w:val="24"/>
    </w:rPr>
  </w:style>
  <w:style w:type="paragraph" w:customStyle="1" w:styleId="StyleIIIIII">
    <w:name w:val="Style_I_II_III"/>
    <w:basedOn w:val="Header"/>
    <w:rsid w:val="00A879E4"/>
    <w:pPr>
      <w:numPr>
        <w:numId w:val="4"/>
      </w:numPr>
      <w:tabs>
        <w:tab w:val="clear" w:pos="4320"/>
        <w:tab w:val="clear" w:pos="8640"/>
      </w:tabs>
      <w:spacing w:before="100" w:beforeAutospacing="1" w:after="100" w:afterAutospacing="1"/>
    </w:pPr>
    <w:rPr>
      <w:b/>
      <w:bCs/>
      <w:sz w:val="24"/>
      <w:szCs w:val="24"/>
    </w:rPr>
  </w:style>
  <w:style w:type="paragraph" w:customStyle="1" w:styleId="Style123">
    <w:name w:val="Style_1_2_3"/>
    <w:basedOn w:val="StyleIIIIII"/>
    <w:rsid w:val="00A879E4"/>
    <w:pPr>
      <w:numPr>
        <w:ilvl w:val="1"/>
      </w:numPr>
      <w:tabs>
        <w:tab w:val="left" w:pos="480"/>
      </w:tabs>
    </w:pPr>
    <w:rPr>
      <w:b w:val="0"/>
      <w:u w:val="single"/>
    </w:rPr>
  </w:style>
  <w:style w:type="paragraph" w:customStyle="1" w:styleId="Styleabc">
    <w:name w:val="Style_a_b_c"/>
    <w:basedOn w:val="Style123"/>
    <w:rsid w:val="00A879E4"/>
    <w:pPr>
      <w:numPr>
        <w:ilvl w:val="2"/>
      </w:numPr>
    </w:pPr>
    <w:rPr>
      <w:i/>
      <w:u w:val="none"/>
    </w:rPr>
  </w:style>
  <w:style w:type="paragraph" w:customStyle="1" w:styleId="StyleNormal">
    <w:name w:val="Style_Normal"/>
    <w:basedOn w:val="Styleabc"/>
    <w:rsid w:val="00A879E4"/>
    <w:pPr>
      <w:numPr>
        <w:ilvl w:val="3"/>
      </w:numPr>
      <w:tabs>
        <w:tab w:val="clear" w:pos="480"/>
        <w:tab w:val="left" w:pos="2040"/>
      </w:tabs>
    </w:pPr>
    <w:rPr>
      <w:i w:val="0"/>
    </w:rPr>
  </w:style>
  <w:style w:type="character" w:customStyle="1" w:styleId="Ml3Char">
    <w:name w:val="Ml_3 Char"/>
    <w:basedOn w:val="DefaultParagraphFont"/>
    <w:link w:val="Ml3"/>
    <w:rsid w:val="00A879E4"/>
    <w:rPr>
      <w:i/>
      <w:sz w:val="24"/>
      <w:szCs w:val="24"/>
    </w:rPr>
  </w:style>
  <w:style w:type="paragraph" w:styleId="TOC8">
    <w:name w:val="toc 8"/>
    <w:basedOn w:val="Normal"/>
    <w:next w:val="Normal"/>
    <w:autoRedefine/>
    <w:semiHidden/>
    <w:rsid w:val="004D22AB"/>
    <w:pPr>
      <w:ind w:left="1680"/>
    </w:pPr>
    <w:rPr>
      <w:sz w:val="24"/>
      <w:szCs w:val="24"/>
      <w:lang w:val="en-SG" w:eastAsia="en-SG"/>
    </w:rPr>
  </w:style>
  <w:style w:type="paragraph" w:styleId="TOC9">
    <w:name w:val="toc 9"/>
    <w:basedOn w:val="Normal"/>
    <w:next w:val="Normal"/>
    <w:autoRedefine/>
    <w:semiHidden/>
    <w:rsid w:val="004D22AB"/>
    <w:pPr>
      <w:ind w:left="1920"/>
    </w:pPr>
    <w:rPr>
      <w:sz w:val="24"/>
      <w:szCs w:val="24"/>
      <w:lang w:val="en-SG" w:eastAsia="en-SG"/>
    </w:rPr>
  </w:style>
  <w:style w:type="paragraph" w:customStyle="1" w:styleId="HinhVe">
    <w:name w:val="HinhVe"/>
    <w:basedOn w:val="Normal"/>
    <w:rsid w:val="00E766EB"/>
    <w:pPr>
      <w:spacing w:before="100" w:beforeAutospacing="1" w:after="100" w:afterAutospacing="1"/>
      <w:jc w:val="center"/>
    </w:pPr>
  </w:style>
  <w:style w:type="paragraph" w:styleId="BodyText3">
    <w:name w:val="Body Text 3"/>
    <w:basedOn w:val="Normal"/>
    <w:link w:val="BodyText3Char"/>
    <w:rsid w:val="003F3FBD"/>
    <w:rPr>
      <w:rFonts w:cs="Arial"/>
      <w:sz w:val="48"/>
      <w:szCs w:val="48"/>
      <w:lang w:bidi="th-TH"/>
    </w:rPr>
  </w:style>
  <w:style w:type="character" w:styleId="FollowedHyperlink">
    <w:name w:val="FollowedHyperlink"/>
    <w:basedOn w:val="DefaultParagraphFont"/>
    <w:rsid w:val="00B545CC"/>
    <w:rPr>
      <w:color w:val="800080"/>
      <w:u w:val="single"/>
    </w:rPr>
  </w:style>
  <w:style w:type="character" w:customStyle="1" w:styleId="bold021">
    <w:name w:val="bold021"/>
    <w:basedOn w:val="DefaultParagraphFont"/>
    <w:rsid w:val="00B545CC"/>
    <w:rPr>
      <w:rFonts w:ascii="Verdana" w:hAnsi="Verdana" w:hint="default"/>
      <w:b/>
      <w:bCs/>
      <w:strike w:val="0"/>
      <w:dstrike w:val="0"/>
      <w:color w:val="CC3333"/>
      <w:sz w:val="17"/>
      <w:szCs w:val="17"/>
      <w:u w:val="none"/>
      <w:effect w:val="none"/>
    </w:rPr>
  </w:style>
  <w:style w:type="character" w:styleId="Emphasis">
    <w:name w:val="Emphasis"/>
    <w:basedOn w:val="DefaultParagraphFont"/>
    <w:qFormat/>
    <w:rsid w:val="00B545CC"/>
    <w:rPr>
      <w:i/>
      <w:iCs/>
    </w:rPr>
  </w:style>
  <w:style w:type="character" w:customStyle="1" w:styleId="titlecontent1">
    <w:name w:val="title_content1"/>
    <w:basedOn w:val="DefaultParagraphFont"/>
    <w:rsid w:val="00B545CC"/>
    <w:rPr>
      <w:rFonts w:ascii="Verdana" w:hAnsi="Verdana" w:hint="default"/>
      <w:b/>
      <w:bCs/>
      <w:strike w:val="0"/>
      <w:dstrike w:val="0"/>
      <w:color w:val="BB6721"/>
      <w:spacing w:val="0"/>
      <w:sz w:val="18"/>
      <w:szCs w:val="18"/>
      <w:u w:val="none"/>
      <w:effect w:val="none"/>
    </w:rPr>
  </w:style>
  <w:style w:type="paragraph" w:customStyle="1" w:styleId="normaltext">
    <w:name w:val="normal_text"/>
    <w:basedOn w:val="Normal"/>
    <w:rsid w:val="00B545CC"/>
    <w:pPr>
      <w:spacing w:before="100" w:beforeAutospacing="1" w:after="100" w:afterAutospacing="1"/>
    </w:pPr>
    <w:rPr>
      <w:rFonts w:ascii="Verdana" w:hAnsi="Verdana"/>
      <w:sz w:val="17"/>
      <w:szCs w:val="17"/>
      <w:lang w:bidi="th-TH"/>
    </w:rPr>
  </w:style>
  <w:style w:type="character" w:customStyle="1" w:styleId="style41">
    <w:name w:val="style41"/>
    <w:basedOn w:val="DefaultParagraphFont"/>
    <w:rsid w:val="00B545CC"/>
    <w:rPr>
      <w:b/>
      <w:bCs/>
      <w:sz w:val="24"/>
      <w:szCs w:val="24"/>
    </w:rPr>
  </w:style>
  <w:style w:type="paragraph" w:styleId="z-TopofForm">
    <w:name w:val="HTML Top of Form"/>
    <w:basedOn w:val="Normal"/>
    <w:next w:val="Normal"/>
    <w:hidden/>
    <w:rsid w:val="00B545CC"/>
    <w:pPr>
      <w:pBdr>
        <w:bottom w:val="single" w:sz="6" w:space="1" w:color="auto"/>
      </w:pBdr>
      <w:jc w:val="center"/>
    </w:pPr>
    <w:rPr>
      <w:rFonts w:ascii="Arial" w:hAnsi="Arial"/>
      <w:vanish/>
      <w:sz w:val="16"/>
      <w:szCs w:val="16"/>
      <w:lang w:bidi="th-TH"/>
    </w:rPr>
  </w:style>
  <w:style w:type="paragraph" w:styleId="z-BottomofForm">
    <w:name w:val="HTML Bottom of Form"/>
    <w:basedOn w:val="Normal"/>
    <w:next w:val="Normal"/>
    <w:hidden/>
    <w:rsid w:val="00B545CC"/>
    <w:pPr>
      <w:pBdr>
        <w:top w:val="single" w:sz="6" w:space="1" w:color="auto"/>
      </w:pBdr>
      <w:jc w:val="center"/>
    </w:pPr>
    <w:rPr>
      <w:rFonts w:ascii="Arial" w:hAnsi="Arial"/>
      <w:vanish/>
      <w:sz w:val="16"/>
      <w:szCs w:val="16"/>
      <w:lang w:bidi="th-TH"/>
    </w:rPr>
  </w:style>
  <w:style w:type="character" w:customStyle="1" w:styleId="footer1">
    <w:name w:val="footer1"/>
    <w:basedOn w:val="DefaultParagraphFont"/>
    <w:rsid w:val="00B545CC"/>
    <w:rPr>
      <w:rFonts w:ascii="Arial" w:hAnsi="Arial" w:hint="default"/>
      <w:strike w:val="0"/>
      <w:dstrike w:val="0"/>
      <w:color w:val="000000"/>
      <w:sz w:val="15"/>
      <w:szCs w:val="15"/>
      <w:u w:val="none"/>
      <w:effect w:val="none"/>
    </w:rPr>
  </w:style>
  <w:style w:type="paragraph" w:customStyle="1" w:styleId="tahoma-pa">
    <w:name w:val="tahoma-pa"/>
    <w:basedOn w:val="Normal"/>
    <w:rsid w:val="00B545CC"/>
    <w:pPr>
      <w:spacing w:before="100" w:beforeAutospacing="1" w:after="100" w:afterAutospacing="1"/>
    </w:pPr>
    <w:rPr>
      <w:sz w:val="24"/>
      <w:szCs w:val="24"/>
    </w:rPr>
  </w:style>
  <w:style w:type="paragraph" w:styleId="BalloonText">
    <w:name w:val="Balloon Text"/>
    <w:basedOn w:val="Normal"/>
    <w:semiHidden/>
    <w:rsid w:val="00A9519F"/>
    <w:rPr>
      <w:rFonts w:ascii="Tahoma" w:hAnsi="Tahoma" w:cs="Tahoma"/>
      <w:sz w:val="16"/>
      <w:szCs w:val="16"/>
    </w:rPr>
  </w:style>
  <w:style w:type="character" w:customStyle="1" w:styleId="Heading3Char">
    <w:name w:val="Heading 3 Char"/>
    <w:basedOn w:val="DefaultParagraphFont"/>
    <w:link w:val="Heading3"/>
    <w:rsid w:val="009953B3"/>
    <w:rPr>
      <w:rFonts w:eastAsia="MS Mincho" w:cs="Arial"/>
      <w:b/>
      <w:bCs/>
      <w:i/>
      <w:sz w:val="26"/>
      <w:szCs w:val="26"/>
      <w:lang w:eastAsia="ja-JP"/>
    </w:rPr>
  </w:style>
  <w:style w:type="character" w:customStyle="1" w:styleId="Heading8Char">
    <w:name w:val="Heading 8 Char"/>
    <w:basedOn w:val="DefaultParagraphFont"/>
    <w:link w:val="Heading8"/>
    <w:rsid w:val="00775CB0"/>
    <w:rPr>
      <w:rFonts w:ascii="Calibri" w:hAnsi="Calibri"/>
      <w:i/>
      <w:iCs/>
      <w:sz w:val="24"/>
      <w:szCs w:val="24"/>
    </w:rPr>
  </w:style>
  <w:style w:type="character" w:customStyle="1" w:styleId="Heading9Char">
    <w:name w:val="Heading 9 Char"/>
    <w:basedOn w:val="DefaultParagraphFont"/>
    <w:link w:val="Heading9"/>
    <w:rsid w:val="00775CB0"/>
    <w:rPr>
      <w:rFonts w:ascii="Cambria" w:hAnsi="Cambria"/>
      <w:sz w:val="22"/>
      <w:szCs w:val="22"/>
    </w:rPr>
  </w:style>
  <w:style w:type="character" w:customStyle="1" w:styleId="BodyTextIndentChar">
    <w:name w:val="Body Text Indent Char"/>
    <w:basedOn w:val="DefaultParagraphFont"/>
    <w:link w:val="BodyTextIndent"/>
    <w:locked/>
    <w:rsid w:val="000457F8"/>
    <w:rPr>
      <w:i/>
      <w:sz w:val="26"/>
      <w:szCs w:val="26"/>
    </w:rPr>
  </w:style>
  <w:style w:type="character" w:customStyle="1" w:styleId="TitleChar">
    <w:name w:val="Title Char"/>
    <w:basedOn w:val="DefaultParagraphFont"/>
    <w:link w:val="Title"/>
    <w:locked/>
    <w:rsid w:val="006B28C0"/>
    <w:rPr>
      <w:b/>
      <w:sz w:val="32"/>
    </w:rPr>
  </w:style>
  <w:style w:type="character" w:customStyle="1" w:styleId="Heading2Char">
    <w:name w:val="Heading 2 Char"/>
    <w:basedOn w:val="DefaultParagraphFont"/>
    <w:link w:val="Heading2"/>
    <w:locked/>
    <w:rsid w:val="0004456B"/>
    <w:rPr>
      <w:rFonts w:cs="Arial"/>
      <w:b/>
      <w:bCs/>
      <w:iCs/>
      <w:sz w:val="26"/>
      <w:szCs w:val="28"/>
    </w:rPr>
  </w:style>
  <w:style w:type="character" w:customStyle="1" w:styleId="BodyText3Char">
    <w:name w:val="Body Text 3 Char"/>
    <w:basedOn w:val="DefaultParagraphFont"/>
    <w:link w:val="BodyText3"/>
    <w:locked/>
    <w:rsid w:val="001640B5"/>
    <w:rPr>
      <w:rFonts w:cs="Arial"/>
      <w:sz w:val="48"/>
      <w:szCs w:val="48"/>
      <w:lang w:bidi="th-TH"/>
    </w:rPr>
  </w:style>
  <w:style w:type="character" w:customStyle="1" w:styleId="FooterChar">
    <w:name w:val="Footer Char"/>
    <w:basedOn w:val="DefaultParagraphFont"/>
    <w:link w:val="Footer"/>
    <w:uiPriority w:val="99"/>
    <w:locked/>
    <w:rsid w:val="001640B5"/>
    <w:rPr>
      <w:sz w:val="26"/>
      <w:szCs w:val="26"/>
    </w:rPr>
  </w:style>
  <w:style w:type="character" w:customStyle="1" w:styleId="BodyTextChar1">
    <w:name w:val="Body Text Char1"/>
    <w:basedOn w:val="DefaultParagraphFont"/>
    <w:link w:val="BodyText"/>
    <w:locked/>
    <w:rsid w:val="001640B5"/>
    <w:rPr>
      <w:sz w:val="26"/>
      <w:szCs w:val="26"/>
    </w:rPr>
  </w:style>
  <w:style w:type="paragraph" w:styleId="ListParagraph">
    <w:name w:val="List Paragraph"/>
    <w:basedOn w:val="Normal"/>
    <w:uiPriority w:val="34"/>
    <w:qFormat/>
    <w:rsid w:val="0068736A"/>
    <w:pPr>
      <w:numPr>
        <w:numId w:val="19"/>
      </w:numPr>
    </w:pPr>
  </w:style>
  <w:style w:type="numbering" w:styleId="1ai">
    <w:name w:val="Outline List 1"/>
    <w:basedOn w:val="NoList"/>
    <w:rsid w:val="009163DF"/>
    <w:pPr>
      <w:numPr>
        <w:numId w:val="8"/>
      </w:numPr>
    </w:pPr>
  </w:style>
  <w:style w:type="numbering" w:styleId="ArticleSection">
    <w:name w:val="Outline List 3"/>
    <w:basedOn w:val="NoList"/>
    <w:rsid w:val="009163DF"/>
    <w:pPr>
      <w:numPr>
        <w:numId w:val="9"/>
      </w:numPr>
    </w:pPr>
  </w:style>
  <w:style w:type="numbering" w:styleId="111111">
    <w:name w:val="Outline List 2"/>
    <w:aliases w:val="III.1"/>
    <w:basedOn w:val="NoList"/>
    <w:rsid w:val="009163DF"/>
    <w:pPr>
      <w:numPr>
        <w:numId w:val="7"/>
      </w:numPr>
    </w:pPr>
  </w:style>
  <w:style w:type="paragraph" w:customStyle="1" w:styleId="Style">
    <w:name w:val="Style"/>
    <w:basedOn w:val="Heading1"/>
    <w:rsid w:val="009163DF"/>
    <w:pPr>
      <w:numPr>
        <w:numId w:val="0"/>
      </w:numPr>
      <w:tabs>
        <w:tab w:val="num" w:pos="360"/>
      </w:tabs>
      <w:ind w:left="360" w:hanging="360"/>
    </w:pPr>
    <w:rPr>
      <w:rFonts w:cs="Times New Roman"/>
      <w:szCs w:val="20"/>
    </w:rPr>
  </w:style>
  <w:style w:type="paragraph" w:customStyle="1" w:styleId="CoverTitle">
    <w:name w:val="Cover_Title"/>
    <w:basedOn w:val="Heading1"/>
    <w:link w:val="CoverTitleChar"/>
    <w:rsid w:val="00B87F85"/>
    <w:pPr>
      <w:numPr>
        <w:numId w:val="0"/>
      </w:numPr>
      <w:ind w:left="431"/>
    </w:pPr>
  </w:style>
  <w:style w:type="paragraph" w:customStyle="1" w:styleId="Bullet4">
    <w:name w:val="Bullet4"/>
    <w:basedOn w:val="Normal"/>
    <w:rsid w:val="007173B2"/>
    <w:pPr>
      <w:numPr>
        <w:numId w:val="10"/>
      </w:numPr>
      <w:spacing w:before="120" w:after="60"/>
      <w:ind w:left="714" w:hanging="357"/>
    </w:pPr>
    <w:rPr>
      <w:rFonts w:eastAsia="MS Mincho"/>
      <w:b/>
    </w:rPr>
  </w:style>
  <w:style w:type="paragraph" w:customStyle="1" w:styleId="Bullet5">
    <w:name w:val="Bullet5"/>
    <w:basedOn w:val="Normal"/>
    <w:rsid w:val="00EB7910"/>
    <w:pPr>
      <w:numPr>
        <w:numId w:val="6"/>
      </w:numPr>
    </w:pPr>
    <w:rPr>
      <w:szCs w:val="24"/>
      <w:lang w:val="fr-FR"/>
    </w:rPr>
  </w:style>
  <w:style w:type="paragraph" w:customStyle="1" w:styleId="Cover1">
    <w:name w:val="Cover 1"/>
    <w:basedOn w:val="Normal"/>
    <w:rsid w:val="00FD00CE"/>
    <w:pPr>
      <w:jc w:val="center"/>
    </w:pPr>
    <w:rPr>
      <w:rFonts w:ascii="Tahoma" w:hAnsi="Tahoma"/>
      <w:b/>
      <w:bCs/>
      <w:szCs w:val="20"/>
    </w:rPr>
  </w:style>
  <w:style w:type="paragraph" w:customStyle="1" w:styleId="Cover2">
    <w:name w:val="Cover 2"/>
    <w:basedOn w:val="Normal"/>
    <w:rsid w:val="00BB3C47"/>
    <w:pPr>
      <w:jc w:val="center"/>
    </w:pPr>
    <w:rPr>
      <w:rFonts w:ascii="Arial" w:hAnsi="Arial"/>
      <w:b/>
      <w:bCs/>
      <w:sz w:val="32"/>
      <w:szCs w:val="20"/>
    </w:rPr>
  </w:style>
  <w:style w:type="paragraph" w:customStyle="1" w:styleId="Cover3">
    <w:name w:val="Cover 3"/>
    <w:basedOn w:val="Normal"/>
    <w:rsid w:val="003A653C"/>
    <w:pPr>
      <w:ind w:left="284" w:right="284"/>
      <w:jc w:val="center"/>
    </w:pPr>
    <w:rPr>
      <w:rFonts w:ascii="Arial" w:hAnsi="Arial"/>
      <w:b/>
      <w:bCs/>
      <w:sz w:val="40"/>
      <w:szCs w:val="20"/>
    </w:rPr>
  </w:style>
  <w:style w:type="paragraph" w:customStyle="1" w:styleId="Cover4">
    <w:name w:val="Cover 4"/>
    <w:basedOn w:val="Normal"/>
    <w:rsid w:val="00FD00CE"/>
    <w:pPr>
      <w:jc w:val="center"/>
    </w:pPr>
    <w:rPr>
      <w:b/>
      <w:bCs/>
      <w:sz w:val="28"/>
      <w:szCs w:val="20"/>
    </w:rPr>
  </w:style>
  <w:style w:type="paragraph" w:customStyle="1" w:styleId="Cover6">
    <w:name w:val="Cover 6"/>
    <w:basedOn w:val="Cover2"/>
    <w:rsid w:val="00FD00CE"/>
    <w:pPr>
      <w:jc w:val="left"/>
    </w:pPr>
  </w:style>
  <w:style w:type="paragraph" w:customStyle="1" w:styleId="cover7">
    <w:name w:val="cover 7"/>
    <w:basedOn w:val="Normal"/>
    <w:rsid w:val="00FD00CE"/>
    <w:rPr>
      <w:rFonts w:ascii="Tahoma" w:hAnsi="Tahoma"/>
      <w:b/>
      <w:bCs/>
      <w:szCs w:val="20"/>
    </w:rPr>
  </w:style>
  <w:style w:type="paragraph" w:customStyle="1" w:styleId="Gachngang">
    <w:name w:val="Gachngang"/>
    <w:basedOn w:val="Normal"/>
    <w:rsid w:val="00C35158"/>
    <w:pPr>
      <w:pBdr>
        <w:top w:val="single" w:sz="4" w:space="1" w:color="auto"/>
      </w:pBdr>
    </w:pPr>
    <w:rPr>
      <w:rFonts w:eastAsia="MS Mincho"/>
      <w:szCs w:val="24"/>
      <w:lang w:eastAsia="ja-JP"/>
    </w:rPr>
  </w:style>
  <w:style w:type="paragraph" w:customStyle="1" w:styleId="Tomtat">
    <w:name w:val="Tom_tat"/>
    <w:basedOn w:val="Normal"/>
    <w:rsid w:val="00850D5A"/>
    <w:pPr>
      <w:tabs>
        <w:tab w:val="left" w:pos="567"/>
        <w:tab w:val="left" w:pos="1134"/>
      </w:tabs>
      <w:ind w:left="1418" w:hanging="1418"/>
    </w:pPr>
    <w:rPr>
      <w:rFonts w:eastAsia="MS Mincho"/>
      <w:szCs w:val="24"/>
      <w:lang w:eastAsia="ja-JP"/>
    </w:rPr>
  </w:style>
  <w:style w:type="paragraph" w:customStyle="1" w:styleId="MTDisplayEquation">
    <w:name w:val="MTDisplayEquation"/>
    <w:basedOn w:val="Normal"/>
    <w:next w:val="Normal"/>
    <w:rsid w:val="00D97035"/>
    <w:pPr>
      <w:tabs>
        <w:tab w:val="center" w:pos="4400"/>
        <w:tab w:val="right" w:pos="8800"/>
      </w:tabs>
    </w:pPr>
  </w:style>
  <w:style w:type="paragraph" w:customStyle="1" w:styleId="Thuattoan">
    <w:name w:val="Thuat_toan"/>
    <w:basedOn w:val="Normal"/>
    <w:link w:val="ThuattoanChar"/>
    <w:rsid w:val="00EF1481"/>
    <w:pPr>
      <w:numPr>
        <w:numId w:val="11"/>
      </w:numPr>
    </w:pPr>
  </w:style>
  <w:style w:type="paragraph" w:customStyle="1" w:styleId="references">
    <w:name w:val="references"/>
    <w:rsid w:val="005149B0"/>
    <w:pPr>
      <w:numPr>
        <w:numId w:val="12"/>
      </w:numPr>
      <w:spacing w:after="50" w:line="360" w:lineRule="auto"/>
      <w:jc w:val="both"/>
    </w:pPr>
    <w:rPr>
      <w:rFonts w:eastAsia="MS Mincho"/>
      <w:noProof/>
      <w:sz w:val="26"/>
      <w:szCs w:val="16"/>
    </w:rPr>
  </w:style>
  <w:style w:type="paragraph" w:customStyle="1" w:styleId="figurecaption">
    <w:name w:val="figure caption"/>
    <w:rsid w:val="001D1C13"/>
    <w:pPr>
      <w:numPr>
        <w:numId w:val="13"/>
      </w:numPr>
      <w:tabs>
        <w:tab w:val="clear" w:pos="720"/>
        <w:tab w:val="left" w:pos="851"/>
      </w:tabs>
      <w:spacing w:before="80" w:after="200"/>
      <w:jc w:val="center"/>
    </w:pPr>
    <w:rPr>
      <w:noProof/>
      <w:szCs w:val="16"/>
    </w:rPr>
  </w:style>
  <w:style w:type="paragraph" w:customStyle="1" w:styleId="equation">
    <w:name w:val="equation"/>
    <w:basedOn w:val="Normal"/>
    <w:link w:val="equationChar"/>
    <w:rsid w:val="0020027B"/>
    <w:pPr>
      <w:tabs>
        <w:tab w:val="center" w:pos="4536"/>
        <w:tab w:val="right" w:pos="8789"/>
      </w:tabs>
      <w:spacing w:before="240" w:after="240" w:line="216" w:lineRule="auto"/>
      <w:ind w:firstLine="0"/>
      <w:jc w:val="center"/>
    </w:pPr>
    <w:rPr>
      <w:rFonts w:ascii="Symbol" w:hAnsi="Symbol" w:cs="Symbol"/>
      <w:sz w:val="24"/>
      <w:szCs w:val="20"/>
    </w:rPr>
  </w:style>
  <w:style w:type="character" w:customStyle="1" w:styleId="BodyTextChar">
    <w:name w:val="Body Text Char"/>
    <w:basedOn w:val="DefaultParagraphFont"/>
    <w:rsid w:val="00ED0215"/>
    <w:rPr>
      <w:spacing w:val="-1"/>
      <w:lang w:val="en-US" w:eastAsia="en-US" w:bidi="ar-SA"/>
    </w:rPr>
  </w:style>
  <w:style w:type="character" w:customStyle="1" w:styleId="equationChar">
    <w:name w:val="equation Char"/>
    <w:basedOn w:val="DefaultParagraphFont"/>
    <w:link w:val="equation"/>
    <w:rsid w:val="0020027B"/>
    <w:rPr>
      <w:rFonts w:ascii="Symbol" w:hAnsi="Symbol" w:cs="Symbol"/>
      <w:sz w:val="24"/>
      <w:lang w:val="en-US" w:eastAsia="en-US" w:bidi="ar-SA"/>
    </w:rPr>
  </w:style>
  <w:style w:type="paragraph" w:customStyle="1" w:styleId="step">
    <w:name w:val="step"/>
    <w:basedOn w:val="Normal"/>
    <w:rsid w:val="006851EE"/>
    <w:pPr>
      <w:numPr>
        <w:numId w:val="14"/>
      </w:numPr>
      <w:spacing w:line="228" w:lineRule="auto"/>
    </w:pPr>
    <w:rPr>
      <w:spacing w:val="-1"/>
      <w:sz w:val="20"/>
      <w:szCs w:val="20"/>
    </w:rPr>
  </w:style>
  <w:style w:type="character" w:customStyle="1" w:styleId="ThuattoanChar">
    <w:name w:val="Thuat_toan Char"/>
    <w:basedOn w:val="DefaultParagraphFont"/>
    <w:link w:val="Thuattoan"/>
    <w:rsid w:val="00BB36D9"/>
    <w:rPr>
      <w:sz w:val="26"/>
      <w:szCs w:val="26"/>
    </w:rPr>
  </w:style>
  <w:style w:type="paragraph" w:customStyle="1" w:styleId="tablecolsubhead">
    <w:name w:val="table col subhead"/>
    <w:basedOn w:val="Normal"/>
    <w:rsid w:val="009B4267"/>
    <w:pPr>
      <w:spacing w:line="240" w:lineRule="auto"/>
      <w:ind w:firstLine="0"/>
      <w:jc w:val="center"/>
    </w:pPr>
    <w:rPr>
      <w:b/>
      <w:bCs/>
      <w:i/>
      <w:iCs/>
      <w:sz w:val="15"/>
      <w:szCs w:val="15"/>
    </w:rPr>
  </w:style>
  <w:style w:type="paragraph" w:customStyle="1" w:styleId="LVNormal">
    <w:name w:val="LV_Normal"/>
    <w:basedOn w:val="Normal"/>
    <w:link w:val="LVNormalChar"/>
    <w:qFormat/>
    <w:rsid w:val="00BE5BE0"/>
    <w:pPr>
      <w:spacing w:before="120" w:line="240" w:lineRule="auto"/>
      <w:ind w:firstLine="0"/>
      <w:jc w:val="left"/>
    </w:pPr>
    <w:rPr>
      <w:rFonts w:eastAsia="MS Mincho"/>
      <w:szCs w:val="24"/>
      <w:lang w:eastAsia="ja-JP"/>
    </w:rPr>
  </w:style>
  <w:style w:type="numbering" w:customStyle="1" w:styleId="UNSThesisChuong">
    <w:name w:val="UNSThesis_Chuong"/>
    <w:basedOn w:val="NoList"/>
    <w:rsid w:val="00271906"/>
    <w:pPr>
      <w:numPr>
        <w:numId w:val="15"/>
      </w:numPr>
    </w:pPr>
  </w:style>
  <w:style w:type="paragraph" w:customStyle="1" w:styleId="bulletlist">
    <w:name w:val="bullet list"/>
    <w:basedOn w:val="BodyText"/>
    <w:rsid w:val="009B4DC4"/>
    <w:pPr>
      <w:numPr>
        <w:numId w:val="16"/>
      </w:numPr>
    </w:pPr>
    <w:rPr>
      <w:spacing w:val="-1"/>
      <w:szCs w:val="20"/>
    </w:rPr>
  </w:style>
  <w:style w:type="paragraph" w:customStyle="1" w:styleId="tablehead">
    <w:name w:val="table head"/>
    <w:rsid w:val="00C149B7"/>
    <w:pPr>
      <w:numPr>
        <w:numId w:val="17"/>
      </w:numPr>
      <w:spacing w:before="240" w:line="216" w:lineRule="auto"/>
      <w:jc w:val="center"/>
    </w:pPr>
    <w:rPr>
      <w:noProof/>
      <w:sz w:val="22"/>
      <w:szCs w:val="16"/>
    </w:rPr>
  </w:style>
  <w:style w:type="paragraph" w:customStyle="1" w:styleId="tablecolhead">
    <w:name w:val="table col head"/>
    <w:basedOn w:val="Normal"/>
    <w:rsid w:val="00F60DEE"/>
    <w:pPr>
      <w:spacing w:after="60" w:line="240" w:lineRule="auto"/>
      <w:ind w:firstLine="0"/>
      <w:jc w:val="center"/>
    </w:pPr>
    <w:rPr>
      <w:b/>
      <w:bCs/>
      <w:sz w:val="24"/>
      <w:szCs w:val="16"/>
    </w:rPr>
  </w:style>
  <w:style w:type="paragraph" w:customStyle="1" w:styleId="tablecopy">
    <w:name w:val="table copy"/>
    <w:rsid w:val="00346F1A"/>
    <w:pPr>
      <w:spacing w:before="60" w:after="60"/>
      <w:jc w:val="both"/>
    </w:pPr>
    <w:rPr>
      <w:noProof/>
      <w:sz w:val="24"/>
      <w:szCs w:val="16"/>
    </w:rPr>
  </w:style>
  <w:style w:type="character" w:styleId="LineNumber">
    <w:name w:val="line number"/>
    <w:rsid w:val="00F42030"/>
  </w:style>
  <w:style w:type="character" w:customStyle="1" w:styleId="mediumb-text1">
    <w:name w:val="mediumb-text1"/>
    <w:basedOn w:val="DefaultParagraphFont"/>
    <w:rsid w:val="00792D58"/>
    <w:rPr>
      <w:rFonts w:ascii="Arial" w:hAnsi="Arial" w:cs="Arial" w:hint="default"/>
      <w:b/>
      <w:bCs/>
      <w:color w:val="000000"/>
      <w:sz w:val="24"/>
      <w:szCs w:val="24"/>
    </w:rPr>
  </w:style>
  <w:style w:type="paragraph" w:customStyle="1" w:styleId="NormalParagraphIndent">
    <w:name w:val="Normal Paragraph Indent"/>
    <w:basedOn w:val="Normal"/>
    <w:rsid w:val="00A07C89"/>
    <w:pPr>
      <w:spacing w:before="120"/>
      <w:ind w:firstLine="720"/>
    </w:pPr>
    <w:rPr>
      <w:szCs w:val="20"/>
    </w:rPr>
  </w:style>
  <w:style w:type="paragraph" w:styleId="DocumentMap">
    <w:name w:val="Document Map"/>
    <w:basedOn w:val="Normal"/>
    <w:semiHidden/>
    <w:rsid w:val="005A42CD"/>
    <w:pPr>
      <w:shd w:val="clear" w:color="auto" w:fill="000080"/>
    </w:pPr>
    <w:rPr>
      <w:rFonts w:ascii="Tahoma" w:hAnsi="Tahoma" w:cs="Tahoma"/>
      <w:sz w:val="20"/>
      <w:szCs w:val="20"/>
    </w:rPr>
  </w:style>
  <w:style w:type="paragraph" w:customStyle="1" w:styleId="TLTK">
    <w:name w:val="TLTK"/>
    <w:basedOn w:val="CoverTitle"/>
    <w:link w:val="TLTKChar"/>
    <w:rsid w:val="00C94793"/>
  </w:style>
  <w:style w:type="character" w:customStyle="1" w:styleId="CoverTitleChar">
    <w:name w:val="Cover_Title Char"/>
    <w:basedOn w:val="Heading1Char"/>
    <w:link w:val="CoverTitle"/>
    <w:rsid w:val="00C94793"/>
    <w:rPr>
      <w:rFonts w:cs="Arial"/>
      <w:b/>
      <w:bCs/>
      <w:kern w:val="32"/>
      <w:sz w:val="36"/>
      <w:szCs w:val="32"/>
    </w:rPr>
  </w:style>
  <w:style w:type="character" w:customStyle="1" w:styleId="TLTKChar">
    <w:name w:val="TLTK Char"/>
    <w:basedOn w:val="CoverTitleChar"/>
    <w:link w:val="TLTK"/>
    <w:rsid w:val="00C94793"/>
    <w:rPr>
      <w:rFonts w:cs="Arial"/>
      <w:b/>
      <w:bCs/>
      <w:kern w:val="32"/>
      <w:sz w:val="36"/>
      <w:szCs w:val="32"/>
    </w:rPr>
  </w:style>
  <w:style w:type="paragraph" w:customStyle="1" w:styleId="Noidung">
    <w:name w:val="Noidung"/>
    <w:basedOn w:val="Normal"/>
    <w:link w:val="NoidungChar"/>
    <w:rsid w:val="00DA49A7"/>
    <w:pPr>
      <w:ind w:firstLine="397"/>
    </w:pPr>
    <w:rPr>
      <w:szCs w:val="20"/>
    </w:rPr>
  </w:style>
  <w:style w:type="character" w:customStyle="1" w:styleId="NoidungChar">
    <w:name w:val="Noidung Char"/>
    <w:basedOn w:val="DefaultParagraphFont"/>
    <w:link w:val="Noidung"/>
    <w:rsid w:val="00DA49A7"/>
    <w:rPr>
      <w:sz w:val="26"/>
    </w:rPr>
  </w:style>
  <w:style w:type="paragraph" w:customStyle="1" w:styleId="LVThuattoan">
    <w:name w:val="LV_Thuattoan"/>
    <w:basedOn w:val="LVNormal"/>
    <w:link w:val="LVThuattoanChar"/>
    <w:qFormat/>
    <w:rsid w:val="00842743"/>
    <w:pPr>
      <w:spacing w:before="0" w:after="0" w:line="276" w:lineRule="auto"/>
    </w:pPr>
    <w:rPr>
      <w:rFonts w:ascii="Arial Unicode MS" w:hAnsi="Arial Unicode MS"/>
      <w:sz w:val="22"/>
    </w:rPr>
  </w:style>
  <w:style w:type="character" w:customStyle="1" w:styleId="LVNormalChar">
    <w:name w:val="LV_Normal Char"/>
    <w:basedOn w:val="DefaultParagraphFont"/>
    <w:link w:val="LVNormal"/>
    <w:rsid w:val="00BE5BE0"/>
    <w:rPr>
      <w:rFonts w:eastAsia="MS Mincho"/>
      <w:sz w:val="26"/>
      <w:szCs w:val="24"/>
      <w:lang w:eastAsia="ja-JP"/>
    </w:rPr>
  </w:style>
  <w:style w:type="character" w:customStyle="1" w:styleId="LVThuattoanChar">
    <w:name w:val="LV_Thuattoan Char"/>
    <w:basedOn w:val="LVNormalChar"/>
    <w:link w:val="LVThuattoan"/>
    <w:rsid w:val="00842743"/>
    <w:rPr>
      <w:rFonts w:ascii="Arial Unicode MS" w:eastAsia="MS Mincho" w:hAnsi="Arial Unicode MS"/>
      <w:sz w:val="22"/>
      <w:szCs w:val="24"/>
      <w:lang w:eastAsia="ja-JP"/>
    </w:rPr>
  </w:style>
  <w:style w:type="character" w:styleId="IntenseEmphasis">
    <w:name w:val="Intense Emphasis"/>
    <w:basedOn w:val="DefaultParagraphFont"/>
    <w:uiPriority w:val="21"/>
    <w:qFormat/>
    <w:rsid w:val="00661251"/>
    <w:rPr>
      <w:b/>
      <w:bCs/>
      <w:i/>
      <w:iCs/>
      <w:color w:val="4F81BD" w:themeColor="accent1"/>
    </w:rPr>
  </w:style>
  <w:style w:type="character" w:styleId="SubtleReference">
    <w:name w:val="Subtle Reference"/>
    <w:basedOn w:val="DefaultParagraphFont"/>
    <w:uiPriority w:val="31"/>
    <w:qFormat/>
    <w:rsid w:val="00661251"/>
    <w:rPr>
      <w:smallCaps/>
      <w:color w:val="C0504D" w:themeColor="accent2"/>
      <w:u w:val="single"/>
    </w:rPr>
  </w:style>
  <w:style w:type="character" w:styleId="SubtleEmphasis">
    <w:name w:val="Subtle Emphasis"/>
    <w:basedOn w:val="TitleChar"/>
    <w:uiPriority w:val="19"/>
    <w:qFormat/>
    <w:rsid w:val="00A011B5"/>
    <w:rPr>
      <w:rFonts w:ascii="Times New Roman" w:hAnsi="Times New Roman"/>
      <w:b/>
      <w:i/>
      <w:iCs/>
      <w:color w:val="000000" w:themeColor="text1"/>
      <w:sz w:val="20"/>
    </w:rPr>
  </w:style>
  <w:style w:type="paragraph" w:customStyle="1" w:styleId="numbereditem">
    <w:name w:val="numbered item"/>
    <w:basedOn w:val="Normal"/>
    <w:rsid w:val="0039286E"/>
    <w:pPr>
      <w:numPr>
        <w:numId w:val="18"/>
      </w:numPr>
      <w:overflowPunct w:val="0"/>
      <w:autoSpaceDE w:val="0"/>
      <w:autoSpaceDN w:val="0"/>
      <w:adjustRightInd w:val="0"/>
      <w:spacing w:before="120" w:line="240" w:lineRule="exact"/>
      <w:contextualSpacing/>
      <w:textAlignment w:val="baseline"/>
    </w:pPr>
    <w:rPr>
      <w:sz w:val="20"/>
      <w:szCs w:val="20"/>
      <w:lang w:eastAsia="de-DE"/>
    </w:rPr>
  </w:style>
  <w:style w:type="numbering" w:customStyle="1" w:styleId="StyleBulleted">
    <w:name w:val="Style Bulleted"/>
    <w:basedOn w:val="NoList"/>
    <w:rsid w:val="001A57AC"/>
    <w:pPr>
      <w:numPr>
        <w:numId w:val="20"/>
      </w:numPr>
    </w:pPr>
  </w:style>
  <w:style w:type="paragraph" w:customStyle="1" w:styleId="programcode">
    <w:name w:val="programcode"/>
    <w:basedOn w:val="Normal"/>
    <w:rsid w:val="00831844"/>
    <w:pPr>
      <w:tabs>
        <w:tab w:val="left" w:pos="454"/>
        <w:tab w:val="left" w:pos="680"/>
        <w:tab w:val="left" w:pos="907"/>
        <w:tab w:val="left" w:pos="1134"/>
        <w:tab w:val="left" w:pos="1361"/>
        <w:tab w:val="left" w:pos="1588"/>
        <w:tab w:val="left" w:pos="1814"/>
        <w:tab w:val="left" w:pos="2041"/>
        <w:tab w:val="left" w:pos="2268"/>
        <w:tab w:val="left" w:pos="2495"/>
        <w:tab w:val="left" w:pos="2722"/>
        <w:tab w:val="left" w:pos="2948"/>
        <w:tab w:val="left" w:pos="3175"/>
        <w:tab w:val="left" w:pos="3402"/>
        <w:tab w:val="left" w:pos="3629"/>
        <w:tab w:val="left" w:pos="3856"/>
        <w:tab w:val="left" w:pos="4082"/>
        <w:tab w:val="left" w:pos="4309"/>
        <w:tab w:val="left" w:pos="4536"/>
        <w:tab w:val="left" w:pos="4763"/>
        <w:tab w:val="left" w:pos="4990"/>
        <w:tab w:val="left" w:pos="5216"/>
        <w:tab w:val="left" w:pos="5443"/>
        <w:tab w:val="left" w:pos="5670"/>
        <w:tab w:val="left" w:pos="5897"/>
        <w:tab w:val="left" w:pos="6124"/>
        <w:tab w:val="left" w:pos="6350"/>
        <w:tab w:val="left" w:pos="6577"/>
      </w:tabs>
      <w:overflowPunct w:val="0"/>
      <w:autoSpaceDE w:val="0"/>
      <w:autoSpaceDN w:val="0"/>
      <w:adjustRightInd w:val="0"/>
      <w:spacing w:before="120" w:line="240" w:lineRule="exact"/>
      <w:ind w:left="227" w:firstLine="0"/>
      <w:contextualSpacing/>
      <w:jc w:val="left"/>
      <w:textAlignment w:val="baseline"/>
    </w:pPr>
    <w:rPr>
      <w:rFonts w:ascii="Courier" w:hAnsi="Courier"/>
      <w:sz w:val="20"/>
      <w:szCs w:val="20"/>
      <w:lang w:eastAsia="de-DE"/>
    </w:rPr>
  </w:style>
  <w:style w:type="paragraph" w:customStyle="1" w:styleId="Bulletcap1">
    <w:name w:val="Bullet_cap1"/>
    <w:basedOn w:val="Normal"/>
    <w:link w:val="Bulletcap1Char"/>
    <w:qFormat/>
    <w:rsid w:val="00177B04"/>
    <w:pPr>
      <w:numPr>
        <w:numId w:val="21"/>
      </w:numPr>
      <w:ind w:left="360"/>
    </w:pPr>
  </w:style>
  <w:style w:type="character" w:customStyle="1" w:styleId="Bulletcap1Char">
    <w:name w:val="Bullet_cap1 Char"/>
    <w:basedOn w:val="DefaultParagraphFont"/>
    <w:link w:val="Bulletcap1"/>
    <w:rsid w:val="00177B04"/>
    <w:rPr>
      <w:sz w:val="26"/>
      <w:szCs w:val="26"/>
    </w:rPr>
  </w:style>
  <w:style w:type="paragraph" w:customStyle="1" w:styleId="Stylenormal0">
    <w:name w:val="Style_normal"/>
    <w:basedOn w:val="Normal"/>
    <w:rsid w:val="00FF6477"/>
    <w:pPr>
      <w:ind w:firstLine="0"/>
      <w:jc w:val="center"/>
    </w:pPr>
    <w:rPr>
      <w:szCs w:val="24"/>
      <w:lang w:val="en-GB"/>
    </w:rPr>
  </w:style>
  <w:style w:type="paragraph" w:styleId="Bibliography">
    <w:name w:val="Bibliography"/>
    <w:basedOn w:val="Normal"/>
    <w:next w:val="Normal"/>
    <w:uiPriority w:val="37"/>
    <w:unhideWhenUsed/>
    <w:rsid w:val="007F13A1"/>
  </w:style>
  <w:style w:type="character" w:customStyle="1" w:styleId="gt-icon-text1">
    <w:name w:val="gt-icon-text1"/>
    <w:basedOn w:val="DefaultParagraphFont"/>
    <w:rsid w:val="0024722B"/>
  </w:style>
  <w:style w:type="character" w:customStyle="1" w:styleId="HeaderChar">
    <w:name w:val="Header Char"/>
    <w:basedOn w:val="DefaultParagraphFont"/>
    <w:link w:val="Header"/>
    <w:uiPriority w:val="99"/>
    <w:rsid w:val="004308DC"/>
    <w:rPr>
      <w:sz w:val="26"/>
      <w:szCs w:val="26"/>
    </w:rPr>
  </w:style>
  <w:style w:type="paragraph" w:styleId="TOCHeading">
    <w:name w:val="TOC Heading"/>
    <w:basedOn w:val="Heading1"/>
    <w:next w:val="Normal"/>
    <w:uiPriority w:val="39"/>
    <w:unhideWhenUsed/>
    <w:qFormat/>
    <w:rsid w:val="00CC2D1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Cs w:val="28"/>
    </w:rPr>
  </w:style>
  <w:style w:type="character" w:styleId="PlaceholderText">
    <w:name w:val="Placeholder Text"/>
    <w:basedOn w:val="DefaultParagraphFont"/>
    <w:uiPriority w:val="99"/>
    <w:semiHidden/>
    <w:rsid w:val="00FA3BDA"/>
    <w:rPr>
      <w:color w:val="808080"/>
    </w:rPr>
  </w:style>
  <w:style w:type="paragraph" w:customStyle="1" w:styleId="numberingtltk">
    <w:name w:val="numbering_tltk"/>
    <w:basedOn w:val="references"/>
    <w:link w:val="numberingtltkChar"/>
    <w:qFormat/>
    <w:rsid w:val="002D7C41"/>
  </w:style>
  <w:style w:type="character" w:customStyle="1" w:styleId="numberingtltkChar">
    <w:name w:val="numbering_tltk Char"/>
    <w:basedOn w:val="DefaultParagraphFont"/>
    <w:link w:val="numberingtltk"/>
    <w:rsid w:val="002D7C41"/>
    <w:rPr>
      <w:rFonts w:eastAsia="MS Mincho"/>
      <w:noProof/>
      <w:sz w:val="26"/>
      <w:szCs w:val="16"/>
    </w:rPr>
  </w:style>
  <w:style w:type="character" w:customStyle="1" w:styleId="apple-style-span">
    <w:name w:val="apple-style-span"/>
    <w:basedOn w:val="DefaultParagraphFont"/>
    <w:rsid w:val="00813B6E"/>
  </w:style>
  <w:style w:type="paragraph" w:customStyle="1" w:styleId="BodyTahoma12">
    <w:name w:val="Body Tahoma 12"/>
    <w:basedOn w:val="Normal"/>
    <w:link w:val="BodyTahoma12Char"/>
    <w:rsid w:val="00813B6E"/>
    <w:pPr>
      <w:spacing w:before="0" w:line="240" w:lineRule="auto"/>
      <w:ind w:firstLine="0"/>
    </w:pPr>
    <w:rPr>
      <w:rFonts w:ascii="Tahoma" w:hAnsi="Tahoma" w:cs="Tahoma"/>
      <w:sz w:val="24"/>
      <w:szCs w:val="24"/>
    </w:rPr>
  </w:style>
  <w:style w:type="character" w:customStyle="1" w:styleId="BodyTahoma12Char">
    <w:name w:val="Body Tahoma 12 Char"/>
    <w:basedOn w:val="DefaultParagraphFont"/>
    <w:link w:val="BodyTahoma12"/>
    <w:rsid w:val="00813B6E"/>
    <w:rPr>
      <w:rFonts w:ascii="Tahoma" w:hAnsi="Tahoma" w:cs="Tahoma"/>
      <w:sz w:val="24"/>
      <w:szCs w:val="24"/>
    </w:rPr>
  </w:style>
  <w:style w:type="paragraph" w:customStyle="1" w:styleId="H4Alpha">
    <w:name w:val="H4 Alpha"/>
    <w:basedOn w:val="Normal"/>
    <w:rsid w:val="00813B6E"/>
    <w:pPr>
      <w:keepNext/>
      <w:numPr>
        <w:numId w:val="22"/>
      </w:numPr>
      <w:spacing w:before="120" w:line="240" w:lineRule="auto"/>
      <w:jc w:val="left"/>
      <w:outlineLvl w:val="3"/>
    </w:pPr>
    <w:rPr>
      <w:rFonts w:ascii="Tahoma" w:hAnsi="Tahoma"/>
      <w:b/>
      <w:bCs/>
      <w:sz w:val="24"/>
      <w:szCs w:val="28"/>
    </w:rPr>
  </w:style>
  <w:style w:type="character" w:styleId="IntenseReference">
    <w:name w:val="Intense Reference"/>
    <w:basedOn w:val="DefaultParagraphFont"/>
    <w:uiPriority w:val="32"/>
    <w:qFormat/>
    <w:rsid w:val="002D449B"/>
    <w:rPr>
      <w:b/>
      <w:bCs/>
      <w:smallCaps/>
      <w:color w:val="C0504D" w:themeColor="accent2"/>
      <w:spacing w:val="5"/>
      <w:u w:val="single"/>
    </w:rPr>
  </w:style>
  <w:style w:type="paragraph" w:styleId="EndnoteText">
    <w:name w:val="endnote text"/>
    <w:basedOn w:val="Normal"/>
    <w:link w:val="EndnoteTextChar"/>
    <w:rsid w:val="0059562C"/>
    <w:pPr>
      <w:spacing w:before="0" w:after="0" w:line="240" w:lineRule="auto"/>
    </w:pPr>
    <w:rPr>
      <w:sz w:val="20"/>
      <w:szCs w:val="20"/>
    </w:rPr>
  </w:style>
  <w:style w:type="character" w:customStyle="1" w:styleId="EndnoteTextChar">
    <w:name w:val="Endnote Text Char"/>
    <w:basedOn w:val="DefaultParagraphFont"/>
    <w:link w:val="EndnoteText"/>
    <w:rsid w:val="0059562C"/>
  </w:style>
  <w:style w:type="character" w:styleId="EndnoteReference">
    <w:name w:val="endnote reference"/>
    <w:basedOn w:val="DefaultParagraphFont"/>
    <w:rsid w:val="0059562C"/>
    <w:rPr>
      <w:vertAlign w:val="superscript"/>
    </w:rPr>
  </w:style>
  <w:style w:type="paragraph" w:styleId="Revision">
    <w:name w:val="Revision"/>
    <w:hidden/>
    <w:uiPriority w:val="99"/>
    <w:semiHidden/>
    <w:rsid w:val="00964275"/>
    <w:pPr>
      <w:spacing w:before="0" w:after="0"/>
    </w:pPr>
    <w:rPr>
      <w:sz w:val="26"/>
      <w:szCs w:val="26"/>
    </w:rPr>
  </w:style>
  <w:style w:type="paragraph" w:customStyle="1" w:styleId="StyleHeading114pt">
    <w:name w:val="Style Heading 1 + 14 pt"/>
    <w:basedOn w:val="Heading1"/>
    <w:link w:val="StyleHeading114ptChar"/>
    <w:rsid w:val="003C503B"/>
    <w:pPr>
      <w:tabs>
        <w:tab w:val="clear" w:pos="3987"/>
        <w:tab w:val="left" w:pos="576"/>
      </w:tabs>
      <w:spacing w:after="60" w:line="240" w:lineRule="auto"/>
      <w:ind w:left="432" w:hanging="432"/>
      <w:jc w:val="left"/>
    </w:pPr>
  </w:style>
  <w:style w:type="character" w:customStyle="1" w:styleId="StyleHeading114ptChar">
    <w:name w:val="Style Heading 1 + 14 pt Char"/>
    <w:basedOn w:val="Heading1Char"/>
    <w:link w:val="StyleHeading114pt"/>
    <w:rsid w:val="003C503B"/>
    <w:rPr>
      <w:rFonts w:cs="Arial"/>
      <w:b/>
      <w:bCs/>
      <w:kern w:val="32"/>
      <w:sz w:val="28"/>
      <w:szCs w:val="32"/>
    </w:rPr>
  </w:style>
  <w:style w:type="paragraph" w:customStyle="1" w:styleId="Default">
    <w:name w:val="Default"/>
    <w:rsid w:val="0068736A"/>
    <w:pPr>
      <w:autoSpaceDE w:val="0"/>
      <w:autoSpaceDN w:val="0"/>
      <w:adjustRightInd w:val="0"/>
      <w:spacing w:before="0" w:after="0"/>
    </w:pPr>
    <w:rPr>
      <w:color w:val="000000"/>
      <w:sz w:val="24"/>
      <w:szCs w:val="24"/>
    </w:rPr>
  </w:style>
  <w:style w:type="character" w:customStyle="1" w:styleId="Style5Char">
    <w:name w:val="Style5 Char"/>
    <w:basedOn w:val="DefaultParagraphFont"/>
    <w:link w:val="Style5"/>
    <w:rsid w:val="0068736A"/>
    <w:rPr>
      <w:sz w:val="28"/>
      <w:szCs w:val="24"/>
    </w:rPr>
  </w:style>
  <w:style w:type="paragraph" w:customStyle="1" w:styleId="Style5">
    <w:name w:val="Style5"/>
    <w:basedOn w:val="Normal"/>
    <w:link w:val="Style5Char"/>
    <w:rsid w:val="0068736A"/>
    <w:pPr>
      <w:spacing w:before="0" w:after="0" w:line="240" w:lineRule="auto"/>
      <w:ind w:firstLine="540"/>
      <w:jc w:val="left"/>
    </w:pPr>
    <w:rPr>
      <w:sz w:val="28"/>
      <w:szCs w:val="24"/>
    </w:rPr>
  </w:style>
  <w:style w:type="paragraph" w:styleId="Quote">
    <w:name w:val="Quote"/>
    <w:basedOn w:val="Normal"/>
    <w:next w:val="Normal"/>
    <w:link w:val="QuoteChar"/>
    <w:uiPriority w:val="29"/>
    <w:qFormat/>
    <w:rsid w:val="005A15B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5A15B8"/>
    <w:rPr>
      <w:i/>
      <w:iCs/>
      <w:color w:val="404040" w:themeColor="text1" w:themeTint="BF"/>
      <w:sz w:val="26"/>
      <w:szCs w:val="26"/>
    </w:rPr>
  </w:style>
  <w:style w:type="character" w:customStyle="1" w:styleId="UnresolvedMention">
    <w:name w:val="Unresolved Mention"/>
    <w:basedOn w:val="DefaultParagraphFont"/>
    <w:uiPriority w:val="99"/>
    <w:semiHidden/>
    <w:unhideWhenUsed/>
    <w:rsid w:val="00532C30"/>
    <w:rPr>
      <w:color w:val="605E5C"/>
      <w:shd w:val="clear" w:color="auto" w:fill="E1DFDD"/>
    </w:rPr>
  </w:style>
  <w:style w:type="character" w:styleId="CommentReference">
    <w:name w:val="annotation reference"/>
    <w:basedOn w:val="DefaultParagraphFont"/>
    <w:semiHidden/>
    <w:unhideWhenUsed/>
    <w:rsid w:val="00467ED1"/>
    <w:rPr>
      <w:sz w:val="16"/>
      <w:szCs w:val="16"/>
    </w:rPr>
  </w:style>
  <w:style w:type="paragraph" w:styleId="CommentText">
    <w:name w:val="annotation text"/>
    <w:basedOn w:val="Normal"/>
    <w:link w:val="CommentTextChar"/>
    <w:semiHidden/>
    <w:unhideWhenUsed/>
    <w:rsid w:val="00467ED1"/>
    <w:pPr>
      <w:spacing w:line="240" w:lineRule="auto"/>
    </w:pPr>
    <w:rPr>
      <w:sz w:val="20"/>
      <w:szCs w:val="20"/>
    </w:rPr>
  </w:style>
  <w:style w:type="character" w:customStyle="1" w:styleId="CommentTextChar">
    <w:name w:val="Comment Text Char"/>
    <w:basedOn w:val="DefaultParagraphFont"/>
    <w:link w:val="CommentText"/>
    <w:semiHidden/>
    <w:rsid w:val="00467ED1"/>
  </w:style>
  <w:style w:type="paragraph" w:styleId="CommentSubject">
    <w:name w:val="annotation subject"/>
    <w:basedOn w:val="CommentText"/>
    <w:next w:val="CommentText"/>
    <w:link w:val="CommentSubjectChar"/>
    <w:semiHidden/>
    <w:unhideWhenUsed/>
    <w:rsid w:val="00467ED1"/>
    <w:rPr>
      <w:b/>
      <w:bCs/>
    </w:rPr>
  </w:style>
  <w:style w:type="character" w:customStyle="1" w:styleId="CommentSubjectChar">
    <w:name w:val="Comment Subject Char"/>
    <w:basedOn w:val="CommentTextChar"/>
    <w:link w:val="CommentSubject"/>
    <w:semiHidden/>
    <w:rsid w:val="00467ED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257482">
      <w:bodyDiv w:val="1"/>
      <w:marLeft w:val="0"/>
      <w:marRight w:val="0"/>
      <w:marTop w:val="0"/>
      <w:marBottom w:val="0"/>
      <w:divBdr>
        <w:top w:val="none" w:sz="0" w:space="0" w:color="auto"/>
        <w:left w:val="none" w:sz="0" w:space="0" w:color="auto"/>
        <w:bottom w:val="none" w:sz="0" w:space="0" w:color="auto"/>
        <w:right w:val="none" w:sz="0" w:space="0" w:color="auto"/>
      </w:divBdr>
      <w:divsChild>
        <w:div w:id="726731176">
          <w:marLeft w:val="0"/>
          <w:marRight w:val="0"/>
          <w:marTop w:val="0"/>
          <w:marBottom w:val="0"/>
          <w:divBdr>
            <w:top w:val="none" w:sz="0" w:space="0" w:color="auto"/>
            <w:left w:val="none" w:sz="0" w:space="0" w:color="auto"/>
            <w:bottom w:val="none" w:sz="0" w:space="0" w:color="auto"/>
            <w:right w:val="none" w:sz="0" w:space="0" w:color="auto"/>
          </w:divBdr>
          <w:divsChild>
            <w:div w:id="126977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75644">
      <w:bodyDiv w:val="1"/>
      <w:marLeft w:val="0"/>
      <w:marRight w:val="0"/>
      <w:marTop w:val="0"/>
      <w:marBottom w:val="0"/>
      <w:divBdr>
        <w:top w:val="none" w:sz="0" w:space="0" w:color="auto"/>
        <w:left w:val="none" w:sz="0" w:space="0" w:color="auto"/>
        <w:bottom w:val="none" w:sz="0" w:space="0" w:color="auto"/>
        <w:right w:val="none" w:sz="0" w:space="0" w:color="auto"/>
      </w:divBdr>
      <w:divsChild>
        <w:div w:id="2027511504">
          <w:marLeft w:val="0"/>
          <w:marRight w:val="0"/>
          <w:marTop w:val="0"/>
          <w:marBottom w:val="0"/>
          <w:divBdr>
            <w:top w:val="none" w:sz="0" w:space="0" w:color="auto"/>
            <w:left w:val="none" w:sz="0" w:space="0" w:color="auto"/>
            <w:bottom w:val="none" w:sz="0" w:space="0" w:color="auto"/>
            <w:right w:val="none" w:sz="0" w:space="0" w:color="auto"/>
          </w:divBdr>
          <w:divsChild>
            <w:div w:id="98455923">
              <w:marLeft w:val="0"/>
              <w:marRight w:val="0"/>
              <w:marTop w:val="0"/>
              <w:marBottom w:val="0"/>
              <w:divBdr>
                <w:top w:val="none" w:sz="0" w:space="0" w:color="auto"/>
                <w:left w:val="none" w:sz="0" w:space="0" w:color="auto"/>
                <w:bottom w:val="none" w:sz="0" w:space="0" w:color="auto"/>
                <w:right w:val="none" w:sz="0" w:space="0" w:color="auto"/>
              </w:divBdr>
            </w:div>
            <w:div w:id="356197677">
              <w:marLeft w:val="0"/>
              <w:marRight w:val="0"/>
              <w:marTop w:val="0"/>
              <w:marBottom w:val="0"/>
              <w:divBdr>
                <w:top w:val="none" w:sz="0" w:space="0" w:color="auto"/>
                <w:left w:val="none" w:sz="0" w:space="0" w:color="auto"/>
                <w:bottom w:val="none" w:sz="0" w:space="0" w:color="auto"/>
                <w:right w:val="none" w:sz="0" w:space="0" w:color="auto"/>
              </w:divBdr>
            </w:div>
            <w:div w:id="366027720">
              <w:marLeft w:val="0"/>
              <w:marRight w:val="0"/>
              <w:marTop w:val="0"/>
              <w:marBottom w:val="0"/>
              <w:divBdr>
                <w:top w:val="none" w:sz="0" w:space="0" w:color="auto"/>
                <w:left w:val="none" w:sz="0" w:space="0" w:color="auto"/>
                <w:bottom w:val="none" w:sz="0" w:space="0" w:color="auto"/>
                <w:right w:val="none" w:sz="0" w:space="0" w:color="auto"/>
              </w:divBdr>
            </w:div>
            <w:div w:id="412318450">
              <w:marLeft w:val="0"/>
              <w:marRight w:val="0"/>
              <w:marTop w:val="0"/>
              <w:marBottom w:val="0"/>
              <w:divBdr>
                <w:top w:val="none" w:sz="0" w:space="0" w:color="auto"/>
                <w:left w:val="none" w:sz="0" w:space="0" w:color="auto"/>
                <w:bottom w:val="none" w:sz="0" w:space="0" w:color="auto"/>
                <w:right w:val="none" w:sz="0" w:space="0" w:color="auto"/>
              </w:divBdr>
            </w:div>
            <w:div w:id="593787873">
              <w:marLeft w:val="0"/>
              <w:marRight w:val="0"/>
              <w:marTop w:val="0"/>
              <w:marBottom w:val="0"/>
              <w:divBdr>
                <w:top w:val="none" w:sz="0" w:space="0" w:color="auto"/>
                <w:left w:val="none" w:sz="0" w:space="0" w:color="auto"/>
                <w:bottom w:val="none" w:sz="0" w:space="0" w:color="auto"/>
                <w:right w:val="none" w:sz="0" w:space="0" w:color="auto"/>
              </w:divBdr>
            </w:div>
            <w:div w:id="707952391">
              <w:marLeft w:val="0"/>
              <w:marRight w:val="0"/>
              <w:marTop w:val="0"/>
              <w:marBottom w:val="0"/>
              <w:divBdr>
                <w:top w:val="none" w:sz="0" w:space="0" w:color="auto"/>
                <w:left w:val="none" w:sz="0" w:space="0" w:color="auto"/>
                <w:bottom w:val="none" w:sz="0" w:space="0" w:color="auto"/>
                <w:right w:val="none" w:sz="0" w:space="0" w:color="auto"/>
              </w:divBdr>
            </w:div>
            <w:div w:id="821434612">
              <w:marLeft w:val="0"/>
              <w:marRight w:val="0"/>
              <w:marTop w:val="0"/>
              <w:marBottom w:val="0"/>
              <w:divBdr>
                <w:top w:val="none" w:sz="0" w:space="0" w:color="auto"/>
                <w:left w:val="none" w:sz="0" w:space="0" w:color="auto"/>
                <w:bottom w:val="none" w:sz="0" w:space="0" w:color="auto"/>
                <w:right w:val="none" w:sz="0" w:space="0" w:color="auto"/>
              </w:divBdr>
            </w:div>
            <w:div w:id="1389376797">
              <w:marLeft w:val="0"/>
              <w:marRight w:val="0"/>
              <w:marTop w:val="0"/>
              <w:marBottom w:val="0"/>
              <w:divBdr>
                <w:top w:val="none" w:sz="0" w:space="0" w:color="auto"/>
                <w:left w:val="none" w:sz="0" w:space="0" w:color="auto"/>
                <w:bottom w:val="none" w:sz="0" w:space="0" w:color="auto"/>
                <w:right w:val="none" w:sz="0" w:space="0" w:color="auto"/>
              </w:divBdr>
            </w:div>
            <w:div w:id="1399590253">
              <w:marLeft w:val="0"/>
              <w:marRight w:val="0"/>
              <w:marTop w:val="0"/>
              <w:marBottom w:val="0"/>
              <w:divBdr>
                <w:top w:val="none" w:sz="0" w:space="0" w:color="auto"/>
                <w:left w:val="none" w:sz="0" w:space="0" w:color="auto"/>
                <w:bottom w:val="none" w:sz="0" w:space="0" w:color="auto"/>
                <w:right w:val="none" w:sz="0" w:space="0" w:color="auto"/>
              </w:divBdr>
            </w:div>
            <w:div w:id="1461194023">
              <w:marLeft w:val="0"/>
              <w:marRight w:val="0"/>
              <w:marTop w:val="0"/>
              <w:marBottom w:val="0"/>
              <w:divBdr>
                <w:top w:val="none" w:sz="0" w:space="0" w:color="auto"/>
                <w:left w:val="none" w:sz="0" w:space="0" w:color="auto"/>
                <w:bottom w:val="none" w:sz="0" w:space="0" w:color="auto"/>
                <w:right w:val="none" w:sz="0" w:space="0" w:color="auto"/>
              </w:divBdr>
            </w:div>
            <w:div w:id="1616474464">
              <w:marLeft w:val="0"/>
              <w:marRight w:val="0"/>
              <w:marTop w:val="0"/>
              <w:marBottom w:val="0"/>
              <w:divBdr>
                <w:top w:val="none" w:sz="0" w:space="0" w:color="auto"/>
                <w:left w:val="none" w:sz="0" w:space="0" w:color="auto"/>
                <w:bottom w:val="none" w:sz="0" w:space="0" w:color="auto"/>
                <w:right w:val="none" w:sz="0" w:space="0" w:color="auto"/>
              </w:divBdr>
            </w:div>
            <w:div w:id="172996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71018">
      <w:bodyDiv w:val="1"/>
      <w:marLeft w:val="0"/>
      <w:marRight w:val="0"/>
      <w:marTop w:val="0"/>
      <w:marBottom w:val="0"/>
      <w:divBdr>
        <w:top w:val="none" w:sz="0" w:space="0" w:color="auto"/>
        <w:left w:val="none" w:sz="0" w:space="0" w:color="auto"/>
        <w:bottom w:val="none" w:sz="0" w:space="0" w:color="auto"/>
        <w:right w:val="none" w:sz="0" w:space="0" w:color="auto"/>
      </w:divBdr>
      <w:divsChild>
        <w:div w:id="252665923">
          <w:marLeft w:val="0"/>
          <w:marRight w:val="0"/>
          <w:marTop w:val="0"/>
          <w:marBottom w:val="0"/>
          <w:divBdr>
            <w:top w:val="none" w:sz="0" w:space="0" w:color="auto"/>
            <w:left w:val="none" w:sz="0" w:space="0" w:color="auto"/>
            <w:bottom w:val="none" w:sz="0" w:space="0" w:color="auto"/>
            <w:right w:val="none" w:sz="0" w:space="0" w:color="auto"/>
          </w:divBdr>
        </w:div>
      </w:divsChild>
    </w:div>
    <w:div w:id="168568738">
      <w:bodyDiv w:val="1"/>
      <w:marLeft w:val="0"/>
      <w:marRight w:val="0"/>
      <w:marTop w:val="0"/>
      <w:marBottom w:val="0"/>
      <w:divBdr>
        <w:top w:val="none" w:sz="0" w:space="0" w:color="auto"/>
        <w:left w:val="none" w:sz="0" w:space="0" w:color="auto"/>
        <w:bottom w:val="none" w:sz="0" w:space="0" w:color="auto"/>
        <w:right w:val="none" w:sz="0" w:space="0" w:color="auto"/>
      </w:divBdr>
      <w:divsChild>
        <w:div w:id="1003824571">
          <w:marLeft w:val="0"/>
          <w:marRight w:val="0"/>
          <w:marTop w:val="0"/>
          <w:marBottom w:val="0"/>
          <w:divBdr>
            <w:top w:val="none" w:sz="0" w:space="0" w:color="auto"/>
            <w:left w:val="none" w:sz="0" w:space="0" w:color="auto"/>
            <w:bottom w:val="none" w:sz="0" w:space="0" w:color="auto"/>
            <w:right w:val="none" w:sz="0" w:space="0" w:color="auto"/>
          </w:divBdr>
          <w:divsChild>
            <w:div w:id="83848244">
              <w:marLeft w:val="0"/>
              <w:marRight w:val="0"/>
              <w:marTop w:val="0"/>
              <w:marBottom w:val="0"/>
              <w:divBdr>
                <w:top w:val="none" w:sz="0" w:space="0" w:color="auto"/>
                <w:left w:val="none" w:sz="0" w:space="0" w:color="auto"/>
                <w:bottom w:val="none" w:sz="0" w:space="0" w:color="auto"/>
                <w:right w:val="none" w:sz="0" w:space="0" w:color="auto"/>
              </w:divBdr>
              <w:divsChild>
                <w:div w:id="1191185432">
                  <w:marLeft w:val="0"/>
                  <w:marRight w:val="0"/>
                  <w:marTop w:val="0"/>
                  <w:marBottom w:val="0"/>
                  <w:divBdr>
                    <w:top w:val="none" w:sz="0" w:space="0" w:color="auto"/>
                    <w:left w:val="none" w:sz="0" w:space="0" w:color="auto"/>
                    <w:bottom w:val="none" w:sz="0" w:space="0" w:color="auto"/>
                    <w:right w:val="none" w:sz="0" w:space="0" w:color="auto"/>
                  </w:divBdr>
                  <w:divsChild>
                    <w:div w:id="50928120">
                      <w:marLeft w:val="0"/>
                      <w:marRight w:val="0"/>
                      <w:marTop w:val="0"/>
                      <w:marBottom w:val="0"/>
                      <w:divBdr>
                        <w:top w:val="none" w:sz="0" w:space="0" w:color="auto"/>
                        <w:left w:val="none" w:sz="0" w:space="0" w:color="auto"/>
                        <w:bottom w:val="none" w:sz="0" w:space="0" w:color="auto"/>
                        <w:right w:val="none" w:sz="0" w:space="0" w:color="auto"/>
                      </w:divBdr>
                      <w:divsChild>
                        <w:div w:id="908346319">
                          <w:marLeft w:val="0"/>
                          <w:marRight w:val="0"/>
                          <w:marTop w:val="0"/>
                          <w:marBottom w:val="0"/>
                          <w:divBdr>
                            <w:top w:val="none" w:sz="0" w:space="0" w:color="auto"/>
                            <w:left w:val="none" w:sz="0" w:space="0" w:color="auto"/>
                            <w:bottom w:val="none" w:sz="0" w:space="0" w:color="auto"/>
                            <w:right w:val="none" w:sz="0" w:space="0" w:color="auto"/>
                          </w:divBdr>
                          <w:divsChild>
                            <w:div w:id="876888584">
                              <w:marLeft w:val="0"/>
                              <w:marRight w:val="0"/>
                              <w:marTop w:val="0"/>
                              <w:marBottom w:val="0"/>
                              <w:divBdr>
                                <w:top w:val="none" w:sz="0" w:space="0" w:color="auto"/>
                                <w:left w:val="none" w:sz="0" w:space="0" w:color="auto"/>
                                <w:bottom w:val="none" w:sz="0" w:space="0" w:color="auto"/>
                                <w:right w:val="none" w:sz="0" w:space="0" w:color="auto"/>
                              </w:divBdr>
                            </w:div>
                          </w:divsChild>
                        </w:div>
                        <w:div w:id="1034232572">
                          <w:marLeft w:val="0"/>
                          <w:marRight w:val="0"/>
                          <w:marTop w:val="0"/>
                          <w:marBottom w:val="0"/>
                          <w:divBdr>
                            <w:top w:val="none" w:sz="0" w:space="0" w:color="auto"/>
                            <w:left w:val="none" w:sz="0" w:space="0" w:color="auto"/>
                            <w:bottom w:val="none" w:sz="0" w:space="0" w:color="auto"/>
                            <w:right w:val="none" w:sz="0" w:space="0" w:color="auto"/>
                          </w:divBdr>
                          <w:divsChild>
                            <w:div w:id="633487710">
                              <w:marLeft w:val="0"/>
                              <w:marRight w:val="0"/>
                              <w:marTop w:val="0"/>
                              <w:marBottom w:val="0"/>
                              <w:divBdr>
                                <w:top w:val="none" w:sz="0" w:space="0" w:color="auto"/>
                                <w:left w:val="none" w:sz="0" w:space="0" w:color="auto"/>
                                <w:bottom w:val="none" w:sz="0" w:space="0" w:color="auto"/>
                                <w:right w:val="none" w:sz="0" w:space="0" w:color="auto"/>
                              </w:divBdr>
                              <w:divsChild>
                                <w:div w:id="615138930">
                                  <w:marLeft w:val="0"/>
                                  <w:marRight w:val="0"/>
                                  <w:marTop w:val="0"/>
                                  <w:marBottom w:val="0"/>
                                  <w:divBdr>
                                    <w:top w:val="none" w:sz="0" w:space="0" w:color="auto"/>
                                    <w:left w:val="none" w:sz="0" w:space="0" w:color="auto"/>
                                    <w:bottom w:val="none" w:sz="0" w:space="0" w:color="auto"/>
                                    <w:right w:val="none" w:sz="0" w:space="0" w:color="auto"/>
                                  </w:divBdr>
                                  <w:divsChild>
                                    <w:div w:id="19951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13994">
                              <w:marLeft w:val="0"/>
                              <w:marRight w:val="0"/>
                              <w:marTop w:val="0"/>
                              <w:marBottom w:val="0"/>
                              <w:divBdr>
                                <w:top w:val="none" w:sz="0" w:space="0" w:color="auto"/>
                                <w:left w:val="none" w:sz="0" w:space="0" w:color="auto"/>
                                <w:bottom w:val="none" w:sz="0" w:space="0" w:color="auto"/>
                                <w:right w:val="none" w:sz="0" w:space="0" w:color="auto"/>
                              </w:divBdr>
                            </w:div>
                            <w:div w:id="956445197">
                              <w:marLeft w:val="0"/>
                              <w:marRight w:val="0"/>
                              <w:marTop w:val="97"/>
                              <w:marBottom w:val="0"/>
                              <w:divBdr>
                                <w:top w:val="none" w:sz="0" w:space="0" w:color="auto"/>
                                <w:left w:val="none" w:sz="0" w:space="0" w:color="auto"/>
                                <w:bottom w:val="none" w:sz="0" w:space="0" w:color="auto"/>
                                <w:right w:val="none" w:sz="0" w:space="0" w:color="auto"/>
                              </w:divBdr>
                              <w:divsChild>
                                <w:div w:id="919562716">
                                  <w:marLeft w:val="0"/>
                                  <w:marRight w:val="240"/>
                                  <w:marTop w:val="0"/>
                                  <w:marBottom w:val="0"/>
                                  <w:divBdr>
                                    <w:top w:val="none" w:sz="0" w:space="0" w:color="auto"/>
                                    <w:left w:val="none" w:sz="0" w:space="0" w:color="auto"/>
                                    <w:bottom w:val="none" w:sz="0" w:space="0" w:color="auto"/>
                                    <w:right w:val="none" w:sz="0" w:space="0" w:color="auto"/>
                                  </w:divBdr>
                                </w:div>
                                <w:div w:id="1303655205">
                                  <w:marLeft w:val="0"/>
                                  <w:marRight w:val="240"/>
                                  <w:marTop w:val="0"/>
                                  <w:marBottom w:val="0"/>
                                  <w:divBdr>
                                    <w:top w:val="none" w:sz="0" w:space="0" w:color="auto"/>
                                    <w:left w:val="none" w:sz="0" w:space="0" w:color="auto"/>
                                    <w:bottom w:val="none" w:sz="0" w:space="0" w:color="auto"/>
                                    <w:right w:val="none" w:sz="0" w:space="0" w:color="auto"/>
                                  </w:divBdr>
                                </w:div>
                              </w:divsChild>
                            </w:div>
                            <w:div w:id="1521234789">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664785">
      <w:bodyDiv w:val="1"/>
      <w:marLeft w:val="0"/>
      <w:marRight w:val="0"/>
      <w:marTop w:val="0"/>
      <w:marBottom w:val="0"/>
      <w:divBdr>
        <w:top w:val="none" w:sz="0" w:space="0" w:color="auto"/>
        <w:left w:val="none" w:sz="0" w:space="0" w:color="auto"/>
        <w:bottom w:val="none" w:sz="0" w:space="0" w:color="auto"/>
        <w:right w:val="none" w:sz="0" w:space="0" w:color="auto"/>
      </w:divBdr>
      <w:divsChild>
        <w:div w:id="1235428969">
          <w:marLeft w:val="0"/>
          <w:marRight w:val="0"/>
          <w:marTop w:val="0"/>
          <w:marBottom w:val="0"/>
          <w:divBdr>
            <w:top w:val="none" w:sz="0" w:space="0" w:color="auto"/>
            <w:left w:val="none" w:sz="0" w:space="0" w:color="auto"/>
            <w:bottom w:val="none" w:sz="0" w:space="0" w:color="auto"/>
            <w:right w:val="none" w:sz="0" w:space="0" w:color="auto"/>
          </w:divBdr>
          <w:divsChild>
            <w:div w:id="250046337">
              <w:marLeft w:val="0"/>
              <w:marRight w:val="0"/>
              <w:marTop w:val="0"/>
              <w:marBottom w:val="0"/>
              <w:divBdr>
                <w:top w:val="none" w:sz="0" w:space="0" w:color="auto"/>
                <w:left w:val="none" w:sz="0" w:space="0" w:color="auto"/>
                <w:bottom w:val="none" w:sz="0" w:space="0" w:color="auto"/>
                <w:right w:val="none" w:sz="0" w:space="0" w:color="auto"/>
              </w:divBdr>
            </w:div>
            <w:div w:id="649098811">
              <w:marLeft w:val="0"/>
              <w:marRight w:val="0"/>
              <w:marTop w:val="0"/>
              <w:marBottom w:val="0"/>
              <w:divBdr>
                <w:top w:val="none" w:sz="0" w:space="0" w:color="auto"/>
                <w:left w:val="none" w:sz="0" w:space="0" w:color="auto"/>
                <w:bottom w:val="none" w:sz="0" w:space="0" w:color="auto"/>
                <w:right w:val="none" w:sz="0" w:space="0" w:color="auto"/>
              </w:divBdr>
            </w:div>
            <w:div w:id="777142186">
              <w:marLeft w:val="0"/>
              <w:marRight w:val="0"/>
              <w:marTop w:val="0"/>
              <w:marBottom w:val="0"/>
              <w:divBdr>
                <w:top w:val="none" w:sz="0" w:space="0" w:color="auto"/>
                <w:left w:val="none" w:sz="0" w:space="0" w:color="auto"/>
                <w:bottom w:val="none" w:sz="0" w:space="0" w:color="auto"/>
                <w:right w:val="none" w:sz="0" w:space="0" w:color="auto"/>
              </w:divBdr>
            </w:div>
            <w:div w:id="1059548853">
              <w:marLeft w:val="0"/>
              <w:marRight w:val="0"/>
              <w:marTop w:val="0"/>
              <w:marBottom w:val="0"/>
              <w:divBdr>
                <w:top w:val="none" w:sz="0" w:space="0" w:color="auto"/>
                <w:left w:val="none" w:sz="0" w:space="0" w:color="auto"/>
                <w:bottom w:val="none" w:sz="0" w:space="0" w:color="auto"/>
                <w:right w:val="none" w:sz="0" w:space="0" w:color="auto"/>
              </w:divBdr>
            </w:div>
            <w:div w:id="1092506928">
              <w:marLeft w:val="0"/>
              <w:marRight w:val="0"/>
              <w:marTop w:val="0"/>
              <w:marBottom w:val="0"/>
              <w:divBdr>
                <w:top w:val="none" w:sz="0" w:space="0" w:color="auto"/>
                <w:left w:val="none" w:sz="0" w:space="0" w:color="auto"/>
                <w:bottom w:val="none" w:sz="0" w:space="0" w:color="auto"/>
                <w:right w:val="none" w:sz="0" w:space="0" w:color="auto"/>
              </w:divBdr>
            </w:div>
            <w:div w:id="1100223780">
              <w:marLeft w:val="0"/>
              <w:marRight w:val="0"/>
              <w:marTop w:val="0"/>
              <w:marBottom w:val="0"/>
              <w:divBdr>
                <w:top w:val="none" w:sz="0" w:space="0" w:color="auto"/>
                <w:left w:val="none" w:sz="0" w:space="0" w:color="auto"/>
                <w:bottom w:val="none" w:sz="0" w:space="0" w:color="auto"/>
                <w:right w:val="none" w:sz="0" w:space="0" w:color="auto"/>
              </w:divBdr>
            </w:div>
            <w:div w:id="1140726084">
              <w:marLeft w:val="0"/>
              <w:marRight w:val="0"/>
              <w:marTop w:val="0"/>
              <w:marBottom w:val="0"/>
              <w:divBdr>
                <w:top w:val="none" w:sz="0" w:space="0" w:color="auto"/>
                <w:left w:val="none" w:sz="0" w:space="0" w:color="auto"/>
                <w:bottom w:val="none" w:sz="0" w:space="0" w:color="auto"/>
                <w:right w:val="none" w:sz="0" w:space="0" w:color="auto"/>
              </w:divBdr>
            </w:div>
            <w:div w:id="1479035474">
              <w:marLeft w:val="0"/>
              <w:marRight w:val="0"/>
              <w:marTop w:val="0"/>
              <w:marBottom w:val="0"/>
              <w:divBdr>
                <w:top w:val="none" w:sz="0" w:space="0" w:color="auto"/>
                <w:left w:val="none" w:sz="0" w:space="0" w:color="auto"/>
                <w:bottom w:val="none" w:sz="0" w:space="0" w:color="auto"/>
                <w:right w:val="none" w:sz="0" w:space="0" w:color="auto"/>
              </w:divBdr>
            </w:div>
            <w:div w:id="1552882041">
              <w:marLeft w:val="0"/>
              <w:marRight w:val="0"/>
              <w:marTop w:val="0"/>
              <w:marBottom w:val="0"/>
              <w:divBdr>
                <w:top w:val="none" w:sz="0" w:space="0" w:color="auto"/>
                <w:left w:val="none" w:sz="0" w:space="0" w:color="auto"/>
                <w:bottom w:val="none" w:sz="0" w:space="0" w:color="auto"/>
                <w:right w:val="none" w:sz="0" w:space="0" w:color="auto"/>
              </w:divBdr>
            </w:div>
            <w:div w:id="1582567827">
              <w:marLeft w:val="0"/>
              <w:marRight w:val="0"/>
              <w:marTop w:val="0"/>
              <w:marBottom w:val="0"/>
              <w:divBdr>
                <w:top w:val="none" w:sz="0" w:space="0" w:color="auto"/>
                <w:left w:val="none" w:sz="0" w:space="0" w:color="auto"/>
                <w:bottom w:val="none" w:sz="0" w:space="0" w:color="auto"/>
                <w:right w:val="none" w:sz="0" w:space="0" w:color="auto"/>
              </w:divBdr>
            </w:div>
            <w:div w:id="1890796409">
              <w:marLeft w:val="0"/>
              <w:marRight w:val="0"/>
              <w:marTop w:val="0"/>
              <w:marBottom w:val="0"/>
              <w:divBdr>
                <w:top w:val="none" w:sz="0" w:space="0" w:color="auto"/>
                <w:left w:val="none" w:sz="0" w:space="0" w:color="auto"/>
                <w:bottom w:val="none" w:sz="0" w:space="0" w:color="auto"/>
                <w:right w:val="none" w:sz="0" w:space="0" w:color="auto"/>
              </w:divBdr>
            </w:div>
            <w:div w:id="193377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96267">
      <w:bodyDiv w:val="1"/>
      <w:marLeft w:val="0"/>
      <w:marRight w:val="0"/>
      <w:marTop w:val="0"/>
      <w:marBottom w:val="0"/>
      <w:divBdr>
        <w:top w:val="none" w:sz="0" w:space="0" w:color="auto"/>
        <w:left w:val="none" w:sz="0" w:space="0" w:color="auto"/>
        <w:bottom w:val="none" w:sz="0" w:space="0" w:color="auto"/>
        <w:right w:val="none" w:sz="0" w:space="0" w:color="auto"/>
      </w:divBdr>
      <w:divsChild>
        <w:div w:id="354116315">
          <w:marLeft w:val="0"/>
          <w:marRight w:val="0"/>
          <w:marTop w:val="0"/>
          <w:marBottom w:val="0"/>
          <w:divBdr>
            <w:top w:val="none" w:sz="0" w:space="0" w:color="auto"/>
            <w:left w:val="none" w:sz="0" w:space="0" w:color="auto"/>
            <w:bottom w:val="none" w:sz="0" w:space="0" w:color="auto"/>
            <w:right w:val="none" w:sz="0" w:space="0" w:color="auto"/>
          </w:divBdr>
          <w:divsChild>
            <w:div w:id="403767644">
              <w:marLeft w:val="0"/>
              <w:marRight w:val="0"/>
              <w:marTop w:val="0"/>
              <w:marBottom w:val="0"/>
              <w:divBdr>
                <w:top w:val="none" w:sz="0" w:space="0" w:color="auto"/>
                <w:left w:val="none" w:sz="0" w:space="0" w:color="auto"/>
                <w:bottom w:val="none" w:sz="0" w:space="0" w:color="auto"/>
                <w:right w:val="none" w:sz="0" w:space="0" w:color="auto"/>
              </w:divBdr>
            </w:div>
            <w:div w:id="677925889">
              <w:marLeft w:val="0"/>
              <w:marRight w:val="0"/>
              <w:marTop w:val="0"/>
              <w:marBottom w:val="0"/>
              <w:divBdr>
                <w:top w:val="none" w:sz="0" w:space="0" w:color="auto"/>
                <w:left w:val="none" w:sz="0" w:space="0" w:color="auto"/>
                <w:bottom w:val="none" w:sz="0" w:space="0" w:color="auto"/>
                <w:right w:val="none" w:sz="0" w:space="0" w:color="auto"/>
              </w:divBdr>
            </w:div>
            <w:div w:id="717051902">
              <w:marLeft w:val="0"/>
              <w:marRight w:val="0"/>
              <w:marTop w:val="0"/>
              <w:marBottom w:val="0"/>
              <w:divBdr>
                <w:top w:val="none" w:sz="0" w:space="0" w:color="auto"/>
                <w:left w:val="none" w:sz="0" w:space="0" w:color="auto"/>
                <w:bottom w:val="none" w:sz="0" w:space="0" w:color="auto"/>
                <w:right w:val="none" w:sz="0" w:space="0" w:color="auto"/>
              </w:divBdr>
            </w:div>
            <w:div w:id="830145200">
              <w:marLeft w:val="0"/>
              <w:marRight w:val="0"/>
              <w:marTop w:val="0"/>
              <w:marBottom w:val="0"/>
              <w:divBdr>
                <w:top w:val="none" w:sz="0" w:space="0" w:color="auto"/>
                <w:left w:val="none" w:sz="0" w:space="0" w:color="auto"/>
                <w:bottom w:val="none" w:sz="0" w:space="0" w:color="auto"/>
                <w:right w:val="none" w:sz="0" w:space="0" w:color="auto"/>
              </w:divBdr>
            </w:div>
            <w:div w:id="1168254822">
              <w:marLeft w:val="0"/>
              <w:marRight w:val="0"/>
              <w:marTop w:val="0"/>
              <w:marBottom w:val="0"/>
              <w:divBdr>
                <w:top w:val="none" w:sz="0" w:space="0" w:color="auto"/>
                <w:left w:val="none" w:sz="0" w:space="0" w:color="auto"/>
                <w:bottom w:val="none" w:sz="0" w:space="0" w:color="auto"/>
                <w:right w:val="none" w:sz="0" w:space="0" w:color="auto"/>
              </w:divBdr>
            </w:div>
            <w:div w:id="1229225847">
              <w:marLeft w:val="0"/>
              <w:marRight w:val="0"/>
              <w:marTop w:val="0"/>
              <w:marBottom w:val="0"/>
              <w:divBdr>
                <w:top w:val="none" w:sz="0" w:space="0" w:color="auto"/>
                <w:left w:val="none" w:sz="0" w:space="0" w:color="auto"/>
                <w:bottom w:val="none" w:sz="0" w:space="0" w:color="auto"/>
                <w:right w:val="none" w:sz="0" w:space="0" w:color="auto"/>
              </w:divBdr>
            </w:div>
            <w:div w:id="1471707948">
              <w:marLeft w:val="0"/>
              <w:marRight w:val="0"/>
              <w:marTop w:val="0"/>
              <w:marBottom w:val="0"/>
              <w:divBdr>
                <w:top w:val="none" w:sz="0" w:space="0" w:color="auto"/>
                <w:left w:val="none" w:sz="0" w:space="0" w:color="auto"/>
                <w:bottom w:val="none" w:sz="0" w:space="0" w:color="auto"/>
                <w:right w:val="none" w:sz="0" w:space="0" w:color="auto"/>
              </w:divBdr>
            </w:div>
            <w:div w:id="1513691242">
              <w:marLeft w:val="0"/>
              <w:marRight w:val="0"/>
              <w:marTop w:val="0"/>
              <w:marBottom w:val="0"/>
              <w:divBdr>
                <w:top w:val="none" w:sz="0" w:space="0" w:color="auto"/>
                <w:left w:val="none" w:sz="0" w:space="0" w:color="auto"/>
                <w:bottom w:val="none" w:sz="0" w:space="0" w:color="auto"/>
                <w:right w:val="none" w:sz="0" w:space="0" w:color="auto"/>
              </w:divBdr>
            </w:div>
            <w:div w:id="1538590138">
              <w:marLeft w:val="0"/>
              <w:marRight w:val="0"/>
              <w:marTop w:val="0"/>
              <w:marBottom w:val="0"/>
              <w:divBdr>
                <w:top w:val="none" w:sz="0" w:space="0" w:color="auto"/>
                <w:left w:val="none" w:sz="0" w:space="0" w:color="auto"/>
                <w:bottom w:val="none" w:sz="0" w:space="0" w:color="auto"/>
                <w:right w:val="none" w:sz="0" w:space="0" w:color="auto"/>
              </w:divBdr>
            </w:div>
            <w:div w:id="1989673237">
              <w:marLeft w:val="0"/>
              <w:marRight w:val="0"/>
              <w:marTop w:val="0"/>
              <w:marBottom w:val="0"/>
              <w:divBdr>
                <w:top w:val="none" w:sz="0" w:space="0" w:color="auto"/>
                <w:left w:val="none" w:sz="0" w:space="0" w:color="auto"/>
                <w:bottom w:val="none" w:sz="0" w:space="0" w:color="auto"/>
                <w:right w:val="none" w:sz="0" w:space="0" w:color="auto"/>
              </w:divBdr>
            </w:div>
            <w:div w:id="2045254800">
              <w:marLeft w:val="0"/>
              <w:marRight w:val="0"/>
              <w:marTop w:val="0"/>
              <w:marBottom w:val="0"/>
              <w:divBdr>
                <w:top w:val="none" w:sz="0" w:space="0" w:color="auto"/>
                <w:left w:val="none" w:sz="0" w:space="0" w:color="auto"/>
                <w:bottom w:val="none" w:sz="0" w:space="0" w:color="auto"/>
                <w:right w:val="none" w:sz="0" w:space="0" w:color="auto"/>
              </w:divBdr>
            </w:div>
            <w:div w:id="214284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677759">
      <w:bodyDiv w:val="1"/>
      <w:marLeft w:val="0"/>
      <w:marRight w:val="0"/>
      <w:marTop w:val="0"/>
      <w:marBottom w:val="0"/>
      <w:divBdr>
        <w:top w:val="none" w:sz="0" w:space="0" w:color="auto"/>
        <w:left w:val="none" w:sz="0" w:space="0" w:color="auto"/>
        <w:bottom w:val="none" w:sz="0" w:space="0" w:color="auto"/>
        <w:right w:val="none" w:sz="0" w:space="0" w:color="auto"/>
      </w:divBdr>
      <w:divsChild>
        <w:div w:id="497500532">
          <w:marLeft w:val="0"/>
          <w:marRight w:val="0"/>
          <w:marTop w:val="0"/>
          <w:marBottom w:val="0"/>
          <w:divBdr>
            <w:top w:val="none" w:sz="0" w:space="0" w:color="auto"/>
            <w:left w:val="none" w:sz="0" w:space="0" w:color="auto"/>
            <w:bottom w:val="none" w:sz="0" w:space="0" w:color="auto"/>
            <w:right w:val="none" w:sz="0" w:space="0" w:color="auto"/>
          </w:divBdr>
          <w:divsChild>
            <w:div w:id="57099659">
              <w:marLeft w:val="0"/>
              <w:marRight w:val="0"/>
              <w:marTop w:val="0"/>
              <w:marBottom w:val="0"/>
              <w:divBdr>
                <w:top w:val="none" w:sz="0" w:space="0" w:color="auto"/>
                <w:left w:val="none" w:sz="0" w:space="0" w:color="auto"/>
                <w:bottom w:val="none" w:sz="0" w:space="0" w:color="auto"/>
                <w:right w:val="none" w:sz="0" w:space="0" w:color="auto"/>
              </w:divBdr>
            </w:div>
            <w:div w:id="173232934">
              <w:marLeft w:val="0"/>
              <w:marRight w:val="0"/>
              <w:marTop w:val="0"/>
              <w:marBottom w:val="0"/>
              <w:divBdr>
                <w:top w:val="none" w:sz="0" w:space="0" w:color="auto"/>
                <w:left w:val="none" w:sz="0" w:space="0" w:color="auto"/>
                <w:bottom w:val="none" w:sz="0" w:space="0" w:color="auto"/>
                <w:right w:val="none" w:sz="0" w:space="0" w:color="auto"/>
              </w:divBdr>
            </w:div>
            <w:div w:id="349724627">
              <w:marLeft w:val="0"/>
              <w:marRight w:val="0"/>
              <w:marTop w:val="0"/>
              <w:marBottom w:val="0"/>
              <w:divBdr>
                <w:top w:val="none" w:sz="0" w:space="0" w:color="auto"/>
                <w:left w:val="none" w:sz="0" w:space="0" w:color="auto"/>
                <w:bottom w:val="none" w:sz="0" w:space="0" w:color="auto"/>
                <w:right w:val="none" w:sz="0" w:space="0" w:color="auto"/>
              </w:divBdr>
            </w:div>
            <w:div w:id="490490282">
              <w:marLeft w:val="0"/>
              <w:marRight w:val="0"/>
              <w:marTop w:val="0"/>
              <w:marBottom w:val="0"/>
              <w:divBdr>
                <w:top w:val="none" w:sz="0" w:space="0" w:color="auto"/>
                <w:left w:val="none" w:sz="0" w:space="0" w:color="auto"/>
                <w:bottom w:val="none" w:sz="0" w:space="0" w:color="auto"/>
                <w:right w:val="none" w:sz="0" w:space="0" w:color="auto"/>
              </w:divBdr>
            </w:div>
            <w:div w:id="728111537">
              <w:marLeft w:val="0"/>
              <w:marRight w:val="0"/>
              <w:marTop w:val="0"/>
              <w:marBottom w:val="0"/>
              <w:divBdr>
                <w:top w:val="none" w:sz="0" w:space="0" w:color="auto"/>
                <w:left w:val="none" w:sz="0" w:space="0" w:color="auto"/>
                <w:bottom w:val="none" w:sz="0" w:space="0" w:color="auto"/>
                <w:right w:val="none" w:sz="0" w:space="0" w:color="auto"/>
              </w:divBdr>
            </w:div>
            <w:div w:id="1211722687">
              <w:marLeft w:val="0"/>
              <w:marRight w:val="0"/>
              <w:marTop w:val="0"/>
              <w:marBottom w:val="0"/>
              <w:divBdr>
                <w:top w:val="none" w:sz="0" w:space="0" w:color="auto"/>
                <w:left w:val="none" w:sz="0" w:space="0" w:color="auto"/>
                <w:bottom w:val="none" w:sz="0" w:space="0" w:color="auto"/>
                <w:right w:val="none" w:sz="0" w:space="0" w:color="auto"/>
              </w:divBdr>
            </w:div>
            <w:div w:id="1370840183">
              <w:marLeft w:val="0"/>
              <w:marRight w:val="0"/>
              <w:marTop w:val="0"/>
              <w:marBottom w:val="0"/>
              <w:divBdr>
                <w:top w:val="none" w:sz="0" w:space="0" w:color="auto"/>
                <w:left w:val="none" w:sz="0" w:space="0" w:color="auto"/>
                <w:bottom w:val="none" w:sz="0" w:space="0" w:color="auto"/>
                <w:right w:val="none" w:sz="0" w:space="0" w:color="auto"/>
              </w:divBdr>
            </w:div>
            <w:div w:id="1458332069">
              <w:marLeft w:val="0"/>
              <w:marRight w:val="0"/>
              <w:marTop w:val="0"/>
              <w:marBottom w:val="0"/>
              <w:divBdr>
                <w:top w:val="none" w:sz="0" w:space="0" w:color="auto"/>
                <w:left w:val="none" w:sz="0" w:space="0" w:color="auto"/>
                <w:bottom w:val="none" w:sz="0" w:space="0" w:color="auto"/>
                <w:right w:val="none" w:sz="0" w:space="0" w:color="auto"/>
              </w:divBdr>
            </w:div>
            <w:div w:id="1498961524">
              <w:marLeft w:val="0"/>
              <w:marRight w:val="0"/>
              <w:marTop w:val="0"/>
              <w:marBottom w:val="0"/>
              <w:divBdr>
                <w:top w:val="none" w:sz="0" w:space="0" w:color="auto"/>
                <w:left w:val="none" w:sz="0" w:space="0" w:color="auto"/>
                <w:bottom w:val="none" w:sz="0" w:space="0" w:color="auto"/>
                <w:right w:val="none" w:sz="0" w:space="0" w:color="auto"/>
              </w:divBdr>
            </w:div>
            <w:div w:id="1687825670">
              <w:marLeft w:val="0"/>
              <w:marRight w:val="0"/>
              <w:marTop w:val="0"/>
              <w:marBottom w:val="0"/>
              <w:divBdr>
                <w:top w:val="none" w:sz="0" w:space="0" w:color="auto"/>
                <w:left w:val="none" w:sz="0" w:space="0" w:color="auto"/>
                <w:bottom w:val="none" w:sz="0" w:space="0" w:color="auto"/>
                <w:right w:val="none" w:sz="0" w:space="0" w:color="auto"/>
              </w:divBdr>
            </w:div>
            <w:div w:id="202482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612084">
      <w:bodyDiv w:val="1"/>
      <w:marLeft w:val="0"/>
      <w:marRight w:val="0"/>
      <w:marTop w:val="0"/>
      <w:marBottom w:val="0"/>
      <w:divBdr>
        <w:top w:val="none" w:sz="0" w:space="0" w:color="auto"/>
        <w:left w:val="none" w:sz="0" w:space="0" w:color="auto"/>
        <w:bottom w:val="none" w:sz="0" w:space="0" w:color="auto"/>
        <w:right w:val="none" w:sz="0" w:space="0" w:color="auto"/>
      </w:divBdr>
      <w:divsChild>
        <w:div w:id="441271501">
          <w:marLeft w:val="0"/>
          <w:marRight w:val="0"/>
          <w:marTop w:val="0"/>
          <w:marBottom w:val="0"/>
          <w:divBdr>
            <w:top w:val="none" w:sz="0" w:space="0" w:color="auto"/>
            <w:left w:val="none" w:sz="0" w:space="0" w:color="auto"/>
            <w:bottom w:val="none" w:sz="0" w:space="0" w:color="auto"/>
            <w:right w:val="none" w:sz="0" w:space="0" w:color="auto"/>
          </w:divBdr>
          <w:divsChild>
            <w:div w:id="601111429">
              <w:marLeft w:val="0"/>
              <w:marRight w:val="0"/>
              <w:marTop w:val="0"/>
              <w:marBottom w:val="0"/>
              <w:divBdr>
                <w:top w:val="none" w:sz="0" w:space="0" w:color="auto"/>
                <w:left w:val="none" w:sz="0" w:space="0" w:color="auto"/>
                <w:bottom w:val="none" w:sz="0" w:space="0" w:color="auto"/>
                <w:right w:val="none" w:sz="0" w:space="0" w:color="auto"/>
              </w:divBdr>
            </w:div>
            <w:div w:id="1772355892">
              <w:marLeft w:val="0"/>
              <w:marRight w:val="0"/>
              <w:marTop w:val="0"/>
              <w:marBottom w:val="0"/>
              <w:divBdr>
                <w:top w:val="none" w:sz="0" w:space="0" w:color="auto"/>
                <w:left w:val="none" w:sz="0" w:space="0" w:color="auto"/>
                <w:bottom w:val="none" w:sz="0" w:space="0" w:color="auto"/>
                <w:right w:val="none" w:sz="0" w:space="0" w:color="auto"/>
              </w:divBdr>
            </w:div>
            <w:div w:id="1827359862">
              <w:marLeft w:val="0"/>
              <w:marRight w:val="0"/>
              <w:marTop w:val="0"/>
              <w:marBottom w:val="0"/>
              <w:divBdr>
                <w:top w:val="none" w:sz="0" w:space="0" w:color="auto"/>
                <w:left w:val="none" w:sz="0" w:space="0" w:color="auto"/>
                <w:bottom w:val="none" w:sz="0" w:space="0" w:color="auto"/>
                <w:right w:val="none" w:sz="0" w:space="0" w:color="auto"/>
              </w:divBdr>
            </w:div>
            <w:div w:id="187495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058437">
      <w:bodyDiv w:val="1"/>
      <w:marLeft w:val="0"/>
      <w:marRight w:val="0"/>
      <w:marTop w:val="0"/>
      <w:marBottom w:val="0"/>
      <w:divBdr>
        <w:top w:val="none" w:sz="0" w:space="0" w:color="auto"/>
        <w:left w:val="none" w:sz="0" w:space="0" w:color="auto"/>
        <w:bottom w:val="none" w:sz="0" w:space="0" w:color="auto"/>
        <w:right w:val="none" w:sz="0" w:space="0" w:color="auto"/>
      </w:divBdr>
      <w:divsChild>
        <w:div w:id="803236278">
          <w:marLeft w:val="0"/>
          <w:marRight w:val="0"/>
          <w:marTop w:val="0"/>
          <w:marBottom w:val="0"/>
          <w:divBdr>
            <w:top w:val="none" w:sz="0" w:space="0" w:color="auto"/>
            <w:left w:val="none" w:sz="0" w:space="0" w:color="auto"/>
            <w:bottom w:val="none" w:sz="0" w:space="0" w:color="auto"/>
            <w:right w:val="none" w:sz="0" w:space="0" w:color="auto"/>
          </w:divBdr>
          <w:divsChild>
            <w:div w:id="58349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557999">
      <w:bodyDiv w:val="1"/>
      <w:marLeft w:val="0"/>
      <w:marRight w:val="0"/>
      <w:marTop w:val="0"/>
      <w:marBottom w:val="0"/>
      <w:divBdr>
        <w:top w:val="none" w:sz="0" w:space="0" w:color="auto"/>
        <w:left w:val="none" w:sz="0" w:space="0" w:color="auto"/>
        <w:bottom w:val="none" w:sz="0" w:space="0" w:color="auto"/>
        <w:right w:val="none" w:sz="0" w:space="0" w:color="auto"/>
      </w:divBdr>
      <w:divsChild>
        <w:div w:id="704912069">
          <w:marLeft w:val="0"/>
          <w:marRight w:val="0"/>
          <w:marTop w:val="0"/>
          <w:marBottom w:val="0"/>
          <w:divBdr>
            <w:top w:val="none" w:sz="0" w:space="0" w:color="auto"/>
            <w:left w:val="none" w:sz="0" w:space="0" w:color="auto"/>
            <w:bottom w:val="none" w:sz="0" w:space="0" w:color="auto"/>
            <w:right w:val="none" w:sz="0" w:space="0" w:color="auto"/>
          </w:divBdr>
          <w:divsChild>
            <w:div w:id="155344092">
              <w:marLeft w:val="0"/>
              <w:marRight w:val="0"/>
              <w:marTop w:val="0"/>
              <w:marBottom w:val="0"/>
              <w:divBdr>
                <w:top w:val="none" w:sz="0" w:space="0" w:color="auto"/>
                <w:left w:val="none" w:sz="0" w:space="0" w:color="auto"/>
                <w:bottom w:val="none" w:sz="0" w:space="0" w:color="auto"/>
                <w:right w:val="none" w:sz="0" w:space="0" w:color="auto"/>
              </w:divBdr>
            </w:div>
            <w:div w:id="283192762">
              <w:marLeft w:val="0"/>
              <w:marRight w:val="0"/>
              <w:marTop w:val="0"/>
              <w:marBottom w:val="0"/>
              <w:divBdr>
                <w:top w:val="none" w:sz="0" w:space="0" w:color="auto"/>
                <w:left w:val="none" w:sz="0" w:space="0" w:color="auto"/>
                <w:bottom w:val="none" w:sz="0" w:space="0" w:color="auto"/>
                <w:right w:val="none" w:sz="0" w:space="0" w:color="auto"/>
              </w:divBdr>
            </w:div>
            <w:div w:id="305282015">
              <w:marLeft w:val="0"/>
              <w:marRight w:val="0"/>
              <w:marTop w:val="0"/>
              <w:marBottom w:val="0"/>
              <w:divBdr>
                <w:top w:val="none" w:sz="0" w:space="0" w:color="auto"/>
                <w:left w:val="none" w:sz="0" w:space="0" w:color="auto"/>
                <w:bottom w:val="none" w:sz="0" w:space="0" w:color="auto"/>
                <w:right w:val="none" w:sz="0" w:space="0" w:color="auto"/>
              </w:divBdr>
            </w:div>
            <w:div w:id="365256189">
              <w:marLeft w:val="0"/>
              <w:marRight w:val="0"/>
              <w:marTop w:val="0"/>
              <w:marBottom w:val="0"/>
              <w:divBdr>
                <w:top w:val="none" w:sz="0" w:space="0" w:color="auto"/>
                <w:left w:val="none" w:sz="0" w:space="0" w:color="auto"/>
                <w:bottom w:val="none" w:sz="0" w:space="0" w:color="auto"/>
                <w:right w:val="none" w:sz="0" w:space="0" w:color="auto"/>
              </w:divBdr>
            </w:div>
            <w:div w:id="971208060">
              <w:marLeft w:val="0"/>
              <w:marRight w:val="0"/>
              <w:marTop w:val="0"/>
              <w:marBottom w:val="0"/>
              <w:divBdr>
                <w:top w:val="none" w:sz="0" w:space="0" w:color="auto"/>
                <w:left w:val="none" w:sz="0" w:space="0" w:color="auto"/>
                <w:bottom w:val="none" w:sz="0" w:space="0" w:color="auto"/>
                <w:right w:val="none" w:sz="0" w:space="0" w:color="auto"/>
              </w:divBdr>
            </w:div>
            <w:div w:id="994797952">
              <w:marLeft w:val="0"/>
              <w:marRight w:val="0"/>
              <w:marTop w:val="0"/>
              <w:marBottom w:val="0"/>
              <w:divBdr>
                <w:top w:val="none" w:sz="0" w:space="0" w:color="auto"/>
                <w:left w:val="none" w:sz="0" w:space="0" w:color="auto"/>
                <w:bottom w:val="none" w:sz="0" w:space="0" w:color="auto"/>
                <w:right w:val="none" w:sz="0" w:space="0" w:color="auto"/>
              </w:divBdr>
            </w:div>
            <w:div w:id="1109007061">
              <w:marLeft w:val="0"/>
              <w:marRight w:val="0"/>
              <w:marTop w:val="0"/>
              <w:marBottom w:val="0"/>
              <w:divBdr>
                <w:top w:val="none" w:sz="0" w:space="0" w:color="auto"/>
                <w:left w:val="none" w:sz="0" w:space="0" w:color="auto"/>
                <w:bottom w:val="none" w:sz="0" w:space="0" w:color="auto"/>
                <w:right w:val="none" w:sz="0" w:space="0" w:color="auto"/>
              </w:divBdr>
            </w:div>
            <w:div w:id="1291521064">
              <w:marLeft w:val="0"/>
              <w:marRight w:val="0"/>
              <w:marTop w:val="0"/>
              <w:marBottom w:val="0"/>
              <w:divBdr>
                <w:top w:val="none" w:sz="0" w:space="0" w:color="auto"/>
                <w:left w:val="none" w:sz="0" w:space="0" w:color="auto"/>
                <w:bottom w:val="none" w:sz="0" w:space="0" w:color="auto"/>
                <w:right w:val="none" w:sz="0" w:space="0" w:color="auto"/>
              </w:divBdr>
            </w:div>
            <w:div w:id="1603564481">
              <w:marLeft w:val="0"/>
              <w:marRight w:val="0"/>
              <w:marTop w:val="0"/>
              <w:marBottom w:val="0"/>
              <w:divBdr>
                <w:top w:val="none" w:sz="0" w:space="0" w:color="auto"/>
                <w:left w:val="none" w:sz="0" w:space="0" w:color="auto"/>
                <w:bottom w:val="none" w:sz="0" w:space="0" w:color="auto"/>
                <w:right w:val="none" w:sz="0" w:space="0" w:color="auto"/>
              </w:divBdr>
            </w:div>
            <w:div w:id="1632055069">
              <w:marLeft w:val="0"/>
              <w:marRight w:val="0"/>
              <w:marTop w:val="0"/>
              <w:marBottom w:val="0"/>
              <w:divBdr>
                <w:top w:val="none" w:sz="0" w:space="0" w:color="auto"/>
                <w:left w:val="none" w:sz="0" w:space="0" w:color="auto"/>
                <w:bottom w:val="none" w:sz="0" w:space="0" w:color="auto"/>
                <w:right w:val="none" w:sz="0" w:space="0" w:color="auto"/>
              </w:divBdr>
            </w:div>
            <w:div w:id="1683245315">
              <w:marLeft w:val="0"/>
              <w:marRight w:val="0"/>
              <w:marTop w:val="0"/>
              <w:marBottom w:val="0"/>
              <w:divBdr>
                <w:top w:val="none" w:sz="0" w:space="0" w:color="auto"/>
                <w:left w:val="none" w:sz="0" w:space="0" w:color="auto"/>
                <w:bottom w:val="none" w:sz="0" w:space="0" w:color="auto"/>
                <w:right w:val="none" w:sz="0" w:space="0" w:color="auto"/>
              </w:divBdr>
            </w:div>
            <w:div w:id="1780223351">
              <w:marLeft w:val="0"/>
              <w:marRight w:val="0"/>
              <w:marTop w:val="0"/>
              <w:marBottom w:val="0"/>
              <w:divBdr>
                <w:top w:val="none" w:sz="0" w:space="0" w:color="auto"/>
                <w:left w:val="none" w:sz="0" w:space="0" w:color="auto"/>
                <w:bottom w:val="none" w:sz="0" w:space="0" w:color="auto"/>
                <w:right w:val="none" w:sz="0" w:space="0" w:color="auto"/>
              </w:divBdr>
            </w:div>
            <w:div w:id="1843622261">
              <w:marLeft w:val="0"/>
              <w:marRight w:val="0"/>
              <w:marTop w:val="0"/>
              <w:marBottom w:val="0"/>
              <w:divBdr>
                <w:top w:val="none" w:sz="0" w:space="0" w:color="auto"/>
                <w:left w:val="none" w:sz="0" w:space="0" w:color="auto"/>
                <w:bottom w:val="none" w:sz="0" w:space="0" w:color="auto"/>
                <w:right w:val="none" w:sz="0" w:space="0" w:color="auto"/>
              </w:divBdr>
            </w:div>
            <w:div w:id="1847137979">
              <w:marLeft w:val="0"/>
              <w:marRight w:val="0"/>
              <w:marTop w:val="0"/>
              <w:marBottom w:val="0"/>
              <w:divBdr>
                <w:top w:val="none" w:sz="0" w:space="0" w:color="auto"/>
                <w:left w:val="none" w:sz="0" w:space="0" w:color="auto"/>
                <w:bottom w:val="none" w:sz="0" w:space="0" w:color="auto"/>
                <w:right w:val="none" w:sz="0" w:space="0" w:color="auto"/>
              </w:divBdr>
            </w:div>
            <w:div w:id="1921063739">
              <w:marLeft w:val="0"/>
              <w:marRight w:val="0"/>
              <w:marTop w:val="0"/>
              <w:marBottom w:val="0"/>
              <w:divBdr>
                <w:top w:val="none" w:sz="0" w:space="0" w:color="auto"/>
                <w:left w:val="none" w:sz="0" w:space="0" w:color="auto"/>
                <w:bottom w:val="none" w:sz="0" w:space="0" w:color="auto"/>
                <w:right w:val="none" w:sz="0" w:space="0" w:color="auto"/>
              </w:divBdr>
            </w:div>
            <w:div w:id="1988775637">
              <w:marLeft w:val="0"/>
              <w:marRight w:val="0"/>
              <w:marTop w:val="0"/>
              <w:marBottom w:val="0"/>
              <w:divBdr>
                <w:top w:val="none" w:sz="0" w:space="0" w:color="auto"/>
                <w:left w:val="none" w:sz="0" w:space="0" w:color="auto"/>
                <w:bottom w:val="none" w:sz="0" w:space="0" w:color="auto"/>
                <w:right w:val="none" w:sz="0" w:space="0" w:color="auto"/>
              </w:divBdr>
            </w:div>
            <w:div w:id="2016373277">
              <w:marLeft w:val="0"/>
              <w:marRight w:val="0"/>
              <w:marTop w:val="0"/>
              <w:marBottom w:val="0"/>
              <w:divBdr>
                <w:top w:val="none" w:sz="0" w:space="0" w:color="auto"/>
                <w:left w:val="none" w:sz="0" w:space="0" w:color="auto"/>
                <w:bottom w:val="none" w:sz="0" w:space="0" w:color="auto"/>
                <w:right w:val="none" w:sz="0" w:space="0" w:color="auto"/>
              </w:divBdr>
            </w:div>
            <w:div w:id="213903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061284">
      <w:bodyDiv w:val="1"/>
      <w:marLeft w:val="0"/>
      <w:marRight w:val="0"/>
      <w:marTop w:val="0"/>
      <w:marBottom w:val="0"/>
      <w:divBdr>
        <w:top w:val="none" w:sz="0" w:space="0" w:color="auto"/>
        <w:left w:val="none" w:sz="0" w:space="0" w:color="auto"/>
        <w:bottom w:val="none" w:sz="0" w:space="0" w:color="auto"/>
        <w:right w:val="none" w:sz="0" w:space="0" w:color="auto"/>
      </w:divBdr>
      <w:divsChild>
        <w:div w:id="239826879">
          <w:marLeft w:val="0"/>
          <w:marRight w:val="0"/>
          <w:marTop w:val="0"/>
          <w:marBottom w:val="0"/>
          <w:divBdr>
            <w:top w:val="none" w:sz="0" w:space="0" w:color="auto"/>
            <w:left w:val="none" w:sz="0" w:space="0" w:color="auto"/>
            <w:bottom w:val="none" w:sz="0" w:space="0" w:color="auto"/>
            <w:right w:val="none" w:sz="0" w:space="0" w:color="auto"/>
          </w:divBdr>
          <w:divsChild>
            <w:div w:id="13847130">
              <w:marLeft w:val="0"/>
              <w:marRight w:val="0"/>
              <w:marTop w:val="0"/>
              <w:marBottom w:val="0"/>
              <w:divBdr>
                <w:top w:val="none" w:sz="0" w:space="0" w:color="auto"/>
                <w:left w:val="none" w:sz="0" w:space="0" w:color="auto"/>
                <w:bottom w:val="none" w:sz="0" w:space="0" w:color="auto"/>
                <w:right w:val="none" w:sz="0" w:space="0" w:color="auto"/>
              </w:divBdr>
            </w:div>
            <w:div w:id="52949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29771">
      <w:bodyDiv w:val="1"/>
      <w:marLeft w:val="0"/>
      <w:marRight w:val="0"/>
      <w:marTop w:val="0"/>
      <w:marBottom w:val="0"/>
      <w:divBdr>
        <w:top w:val="none" w:sz="0" w:space="0" w:color="auto"/>
        <w:left w:val="none" w:sz="0" w:space="0" w:color="auto"/>
        <w:bottom w:val="none" w:sz="0" w:space="0" w:color="auto"/>
        <w:right w:val="none" w:sz="0" w:space="0" w:color="auto"/>
      </w:divBdr>
      <w:divsChild>
        <w:div w:id="827018496">
          <w:marLeft w:val="0"/>
          <w:marRight w:val="0"/>
          <w:marTop w:val="0"/>
          <w:marBottom w:val="0"/>
          <w:divBdr>
            <w:top w:val="none" w:sz="0" w:space="0" w:color="auto"/>
            <w:left w:val="none" w:sz="0" w:space="0" w:color="auto"/>
            <w:bottom w:val="none" w:sz="0" w:space="0" w:color="auto"/>
            <w:right w:val="none" w:sz="0" w:space="0" w:color="auto"/>
          </w:divBdr>
        </w:div>
      </w:divsChild>
    </w:div>
    <w:div w:id="503209295">
      <w:bodyDiv w:val="1"/>
      <w:marLeft w:val="0"/>
      <w:marRight w:val="0"/>
      <w:marTop w:val="0"/>
      <w:marBottom w:val="0"/>
      <w:divBdr>
        <w:top w:val="none" w:sz="0" w:space="0" w:color="auto"/>
        <w:left w:val="none" w:sz="0" w:space="0" w:color="auto"/>
        <w:bottom w:val="none" w:sz="0" w:space="0" w:color="auto"/>
        <w:right w:val="none" w:sz="0" w:space="0" w:color="auto"/>
      </w:divBdr>
      <w:divsChild>
        <w:div w:id="90129874">
          <w:marLeft w:val="0"/>
          <w:marRight w:val="0"/>
          <w:marTop w:val="0"/>
          <w:marBottom w:val="0"/>
          <w:divBdr>
            <w:top w:val="none" w:sz="0" w:space="0" w:color="auto"/>
            <w:left w:val="none" w:sz="0" w:space="0" w:color="auto"/>
            <w:bottom w:val="none" w:sz="0" w:space="0" w:color="auto"/>
            <w:right w:val="none" w:sz="0" w:space="0" w:color="auto"/>
          </w:divBdr>
          <w:divsChild>
            <w:div w:id="550116837">
              <w:marLeft w:val="0"/>
              <w:marRight w:val="0"/>
              <w:marTop w:val="0"/>
              <w:marBottom w:val="0"/>
              <w:divBdr>
                <w:top w:val="none" w:sz="0" w:space="0" w:color="auto"/>
                <w:left w:val="none" w:sz="0" w:space="0" w:color="auto"/>
                <w:bottom w:val="none" w:sz="0" w:space="0" w:color="auto"/>
                <w:right w:val="none" w:sz="0" w:space="0" w:color="auto"/>
              </w:divBdr>
            </w:div>
            <w:div w:id="1059208913">
              <w:marLeft w:val="0"/>
              <w:marRight w:val="0"/>
              <w:marTop w:val="0"/>
              <w:marBottom w:val="0"/>
              <w:divBdr>
                <w:top w:val="none" w:sz="0" w:space="0" w:color="auto"/>
                <w:left w:val="none" w:sz="0" w:space="0" w:color="auto"/>
                <w:bottom w:val="none" w:sz="0" w:space="0" w:color="auto"/>
                <w:right w:val="none" w:sz="0" w:space="0" w:color="auto"/>
              </w:divBdr>
            </w:div>
            <w:div w:id="1143353091">
              <w:marLeft w:val="0"/>
              <w:marRight w:val="0"/>
              <w:marTop w:val="0"/>
              <w:marBottom w:val="0"/>
              <w:divBdr>
                <w:top w:val="none" w:sz="0" w:space="0" w:color="auto"/>
                <w:left w:val="none" w:sz="0" w:space="0" w:color="auto"/>
                <w:bottom w:val="none" w:sz="0" w:space="0" w:color="auto"/>
                <w:right w:val="none" w:sz="0" w:space="0" w:color="auto"/>
              </w:divBdr>
            </w:div>
            <w:div w:id="184759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22280">
      <w:bodyDiv w:val="1"/>
      <w:marLeft w:val="0"/>
      <w:marRight w:val="0"/>
      <w:marTop w:val="0"/>
      <w:marBottom w:val="0"/>
      <w:divBdr>
        <w:top w:val="none" w:sz="0" w:space="0" w:color="auto"/>
        <w:left w:val="none" w:sz="0" w:space="0" w:color="auto"/>
        <w:bottom w:val="none" w:sz="0" w:space="0" w:color="auto"/>
        <w:right w:val="none" w:sz="0" w:space="0" w:color="auto"/>
      </w:divBdr>
      <w:divsChild>
        <w:div w:id="644967422">
          <w:marLeft w:val="0"/>
          <w:marRight w:val="0"/>
          <w:marTop w:val="0"/>
          <w:marBottom w:val="0"/>
          <w:divBdr>
            <w:top w:val="none" w:sz="0" w:space="0" w:color="auto"/>
            <w:left w:val="none" w:sz="0" w:space="0" w:color="auto"/>
            <w:bottom w:val="none" w:sz="0" w:space="0" w:color="auto"/>
            <w:right w:val="none" w:sz="0" w:space="0" w:color="auto"/>
          </w:divBdr>
          <w:divsChild>
            <w:div w:id="494152456">
              <w:marLeft w:val="0"/>
              <w:marRight w:val="0"/>
              <w:marTop w:val="0"/>
              <w:marBottom w:val="0"/>
              <w:divBdr>
                <w:top w:val="none" w:sz="0" w:space="0" w:color="auto"/>
                <w:left w:val="none" w:sz="0" w:space="0" w:color="auto"/>
                <w:bottom w:val="none" w:sz="0" w:space="0" w:color="auto"/>
                <w:right w:val="none" w:sz="0" w:space="0" w:color="auto"/>
              </w:divBdr>
            </w:div>
            <w:div w:id="672073426">
              <w:marLeft w:val="0"/>
              <w:marRight w:val="0"/>
              <w:marTop w:val="0"/>
              <w:marBottom w:val="0"/>
              <w:divBdr>
                <w:top w:val="none" w:sz="0" w:space="0" w:color="auto"/>
                <w:left w:val="none" w:sz="0" w:space="0" w:color="auto"/>
                <w:bottom w:val="none" w:sz="0" w:space="0" w:color="auto"/>
                <w:right w:val="none" w:sz="0" w:space="0" w:color="auto"/>
              </w:divBdr>
            </w:div>
            <w:div w:id="1422137769">
              <w:marLeft w:val="0"/>
              <w:marRight w:val="0"/>
              <w:marTop w:val="0"/>
              <w:marBottom w:val="0"/>
              <w:divBdr>
                <w:top w:val="none" w:sz="0" w:space="0" w:color="auto"/>
                <w:left w:val="none" w:sz="0" w:space="0" w:color="auto"/>
                <w:bottom w:val="none" w:sz="0" w:space="0" w:color="auto"/>
                <w:right w:val="none" w:sz="0" w:space="0" w:color="auto"/>
              </w:divBdr>
            </w:div>
            <w:div w:id="150851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494084">
      <w:bodyDiv w:val="1"/>
      <w:marLeft w:val="0"/>
      <w:marRight w:val="0"/>
      <w:marTop w:val="0"/>
      <w:marBottom w:val="0"/>
      <w:divBdr>
        <w:top w:val="none" w:sz="0" w:space="0" w:color="auto"/>
        <w:left w:val="none" w:sz="0" w:space="0" w:color="auto"/>
        <w:bottom w:val="none" w:sz="0" w:space="0" w:color="auto"/>
        <w:right w:val="none" w:sz="0" w:space="0" w:color="auto"/>
      </w:divBdr>
      <w:divsChild>
        <w:div w:id="1110472563">
          <w:marLeft w:val="0"/>
          <w:marRight w:val="0"/>
          <w:marTop w:val="0"/>
          <w:marBottom w:val="0"/>
          <w:divBdr>
            <w:top w:val="none" w:sz="0" w:space="0" w:color="auto"/>
            <w:left w:val="none" w:sz="0" w:space="0" w:color="auto"/>
            <w:bottom w:val="none" w:sz="0" w:space="0" w:color="auto"/>
            <w:right w:val="none" w:sz="0" w:space="0" w:color="auto"/>
          </w:divBdr>
          <w:divsChild>
            <w:div w:id="152456562">
              <w:marLeft w:val="0"/>
              <w:marRight w:val="0"/>
              <w:marTop w:val="0"/>
              <w:marBottom w:val="0"/>
              <w:divBdr>
                <w:top w:val="none" w:sz="0" w:space="0" w:color="auto"/>
                <w:left w:val="none" w:sz="0" w:space="0" w:color="auto"/>
                <w:bottom w:val="none" w:sz="0" w:space="0" w:color="auto"/>
                <w:right w:val="none" w:sz="0" w:space="0" w:color="auto"/>
              </w:divBdr>
            </w:div>
            <w:div w:id="98443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89426">
      <w:bodyDiv w:val="1"/>
      <w:marLeft w:val="0"/>
      <w:marRight w:val="0"/>
      <w:marTop w:val="0"/>
      <w:marBottom w:val="0"/>
      <w:divBdr>
        <w:top w:val="none" w:sz="0" w:space="0" w:color="auto"/>
        <w:left w:val="none" w:sz="0" w:space="0" w:color="auto"/>
        <w:bottom w:val="none" w:sz="0" w:space="0" w:color="auto"/>
        <w:right w:val="none" w:sz="0" w:space="0" w:color="auto"/>
      </w:divBdr>
      <w:divsChild>
        <w:div w:id="1209295369">
          <w:marLeft w:val="0"/>
          <w:marRight w:val="0"/>
          <w:marTop w:val="0"/>
          <w:marBottom w:val="0"/>
          <w:divBdr>
            <w:top w:val="none" w:sz="0" w:space="0" w:color="auto"/>
            <w:left w:val="none" w:sz="0" w:space="0" w:color="auto"/>
            <w:bottom w:val="none" w:sz="0" w:space="0" w:color="auto"/>
            <w:right w:val="none" w:sz="0" w:space="0" w:color="auto"/>
          </w:divBdr>
        </w:div>
      </w:divsChild>
    </w:div>
    <w:div w:id="620965970">
      <w:bodyDiv w:val="1"/>
      <w:marLeft w:val="0"/>
      <w:marRight w:val="0"/>
      <w:marTop w:val="0"/>
      <w:marBottom w:val="0"/>
      <w:divBdr>
        <w:top w:val="none" w:sz="0" w:space="0" w:color="auto"/>
        <w:left w:val="none" w:sz="0" w:space="0" w:color="auto"/>
        <w:bottom w:val="none" w:sz="0" w:space="0" w:color="auto"/>
        <w:right w:val="none" w:sz="0" w:space="0" w:color="auto"/>
      </w:divBdr>
      <w:divsChild>
        <w:div w:id="142242645">
          <w:marLeft w:val="0"/>
          <w:marRight w:val="0"/>
          <w:marTop w:val="0"/>
          <w:marBottom w:val="0"/>
          <w:divBdr>
            <w:top w:val="none" w:sz="0" w:space="0" w:color="auto"/>
            <w:left w:val="none" w:sz="0" w:space="0" w:color="auto"/>
            <w:bottom w:val="none" w:sz="0" w:space="0" w:color="auto"/>
            <w:right w:val="none" w:sz="0" w:space="0" w:color="auto"/>
          </w:divBdr>
          <w:divsChild>
            <w:div w:id="158152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275493">
      <w:bodyDiv w:val="1"/>
      <w:marLeft w:val="0"/>
      <w:marRight w:val="0"/>
      <w:marTop w:val="0"/>
      <w:marBottom w:val="0"/>
      <w:divBdr>
        <w:top w:val="none" w:sz="0" w:space="0" w:color="auto"/>
        <w:left w:val="none" w:sz="0" w:space="0" w:color="auto"/>
        <w:bottom w:val="none" w:sz="0" w:space="0" w:color="auto"/>
        <w:right w:val="none" w:sz="0" w:space="0" w:color="auto"/>
      </w:divBdr>
    </w:div>
    <w:div w:id="680201769">
      <w:bodyDiv w:val="1"/>
      <w:marLeft w:val="0"/>
      <w:marRight w:val="0"/>
      <w:marTop w:val="0"/>
      <w:marBottom w:val="0"/>
      <w:divBdr>
        <w:top w:val="none" w:sz="0" w:space="0" w:color="auto"/>
        <w:left w:val="none" w:sz="0" w:space="0" w:color="auto"/>
        <w:bottom w:val="none" w:sz="0" w:space="0" w:color="auto"/>
        <w:right w:val="none" w:sz="0" w:space="0" w:color="auto"/>
      </w:divBdr>
      <w:divsChild>
        <w:div w:id="1282878381">
          <w:marLeft w:val="0"/>
          <w:marRight w:val="0"/>
          <w:marTop w:val="0"/>
          <w:marBottom w:val="0"/>
          <w:divBdr>
            <w:top w:val="none" w:sz="0" w:space="0" w:color="auto"/>
            <w:left w:val="none" w:sz="0" w:space="0" w:color="auto"/>
            <w:bottom w:val="none" w:sz="0" w:space="0" w:color="auto"/>
            <w:right w:val="none" w:sz="0" w:space="0" w:color="auto"/>
          </w:divBdr>
          <w:divsChild>
            <w:div w:id="18094569">
              <w:marLeft w:val="0"/>
              <w:marRight w:val="0"/>
              <w:marTop w:val="0"/>
              <w:marBottom w:val="0"/>
              <w:divBdr>
                <w:top w:val="none" w:sz="0" w:space="0" w:color="auto"/>
                <w:left w:val="none" w:sz="0" w:space="0" w:color="auto"/>
                <w:bottom w:val="none" w:sz="0" w:space="0" w:color="auto"/>
                <w:right w:val="none" w:sz="0" w:space="0" w:color="auto"/>
              </w:divBdr>
            </w:div>
            <w:div w:id="12650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643344">
      <w:bodyDiv w:val="1"/>
      <w:marLeft w:val="0"/>
      <w:marRight w:val="0"/>
      <w:marTop w:val="0"/>
      <w:marBottom w:val="0"/>
      <w:divBdr>
        <w:top w:val="none" w:sz="0" w:space="0" w:color="auto"/>
        <w:left w:val="none" w:sz="0" w:space="0" w:color="auto"/>
        <w:bottom w:val="none" w:sz="0" w:space="0" w:color="auto"/>
        <w:right w:val="none" w:sz="0" w:space="0" w:color="auto"/>
      </w:divBdr>
      <w:divsChild>
        <w:div w:id="66734550">
          <w:marLeft w:val="0"/>
          <w:marRight w:val="0"/>
          <w:marTop w:val="0"/>
          <w:marBottom w:val="0"/>
          <w:divBdr>
            <w:top w:val="none" w:sz="0" w:space="0" w:color="auto"/>
            <w:left w:val="none" w:sz="0" w:space="0" w:color="auto"/>
            <w:bottom w:val="none" w:sz="0" w:space="0" w:color="auto"/>
            <w:right w:val="none" w:sz="0" w:space="0" w:color="auto"/>
          </w:divBdr>
        </w:div>
      </w:divsChild>
    </w:div>
    <w:div w:id="751658374">
      <w:bodyDiv w:val="1"/>
      <w:marLeft w:val="0"/>
      <w:marRight w:val="0"/>
      <w:marTop w:val="0"/>
      <w:marBottom w:val="0"/>
      <w:divBdr>
        <w:top w:val="none" w:sz="0" w:space="0" w:color="auto"/>
        <w:left w:val="none" w:sz="0" w:space="0" w:color="auto"/>
        <w:bottom w:val="none" w:sz="0" w:space="0" w:color="auto"/>
        <w:right w:val="none" w:sz="0" w:space="0" w:color="auto"/>
      </w:divBdr>
      <w:divsChild>
        <w:div w:id="586234618">
          <w:marLeft w:val="0"/>
          <w:marRight w:val="0"/>
          <w:marTop w:val="0"/>
          <w:marBottom w:val="0"/>
          <w:divBdr>
            <w:top w:val="none" w:sz="0" w:space="0" w:color="auto"/>
            <w:left w:val="none" w:sz="0" w:space="0" w:color="auto"/>
            <w:bottom w:val="none" w:sz="0" w:space="0" w:color="auto"/>
            <w:right w:val="none" w:sz="0" w:space="0" w:color="auto"/>
          </w:divBdr>
          <w:divsChild>
            <w:div w:id="138748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19751">
      <w:bodyDiv w:val="1"/>
      <w:marLeft w:val="0"/>
      <w:marRight w:val="0"/>
      <w:marTop w:val="0"/>
      <w:marBottom w:val="0"/>
      <w:divBdr>
        <w:top w:val="none" w:sz="0" w:space="0" w:color="auto"/>
        <w:left w:val="none" w:sz="0" w:space="0" w:color="auto"/>
        <w:bottom w:val="none" w:sz="0" w:space="0" w:color="auto"/>
        <w:right w:val="none" w:sz="0" w:space="0" w:color="auto"/>
      </w:divBdr>
      <w:divsChild>
        <w:div w:id="387001555">
          <w:marLeft w:val="0"/>
          <w:marRight w:val="0"/>
          <w:marTop w:val="0"/>
          <w:marBottom w:val="0"/>
          <w:divBdr>
            <w:top w:val="none" w:sz="0" w:space="0" w:color="auto"/>
            <w:left w:val="none" w:sz="0" w:space="0" w:color="auto"/>
            <w:bottom w:val="none" w:sz="0" w:space="0" w:color="auto"/>
            <w:right w:val="none" w:sz="0" w:space="0" w:color="auto"/>
          </w:divBdr>
        </w:div>
      </w:divsChild>
    </w:div>
    <w:div w:id="902523796">
      <w:bodyDiv w:val="1"/>
      <w:marLeft w:val="0"/>
      <w:marRight w:val="0"/>
      <w:marTop w:val="0"/>
      <w:marBottom w:val="0"/>
      <w:divBdr>
        <w:top w:val="none" w:sz="0" w:space="0" w:color="auto"/>
        <w:left w:val="none" w:sz="0" w:space="0" w:color="auto"/>
        <w:bottom w:val="none" w:sz="0" w:space="0" w:color="auto"/>
        <w:right w:val="none" w:sz="0" w:space="0" w:color="auto"/>
      </w:divBdr>
      <w:divsChild>
        <w:div w:id="2048870663">
          <w:marLeft w:val="0"/>
          <w:marRight w:val="0"/>
          <w:marTop w:val="0"/>
          <w:marBottom w:val="0"/>
          <w:divBdr>
            <w:top w:val="none" w:sz="0" w:space="0" w:color="auto"/>
            <w:left w:val="none" w:sz="0" w:space="0" w:color="auto"/>
            <w:bottom w:val="none" w:sz="0" w:space="0" w:color="auto"/>
            <w:right w:val="none" w:sz="0" w:space="0" w:color="auto"/>
          </w:divBdr>
        </w:div>
      </w:divsChild>
    </w:div>
    <w:div w:id="921764717">
      <w:bodyDiv w:val="1"/>
      <w:marLeft w:val="0"/>
      <w:marRight w:val="0"/>
      <w:marTop w:val="0"/>
      <w:marBottom w:val="0"/>
      <w:divBdr>
        <w:top w:val="none" w:sz="0" w:space="0" w:color="auto"/>
        <w:left w:val="none" w:sz="0" w:space="0" w:color="auto"/>
        <w:bottom w:val="none" w:sz="0" w:space="0" w:color="auto"/>
        <w:right w:val="none" w:sz="0" w:space="0" w:color="auto"/>
      </w:divBdr>
      <w:divsChild>
        <w:div w:id="986740319">
          <w:marLeft w:val="0"/>
          <w:marRight w:val="0"/>
          <w:marTop w:val="0"/>
          <w:marBottom w:val="0"/>
          <w:divBdr>
            <w:top w:val="none" w:sz="0" w:space="0" w:color="auto"/>
            <w:left w:val="none" w:sz="0" w:space="0" w:color="auto"/>
            <w:bottom w:val="none" w:sz="0" w:space="0" w:color="auto"/>
            <w:right w:val="none" w:sz="0" w:space="0" w:color="auto"/>
          </w:divBdr>
          <w:divsChild>
            <w:div w:id="788296">
              <w:marLeft w:val="0"/>
              <w:marRight w:val="0"/>
              <w:marTop w:val="0"/>
              <w:marBottom w:val="0"/>
              <w:divBdr>
                <w:top w:val="none" w:sz="0" w:space="0" w:color="auto"/>
                <w:left w:val="none" w:sz="0" w:space="0" w:color="auto"/>
                <w:bottom w:val="none" w:sz="0" w:space="0" w:color="auto"/>
                <w:right w:val="none" w:sz="0" w:space="0" w:color="auto"/>
              </w:divBdr>
            </w:div>
            <w:div w:id="156311346">
              <w:marLeft w:val="0"/>
              <w:marRight w:val="0"/>
              <w:marTop w:val="0"/>
              <w:marBottom w:val="0"/>
              <w:divBdr>
                <w:top w:val="none" w:sz="0" w:space="0" w:color="auto"/>
                <w:left w:val="none" w:sz="0" w:space="0" w:color="auto"/>
                <w:bottom w:val="none" w:sz="0" w:space="0" w:color="auto"/>
                <w:right w:val="none" w:sz="0" w:space="0" w:color="auto"/>
              </w:divBdr>
            </w:div>
            <w:div w:id="817576654">
              <w:marLeft w:val="0"/>
              <w:marRight w:val="0"/>
              <w:marTop w:val="0"/>
              <w:marBottom w:val="0"/>
              <w:divBdr>
                <w:top w:val="none" w:sz="0" w:space="0" w:color="auto"/>
                <w:left w:val="none" w:sz="0" w:space="0" w:color="auto"/>
                <w:bottom w:val="none" w:sz="0" w:space="0" w:color="auto"/>
                <w:right w:val="none" w:sz="0" w:space="0" w:color="auto"/>
              </w:divBdr>
            </w:div>
            <w:div w:id="818301805">
              <w:marLeft w:val="0"/>
              <w:marRight w:val="0"/>
              <w:marTop w:val="0"/>
              <w:marBottom w:val="0"/>
              <w:divBdr>
                <w:top w:val="none" w:sz="0" w:space="0" w:color="auto"/>
                <w:left w:val="none" w:sz="0" w:space="0" w:color="auto"/>
                <w:bottom w:val="none" w:sz="0" w:space="0" w:color="auto"/>
                <w:right w:val="none" w:sz="0" w:space="0" w:color="auto"/>
              </w:divBdr>
            </w:div>
            <w:div w:id="1121605830">
              <w:marLeft w:val="0"/>
              <w:marRight w:val="0"/>
              <w:marTop w:val="0"/>
              <w:marBottom w:val="0"/>
              <w:divBdr>
                <w:top w:val="none" w:sz="0" w:space="0" w:color="auto"/>
                <w:left w:val="none" w:sz="0" w:space="0" w:color="auto"/>
                <w:bottom w:val="none" w:sz="0" w:space="0" w:color="auto"/>
                <w:right w:val="none" w:sz="0" w:space="0" w:color="auto"/>
              </w:divBdr>
            </w:div>
            <w:div w:id="1673020922">
              <w:marLeft w:val="0"/>
              <w:marRight w:val="0"/>
              <w:marTop w:val="0"/>
              <w:marBottom w:val="0"/>
              <w:divBdr>
                <w:top w:val="none" w:sz="0" w:space="0" w:color="auto"/>
                <w:left w:val="none" w:sz="0" w:space="0" w:color="auto"/>
                <w:bottom w:val="none" w:sz="0" w:space="0" w:color="auto"/>
                <w:right w:val="none" w:sz="0" w:space="0" w:color="auto"/>
              </w:divBdr>
            </w:div>
            <w:div w:id="170906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9347">
      <w:bodyDiv w:val="1"/>
      <w:marLeft w:val="0"/>
      <w:marRight w:val="0"/>
      <w:marTop w:val="0"/>
      <w:marBottom w:val="0"/>
      <w:divBdr>
        <w:top w:val="none" w:sz="0" w:space="0" w:color="auto"/>
        <w:left w:val="none" w:sz="0" w:space="0" w:color="auto"/>
        <w:bottom w:val="none" w:sz="0" w:space="0" w:color="auto"/>
        <w:right w:val="none" w:sz="0" w:space="0" w:color="auto"/>
      </w:divBdr>
      <w:divsChild>
        <w:div w:id="167906940">
          <w:marLeft w:val="0"/>
          <w:marRight w:val="0"/>
          <w:marTop w:val="0"/>
          <w:marBottom w:val="0"/>
          <w:divBdr>
            <w:top w:val="none" w:sz="0" w:space="0" w:color="auto"/>
            <w:left w:val="none" w:sz="0" w:space="0" w:color="auto"/>
            <w:bottom w:val="none" w:sz="0" w:space="0" w:color="auto"/>
            <w:right w:val="none" w:sz="0" w:space="0" w:color="auto"/>
          </w:divBdr>
        </w:div>
      </w:divsChild>
    </w:div>
    <w:div w:id="946080110">
      <w:bodyDiv w:val="1"/>
      <w:marLeft w:val="0"/>
      <w:marRight w:val="0"/>
      <w:marTop w:val="0"/>
      <w:marBottom w:val="0"/>
      <w:divBdr>
        <w:top w:val="none" w:sz="0" w:space="0" w:color="auto"/>
        <w:left w:val="none" w:sz="0" w:space="0" w:color="auto"/>
        <w:bottom w:val="none" w:sz="0" w:space="0" w:color="auto"/>
        <w:right w:val="none" w:sz="0" w:space="0" w:color="auto"/>
      </w:divBdr>
      <w:divsChild>
        <w:div w:id="1587568865">
          <w:marLeft w:val="0"/>
          <w:marRight w:val="0"/>
          <w:marTop w:val="0"/>
          <w:marBottom w:val="0"/>
          <w:divBdr>
            <w:top w:val="none" w:sz="0" w:space="0" w:color="auto"/>
            <w:left w:val="none" w:sz="0" w:space="0" w:color="auto"/>
            <w:bottom w:val="none" w:sz="0" w:space="0" w:color="auto"/>
            <w:right w:val="none" w:sz="0" w:space="0" w:color="auto"/>
          </w:divBdr>
          <w:divsChild>
            <w:div w:id="178860926">
              <w:marLeft w:val="0"/>
              <w:marRight w:val="0"/>
              <w:marTop w:val="0"/>
              <w:marBottom w:val="0"/>
              <w:divBdr>
                <w:top w:val="none" w:sz="0" w:space="0" w:color="auto"/>
                <w:left w:val="none" w:sz="0" w:space="0" w:color="auto"/>
                <w:bottom w:val="none" w:sz="0" w:space="0" w:color="auto"/>
                <w:right w:val="none" w:sz="0" w:space="0" w:color="auto"/>
              </w:divBdr>
            </w:div>
            <w:div w:id="202181659">
              <w:marLeft w:val="0"/>
              <w:marRight w:val="0"/>
              <w:marTop w:val="0"/>
              <w:marBottom w:val="0"/>
              <w:divBdr>
                <w:top w:val="none" w:sz="0" w:space="0" w:color="auto"/>
                <w:left w:val="none" w:sz="0" w:space="0" w:color="auto"/>
                <w:bottom w:val="none" w:sz="0" w:space="0" w:color="auto"/>
                <w:right w:val="none" w:sz="0" w:space="0" w:color="auto"/>
              </w:divBdr>
            </w:div>
            <w:div w:id="279724305">
              <w:marLeft w:val="0"/>
              <w:marRight w:val="0"/>
              <w:marTop w:val="0"/>
              <w:marBottom w:val="0"/>
              <w:divBdr>
                <w:top w:val="none" w:sz="0" w:space="0" w:color="auto"/>
                <w:left w:val="none" w:sz="0" w:space="0" w:color="auto"/>
                <w:bottom w:val="none" w:sz="0" w:space="0" w:color="auto"/>
                <w:right w:val="none" w:sz="0" w:space="0" w:color="auto"/>
              </w:divBdr>
            </w:div>
            <w:div w:id="683215085">
              <w:marLeft w:val="0"/>
              <w:marRight w:val="0"/>
              <w:marTop w:val="0"/>
              <w:marBottom w:val="0"/>
              <w:divBdr>
                <w:top w:val="none" w:sz="0" w:space="0" w:color="auto"/>
                <w:left w:val="none" w:sz="0" w:space="0" w:color="auto"/>
                <w:bottom w:val="none" w:sz="0" w:space="0" w:color="auto"/>
                <w:right w:val="none" w:sz="0" w:space="0" w:color="auto"/>
              </w:divBdr>
            </w:div>
            <w:div w:id="748042240">
              <w:marLeft w:val="0"/>
              <w:marRight w:val="0"/>
              <w:marTop w:val="0"/>
              <w:marBottom w:val="0"/>
              <w:divBdr>
                <w:top w:val="none" w:sz="0" w:space="0" w:color="auto"/>
                <w:left w:val="none" w:sz="0" w:space="0" w:color="auto"/>
                <w:bottom w:val="none" w:sz="0" w:space="0" w:color="auto"/>
                <w:right w:val="none" w:sz="0" w:space="0" w:color="auto"/>
              </w:divBdr>
            </w:div>
            <w:div w:id="977613874">
              <w:marLeft w:val="0"/>
              <w:marRight w:val="0"/>
              <w:marTop w:val="0"/>
              <w:marBottom w:val="0"/>
              <w:divBdr>
                <w:top w:val="none" w:sz="0" w:space="0" w:color="auto"/>
                <w:left w:val="none" w:sz="0" w:space="0" w:color="auto"/>
                <w:bottom w:val="none" w:sz="0" w:space="0" w:color="auto"/>
                <w:right w:val="none" w:sz="0" w:space="0" w:color="auto"/>
              </w:divBdr>
            </w:div>
            <w:div w:id="1135489162">
              <w:marLeft w:val="0"/>
              <w:marRight w:val="0"/>
              <w:marTop w:val="0"/>
              <w:marBottom w:val="0"/>
              <w:divBdr>
                <w:top w:val="none" w:sz="0" w:space="0" w:color="auto"/>
                <w:left w:val="none" w:sz="0" w:space="0" w:color="auto"/>
                <w:bottom w:val="none" w:sz="0" w:space="0" w:color="auto"/>
                <w:right w:val="none" w:sz="0" w:space="0" w:color="auto"/>
              </w:divBdr>
            </w:div>
            <w:div w:id="210726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513191">
      <w:bodyDiv w:val="1"/>
      <w:marLeft w:val="0"/>
      <w:marRight w:val="0"/>
      <w:marTop w:val="0"/>
      <w:marBottom w:val="0"/>
      <w:divBdr>
        <w:top w:val="none" w:sz="0" w:space="0" w:color="auto"/>
        <w:left w:val="none" w:sz="0" w:space="0" w:color="auto"/>
        <w:bottom w:val="none" w:sz="0" w:space="0" w:color="auto"/>
        <w:right w:val="none" w:sz="0" w:space="0" w:color="auto"/>
      </w:divBdr>
      <w:divsChild>
        <w:div w:id="1981381836">
          <w:marLeft w:val="0"/>
          <w:marRight w:val="0"/>
          <w:marTop w:val="0"/>
          <w:marBottom w:val="0"/>
          <w:divBdr>
            <w:top w:val="none" w:sz="0" w:space="0" w:color="auto"/>
            <w:left w:val="none" w:sz="0" w:space="0" w:color="auto"/>
            <w:bottom w:val="none" w:sz="0" w:space="0" w:color="auto"/>
            <w:right w:val="none" w:sz="0" w:space="0" w:color="auto"/>
          </w:divBdr>
          <w:divsChild>
            <w:div w:id="147937671">
              <w:marLeft w:val="0"/>
              <w:marRight w:val="0"/>
              <w:marTop w:val="0"/>
              <w:marBottom w:val="0"/>
              <w:divBdr>
                <w:top w:val="none" w:sz="0" w:space="0" w:color="auto"/>
                <w:left w:val="none" w:sz="0" w:space="0" w:color="auto"/>
                <w:bottom w:val="none" w:sz="0" w:space="0" w:color="auto"/>
                <w:right w:val="none" w:sz="0" w:space="0" w:color="auto"/>
              </w:divBdr>
            </w:div>
            <w:div w:id="580918068">
              <w:marLeft w:val="0"/>
              <w:marRight w:val="0"/>
              <w:marTop w:val="0"/>
              <w:marBottom w:val="0"/>
              <w:divBdr>
                <w:top w:val="none" w:sz="0" w:space="0" w:color="auto"/>
                <w:left w:val="none" w:sz="0" w:space="0" w:color="auto"/>
                <w:bottom w:val="none" w:sz="0" w:space="0" w:color="auto"/>
                <w:right w:val="none" w:sz="0" w:space="0" w:color="auto"/>
              </w:divBdr>
            </w:div>
            <w:div w:id="621569858">
              <w:marLeft w:val="0"/>
              <w:marRight w:val="0"/>
              <w:marTop w:val="0"/>
              <w:marBottom w:val="0"/>
              <w:divBdr>
                <w:top w:val="none" w:sz="0" w:space="0" w:color="auto"/>
                <w:left w:val="none" w:sz="0" w:space="0" w:color="auto"/>
                <w:bottom w:val="none" w:sz="0" w:space="0" w:color="auto"/>
                <w:right w:val="none" w:sz="0" w:space="0" w:color="auto"/>
              </w:divBdr>
            </w:div>
            <w:div w:id="708142596">
              <w:marLeft w:val="0"/>
              <w:marRight w:val="0"/>
              <w:marTop w:val="0"/>
              <w:marBottom w:val="0"/>
              <w:divBdr>
                <w:top w:val="none" w:sz="0" w:space="0" w:color="auto"/>
                <w:left w:val="none" w:sz="0" w:space="0" w:color="auto"/>
                <w:bottom w:val="none" w:sz="0" w:space="0" w:color="auto"/>
                <w:right w:val="none" w:sz="0" w:space="0" w:color="auto"/>
              </w:divBdr>
            </w:div>
            <w:div w:id="827742956">
              <w:marLeft w:val="0"/>
              <w:marRight w:val="0"/>
              <w:marTop w:val="0"/>
              <w:marBottom w:val="0"/>
              <w:divBdr>
                <w:top w:val="none" w:sz="0" w:space="0" w:color="auto"/>
                <w:left w:val="none" w:sz="0" w:space="0" w:color="auto"/>
                <w:bottom w:val="none" w:sz="0" w:space="0" w:color="auto"/>
                <w:right w:val="none" w:sz="0" w:space="0" w:color="auto"/>
              </w:divBdr>
            </w:div>
            <w:div w:id="839351470">
              <w:marLeft w:val="0"/>
              <w:marRight w:val="0"/>
              <w:marTop w:val="0"/>
              <w:marBottom w:val="0"/>
              <w:divBdr>
                <w:top w:val="none" w:sz="0" w:space="0" w:color="auto"/>
                <w:left w:val="none" w:sz="0" w:space="0" w:color="auto"/>
                <w:bottom w:val="none" w:sz="0" w:space="0" w:color="auto"/>
                <w:right w:val="none" w:sz="0" w:space="0" w:color="auto"/>
              </w:divBdr>
            </w:div>
            <w:div w:id="1138064734">
              <w:marLeft w:val="0"/>
              <w:marRight w:val="0"/>
              <w:marTop w:val="0"/>
              <w:marBottom w:val="0"/>
              <w:divBdr>
                <w:top w:val="none" w:sz="0" w:space="0" w:color="auto"/>
                <w:left w:val="none" w:sz="0" w:space="0" w:color="auto"/>
                <w:bottom w:val="none" w:sz="0" w:space="0" w:color="auto"/>
                <w:right w:val="none" w:sz="0" w:space="0" w:color="auto"/>
              </w:divBdr>
            </w:div>
            <w:div w:id="1476602233">
              <w:marLeft w:val="0"/>
              <w:marRight w:val="0"/>
              <w:marTop w:val="0"/>
              <w:marBottom w:val="0"/>
              <w:divBdr>
                <w:top w:val="none" w:sz="0" w:space="0" w:color="auto"/>
                <w:left w:val="none" w:sz="0" w:space="0" w:color="auto"/>
                <w:bottom w:val="none" w:sz="0" w:space="0" w:color="auto"/>
                <w:right w:val="none" w:sz="0" w:space="0" w:color="auto"/>
              </w:divBdr>
            </w:div>
            <w:div w:id="1580361847">
              <w:marLeft w:val="0"/>
              <w:marRight w:val="0"/>
              <w:marTop w:val="0"/>
              <w:marBottom w:val="0"/>
              <w:divBdr>
                <w:top w:val="none" w:sz="0" w:space="0" w:color="auto"/>
                <w:left w:val="none" w:sz="0" w:space="0" w:color="auto"/>
                <w:bottom w:val="none" w:sz="0" w:space="0" w:color="auto"/>
                <w:right w:val="none" w:sz="0" w:space="0" w:color="auto"/>
              </w:divBdr>
            </w:div>
            <w:div w:id="2082874287">
              <w:marLeft w:val="0"/>
              <w:marRight w:val="0"/>
              <w:marTop w:val="0"/>
              <w:marBottom w:val="0"/>
              <w:divBdr>
                <w:top w:val="none" w:sz="0" w:space="0" w:color="auto"/>
                <w:left w:val="none" w:sz="0" w:space="0" w:color="auto"/>
                <w:bottom w:val="none" w:sz="0" w:space="0" w:color="auto"/>
                <w:right w:val="none" w:sz="0" w:space="0" w:color="auto"/>
              </w:divBdr>
            </w:div>
            <w:div w:id="208857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138730">
      <w:bodyDiv w:val="1"/>
      <w:marLeft w:val="0"/>
      <w:marRight w:val="0"/>
      <w:marTop w:val="0"/>
      <w:marBottom w:val="0"/>
      <w:divBdr>
        <w:top w:val="none" w:sz="0" w:space="0" w:color="auto"/>
        <w:left w:val="none" w:sz="0" w:space="0" w:color="auto"/>
        <w:bottom w:val="none" w:sz="0" w:space="0" w:color="auto"/>
        <w:right w:val="none" w:sz="0" w:space="0" w:color="auto"/>
      </w:divBdr>
      <w:divsChild>
        <w:div w:id="1976179025">
          <w:marLeft w:val="0"/>
          <w:marRight w:val="0"/>
          <w:marTop w:val="0"/>
          <w:marBottom w:val="0"/>
          <w:divBdr>
            <w:top w:val="none" w:sz="0" w:space="0" w:color="auto"/>
            <w:left w:val="none" w:sz="0" w:space="0" w:color="auto"/>
            <w:bottom w:val="none" w:sz="0" w:space="0" w:color="auto"/>
            <w:right w:val="none" w:sz="0" w:space="0" w:color="auto"/>
          </w:divBdr>
          <w:divsChild>
            <w:div w:id="108379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292877">
      <w:bodyDiv w:val="1"/>
      <w:marLeft w:val="0"/>
      <w:marRight w:val="0"/>
      <w:marTop w:val="0"/>
      <w:marBottom w:val="0"/>
      <w:divBdr>
        <w:top w:val="none" w:sz="0" w:space="0" w:color="auto"/>
        <w:left w:val="none" w:sz="0" w:space="0" w:color="auto"/>
        <w:bottom w:val="none" w:sz="0" w:space="0" w:color="auto"/>
        <w:right w:val="none" w:sz="0" w:space="0" w:color="auto"/>
      </w:divBdr>
      <w:divsChild>
        <w:div w:id="906770437">
          <w:marLeft w:val="0"/>
          <w:marRight w:val="0"/>
          <w:marTop w:val="0"/>
          <w:marBottom w:val="0"/>
          <w:divBdr>
            <w:top w:val="none" w:sz="0" w:space="0" w:color="auto"/>
            <w:left w:val="none" w:sz="0" w:space="0" w:color="auto"/>
            <w:bottom w:val="none" w:sz="0" w:space="0" w:color="auto"/>
            <w:right w:val="none" w:sz="0" w:space="0" w:color="auto"/>
          </w:divBdr>
        </w:div>
      </w:divsChild>
    </w:div>
    <w:div w:id="1016687414">
      <w:bodyDiv w:val="1"/>
      <w:marLeft w:val="0"/>
      <w:marRight w:val="0"/>
      <w:marTop w:val="0"/>
      <w:marBottom w:val="0"/>
      <w:divBdr>
        <w:top w:val="none" w:sz="0" w:space="0" w:color="auto"/>
        <w:left w:val="none" w:sz="0" w:space="0" w:color="auto"/>
        <w:bottom w:val="none" w:sz="0" w:space="0" w:color="auto"/>
        <w:right w:val="none" w:sz="0" w:space="0" w:color="auto"/>
      </w:divBdr>
      <w:divsChild>
        <w:div w:id="463696078">
          <w:marLeft w:val="0"/>
          <w:marRight w:val="0"/>
          <w:marTop w:val="0"/>
          <w:marBottom w:val="0"/>
          <w:divBdr>
            <w:top w:val="none" w:sz="0" w:space="0" w:color="auto"/>
            <w:left w:val="none" w:sz="0" w:space="0" w:color="auto"/>
            <w:bottom w:val="none" w:sz="0" w:space="0" w:color="auto"/>
            <w:right w:val="none" w:sz="0" w:space="0" w:color="auto"/>
          </w:divBdr>
          <w:divsChild>
            <w:div w:id="407576369">
              <w:marLeft w:val="0"/>
              <w:marRight w:val="0"/>
              <w:marTop w:val="0"/>
              <w:marBottom w:val="0"/>
              <w:divBdr>
                <w:top w:val="none" w:sz="0" w:space="0" w:color="auto"/>
                <w:left w:val="none" w:sz="0" w:space="0" w:color="auto"/>
                <w:bottom w:val="none" w:sz="0" w:space="0" w:color="auto"/>
                <w:right w:val="none" w:sz="0" w:space="0" w:color="auto"/>
              </w:divBdr>
            </w:div>
            <w:div w:id="426660093">
              <w:marLeft w:val="0"/>
              <w:marRight w:val="0"/>
              <w:marTop w:val="0"/>
              <w:marBottom w:val="0"/>
              <w:divBdr>
                <w:top w:val="none" w:sz="0" w:space="0" w:color="auto"/>
                <w:left w:val="none" w:sz="0" w:space="0" w:color="auto"/>
                <w:bottom w:val="none" w:sz="0" w:space="0" w:color="auto"/>
                <w:right w:val="none" w:sz="0" w:space="0" w:color="auto"/>
              </w:divBdr>
            </w:div>
            <w:div w:id="779105081">
              <w:marLeft w:val="0"/>
              <w:marRight w:val="0"/>
              <w:marTop w:val="0"/>
              <w:marBottom w:val="0"/>
              <w:divBdr>
                <w:top w:val="none" w:sz="0" w:space="0" w:color="auto"/>
                <w:left w:val="none" w:sz="0" w:space="0" w:color="auto"/>
                <w:bottom w:val="none" w:sz="0" w:space="0" w:color="auto"/>
                <w:right w:val="none" w:sz="0" w:space="0" w:color="auto"/>
              </w:divBdr>
            </w:div>
            <w:div w:id="1054620174">
              <w:marLeft w:val="0"/>
              <w:marRight w:val="0"/>
              <w:marTop w:val="0"/>
              <w:marBottom w:val="0"/>
              <w:divBdr>
                <w:top w:val="none" w:sz="0" w:space="0" w:color="auto"/>
                <w:left w:val="none" w:sz="0" w:space="0" w:color="auto"/>
                <w:bottom w:val="none" w:sz="0" w:space="0" w:color="auto"/>
                <w:right w:val="none" w:sz="0" w:space="0" w:color="auto"/>
              </w:divBdr>
            </w:div>
            <w:div w:id="1163351318">
              <w:marLeft w:val="0"/>
              <w:marRight w:val="0"/>
              <w:marTop w:val="0"/>
              <w:marBottom w:val="0"/>
              <w:divBdr>
                <w:top w:val="none" w:sz="0" w:space="0" w:color="auto"/>
                <w:left w:val="none" w:sz="0" w:space="0" w:color="auto"/>
                <w:bottom w:val="none" w:sz="0" w:space="0" w:color="auto"/>
                <w:right w:val="none" w:sz="0" w:space="0" w:color="auto"/>
              </w:divBdr>
            </w:div>
            <w:div w:id="1241990317">
              <w:marLeft w:val="0"/>
              <w:marRight w:val="0"/>
              <w:marTop w:val="0"/>
              <w:marBottom w:val="0"/>
              <w:divBdr>
                <w:top w:val="none" w:sz="0" w:space="0" w:color="auto"/>
                <w:left w:val="none" w:sz="0" w:space="0" w:color="auto"/>
                <w:bottom w:val="none" w:sz="0" w:space="0" w:color="auto"/>
                <w:right w:val="none" w:sz="0" w:space="0" w:color="auto"/>
              </w:divBdr>
            </w:div>
            <w:div w:id="1536456646">
              <w:marLeft w:val="0"/>
              <w:marRight w:val="0"/>
              <w:marTop w:val="0"/>
              <w:marBottom w:val="0"/>
              <w:divBdr>
                <w:top w:val="none" w:sz="0" w:space="0" w:color="auto"/>
                <w:left w:val="none" w:sz="0" w:space="0" w:color="auto"/>
                <w:bottom w:val="none" w:sz="0" w:space="0" w:color="auto"/>
                <w:right w:val="none" w:sz="0" w:space="0" w:color="auto"/>
              </w:divBdr>
            </w:div>
            <w:div w:id="1561089970">
              <w:marLeft w:val="0"/>
              <w:marRight w:val="0"/>
              <w:marTop w:val="0"/>
              <w:marBottom w:val="0"/>
              <w:divBdr>
                <w:top w:val="none" w:sz="0" w:space="0" w:color="auto"/>
                <w:left w:val="none" w:sz="0" w:space="0" w:color="auto"/>
                <w:bottom w:val="none" w:sz="0" w:space="0" w:color="auto"/>
                <w:right w:val="none" w:sz="0" w:space="0" w:color="auto"/>
              </w:divBdr>
            </w:div>
            <w:div w:id="2035300021">
              <w:marLeft w:val="0"/>
              <w:marRight w:val="0"/>
              <w:marTop w:val="0"/>
              <w:marBottom w:val="0"/>
              <w:divBdr>
                <w:top w:val="none" w:sz="0" w:space="0" w:color="auto"/>
                <w:left w:val="none" w:sz="0" w:space="0" w:color="auto"/>
                <w:bottom w:val="none" w:sz="0" w:space="0" w:color="auto"/>
                <w:right w:val="none" w:sz="0" w:space="0" w:color="auto"/>
              </w:divBdr>
            </w:div>
            <w:div w:id="214094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058302">
      <w:bodyDiv w:val="1"/>
      <w:marLeft w:val="0"/>
      <w:marRight w:val="0"/>
      <w:marTop w:val="0"/>
      <w:marBottom w:val="0"/>
      <w:divBdr>
        <w:top w:val="none" w:sz="0" w:space="0" w:color="auto"/>
        <w:left w:val="none" w:sz="0" w:space="0" w:color="auto"/>
        <w:bottom w:val="none" w:sz="0" w:space="0" w:color="auto"/>
        <w:right w:val="none" w:sz="0" w:space="0" w:color="auto"/>
      </w:divBdr>
      <w:divsChild>
        <w:div w:id="185559226">
          <w:marLeft w:val="0"/>
          <w:marRight w:val="0"/>
          <w:marTop w:val="0"/>
          <w:marBottom w:val="0"/>
          <w:divBdr>
            <w:top w:val="none" w:sz="0" w:space="0" w:color="auto"/>
            <w:left w:val="none" w:sz="0" w:space="0" w:color="auto"/>
            <w:bottom w:val="none" w:sz="0" w:space="0" w:color="auto"/>
            <w:right w:val="none" w:sz="0" w:space="0" w:color="auto"/>
          </w:divBdr>
          <w:divsChild>
            <w:div w:id="35206241">
              <w:marLeft w:val="0"/>
              <w:marRight w:val="0"/>
              <w:marTop w:val="0"/>
              <w:marBottom w:val="0"/>
              <w:divBdr>
                <w:top w:val="none" w:sz="0" w:space="0" w:color="auto"/>
                <w:left w:val="none" w:sz="0" w:space="0" w:color="auto"/>
                <w:bottom w:val="none" w:sz="0" w:space="0" w:color="auto"/>
                <w:right w:val="none" w:sz="0" w:space="0" w:color="auto"/>
              </w:divBdr>
            </w:div>
            <w:div w:id="24500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295241">
      <w:bodyDiv w:val="1"/>
      <w:marLeft w:val="0"/>
      <w:marRight w:val="0"/>
      <w:marTop w:val="0"/>
      <w:marBottom w:val="0"/>
      <w:divBdr>
        <w:top w:val="none" w:sz="0" w:space="0" w:color="auto"/>
        <w:left w:val="none" w:sz="0" w:space="0" w:color="auto"/>
        <w:bottom w:val="none" w:sz="0" w:space="0" w:color="auto"/>
        <w:right w:val="none" w:sz="0" w:space="0" w:color="auto"/>
      </w:divBdr>
      <w:divsChild>
        <w:div w:id="1853300113">
          <w:marLeft w:val="0"/>
          <w:marRight w:val="0"/>
          <w:marTop w:val="0"/>
          <w:marBottom w:val="0"/>
          <w:divBdr>
            <w:top w:val="none" w:sz="0" w:space="0" w:color="auto"/>
            <w:left w:val="none" w:sz="0" w:space="0" w:color="auto"/>
            <w:bottom w:val="none" w:sz="0" w:space="0" w:color="auto"/>
            <w:right w:val="none" w:sz="0" w:space="0" w:color="auto"/>
          </w:divBdr>
          <w:divsChild>
            <w:div w:id="47997352">
              <w:marLeft w:val="0"/>
              <w:marRight w:val="0"/>
              <w:marTop w:val="0"/>
              <w:marBottom w:val="0"/>
              <w:divBdr>
                <w:top w:val="none" w:sz="0" w:space="0" w:color="auto"/>
                <w:left w:val="none" w:sz="0" w:space="0" w:color="auto"/>
                <w:bottom w:val="none" w:sz="0" w:space="0" w:color="auto"/>
                <w:right w:val="none" w:sz="0" w:space="0" w:color="auto"/>
              </w:divBdr>
            </w:div>
            <w:div w:id="1287933386">
              <w:marLeft w:val="0"/>
              <w:marRight w:val="0"/>
              <w:marTop w:val="0"/>
              <w:marBottom w:val="0"/>
              <w:divBdr>
                <w:top w:val="none" w:sz="0" w:space="0" w:color="auto"/>
                <w:left w:val="none" w:sz="0" w:space="0" w:color="auto"/>
                <w:bottom w:val="none" w:sz="0" w:space="0" w:color="auto"/>
                <w:right w:val="none" w:sz="0" w:space="0" w:color="auto"/>
              </w:divBdr>
            </w:div>
            <w:div w:id="1362433752">
              <w:marLeft w:val="0"/>
              <w:marRight w:val="0"/>
              <w:marTop w:val="0"/>
              <w:marBottom w:val="0"/>
              <w:divBdr>
                <w:top w:val="none" w:sz="0" w:space="0" w:color="auto"/>
                <w:left w:val="none" w:sz="0" w:space="0" w:color="auto"/>
                <w:bottom w:val="none" w:sz="0" w:space="0" w:color="auto"/>
                <w:right w:val="none" w:sz="0" w:space="0" w:color="auto"/>
              </w:divBdr>
            </w:div>
            <w:div w:id="209697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71041">
      <w:bodyDiv w:val="1"/>
      <w:marLeft w:val="0"/>
      <w:marRight w:val="0"/>
      <w:marTop w:val="0"/>
      <w:marBottom w:val="0"/>
      <w:divBdr>
        <w:top w:val="none" w:sz="0" w:space="0" w:color="auto"/>
        <w:left w:val="none" w:sz="0" w:space="0" w:color="auto"/>
        <w:bottom w:val="none" w:sz="0" w:space="0" w:color="auto"/>
        <w:right w:val="none" w:sz="0" w:space="0" w:color="auto"/>
      </w:divBdr>
      <w:divsChild>
        <w:div w:id="1347974921">
          <w:marLeft w:val="0"/>
          <w:marRight w:val="0"/>
          <w:marTop w:val="0"/>
          <w:marBottom w:val="0"/>
          <w:divBdr>
            <w:top w:val="none" w:sz="0" w:space="0" w:color="auto"/>
            <w:left w:val="none" w:sz="0" w:space="0" w:color="auto"/>
            <w:bottom w:val="none" w:sz="0" w:space="0" w:color="auto"/>
            <w:right w:val="none" w:sz="0" w:space="0" w:color="auto"/>
          </w:divBdr>
        </w:div>
      </w:divsChild>
    </w:div>
    <w:div w:id="1133139770">
      <w:bodyDiv w:val="1"/>
      <w:marLeft w:val="0"/>
      <w:marRight w:val="0"/>
      <w:marTop w:val="0"/>
      <w:marBottom w:val="0"/>
      <w:divBdr>
        <w:top w:val="none" w:sz="0" w:space="0" w:color="auto"/>
        <w:left w:val="none" w:sz="0" w:space="0" w:color="auto"/>
        <w:bottom w:val="none" w:sz="0" w:space="0" w:color="auto"/>
        <w:right w:val="none" w:sz="0" w:space="0" w:color="auto"/>
      </w:divBdr>
      <w:divsChild>
        <w:div w:id="2006860563">
          <w:marLeft w:val="0"/>
          <w:marRight w:val="0"/>
          <w:marTop w:val="0"/>
          <w:marBottom w:val="0"/>
          <w:divBdr>
            <w:top w:val="none" w:sz="0" w:space="0" w:color="auto"/>
            <w:left w:val="none" w:sz="0" w:space="0" w:color="auto"/>
            <w:bottom w:val="none" w:sz="0" w:space="0" w:color="auto"/>
            <w:right w:val="none" w:sz="0" w:space="0" w:color="auto"/>
          </w:divBdr>
          <w:divsChild>
            <w:div w:id="337930517">
              <w:marLeft w:val="0"/>
              <w:marRight w:val="0"/>
              <w:marTop w:val="0"/>
              <w:marBottom w:val="0"/>
              <w:divBdr>
                <w:top w:val="none" w:sz="0" w:space="0" w:color="auto"/>
                <w:left w:val="none" w:sz="0" w:space="0" w:color="auto"/>
                <w:bottom w:val="none" w:sz="0" w:space="0" w:color="auto"/>
                <w:right w:val="none" w:sz="0" w:space="0" w:color="auto"/>
              </w:divBdr>
            </w:div>
            <w:div w:id="183136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781260">
      <w:bodyDiv w:val="1"/>
      <w:marLeft w:val="0"/>
      <w:marRight w:val="0"/>
      <w:marTop w:val="0"/>
      <w:marBottom w:val="0"/>
      <w:divBdr>
        <w:top w:val="none" w:sz="0" w:space="0" w:color="auto"/>
        <w:left w:val="none" w:sz="0" w:space="0" w:color="auto"/>
        <w:bottom w:val="none" w:sz="0" w:space="0" w:color="auto"/>
        <w:right w:val="none" w:sz="0" w:space="0" w:color="auto"/>
      </w:divBdr>
      <w:divsChild>
        <w:div w:id="583683563">
          <w:marLeft w:val="0"/>
          <w:marRight w:val="0"/>
          <w:marTop w:val="0"/>
          <w:marBottom w:val="0"/>
          <w:divBdr>
            <w:top w:val="none" w:sz="0" w:space="0" w:color="auto"/>
            <w:left w:val="none" w:sz="0" w:space="0" w:color="auto"/>
            <w:bottom w:val="none" w:sz="0" w:space="0" w:color="auto"/>
            <w:right w:val="none" w:sz="0" w:space="0" w:color="auto"/>
          </w:divBdr>
          <w:divsChild>
            <w:div w:id="95907345">
              <w:marLeft w:val="0"/>
              <w:marRight w:val="0"/>
              <w:marTop w:val="0"/>
              <w:marBottom w:val="0"/>
              <w:divBdr>
                <w:top w:val="none" w:sz="0" w:space="0" w:color="auto"/>
                <w:left w:val="none" w:sz="0" w:space="0" w:color="auto"/>
                <w:bottom w:val="none" w:sz="0" w:space="0" w:color="auto"/>
                <w:right w:val="none" w:sz="0" w:space="0" w:color="auto"/>
              </w:divBdr>
            </w:div>
            <w:div w:id="801341068">
              <w:marLeft w:val="0"/>
              <w:marRight w:val="0"/>
              <w:marTop w:val="0"/>
              <w:marBottom w:val="0"/>
              <w:divBdr>
                <w:top w:val="none" w:sz="0" w:space="0" w:color="auto"/>
                <w:left w:val="none" w:sz="0" w:space="0" w:color="auto"/>
                <w:bottom w:val="none" w:sz="0" w:space="0" w:color="auto"/>
                <w:right w:val="none" w:sz="0" w:space="0" w:color="auto"/>
              </w:divBdr>
            </w:div>
            <w:div w:id="975793360">
              <w:marLeft w:val="0"/>
              <w:marRight w:val="0"/>
              <w:marTop w:val="0"/>
              <w:marBottom w:val="0"/>
              <w:divBdr>
                <w:top w:val="none" w:sz="0" w:space="0" w:color="auto"/>
                <w:left w:val="none" w:sz="0" w:space="0" w:color="auto"/>
                <w:bottom w:val="none" w:sz="0" w:space="0" w:color="auto"/>
                <w:right w:val="none" w:sz="0" w:space="0" w:color="auto"/>
              </w:divBdr>
            </w:div>
            <w:div w:id="1125343247">
              <w:marLeft w:val="0"/>
              <w:marRight w:val="0"/>
              <w:marTop w:val="0"/>
              <w:marBottom w:val="0"/>
              <w:divBdr>
                <w:top w:val="none" w:sz="0" w:space="0" w:color="auto"/>
                <w:left w:val="none" w:sz="0" w:space="0" w:color="auto"/>
                <w:bottom w:val="none" w:sz="0" w:space="0" w:color="auto"/>
                <w:right w:val="none" w:sz="0" w:space="0" w:color="auto"/>
              </w:divBdr>
            </w:div>
            <w:div w:id="1747875612">
              <w:marLeft w:val="0"/>
              <w:marRight w:val="0"/>
              <w:marTop w:val="0"/>
              <w:marBottom w:val="0"/>
              <w:divBdr>
                <w:top w:val="none" w:sz="0" w:space="0" w:color="auto"/>
                <w:left w:val="none" w:sz="0" w:space="0" w:color="auto"/>
                <w:bottom w:val="none" w:sz="0" w:space="0" w:color="auto"/>
                <w:right w:val="none" w:sz="0" w:space="0" w:color="auto"/>
              </w:divBdr>
            </w:div>
            <w:div w:id="1791438088">
              <w:marLeft w:val="0"/>
              <w:marRight w:val="0"/>
              <w:marTop w:val="0"/>
              <w:marBottom w:val="0"/>
              <w:divBdr>
                <w:top w:val="none" w:sz="0" w:space="0" w:color="auto"/>
                <w:left w:val="none" w:sz="0" w:space="0" w:color="auto"/>
                <w:bottom w:val="none" w:sz="0" w:space="0" w:color="auto"/>
                <w:right w:val="none" w:sz="0" w:space="0" w:color="auto"/>
              </w:divBdr>
            </w:div>
            <w:div w:id="1912495709">
              <w:marLeft w:val="0"/>
              <w:marRight w:val="0"/>
              <w:marTop w:val="0"/>
              <w:marBottom w:val="0"/>
              <w:divBdr>
                <w:top w:val="none" w:sz="0" w:space="0" w:color="auto"/>
                <w:left w:val="none" w:sz="0" w:space="0" w:color="auto"/>
                <w:bottom w:val="none" w:sz="0" w:space="0" w:color="auto"/>
                <w:right w:val="none" w:sz="0" w:space="0" w:color="auto"/>
              </w:divBdr>
            </w:div>
            <w:div w:id="195559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6062">
      <w:bodyDiv w:val="1"/>
      <w:marLeft w:val="0"/>
      <w:marRight w:val="0"/>
      <w:marTop w:val="0"/>
      <w:marBottom w:val="0"/>
      <w:divBdr>
        <w:top w:val="none" w:sz="0" w:space="0" w:color="auto"/>
        <w:left w:val="none" w:sz="0" w:space="0" w:color="auto"/>
        <w:bottom w:val="none" w:sz="0" w:space="0" w:color="auto"/>
        <w:right w:val="none" w:sz="0" w:space="0" w:color="auto"/>
      </w:divBdr>
      <w:divsChild>
        <w:div w:id="2030795720">
          <w:marLeft w:val="0"/>
          <w:marRight w:val="0"/>
          <w:marTop w:val="0"/>
          <w:marBottom w:val="0"/>
          <w:divBdr>
            <w:top w:val="none" w:sz="0" w:space="0" w:color="auto"/>
            <w:left w:val="none" w:sz="0" w:space="0" w:color="auto"/>
            <w:bottom w:val="none" w:sz="0" w:space="0" w:color="auto"/>
            <w:right w:val="none" w:sz="0" w:space="0" w:color="auto"/>
          </w:divBdr>
          <w:divsChild>
            <w:div w:id="127864768">
              <w:marLeft w:val="0"/>
              <w:marRight w:val="0"/>
              <w:marTop w:val="0"/>
              <w:marBottom w:val="0"/>
              <w:divBdr>
                <w:top w:val="none" w:sz="0" w:space="0" w:color="auto"/>
                <w:left w:val="none" w:sz="0" w:space="0" w:color="auto"/>
                <w:bottom w:val="none" w:sz="0" w:space="0" w:color="auto"/>
                <w:right w:val="none" w:sz="0" w:space="0" w:color="auto"/>
              </w:divBdr>
            </w:div>
            <w:div w:id="217865056">
              <w:marLeft w:val="0"/>
              <w:marRight w:val="0"/>
              <w:marTop w:val="0"/>
              <w:marBottom w:val="0"/>
              <w:divBdr>
                <w:top w:val="none" w:sz="0" w:space="0" w:color="auto"/>
                <w:left w:val="none" w:sz="0" w:space="0" w:color="auto"/>
                <w:bottom w:val="none" w:sz="0" w:space="0" w:color="auto"/>
                <w:right w:val="none" w:sz="0" w:space="0" w:color="auto"/>
              </w:divBdr>
            </w:div>
            <w:div w:id="583613555">
              <w:marLeft w:val="0"/>
              <w:marRight w:val="0"/>
              <w:marTop w:val="0"/>
              <w:marBottom w:val="0"/>
              <w:divBdr>
                <w:top w:val="none" w:sz="0" w:space="0" w:color="auto"/>
                <w:left w:val="none" w:sz="0" w:space="0" w:color="auto"/>
                <w:bottom w:val="none" w:sz="0" w:space="0" w:color="auto"/>
                <w:right w:val="none" w:sz="0" w:space="0" w:color="auto"/>
              </w:divBdr>
            </w:div>
            <w:div w:id="585192200">
              <w:marLeft w:val="0"/>
              <w:marRight w:val="0"/>
              <w:marTop w:val="0"/>
              <w:marBottom w:val="0"/>
              <w:divBdr>
                <w:top w:val="none" w:sz="0" w:space="0" w:color="auto"/>
                <w:left w:val="none" w:sz="0" w:space="0" w:color="auto"/>
                <w:bottom w:val="none" w:sz="0" w:space="0" w:color="auto"/>
                <w:right w:val="none" w:sz="0" w:space="0" w:color="auto"/>
              </w:divBdr>
            </w:div>
            <w:div w:id="845288295">
              <w:marLeft w:val="0"/>
              <w:marRight w:val="0"/>
              <w:marTop w:val="0"/>
              <w:marBottom w:val="0"/>
              <w:divBdr>
                <w:top w:val="none" w:sz="0" w:space="0" w:color="auto"/>
                <w:left w:val="none" w:sz="0" w:space="0" w:color="auto"/>
                <w:bottom w:val="none" w:sz="0" w:space="0" w:color="auto"/>
                <w:right w:val="none" w:sz="0" w:space="0" w:color="auto"/>
              </w:divBdr>
            </w:div>
            <w:div w:id="2013220639">
              <w:marLeft w:val="0"/>
              <w:marRight w:val="0"/>
              <w:marTop w:val="0"/>
              <w:marBottom w:val="0"/>
              <w:divBdr>
                <w:top w:val="none" w:sz="0" w:space="0" w:color="auto"/>
                <w:left w:val="none" w:sz="0" w:space="0" w:color="auto"/>
                <w:bottom w:val="none" w:sz="0" w:space="0" w:color="auto"/>
                <w:right w:val="none" w:sz="0" w:space="0" w:color="auto"/>
              </w:divBdr>
            </w:div>
            <w:div w:id="204690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25950">
      <w:bodyDiv w:val="1"/>
      <w:marLeft w:val="0"/>
      <w:marRight w:val="0"/>
      <w:marTop w:val="0"/>
      <w:marBottom w:val="0"/>
      <w:divBdr>
        <w:top w:val="none" w:sz="0" w:space="0" w:color="auto"/>
        <w:left w:val="none" w:sz="0" w:space="0" w:color="auto"/>
        <w:bottom w:val="none" w:sz="0" w:space="0" w:color="auto"/>
        <w:right w:val="none" w:sz="0" w:space="0" w:color="auto"/>
      </w:divBdr>
      <w:divsChild>
        <w:div w:id="2067219055">
          <w:marLeft w:val="0"/>
          <w:marRight w:val="0"/>
          <w:marTop w:val="0"/>
          <w:marBottom w:val="0"/>
          <w:divBdr>
            <w:top w:val="none" w:sz="0" w:space="0" w:color="auto"/>
            <w:left w:val="none" w:sz="0" w:space="0" w:color="auto"/>
            <w:bottom w:val="none" w:sz="0" w:space="0" w:color="auto"/>
            <w:right w:val="none" w:sz="0" w:space="0" w:color="auto"/>
          </w:divBdr>
          <w:divsChild>
            <w:div w:id="280655298">
              <w:marLeft w:val="0"/>
              <w:marRight w:val="0"/>
              <w:marTop w:val="0"/>
              <w:marBottom w:val="0"/>
              <w:divBdr>
                <w:top w:val="none" w:sz="0" w:space="0" w:color="auto"/>
                <w:left w:val="none" w:sz="0" w:space="0" w:color="auto"/>
                <w:bottom w:val="none" w:sz="0" w:space="0" w:color="auto"/>
                <w:right w:val="none" w:sz="0" w:space="0" w:color="auto"/>
              </w:divBdr>
            </w:div>
            <w:div w:id="1043139140">
              <w:marLeft w:val="0"/>
              <w:marRight w:val="0"/>
              <w:marTop w:val="0"/>
              <w:marBottom w:val="0"/>
              <w:divBdr>
                <w:top w:val="none" w:sz="0" w:space="0" w:color="auto"/>
                <w:left w:val="none" w:sz="0" w:space="0" w:color="auto"/>
                <w:bottom w:val="none" w:sz="0" w:space="0" w:color="auto"/>
                <w:right w:val="none" w:sz="0" w:space="0" w:color="auto"/>
              </w:divBdr>
            </w:div>
            <w:div w:id="1229074570">
              <w:marLeft w:val="0"/>
              <w:marRight w:val="0"/>
              <w:marTop w:val="0"/>
              <w:marBottom w:val="0"/>
              <w:divBdr>
                <w:top w:val="none" w:sz="0" w:space="0" w:color="auto"/>
                <w:left w:val="none" w:sz="0" w:space="0" w:color="auto"/>
                <w:bottom w:val="none" w:sz="0" w:space="0" w:color="auto"/>
                <w:right w:val="none" w:sz="0" w:space="0" w:color="auto"/>
              </w:divBdr>
            </w:div>
            <w:div w:id="1334795223">
              <w:marLeft w:val="0"/>
              <w:marRight w:val="0"/>
              <w:marTop w:val="0"/>
              <w:marBottom w:val="0"/>
              <w:divBdr>
                <w:top w:val="none" w:sz="0" w:space="0" w:color="auto"/>
                <w:left w:val="none" w:sz="0" w:space="0" w:color="auto"/>
                <w:bottom w:val="none" w:sz="0" w:space="0" w:color="auto"/>
                <w:right w:val="none" w:sz="0" w:space="0" w:color="auto"/>
              </w:divBdr>
            </w:div>
            <w:div w:id="1743025683">
              <w:marLeft w:val="0"/>
              <w:marRight w:val="0"/>
              <w:marTop w:val="0"/>
              <w:marBottom w:val="0"/>
              <w:divBdr>
                <w:top w:val="none" w:sz="0" w:space="0" w:color="auto"/>
                <w:left w:val="none" w:sz="0" w:space="0" w:color="auto"/>
                <w:bottom w:val="none" w:sz="0" w:space="0" w:color="auto"/>
                <w:right w:val="none" w:sz="0" w:space="0" w:color="auto"/>
              </w:divBdr>
            </w:div>
            <w:div w:id="191778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253514">
      <w:bodyDiv w:val="1"/>
      <w:marLeft w:val="0"/>
      <w:marRight w:val="0"/>
      <w:marTop w:val="0"/>
      <w:marBottom w:val="0"/>
      <w:divBdr>
        <w:top w:val="none" w:sz="0" w:space="0" w:color="auto"/>
        <w:left w:val="none" w:sz="0" w:space="0" w:color="auto"/>
        <w:bottom w:val="none" w:sz="0" w:space="0" w:color="auto"/>
        <w:right w:val="none" w:sz="0" w:space="0" w:color="auto"/>
      </w:divBdr>
    </w:div>
    <w:div w:id="1363242924">
      <w:bodyDiv w:val="1"/>
      <w:marLeft w:val="0"/>
      <w:marRight w:val="0"/>
      <w:marTop w:val="0"/>
      <w:marBottom w:val="0"/>
      <w:divBdr>
        <w:top w:val="none" w:sz="0" w:space="0" w:color="auto"/>
        <w:left w:val="none" w:sz="0" w:space="0" w:color="auto"/>
        <w:bottom w:val="none" w:sz="0" w:space="0" w:color="auto"/>
        <w:right w:val="none" w:sz="0" w:space="0" w:color="auto"/>
      </w:divBdr>
      <w:divsChild>
        <w:div w:id="141626838">
          <w:marLeft w:val="0"/>
          <w:marRight w:val="0"/>
          <w:marTop w:val="0"/>
          <w:marBottom w:val="0"/>
          <w:divBdr>
            <w:top w:val="none" w:sz="0" w:space="0" w:color="auto"/>
            <w:left w:val="none" w:sz="0" w:space="0" w:color="auto"/>
            <w:bottom w:val="none" w:sz="0" w:space="0" w:color="auto"/>
            <w:right w:val="none" w:sz="0" w:space="0" w:color="auto"/>
          </w:divBdr>
          <w:divsChild>
            <w:div w:id="148861991">
              <w:marLeft w:val="0"/>
              <w:marRight w:val="0"/>
              <w:marTop w:val="0"/>
              <w:marBottom w:val="0"/>
              <w:divBdr>
                <w:top w:val="none" w:sz="0" w:space="0" w:color="auto"/>
                <w:left w:val="none" w:sz="0" w:space="0" w:color="auto"/>
                <w:bottom w:val="none" w:sz="0" w:space="0" w:color="auto"/>
                <w:right w:val="none" w:sz="0" w:space="0" w:color="auto"/>
              </w:divBdr>
            </w:div>
            <w:div w:id="256136905">
              <w:marLeft w:val="0"/>
              <w:marRight w:val="0"/>
              <w:marTop w:val="0"/>
              <w:marBottom w:val="0"/>
              <w:divBdr>
                <w:top w:val="none" w:sz="0" w:space="0" w:color="auto"/>
                <w:left w:val="none" w:sz="0" w:space="0" w:color="auto"/>
                <w:bottom w:val="none" w:sz="0" w:space="0" w:color="auto"/>
                <w:right w:val="none" w:sz="0" w:space="0" w:color="auto"/>
              </w:divBdr>
            </w:div>
            <w:div w:id="1446653255">
              <w:marLeft w:val="0"/>
              <w:marRight w:val="0"/>
              <w:marTop w:val="0"/>
              <w:marBottom w:val="0"/>
              <w:divBdr>
                <w:top w:val="none" w:sz="0" w:space="0" w:color="auto"/>
                <w:left w:val="none" w:sz="0" w:space="0" w:color="auto"/>
                <w:bottom w:val="none" w:sz="0" w:space="0" w:color="auto"/>
                <w:right w:val="none" w:sz="0" w:space="0" w:color="auto"/>
              </w:divBdr>
            </w:div>
            <w:div w:id="1476486437">
              <w:marLeft w:val="0"/>
              <w:marRight w:val="0"/>
              <w:marTop w:val="0"/>
              <w:marBottom w:val="0"/>
              <w:divBdr>
                <w:top w:val="none" w:sz="0" w:space="0" w:color="auto"/>
                <w:left w:val="none" w:sz="0" w:space="0" w:color="auto"/>
                <w:bottom w:val="none" w:sz="0" w:space="0" w:color="auto"/>
                <w:right w:val="none" w:sz="0" w:space="0" w:color="auto"/>
              </w:divBdr>
            </w:div>
            <w:div w:id="1681933683">
              <w:marLeft w:val="0"/>
              <w:marRight w:val="0"/>
              <w:marTop w:val="0"/>
              <w:marBottom w:val="0"/>
              <w:divBdr>
                <w:top w:val="none" w:sz="0" w:space="0" w:color="auto"/>
                <w:left w:val="none" w:sz="0" w:space="0" w:color="auto"/>
                <w:bottom w:val="none" w:sz="0" w:space="0" w:color="auto"/>
                <w:right w:val="none" w:sz="0" w:space="0" w:color="auto"/>
              </w:divBdr>
            </w:div>
            <w:div w:id="16911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383779">
      <w:bodyDiv w:val="1"/>
      <w:marLeft w:val="0"/>
      <w:marRight w:val="0"/>
      <w:marTop w:val="0"/>
      <w:marBottom w:val="0"/>
      <w:divBdr>
        <w:top w:val="none" w:sz="0" w:space="0" w:color="auto"/>
        <w:left w:val="none" w:sz="0" w:space="0" w:color="auto"/>
        <w:bottom w:val="none" w:sz="0" w:space="0" w:color="auto"/>
        <w:right w:val="none" w:sz="0" w:space="0" w:color="auto"/>
      </w:divBdr>
      <w:divsChild>
        <w:div w:id="224027303">
          <w:marLeft w:val="0"/>
          <w:marRight w:val="0"/>
          <w:marTop w:val="0"/>
          <w:marBottom w:val="0"/>
          <w:divBdr>
            <w:top w:val="none" w:sz="0" w:space="0" w:color="auto"/>
            <w:left w:val="none" w:sz="0" w:space="0" w:color="auto"/>
            <w:bottom w:val="none" w:sz="0" w:space="0" w:color="auto"/>
            <w:right w:val="none" w:sz="0" w:space="0" w:color="auto"/>
          </w:divBdr>
          <w:divsChild>
            <w:div w:id="442185887">
              <w:marLeft w:val="0"/>
              <w:marRight w:val="0"/>
              <w:marTop w:val="0"/>
              <w:marBottom w:val="0"/>
              <w:divBdr>
                <w:top w:val="none" w:sz="0" w:space="0" w:color="auto"/>
                <w:left w:val="none" w:sz="0" w:space="0" w:color="auto"/>
                <w:bottom w:val="none" w:sz="0" w:space="0" w:color="auto"/>
                <w:right w:val="none" w:sz="0" w:space="0" w:color="auto"/>
              </w:divBdr>
            </w:div>
            <w:div w:id="985553245">
              <w:marLeft w:val="0"/>
              <w:marRight w:val="0"/>
              <w:marTop w:val="0"/>
              <w:marBottom w:val="0"/>
              <w:divBdr>
                <w:top w:val="none" w:sz="0" w:space="0" w:color="auto"/>
                <w:left w:val="none" w:sz="0" w:space="0" w:color="auto"/>
                <w:bottom w:val="none" w:sz="0" w:space="0" w:color="auto"/>
                <w:right w:val="none" w:sz="0" w:space="0" w:color="auto"/>
              </w:divBdr>
            </w:div>
            <w:div w:id="1531144483">
              <w:marLeft w:val="0"/>
              <w:marRight w:val="0"/>
              <w:marTop w:val="0"/>
              <w:marBottom w:val="0"/>
              <w:divBdr>
                <w:top w:val="none" w:sz="0" w:space="0" w:color="auto"/>
                <w:left w:val="none" w:sz="0" w:space="0" w:color="auto"/>
                <w:bottom w:val="none" w:sz="0" w:space="0" w:color="auto"/>
                <w:right w:val="none" w:sz="0" w:space="0" w:color="auto"/>
              </w:divBdr>
            </w:div>
            <w:div w:id="187723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665898">
      <w:bodyDiv w:val="1"/>
      <w:marLeft w:val="0"/>
      <w:marRight w:val="0"/>
      <w:marTop w:val="0"/>
      <w:marBottom w:val="0"/>
      <w:divBdr>
        <w:top w:val="none" w:sz="0" w:space="0" w:color="auto"/>
        <w:left w:val="none" w:sz="0" w:space="0" w:color="auto"/>
        <w:bottom w:val="none" w:sz="0" w:space="0" w:color="auto"/>
        <w:right w:val="none" w:sz="0" w:space="0" w:color="auto"/>
      </w:divBdr>
      <w:divsChild>
        <w:div w:id="2030988261">
          <w:marLeft w:val="0"/>
          <w:marRight w:val="0"/>
          <w:marTop w:val="0"/>
          <w:marBottom w:val="0"/>
          <w:divBdr>
            <w:top w:val="none" w:sz="0" w:space="0" w:color="auto"/>
            <w:left w:val="none" w:sz="0" w:space="0" w:color="auto"/>
            <w:bottom w:val="none" w:sz="0" w:space="0" w:color="auto"/>
            <w:right w:val="none" w:sz="0" w:space="0" w:color="auto"/>
          </w:divBdr>
          <w:divsChild>
            <w:div w:id="385106011">
              <w:marLeft w:val="0"/>
              <w:marRight w:val="0"/>
              <w:marTop w:val="0"/>
              <w:marBottom w:val="0"/>
              <w:divBdr>
                <w:top w:val="none" w:sz="0" w:space="0" w:color="auto"/>
                <w:left w:val="none" w:sz="0" w:space="0" w:color="auto"/>
                <w:bottom w:val="none" w:sz="0" w:space="0" w:color="auto"/>
                <w:right w:val="none" w:sz="0" w:space="0" w:color="auto"/>
              </w:divBdr>
            </w:div>
            <w:div w:id="83934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00125">
      <w:bodyDiv w:val="1"/>
      <w:marLeft w:val="0"/>
      <w:marRight w:val="0"/>
      <w:marTop w:val="0"/>
      <w:marBottom w:val="0"/>
      <w:divBdr>
        <w:top w:val="none" w:sz="0" w:space="0" w:color="auto"/>
        <w:left w:val="none" w:sz="0" w:space="0" w:color="auto"/>
        <w:bottom w:val="none" w:sz="0" w:space="0" w:color="auto"/>
        <w:right w:val="none" w:sz="0" w:space="0" w:color="auto"/>
      </w:divBdr>
      <w:divsChild>
        <w:div w:id="1360931451">
          <w:marLeft w:val="0"/>
          <w:marRight w:val="0"/>
          <w:marTop w:val="0"/>
          <w:marBottom w:val="0"/>
          <w:divBdr>
            <w:top w:val="none" w:sz="0" w:space="0" w:color="auto"/>
            <w:left w:val="none" w:sz="0" w:space="0" w:color="auto"/>
            <w:bottom w:val="none" w:sz="0" w:space="0" w:color="auto"/>
            <w:right w:val="none" w:sz="0" w:space="0" w:color="auto"/>
          </w:divBdr>
          <w:divsChild>
            <w:div w:id="67962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938417">
      <w:bodyDiv w:val="1"/>
      <w:marLeft w:val="0"/>
      <w:marRight w:val="0"/>
      <w:marTop w:val="0"/>
      <w:marBottom w:val="0"/>
      <w:divBdr>
        <w:top w:val="none" w:sz="0" w:space="0" w:color="auto"/>
        <w:left w:val="none" w:sz="0" w:space="0" w:color="auto"/>
        <w:bottom w:val="none" w:sz="0" w:space="0" w:color="auto"/>
        <w:right w:val="none" w:sz="0" w:space="0" w:color="auto"/>
      </w:divBdr>
    </w:div>
    <w:div w:id="1521897272">
      <w:bodyDiv w:val="1"/>
      <w:marLeft w:val="0"/>
      <w:marRight w:val="0"/>
      <w:marTop w:val="0"/>
      <w:marBottom w:val="0"/>
      <w:divBdr>
        <w:top w:val="none" w:sz="0" w:space="0" w:color="auto"/>
        <w:left w:val="none" w:sz="0" w:space="0" w:color="auto"/>
        <w:bottom w:val="none" w:sz="0" w:space="0" w:color="auto"/>
        <w:right w:val="none" w:sz="0" w:space="0" w:color="auto"/>
      </w:divBdr>
      <w:divsChild>
        <w:div w:id="1132021093">
          <w:marLeft w:val="0"/>
          <w:marRight w:val="0"/>
          <w:marTop w:val="0"/>
          <w:marBottom w:val="0"/>
          <w:divBdr>
            <w:top w:val="none" w:sz="0" w:space="0" w:color="auto"/>
            <w:left w:val="none" w:sz="0" w:space="0" w:color="auto"/>
            <w:bottom w:val="none" w:sz="0" w:space="0" w:color="auto"/>
            <w:right w:val="none" w:sz="0" w:space="0" w:color="auto"/>
          </w:divBdr>
        </w:div>
      </w:divsChild>
    </w:div>
    <w:div w:id="1558282067">
      <w:bodyDiv w:val="1"/>
      <w:marLeft w:val="0"/>
      <w:marRight w:val="0"/>
      <w:marTop w:val="0"/>
      <w:marBottom w:val="0"/>
      <w:divBdr>
        <w:top w:val="none" w:sz="0" w:space="0" w:color="auto"/>
        <w:left w:val="none" w:sz="0" w:space="0" w:color="auto"/>
        <w:bottom w:val="none" w:sz="0" w:space="0" w:color="auto"/>
        <w:right w:val="none" w:sz="0" w:space="0" w:color="auto"/>
      </w:divBdr>
      <w:divsChild>
        <w:div w:id="1436634353">
          <w:marLeft w:val="0"/>
          <w:marRight w:val="0"/>
          <w:marTop w:val="0"/>
          <w:marBottom w:val="0"/>
          <w:divBdr>
            <w:top w:val="none" w:sz="0" w:space="0" w:color="auto"/>
            <w:left w:val="none" w:sz="0" w:space="0" w:color="auto"/>
            <w:bottom w:val="none" w:sz="0" w:space="0" w:color="auto"/>
            <w:right w:val="none" w:sz="0" w:space="0" w:color="auto"/>
          </w:divBdr>
          <w:divsChild>
            <w:div w:id="162890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656747">
      <w:bodyDiv w:val="1"/>
      <w:marLeft w:val="0"/>
      <w:marRight w:val="0"/>
      <w:marTop w:val="0"/>
      <w:marBottom w:val="0"/>
      <w:divBdr>
        <w:top w:val="none" w:sz="0" w:space="0" w:color="auto"/>
        <w:left w:val="none" w:sz="0" w:space="0" w:color="auto"/>
        <w:bottom w:val="none" w:sz="0" w:space="0" w:color="auto"/>
        <w:right w:val="none" w:sz="0" w:space="0" w:color="auto"/>
      </w:divBdr>
      <w:divsChild>
        <w:div w:id="1994332471">
          <w:marLeft w:val="0"/>
          <w:marRight w:val="0"/>
          <w:marTop w:val="0"/>
          <w:marBottom w:val="0"/>
          <w:divBdr>
            <w:top w:val="none" w:sz="0" w:space="0" w:color="auto"/>
            <w:left w:val="none" w:sz="0" w:space="0" w:color="auto"/>
            <w:bottom w:val="none" w:sz="0" w:space="0" w:color="auto"/>
            <w:right w:val="none" w:sz="0" w:space="0" w:color="auto"/>
          </w:divBdr>
        </w:div>
      </w:divsChild>
    </w:div>
    <w:div w:id="1610703660">
      <w:bodyDiv w:val="1"/>
      <w:marLeft w:val="0"/>
      <w:marRight w:val="0"/>
      <w:marTop w:val="0"/>
      <w:marBottom w:val="0"/>
      <w:divBdr>
        <w:top w:val="none" w:sz="0" w:space="0" w:color="auto"/>
        <w:left w:val="none" w:sz="0" w:space="0" w:color="auto"/>
        <w:bottom w:val="none" w:sz="0" w:space="0" w:color="auto"/>
        <w:right w:val="none" w:sz="0" w:space="0" w:color="auto"/>
      </w:divBdr>
      <w:divsChild>
        <w:div w:id="1105465504">
          <w:marLeft w:val="0"/>
          <w:marRight w:val="0"/>
          <w:marTop w:val="0"/>
          <w:marBottom w:val="0"/>
          <w:divBdr>
            <w:top w:val="none" w:sz="0" w:space="0" w:color="auto"/>
            <w:left w:val="none" w:sz="0" w:space="0" w:color="auto"/>
            <w:bottom w:val="none" w:sz="0" w:space="0" w:color="auto"/>
            <w:right w:val="none" w:sz="0" w:space="0" w:color="auto"/>
          </w:divBdr>
          <w:divsChild>
            <w:div w:id="24717836">
              <w:marLeft w:val="0"/>
              <w:marRight w:val="0"/>
              <w:marTop w:val="0"/>
              <w:marBottom w:val="0"/>
              <w:divBdr>
                <w:top w:val="none" w:sz="0" w:space="0" w:color="auto"/>
                <w:left w:val="none" w:sz="0" w:space="0" w:color="auto"/>
                <w:bottom w:val="none" w:sz="0" w:space="0" w:color="auto"/>
                <w:right w:val="none" w:sz="0" w:space="0" w:color="auto"/>
              </w:divBdr>
            </w:div>
            <w:div w:id="436676259">
              <w:marLeft w:val="0"/>
              <w:marRight w:val="0"/>
              <w:marTop w:val="0"/>
              <w:marBottom w:val="0"/>
              <w:divBdr>
                <w:top w:val="none" w:sz="0" w:space="0" w:color="auto"/>
                <w:left w:val="none" w:sz="0" w:space="0" w:color="auto"/>
                <w:bottom w:val="none" w:sz="0" w:space="0" w:color="auto"/>
                <w:right w:val="none" w:sz="0" w:space="0" w:color="auto"/>
              </w:divBdr>
            </w:div>
            <w:div w:id="527304373">
              <w:marLeft w:val="0"/>
              <w:marRight w:val="0"/>
              <w:marTop w:val="0"/>
              <w:marBottom w:val="0"/>
              <w:divBdr>
                <w:top w:val="none" w:sz="0" w:space="0" w:color="auto"/>
                <w:left w:val="none" w:sz="0" w:space="0" w:color="auto"/>
                <w:bottom w:val="none" w:sz="0" w:space="0" w:color="auto"/>
                <w:right w:val="none" w:sz="0" w:space="0" w:color="auto"/>
              </w:divBdr>
            </w:div>
            <w:div w:id="613445918">
              <w:marLeft w:val="0"/>
              <w:marRight w:val="0"/>
              <w:marTop w:val="0"/>
              <w:marBottom w:val="0"/>
              <w:divBdr>
                <w:top w:val="none" w:sz="0" w:space="0" w:color="auto"/>
                <w:left w:val="none" w:sz="0" w:space="0" w:color="auto"/>
                <w:bottom w:val="none" w:sz="0" w:space="0" w:color="auto"/>
                <w:right w:val="none" w:sz="0" w:space="0" w:color="auto"/>
              </w:divBdr>
            </w:div>
            <w:div w:id="653217406">
              <w:marLeft w:val="0"/>
              <w:marRight w:val="0"/>
              <w:marTop w:val="0"/>
              <w:marBottom w:val="0"/>
              <w:divBdr>
                <w:top w:val="none" w:sz="0" w:space="0" w:color="auto"/>
                <w:left w:val="none" w:sz="0" w:space="0" w:color="auto"/>
                <w:bottom w:val="none" w:sz="0" w:space="0" w:color="auto"/>
                <w:right w:val="none" w:sz="0" w:space="0" w:color="auto"/>
              </w:divBdr>
            </w:div>
            <w:div w:id="876282158">
              <w:marLeft w:val="0"/>
              <w:marRight w:val="0"/>
              <w:marTop w:val="0"/>
              <w:marBottom w:val="0"/>
              <w:divBdr>
                <w:top w:val="none" w:sz="0" w:space="0" w:color="auto"/>
                <w:left w:val="none" w:sz="0" w:space="0" w:color="auto"/>
                <w:bottom w:val="none" w:sz="0" w:space="0" w:color="auto"/>
                <w:right w:val="none" w:sz="0" w:space="0" w:color="auto"/>
              </w:divBdr>
            </w:div>
            <w:div w:id="1300305244">
              <w:marLeft w:val="0"/>
              <w:marRight w:val="0"/>
              <w:marTop w:val="0"/>
              <w:marBottom w:val="0"/>
              <w:divBdr>
                <w:top w:val="none" w:sz="0" w:space="0" w:color="auto"/>
                <w:left w:val="none" w:sz="0" w:space="0" w:color="auto"/>
                <w:bottom w:val="none" w:sz="0" w:space="0" w:color="auto"/>
                <w:right w:val="none" w:sz="0" w:space="0" w:color="auto"/>
              </w:divBdr>
            </w:div>
            <w:div w:id="1351100647">
              <w:marLeft w:val="0"/>
              <w:marRight w:val="0"/>
              <w:marTop w:val="0"/>
              <w:marBottom w:val="0"/>
              <w:divBdr>
                <w:top w:val="none" w:sz="0" w:space="0" w:color="auto"/>
                <w:left w:val="none" w:sz="0" w:space="0" w:color="auto"/>
                <w:bottom w:val="none" w:sz="0" w:space="0" w:color="auto"/>
                <w:right w:val="none" w:sz="0" w:space="0" w:color="auto"/>
              </w:divBdr>
            </w:div>
            <w:div w:id="1500074734">
              <w:marLeft w:val="0"/>
              <w:marRight w:val="0"/>
              <w:marTop w:val="0"/>
              <w:marBottom w:val="0"/>
              <w:divBdr>
                <w:top w:val="none" w:sz="0" w:space="0" w:color="auto"/>
                <w:left w:val="none" w:sz="0" w:space="0" w:color="auto"/>
                <w:bottom w:val="none" w:sz="0" w:space="0" w:color="auto"/>
                <w:right w:val="none" w:sz="0" w:space="0" w:color="auto"/>
              </w:divBdr>
            </w:div>
            <w:div w:id="163809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611808">
      <w:bodyDiv w:val="1"/>
      <w:marLeft w:val="0"/>
      <w:marRight w:val="0"/>
      <w:marTop w:val="0"/>
      <w:marBottom w:val="0"/>
      <w:divBdr>
        <w:top w:val="none" w:sz="0" w:space="0" w:color="auto"/>
        <w:left w:val="none" w:sz="0" w:space="0" w:color="auto"/>
        <w:bottom w:val="none" w:sz="0" w:space="0" w:color="auto"/>
        <w:right w:val="none" w:sz="0" w:space="0" w:color="auto"/>
      </w:divBdr>
      <w:divsChild>
        <w:div w:id="1499267108">
          <w:marLeft w:val="0"/>
          <w:marRight w:val="0"/>
          <w:marTop w:val="0"/>
          <w:marBottom w:val="0"/>
          <w:divBdr>
            <w:top w:val="none" w:sz="0" w:space="0" w:color="auto"/>
            <w:left w:val="none" w:sz="0" w:space="0" w:color="auto"/>
            <w:bottom w:val="none" w:sz="0" w:space="0" w:color="auto"/>
            <w:right w:val="none" w:sz="0" w:space="0" w:color="auto"/>
          </w:divBdr>
          <w:divsChild>
            <w:div w:id="307977287">
              <w:marLeft w:val="0"/>
              <w:marRight w:val="0"/>
              <w:marTop w:val="0"/>
              <w:marBottom w:val="0"/>
              <w:divBdr>
                <w:top w:val="none" w:sz="0" w:space="0" w:color="auto"/>
                <w:left w:val="none" w:sz="0" w:space="0" w:color="auto"/>
                <w:bottom w:val="none" w:sz="0" w:space="0" w:color="auto"/>
                <w:right w:val="none" w:sz="0" w:space="0" w:color="auto"/>
              </w:divBdr>
            </w:div>
            <w:div w:id="55393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92163">
      <w:bodyDiv w:val="1"/>
      <w:marLeft w:val="0"/>
      <w:marRight w:val="0"/>
      <w:marTop w:val="0"/>
      <w:marBottom w:val="0"/>
      <w:divBdr>
        <w:top w:val="none" w:sz="0" w:space="0" w:color="auto"/>
        <w:left w:val="none" w:sz="0" w:space="0" w:color="auto"/>
        <w:bottom w:val="none" w:sz="0" w:space="0" w:color="auto"/>
        <w:right w:val="none" w:sz="0" w:space="0" w:color="auto"/>
      </w:divBdr>
    </w:div>
    <w:div w:id="1709452002">
      <w:bodyDiv w:val="1"/>
      <w:marLeft w:val="0"/>
      <w:marRight w:val="0"/>
      <w:marTop w:val="0"/>
      <w:marBottom w:val="0"/>
      <w:divBdr>
        <w:top w:val="none" w:sz="0" w:space="0" w:color="auto"/>
        <w:left w:val="none" w:sz="0" w:space="0" w:color="auto"/>
        <w:bottom w:val="none" w:sz="0" w:space="0" w:color="auto"/>
        <w:right w:val="none" w:sz="0" w:space="0" w:color="auto"/>
      </w:divBdr>
    </w:div>
    <w:div w:id="1720938349">
      <w:bodyDiv w:val="1"/>
      <w:marLeft w:val="0"/>
      <w:marRight w:val="0"/>
      <w:marTop w:val="0"/>
      <w:marBottom w:val="0"/>
      <w:divBdr>
        <w:top w:val="none" w:sz="0" w:space="0" w:color="auto"/>
        <w:left w:val="none" w:sz="0" w:space="0" w:color="auto"/>
        <w:bottom w:val="none" w:sz="0" w:space="0" w:color="auto"/>
        <w:right w:val="none" w:sz="0" w:space="0" w:color="auto"/>
      </w:divBdr>
      <w:divsChild>
        <w:div w:id="522206198">
          <w:marLeft w:val="0"/>
          <w:marRight w:val="0"/>
          <w:marTop w:val="0"/>
          <w:marBottom w:val="0"/>
          <w:divBdr>
            <w:top w:val="none" w:sz="0" w:space="0" w:color="auto"/>
            <w:left w:val="none" w:sz="0" w:space="0" w:color="auto"/>
            <w:bottom w:val="none" w:sz="0" w:space="0" w:color="auto"/>
            <w:right w:val="none" w:sz="0" w:space="0" w:color="auto"/>
          </w:divBdr>
          <w:divsChild>
            <w:div w:id="8631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56149">
      <w:bodyDiv w:val="1"/>
      <w:marLeft w:val="0"/>
      <w:marRight w:val="0"/>
      <w:marTop w:val="0"/>
      <w:marBottom w:val="0"/>
      <w:divBdr>
        <w:top w:val="none" w:sz="0" w:space="0" w:color="auto"/>
        <w:left w:val="none" w:sz="0" w:space="0" w:color="auto"/>
        <w:bottom w:val="none" w:sz="0" w:space="0" w:color="auto"/>
        <w:right w:val="none" w:sz="0" w:space="0" w:color="auto"/>
      </w:divBdr>
    </w:div>
    <w:div w:id="1757556560">
      <w:bodyDiv w:val="1"/>
      <w:marLeft w:val="0"/>
      <w:marRight w:val="0"/>
      <w:marTop w:val="0"/>
      <w:marBottom w:val="0"/>
      <w:divBdr>
        <w:top w:val="none" w:sz="0" w:space="0" w:color="auto"/>
        <w:left w:val="none" w:sz="0" w:space="0" w:color="auto"/>
        <w:bottom w:val="none" w:sz="0" w:space="0" w:color="auto"/>
        <w:right w:val="none" w:sz="0" w:space="0" w:color="auto"/>
      </w:divBdr>
      <w:divsChild>
        <w:div w:id="1097798623">
          <w:marLeft w:val="0"/>
          <w:marRight w:val="0"/>
          <w:marTop w:val="0"/>
          <w:marBottom w:val="0"/>
          <w:divBdr>
            <w:top w:val="none" w:sz="0" w:space="0" w:color="auto"/>
            <w:left w:val="none" w:sz="0" w:space="0" w:color="auto"/>
            <w:bottom w:val="none" w:sz="0" w:space="0" w:color="auto"/>
            <w:right w:val="none" w:sz="0" w:space="0" w:color="auto"/>
          </w:divBdr>
          <w:divsChild>
            <w:div w:id="291789024">
              <w:marLeft w:val="0"/>
              <w:marRight w:val="0"/>
              <w:marTop w:val="0"/>
              <w:marBottom w:val="0"/>
              <w:divBdr>
                <w:top w:val="none" w:sz="0" w:space="0" w:color="auto"/>
                <w:left w:val="none" w:sz="0" w:space="0" w:color="auto"/>
                <w:bottom w:val="none" w:sz="0" w:space="0" w:color="auto"/>
                <w:right w:val="none" w:sz="0" w:space="0" w:color="auto"/>
              </w:divBdr>
            </w:div>
            <w:div w:id="297347195">
              <w:marLeft w:val="0"/>
              <w:marRight w:val="0"/>
              <w:marTop w:val="0"/>
              <w:marBottom w:val="0"/>
              <w:divBdr>
                <w:top w:val="none" w:sz="0" w:space="0" w:color="auto"/>
                <w:left w:val="none" w:sz="0" w:space="0" w:color="auto"/>
                <w:bottom w:val="none" w:sz="0" w:space="0" w:color="auto"/>
                <w:right w:val="none" w:sz="0" w:space="0" w:color="auto"/>
              </w:divBdr>
            </w:div>
            <w:div w:id="822357150">
              <w:marLeft w:val="0"/>
              <w:marRight w:val="0"/>
              <w:marTop w:val="0"/>
              <w:marBottom w:val="0"/>
              <w:divBdr>
                <w:top w:val="none" w:sz="0" w:space="0" w:color="auto"/>
                <w:left w:val="none" w:sz="0" w:space="0" w:color="auto"/>
                <w:bottom w:val="none" w:sz="0" w:space="0" w:color="auto"/>
                <w:right w:val="none" w:sz="0" w:space="0" w:color="auto"/>
              </w:divBdr>
            </w:div>
            <w:div w:id="1335112332">
              <w:marLeft w:val="0"/>
              <w:marRight w:val="0"/>
              <w:marTop w:val="0"/>
              <w:marBottom w:val="0"/>
              <w:divBdr>
                <w:top w:val="none" w:sz="0" w:space="0" w:color="auto"/>
                <w:left w:val="none" w:sz="0" w:space="0" w:color="auto"/>
                <w:bottom w:val="none" w:sz="0" w:space="0" w:color="auto"/>
                <w:right w:val="none" w:sz="0" w:space="0" w:color="auto"/>
              </w:divBdr>
            </w:div>
            <w:div w:id="204289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85984">
      <w:bodyDiv w:val="1"/>
      <w:marLeft w:val="0"/>
      <w:marRight w:val="0"/>
      <w:marTop w:val="0"/>
      <w:marBottom w:val="0"/>
      <w:divBdr>
        <w:top w:val="none" w:sz="0" w:space="0" w:color="auto"/>
        <w:left w:val="none" w:sz="0" w:space="0" w:color="auto"/>
        <w:bottom w:val="none" w:sz="0" w:space="0" w:color="auto"/>
        <w:right w:val="none" w:sz="0" w:space="0" w:color="auto"/>
      </w:divBdr>
      <w:divsChild>
        <w:div w:id="1308245289">
          <w:marLeft w:val="0"/>
          <w:marRight w:val="0"/>
          <w:marTop w:val="0"/>
          <w:marBottom w:val="0"/>
          <w:divBdr>
            <w:top w:val="none" w:sz="0" w:space="0" w:color="auto"/>
            <w:left w:val="none" w:sz="0" w:space="0" w:color="auto"/>
            <w:bottom w:val="none" w:sz="0" w:space="0" w:color="auto"/>
            <w:right w:val="none" w:sz="0" w:space="0" w:color="auto"/>
          </w:divBdr>
          <w:divsChild>
            <w:div w:id="246349868">
              <w:marLeft w:val="0"/>
              <w:marRight w:val="0"/>
              <w:marTop w:val="0"/>
              <w:marBottom w:val="0"/>
              <w:divBdr>
                <w:top w:val="none" w:sz="0" w:space="0" w:color="auto"/>
                <w:left w:val="none" w:sz="0" w:space="0" w:color="auto"/>
                <w:bottom w:val="none" w:sz="0" w:space="0" w:color="auto"/>
                <w:right w:val="none" w:sz="0" w:space="0" w:color="auto"/>
              </w:divBdr>
            </w:div>
            <w:div w:id="301665691">
              <w:marLeft w:val="0"/>
              <w:marRight w:val="0"/>
              <w:marTop w:val="0"/>
              <w:marBottom w:val="0"/>
              <w:divBdr>
                <w:top w:val="none" w:sz="0" w:space="0" w:color="auto"/>
                <w:left w:val="none" w:sz="0" w:space="0" w:color="auto"/>
                <w:bottom w:val="none" w:sz="0" w:space="0" w:color="auto"/>
                <w:right w:val="none" w:sz="0" w:space="0" w:color="auto"/>
              </w:divBdr>
            </w:div>
            <w:div w:id="62188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918131">
      <w:bodyDiv w:val="1"/>
      <w:marLeft w:val="0"/>
      <w:marRight w:val="0"/>
      <w:marTop w:val="0"/>
      <w:marBottom w:val="0"/>
      <w:divBdr>
        <w:top w:val="none" w:sz="0" w:space="0" w:color="auto"/>
        <w:left w:val="none" w:sz="0" w:space="0" w:color="auto"/>
        <w:bottom w:val="none" w:sz="0" w:space="0" w:color="auto"/>
        <w:right w:val="none" w:sz="0" w:space="0" w:color="auto"/>
      </w:divBdr>
      <w:divsChild>
        <w:div w:id="379549981">
          <w:marLeft w:val="0"/>
          <w:marRight w:val="0"/>
          <w:marTop w:val="0"/>
          <w:marBottom w:val="0"/>
          <w:divBdr>
            <w:top w:val="none" w:sz="0" w:space="0" w:color="auto"/>
            <w:left w:val="none" w:sz="0" w:space="0" w:color="auto"/>
            <w:bottom w:val="none" w:sz="0" w:space="0" w:color="auto"/>
            <w:right w:val="none" w:sz="0" w:space="0" w:color="auto"/>
          </w:divBdr>
        </w:div>
        <w:div w:id="1002969837">
          <w:marLeft w:val="0"/>
          <w:marRight w:val="0"/>
          <w:marTop w:val="0"/>
          <w:marBottom w:val="0"/>
          <w:divBdr>
            <w:top w:val="none" w:sz="0" w:space="0" w:color="auto"/>
            <w:left w:val="none" w:sz="0" w:space="0" w:color="auto"/>
            <w:bottom w:val="none" w:sz="0" w:space="0" w:color="auto"/>
            <w:right w:val="none" w:sz="0" w:space="0" w:color="auto"/>
          </w:divBdr>
        </w:div>
      </w:divsChild>
    </w:div>
    <w:div w:id="1885825535">
      <w:bodyDiv w:val="1"/>
      <w:marLeft w:val="0"/>
      <w:marRight w:val="0"/>
      <w:marTop w:val="0"/>
      <w:marBottom w:val="0"/>
      <w:divBdr>
        <w:top w:val="none" w:sz="0" w:space="0" w:color="auto"/>
        <w:left w:val="none" w:sz="0" w:space="0" w:color="auto"/>
        <w:bottom w:val="none" w:sz="0" w:space="0" w:color="auto"/>
        <w:right w:val="none" w:sz="0" w:space="0" w:color="auto"/>
      </w:divBdr>
      <w:divsChild>
        <w:div w:id="1887524189">
          <w:marLeft w:val="0"/>
          <w:marRight w:val="0"/>
          <w:marTop w:val="0"/>
          <w:marBottom w:val="0"/>
          <w:divBdr>
            <w:top w:val="none" w:sz="0" w:space="0" w:color="auto"/>
            <w:left w:val="none" w:sz="0" w:space="0" w:color="auto"/>
            <w:bottom w:val="none" w:sz="0" w:space="0" w:color="auto"/>
            <w:right w:val="none" w:sz="0" w:space="0" w:color="auto"/>
          </w:divBdr>
        </w:div>
      </w:divsChild>
    </w:div>
    <w:div w:id="1887911414">
      <w:bodyDiv w:val="1"/>
      <w:marLeft w:val="0"/>
      <w:marRight w:val="0"/>
      <w:marTop w:val="0"/>
      <w:marBottom w:val="0"/>
      <w:divBdr>
        <w:top w:val="none" w:sz="0" w:space="0" w:color="auto"/>
        <w:left w:val="none" w:sz="0" w:space="0" w:color="auto"/>
        <w:bottom w:val="none" w:sz="0" w:space="0" w:color="auto"/>
        <w:right w:val="none" w:sz="0" w:space="0" w:color="auto"/>
      </w:divBdr>
      <w:divsChild>
        <w:div w:id="1246451991">
          <w:marLeft w:val="0"/>
          <w:marRight w:val="0"/>
          <w:marTop w:val="0"/>
          <w:marBottom w:val="0"/>
          <w:divBdr>
            <w:top w:val="none" w:sz="0" w:space="0" w:color="auto"/>
            <w:left w:val="none" w:sz="0" w:space="0" w:color="auto"/>
            <w:bottom w:val="none" w:sz="0" w:space="0" w:color="auto"/>
            <w:right w:val="none" w:sz="0" w:space="0" w:color="auto"/>
          </w:divBdr>
        </w:div>
      </w:divsChild>
    </w:div>
    <w:div w:id="1982999432">
      <w:bodyDiv w:val="1"/>
      <w:marLeft w:val="0"/>
      <w:marRight w:val="0"/>
      <w:marTop w:val="0"/>
      <w:marBottom w:val="0"/>
      <w:divBdr>
        <w:top w:val="none" w:sz="0" w:space="0" w:color="auto"/>
        <w:left w:val="none" w:sz="0" w:space="0" w:color="auto"/>
        <w:bottom w:val="none" w:sz="0" w:space="0" w:color="auto"/>
        <w:right w:val="none" w:sz="0" w:space="0" w:color="auto"/>
      </w:divBdr>
      <w:divsChild>
        <w:div w:id="891576103">
          <w:marLeft w:val="0"/>
          <w:marRight w:val="0"/>
          <w:marTop w:val="0"/>
          <w:marBottom w:val="0"/>
          <w:divBdr>
            <w:top w:val="none" w:sz="0" w:space="0" w:color="auto"/>
            <w:left w:val="none" w:sz="0" w:space="0" w:color="auto"/>
            <w:bottom w:val="none" w:sz="0" w:space="0" w:color="auto"/>
            <w:right w:val="none" w:sz="0" w:space="0" w:color="auto"/>
          </w:divBdr>
          <w:divsChild>
            <w:div w:id="160079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78712">
      <w:bodyDiv w:val="1"/>
      <w:marLeft w:val="0"/>
      <w:marRight w:val="0"/>
      <w:marTop w:val="0"/>
      <w:marBottom w:val="0"/>
      <w:divBdr>
        <w:top w:val="none" w:sz="0" w:space="0" w:color="auto"/>
        <w:left w:val="none" w:sz="0" w:space="0" w:color="auto"/>
        <w:bottom w:val="none" w:sz="0" w:space="0" w:color="auto"/>
        <w:right w:val="none" w:sz="0" w:space="0" w:color="auto"/>
      </w:divBdr>
    </w:div>
    <w:div w:id="2011789559">
      <w:bodyDiv w:val="1"/>
      <w:marLeft w:val="0"/>
      <w:marRight w:val="0"/>
      <w:marTop w:val="0"/>
      <w:marBottom w:val="0"/>
      <w:divBdr>
        <w:top w:val="none" w:sz="0" w:space="0" w:color="auto"/>
        <w:left w:val="none" w:sz="0" w:space="0" w:color="auto"/>
        <w:bottom w:val="none" w:sz="0" w:space="0" w:color="auto"/>
        <w:right w:val="none" w:sz="0" w:space="0" w:color="auto"/>
      </w:divBdr>
      <w:divsChild>
        <w:div w:id="1516378697">
          <w:marLeft w:val="0"/>
          <w:marRight w:val="0"/>
          <w:marTop w:val="0"/>
          <w:marBottom w:val="0"/>
          <w:divBdr>
            <w:top w:val="none" w:sz="0" w:space="0" w:color="auto"/>
            <w:left w:val="none" w:sz="0" w:space="0" w:color="auto"/>
            <w:bottom w:val="none" w:sz="0" w:space="0" w:color="auto"/>
            <w:right w:val="none" w:sz="0" w:space="0" w:color="auto"/>
          </w:divBdr>
          <w:divsChild>
            <w:div w:id="545291998">
              <w:marLeft w:val="0"/>
              <w:marRight w:val="0"/>
              <w:marTop w:val="0"/>
              <w:marBottom w:val="0"/>
              <w:divBdr>
                <w:top w:val="none" w:sz="0" w:space="0" w:color="auto"/>
                <w:left w:val="none" w:sz="0" w:space="0" w:color="auto"/>
                <w:bottom w:val="none" w:sz="0" w:space="0" w:color="auto"/>
                <w:right w:val="none" w:sz="0" w:space="0" w:color="auto"/>
              </w:divBdr>
            </w:div>
            <w:div w:id="783378635">
              <w:marLeft w:val="0"/>
              <w:marRight w:val="0"/>
              <w:marTop w:val="0"/>
              <w:marBottom w:val="0"/>
              <w:divBdr>
                <w:top w:val="none" w:sz="0" w:space="0" w:color="auto"/>
                <w:left w:val="none" w:sz="0" w:space="0" w:color="auto"/>
                <w:bottom w:val="none" w:sz="0" w:space="0" w:color="auto"/>
                <w:right w:val="none" w:sz="0" w:space="0" w:color="auto"/>
              </w:divBdr>
            </w:div>
            <w:div w:id="1227645847">
              <w:marLeft w:val="0"/>
              <w:marRight w:val="0"/>
              <w:marTop w:val="0"/>
              <w:marBottom w:val="0"/>
              <w:divBdr>
                <w:top w:val="none" w:sz="0" w:space="0" w:color="auto"/>
                <w:left w:val="none" w:sz="0" w:space="0" w:color="auto"/>
                <w:bottom w:val="none" w:sz="0" w:space="0" w:color="auto"/>
                <w:right w:val="none" w:sz="0" w:space="0" w:color="auto"/>
              </w:divBdr>
            </w:div>
            <w:div w:id="1350911274">
              <w:marLeft w:val="0"/>
              <w:marRight w:val="0"/>
              <w:marTop w:val="0"/>
              <w:marBottom w:val="0"/>
              <w:divBdr>
                <w:top w:val="none" w:sz="0" w:space="0" w:color="auto"/>
                <w:left w:val="none" w:sz="0" w:space="0" w:color="auto"/>
                <w:bottom w:val="none" w:sz="0" w:space="0" w:color="auto"/>
                <w:right w:val="none" w:sz="0" w:space="0" w:color="auto"/>
              </w:divBdr>
            </w:div>
            <w:div w:id="1840778321">
              <w:marLeft w:val="0"/>
              <w:marRight w:val="0"/>
              <w:marTop w:val="0"/>
              <w:marBottom w:val="0"/>
              <w:divBdr>
                <w:top w:val="none" w:sz="0" w:space="0" w:color="auto"/>
                <w:left w:val="none" w:sz="0" w:space="0" w:color="auto"/>
                <w:bottom w:val="none" w:sz="0" w:space="0" w:color="auto"/>
                <w:right w:val="none" w:sz="0" w:space="0" w:color="auto"/>
              </w:divBdr>
            </w:div>
            <w:div w:id="1867254311">
              <w:marLeft w:val="0"/>
              <w:marRight w:val="0"/>
              <w:marTop w:val="0"/>
              <w:marBottom w:val="0"/>
              <w:divBdr>
                <w:top w:val="none" w:sz="0" w:space="0" w:color="auto"/>
                <w:left w:val="none" w:sz="0" w:space="0" w:color="auto"/>
                <w:bottom w:val="none" w:sz="0" w:space="0" w:color="auto"/>
                <w:right w:val="none" w:sz="0" w:space="0" w:color="auto"/>
              </w:divBdr>
            </w:div>
            <w:div w:id="189480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865392">
      <w:bodyDiv w:val="1"/>
      <w:marLeft w:val="0"/>
      <w:marRight w:val="0"/>
      <w:marTop w:val="0"/>
      <w:marBottom w:val="0"/>
      <w:divBdr>
        <w:top w:val="none" w:sz="0" w:space="0" w:color="auto"/>
        <w:left w:val="none" w:sz="0" w:space="0" w:color="auto"/>
        <w:bottom w:val="none" w:sz="0" w:space="0" w:color="auto"/>
        <w:right w:val="none" w:sz="0" w:space="0" w:color="auto"/>
      </w:divBdr>
      <w:divsChild>
        <w:div w:id="1955281971">
          <w:marLeft w:val="0"/>
          <w:marRight w:val="0"/>
          <w:marTop w:val="0"/>
          <w:marBottom w:val="0"/>
          <w:divBdr>
            <w:top w:val="none" w:sz="0" w:space="0" w:color="auto"/>
            <w:left w:val="none" w:sz="0" w:space="0" w:color="auto"/>
            <w:bottom w:val="none" w:sz="0" w:space="0" w:color="auto"/>
            <w:right w:val="none" w:sz="0" w:space="0" w:color="auto"/>
          </w:divBdr>
          <w:divsChild>
            <w:div w:id="973675515">
              <w:marLeft w:val="0"/>
              <w:marRight w:val="0"/>
              <w:marTop w:val="0"/>
              <w:marBottom w:val="0"/>
              <w:divBdr>
                <w:top w:val="none" w:sz="0" w:space="0" w:color="auto"/>
                <w:left w:val="none" w:sz="0" w:space="0" w:color="auto"/>
                <w:bottom w:val="none" w:sz="0" w:space="0" w:color="auto"/>
                <w:right w:val="none" w:sz="0" w:space="0" w:color="auto"/>
              </w:divBdr>
            </w:div>
            <w:div w:id="158611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96286">
      <w:bodyDiv w:val="1"/>
      <w:marLeft w:val="0"/>
      <w:marRight w:val="0"/>
      <w:marTop w:val="0"/>
      <w:marBottom w:val="0"/>
      <w:divBdr>
        <w:top w:val="none" w:sz="0" w:space="0" w:color="auto"/>
        <w:left w:val="none" w:sz="0" w:space="0" w:color="auto"/>
        <w:bottom w:val="none" w:sz="0" w:space="0" w:color="auto"/>
        <w:right w:val="none" w:sz="0" w:space="0" w:color="auto"/>
      </w:divBdr>
      <w:divsChild>
        <w:div w:id="567309316">
          <w:marLeft w:val="0"/>
          <w:marRight w:val="0"/>
          <w:marTop w:val="0"/>
          <w:marBottom w:val="0"/>
          <w:divBdr>
            <w:top w:val="none" w:sz="0" w:space="0" w:color="auto"/>
            <w:left w:val="none" w:sz="0" w:space="0" w:color="auto"/>
            <w:bottom w:val="none" w:sz="0" w:space="0" w:color="auto"/>
            <w:right w:val="none" w:sz="0" w:space="0" w:color="auto"/>
          </w:divBdr>
          <w:divsChild>
            <w:div w:id="537745556">
              <w:marLeft w:val="0"/>
              <w:marRight w:val="0"/>
              <w:marTop w:val="0"/>
              <w:marBottom w:val="0"/>
              <w:divBdr>
                <w:top w:val="none" w:sz="0" w:space="0" w:color="auto"/>
                <w:left w:val="none" w:sz="0" w:space="0" w:color="auto"/>
                <w:bottom w:val="none" w:sz="0" w:space="0" w:color="auto"/>
                <w:right w:val="none" w:sz="0" w:space="0" w:color="auto"/>
              </w:divBdr>
            </w:div>
            <w:div w:id="797605292">
              <w:marLeft w:val="0"/>
              <w:marRight w:val="0"/>
              <w:marTop w:val="0"/>
              <w:marBottom w:val="0"/>
              <w:divBdr>
                <w:top w:val="none" w:sz="0" w:space="0" w:color="auto"/>
                <w:left w:val="none" w:sz="0" w:space="0" w:color="auto"/>
                <w:bottom w:val="none" w:sz="0" w:space="0" w:color="auto"/>
                <w:right w:val="none" w:sz="0" w:space="0" w:color="auto"/>
              </w:divBdr>
            </w:div>
            <w:div w:id="932008461">
              <w:marLeft w:val="0"/>
              <w:marRight w:val="0"/>
              <w:marTop w:val="0"/>
              <w:marBottom w:val="0"/>
              <w:divBdr>
                <w:top w:val="none" w:sz="0" w:space="0" w:color="auto"/>
                <w:left w:val="none" w:sz="0" w:space="0" w:color="auto"/>
                <w:bottom w:val="none" w:sz="0" w:space="0" w:color="auto"/>
                <w:right w:val="none" w:sz="0" w:space="0" w:color="auto"/>
              </w:divBdr>
            </w:div>
            <w:div w:id="1235047984">
              <w:marLeft w:val="0"/>
              <w:marRight w:val="0"/>
              <w:marTop w:val="0"/>
              <w:marBottom w:val="0"/>
              <w:divBdr>
                <w:top w:val="none" w:sz="0" w:space="0" w:color="auto"/>
                <w:left w:val="none" w:sz="0" w:space="0" w:color="auto"/>
                <w:bottom w:val="none" w:sz="0" w:space="0" w:color="auto"/>
                <w:right w:val="none" w:sz="0" w:space="0" w:color="auto"/>
              </w:divBdr>
            </w:div>
            <w:div w:id="1474368394">
              <w:marLeft w:val="0"/>
              <w:marRight w:val="0"/>
              <w:marTop w:val="0"/>
              <w:marBottom w:val="0"/>
              <w:divBdr>
                <w:top w:val="none" w:sz="0" w:space="0" w:color="auto"/>
                <w:left w:val="none" w:sz="0" w:space="0" w:color="auto"/>
                <w:bottom w:val="none" w:sz="0" w:space="0" w:color="auto"/>
                <w:right w:val="none" w:sz="0" w:space="0" w:color="auto"/>
              </w:divBdr>
            </w:div>
            <w:div w:id="1495218436">
              <w:marLeft w:val="0"/>
              <w:marRight w:val="0"/>
              <w:marTop w:val="0"/>
              <w:marBottom w:val="0"/>
              <w:divBdr>
                <w:top w:val="none" w:sz="0" w:space="0" w:color="auto"/>
                <w:left w:val="none" w:sz="0" w:space="0" w:color="auto"/>
                <w:bottom w:val="none" w:sz="0" w:space="0" w:color="auto"/>
                <w:right w:val="none" w:sz="0" w:space="0" w:color="auto"/>
              </w:divBdr>
            </w:div>
            <w:div w:id="1740131462">
              <w:marLeft w:val="0"/>
              <w:marRight w:val="0"/>
              <w:marTop w:val="0"/>
              <w:marBottom w:val="0"/>
              <w:divBdr>
                <w:top w:val="none" w:sz="0" w:space="0" w:color="auto"/>
                <w:left w:val="none" w:sz="0" w:space="0" w:color="auto"/>
                <w:bottom w:val="none" w:sz="0" w:space="0" w:color="auto"/>
                <w:right w:val="none" w:sz="0" w:space="0" w:color="auto"/>
              </w:divBdr>
            </w:div>
            <w:div w:id="1746221960">
              <w:marLeft w:val="0"/>
              <w:marRight w:val="0"/>
              <w:marTop w:val="0"/>
              <w:marBottom w:val="0"/>
              <w:divBdr>
                <w:top w:val="none" w:sz="0" w:space="0" w:color="auto"/>
                <w:left w:val="none" w:sz="0" w:space="0" w:color="auto"/>
                <w:bottom w:val="none" w:sz="0" w:space="0" w:color="auto"/>
                <w:right w:val="none" w:sz="0" w:space="0" w:color="auto"/>
              </w:divBdr>
            </w:div>
            <w:div w:id="188961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416251">
      <w:bodyDiv w:val="1"/>
      <w:marLeft w:val="0"/>
      <w:marRight w:val="0"/>
      <w:marTop w:val="0"/>
      <w:marBottom w:val="0"/>
      <w:divBdr>
        <w:top w:val="none" w:sz="0" w:space="0" w:color="auto"/>
        <w:left w:val="none" w:sz="0" w:space="0" w:color="auto"/>
        <w:bottom w:val="none" w:sz="0" w:space="0" w:color="auto"/>
        <w:right w:val="none" w:sz="0" w:space="0" w:color="auto"/>
      </w:divBdr>
      <w:divsChild>
        <w:div w:id="614558163">
          <w:marLeft w:val="0"/>
          <w:marRight w:val="0"/>
          <w:marTop w:val="0"/>
          <w:marBottom w:val="0"/>
          <w:divBdr>
            <w:top w:val="none" w:sz="0" w:space="0" w:color="auto"/>
            <w:left w:val="none" w:sz="0" w:space="0" w:color="auto"/>
            <w:bottom w:val="none" w:sz="0" w:space="0" w:color="auto"/>
            <w:right w:val="none" w:sz="0" w:space="0" w:color="auto"/>
          </w:divBdr>
          <w:divsChild>
            <w:div w:id="81854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4810">
      <w:bodyDiv w:val="1"/>
      <w:marLeft w:val="0"/>
      <w:marRight w:val="0"/>
      <w:marTop w:val="0"/>
      <w:marBottom w:val="0"/>
      <w:divBdr>
        <w:top w:val="none" w:sz="0" w:space="0" w:color="auto"/>
        <w:left w:val="none" w:sz="0" w:space="0" w:color="auto"/>
        <w:bottom w:val="none" w:sz="0" w:space="0" w:color="auto"/>
        <w:right w:val="none" w:sz="0" w:space="0" w:color="auto"/>
      </w:divBdr>
      <w:divsChild>
        <w:div w:id="1293100198">
          <w:marLeft w:val="0"/>
          <w:marRight w:val="0"/>
          <w:marTop w:val="0"/>
          <w:marBottom w:val="0"/>
          <w:divBdr>
            <w:top w:val="none" w:sz="0" w:space="0" w:color="auto"/>
            <w:left w:val="none" w:sz="0" w:space="0" w:color="auto"/>
            <w:bottom w:val="none" w:sz="0" w:space="0" w:color="auto"/>
            <w:right w:val="none" w:sz="0" w:space="0" w:color="auto"/>
          </w:divBdr>
          <w:divsChild>
            <w:div w:id="18183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07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Documents\document\DATN.docx" TargetMode="External"/><Relationship Id="rId21" Type="http://schemas.openxmlformats.org/officeDocument/2006/relationships/hyperlink" Target="file:///E:\Documents\document\DATN.docx" TargetMode="External"/><Relationship Id="rId42" Type="http://schemas.openxmlformats.org/officeDocument/2006/relationships/hyperlink" Target="file:///E:\Documents\document\DATN.docx" TargetMode="External"/><Relationship Id="rId47" Type="http://schemas.openxmlformats.org/officeDocument/2006/relationships/hyperlink" Target="http://vtcacademy.edu.vn/khoa-hoc/chuyen-nganh-lap-trinh/9/lap-trinh-phat-trien-game.aspx" TargetMode="External"/><Relationship Id="rId63" Type="http://schemas.openxmlformats.org/officeDocument/2006/relationships/image" Target="media/image3.png"/><Relationship Id="rId68" Type="http://schemas.openxmlformats.org/officeDocument/2006/relationships/image" Target="media/image8.png"/><Relationship Id="rId84" Type="http://schemas.openxmlformats.org/officeDocument/2006/relationships/image" Target="media/image24.png"/><Relationship Id="rId89" Type="http://schemas.openxmlformats.org/officeDocument/2006/relationships/image" Target="media/image29.png"/><Relationship Id="rId16" Type="http://schemas.openxmlformats.org/officeDocument/2006/relationships/hyperlink" Target="file:///E:\Documents\document\DATN.docx" TargetMode="External"/><Relationship Id="rId107" Type="http://schemas.openxmlformats.org/officeDocument/2006/relationships/hyperlink" Target="https://www.youtube.com/watch?v=mMlY4MXSrv8&amp;list=PLqO_dK1hz3TMXDRmW-aNHGosp5LzNRhW5" TargetMode="External"/><Relationship Id="rId11" Type="http://schemas.openxmlformats.org/officeDocument/2006/relationships/hyperlink" Target="file:///E:\Documents\document\DATN.docx" TargetMode="External"/><Relationship Id="rId32" Type="http://schemas.openxmlformats.org/officeDocument/2006/relationships/hyperlink" Target="file:///E:\Documents\document\DATN.docx" TargetMode="External"/><Relationship Id="rId37" Type="http://schemas.openxmlformats.org/officeDocument/2006/relationships/hyperlink" Target="file:///E:\Documents\document\DATN.docx" TargetMode="External"/><Relationship Id="rId53" Type="http://schemas.openxmlformats.org/officeDocument/2006/relationships/hyperlink" Target="http://vtcacademy.edu.vn/khoa-hoc/chuyen-nganh-lap-trinh/9/lap-trinh-phat-trien-game.aspx" TargetMode="External"/><Relationship Id="rId58" Type="http://schemas.openxmlformats.org/officeDocument/2006/relationships/hyperlink" Target="http://vtcacademy.edu.vn/khoa-hoc/chuyen-nganh-lap-trinh/9/lap-trinh-phat-trien-game.aspx" TargetMode="External"/><Relationship Id="rId74" Type="http://schemas.openxmlformats.org/officeDocument/2006/relationships/image" Target="media/image14.png"/><Relationship Id="rId79" Type="http://schemas.openxmlformats.org/officeDocument/2006/relationships/image" Target="media/image19.png"/><Relationship Id="rId102" Type="http://schemas.openxmlformats.org/officeDocument/2006/relationships/hyperlink" Target="http://www.unityprefabs.com/wormgame-cartoony-series-tutorial.html" TargetMode="External"/><Relationship Id="rId5" Type="http://schemas.openxmlformats.org/officeDocument/2006/relationships/settings" Target="settings.xml"/><Relationship Id="rId90" Type="http://schemas.openxmlformats.org/officeDocument/2006/relationships/image" Target="media/image30.png"/><Relationship Id="rId95" Type="http://schemas.openxmlformats.org/officeDocument/2006/relationships/image" Target="media/image35.png"/><Relationship Id="rId22" Type="http://schemas.openxmlformats.org/officeDocument/2006/relationships/hyperlink" Target="file:///E:\Documents\document\DATN.docx" TargetMode="External"/><Relationship Id="rId27" Type="http://schemas.openxmlformats.org/officeDocument/2006/relationships/hyperlink" Target="file:///E:\Documents\document\DATN.docx" TargetMode="External"/><Relationship Id="rId43" Type="http://schemas.openxmlformats.org/officeDocument/2006/relationships/hyperlink" Target="file:///E:\Documents\document\DATN.docx" TargetMode="External"/><Relationship Id="rId48" Type="http://schemas.openxmlformats.org/officeDocument/2006/relationships/hyperlink" Target="http://vtcacademy.edu.vn/khoa-hoc/chuyen-nganh-lap-trinh/9/lap-trinh-phat-trien-game.aspx" TargetMode="External"/><Relationship Id="rId64" Type="http://schemas.openxmlformats.org/officeDocument/2006/relationships/image" Target="media/image4.png"/><Relationship Id="rId69" Type="http://schemas.openxmlformats.org/officeDocument/2006/relationships/image" Target="media/image9.png"/><Relationship Id="rId80" Type="http://schemas.openxmlformats.org/officeDocument/2006/relationships/image" Target="media/image20.png"/><Relationship Id="rId85" Type="http://schemas.openxmlformats.org/officeDocument/2006/relationships/image" Target="media/image25.png"/><Relationship Id="rId12" Type="http://schemas.openxmlformats.org/officeDocument/2006/relationships/hyperlink" Target="file:///E:\Documents\document\DATN.docx" TargetMode="External"/><Relationship Id="rId17" Type="http://schemas.openxmlformats.org/officeDocument/2006/relationships/hyperlink" Target="file:///E:\Documents\document\DATN.docx" TargetMode="External"/><Relationship Id="rId33" Type="http://schemas.openxmlformats.org/officeDocument/2006/relationships/hyperlink" Target="file:///E:\Documents\document\DATN.docx" TargetMode="External"/><Relationship Id="rId38" Type="http://schemas.openxmlformats.org/officeDocument/2006/relationships/hyperlink" Target="file:///E:\Documents\document\DATN.docx" TargetMode="External"/><Relationship Id="rId59" Type="http://schemas.openxmlformats.org/officeDocument/2006/relationships/hyperlink" Target="http://vtcacademy.edu.vn/khoa-hoc/chuyen-nganh-lap-trinh/9/lap-trinh-phat-trien-game.aspx" TargetMode="External"/><Relationship Id="rId103" Type="http://schemas.openxmlformats.org/officeDocument/2006/relationships/hyperlink" Target="http://www.3dbuzz.com/vbforum/content.php?176" TargetMode="External"/><Relationship Id="rId108" Type="http://schemas.openxmlformats.org/officeDocument/2006/relationships/header" Target="header2.xml"/><Relationship Id="rId54" Type="http://schemas.openxmlformats.org/officeDocument/2006/relationships/hyperlink" Target="http://vtcacademy.edu.vn/khoa-hoc/chuyen-nganh-lap-trinh/9/lap-trinh-phat-trien-game.aspx" TargetMode="External"/><Relationship Id="rId70" Type="http://schemas.openxmlformats.org/officeDocument/2006/relationships/image" Target="media/image10.png"/><Relationship Id="rId75" Type="http://schemas.openxmlformats.org/officeDocument/2006/relationships/image" Target="media/image15.png"/><Relationship Id="rId91" Type="http://schemas.openxmlformats.org/officeDocument/2006/relationships/image" Target="media/image31.png"/><Relationship Id="rId96"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E:\Documents\document\DATN.docx" TargetMode="External"/><Relationship Id="rId23" Type="http://schemas.openxmlformats.org/officeDocument/2006/relationships/hyperlink" Target="file:///E:\Documents\document\DATN.docx" TargetMode="External"/><Relationship Id="rId28" Type="http://schemas.openxmlformats.org/officeDocument/2006/relationships/hyperlink" Target="file:///E:\Documents\document\DATN.docx" TargetMode="External"/><Relationship Id="rId36" Type="http://schemas.openxmlformats.org/officeDocument/2006/relationships/hyperlink" Target="file:///E:\Documents\document\DATN.docx" TargetMode="External"/><Relationship Id="rId49" Type="http://schemas.openxmlformats.org/officeDocument/2006/relationships/hyperlink" Target="http://vtcacademy.edu.vn/khoa-hoc/chuyen-nganh-lap-trinh/9/lap-trinh-phat-trien-game.aspx" TargetMode="External"/><Relationship Id="rId57" Type="http://schemas.openxmlformats.org/officeDocument/2006/relationships/hyperlink" Target="http://vtcacademy.edu.vn/khoa-hoc/chuyen-nganh-lap-trinh/9/lap-trinh-phat-trien-game.aspx" TargetMode="External"/><Relationship Id="rId106" Type="http://schemas.openxmlformats.org/officeDocument/2006/relationships/hyperlink" Target="https://docs.unity3d.com/Manual/index.html" TargetMode="External"/><Relationship Id="rId10" Type="http://schemas.openxmlformats.org/officeDocument/2006/relationships/hyperlink" Target="file:///E:\Documents\document\DATN.docx" TargetMode="External"/><Relationship Id="rId31" Type="http://schemas.openxmlformats.org/officeDocument/2006/relationships/hyperlink" Target="file:///E:\Documents\document\DATN.docx" TargetMode="External"/><Relationship Id="rId44" Type="http://schemas.openxmlformats.org/officeDocument/2006/relationships/hyperlink" Target="file:///E:\Documents\document\DATN.docx" TargetMode="External"/><Relationship Id="rId52" Type="http://schemas.openxmlformats.org/officeDocument/2006/relationships/hyperlink" Target="http://vtcacademy.edu.vn/khoa-hoc/chuyen-nganh-lap-trinh/9/lap-trinh-phat-trien-game.aspx" TargetMode="External"/><Relationship Id="rId60" Type="http://schemas.openxmlformats.org/officeDocument/2006/relationships/hyperlink" Target="http://vtcacademy.edu.vn/khoa-hoc/chuyen-nganh-lap-trinh/9/lap-trinh-phat-trien-game.aspx" TargetMode="External"/><Relationship Id="rId65" Type="http://schemas.openxmlformats.org/officeDocument/2006/relationships/image" Target="media/image5.png"/><Relationship Id="rId73" Type="http://schemas.openxmlformats.org/officeDocument/2006/relationships/image" Target="media/image13.png"/><Relationship Id="rId78" Type="http://schemas.openxmlformats.org/officeDocument/2006/relationships/image" Target="media/image18.png"/><Relationship Id="rId81" Type="http://schemas.openxmlformats.org/officeDocument/2006/relationships/image" Target="media/image21.png"/><Relationship Id="rId86" Type="http://schemas.openxmlformats.org/officeDocument/2006/relationships/image" Target="media/image26.png"/><Relationship Id="rId94" Type="http://schemas.openxmlformats.org/officeDocument/2006/relationships/image" Target="media/image34.png"/><Relationship Id="rId99" Type="http://schemas.openxmlformats.org/officeDocument/2006/relationships/image" Target="media/image39.png"/><Relationship Id="rId101" Type="http://schemas.openxmlformats.org/officeDocument/2006/relationships/image" Target="media/image41.png"/><Relationship Id="rId4" Type="http://schemas.openxmlformats.org/officeDocument/2006/relationships/styles" Target="styles.xml"/><Relationship Id="rId9" Type="http://schemas.openxmlformats.org/officeDocument/2006/relationships/hyperlink" Target="file:///E:\Documents\document\DATN.docx" TargetMode="External"/><Relationship Id="rId13" Type="http://schemas.openxmlformats.org/officeDocument/2006/relationships/hyperlink" Target="file:///E:\Documents\document\DATN.docx" TargetMode="External"/><Relationship Id="rId18" Type="http://schemas.openxmlformats.org/officeDocument/2006/relationships/hyperlink" Target="file:///E:\Documents\document\DATN.docx" TargetMode="External"/><Relationship Id="rId39" Type="http://schemas.openxmlformats.org/officeDocument/2006/relationships/hyperlink" Target="file:///E:\Documents\document\DATN.docx" TargetMode="External"/><Relationship Id="rId109" Type="http://schemas.openxmlformats.org/officeDocument/2006/relationships/fontTable" Target="fontTable.xml"/><Relationship Id="rId34" Type="http://schemas.openxmlformats.org/officeDocument/2006/relationships/hyperlink" Target="file:///E:\Documents\document\DATN.docx" TargetMode="External"/><Relationship Id="rId50" Type="http://schemas.openxmlformats.org/officeDocument/2006/relationships/hyperlink" Target="http://vtcacademy.edu.vn/khoa-hoc/chuyen-nganh-lap-trinh/9/lap-trinh-phat-trien-game.aspx" TargetMode="External"/><Relationship Id="rId55" Type="http://schemas.openxmlformats.org/officeDocument/2006/relationships/hyperlink" Target="http://vtcacademy.edu.vn/khoa-hoc/chuyen-nganh-lap-trinh/9/lap-trinh-phat-trien-game.aspx" TargetMode="External"/><Relationship Id="rId76" Type="http://schemas.openxmlformats.org/officeDocument/2006/relationships/image" Target="media/image16.png"/><Relationship Id="rId97" Type="http://schemas.openxmlformats.org/officeDocument/2006/relationships/image" Target="media/image37.png"/><Relationship Id="rId104" Type="http://schemas.openxmlformats.org/officeDocument/2006/relationships/hyperlink" Target="http://walkerboystudio.com/html/unity_training" TargetMode="External"/><Relationship Id="rId7" Type="http://schemas.openxmlformats.org/officeDocument/2006/relationships/footnotes" Target="footnotes.xml"/><Relationship Id="rId71" Type="http://schemas.openxmlformats.org/officeDocument/2006/relationships/image" Target="media/image11.png"/><Relationship Id="rId92" Type="http://schemas.openxmlformats.org/officeDocument/2006/relationships/image" Target="media/image32.png"/><Relationship Id="rId2" Type="http://schemas.openxmlformats.org/officeDocument/2006/relationships/customXml" Target="../customXml/item2.xml"/><Relationship Id="rId29" Type="http://schemas.openxmlformats.org/officeDocument/2006/relationships/hyperlink" Target="file:///E:\Documents\document\DATN.docx" TargetMode="External"/><Relationship Id="rId24" Type="http://schemas.openxmlformats.org/officeDocument/2006/relationships/hyperlink" Target="file:///E:\Documents\document\DATN.docx" TargetMode="External"/><Relationship Id="rId40" Type="http://schemas.openxmlformats.org/officeDocument/2006/relationships/hyperlink" Target="file:///E:\Documents\document\DATN.docx" TargetMode="External"/><Relationship Id="rId45" Type="http://schemas.openxmlformats.org/officeDocument/2006/relationships/header" Target="header1.xml"/><Relationship Id="rId66" Type="http://schemas.openxmlformats.org/officeDocument/2006/relationships/image" Target="media/image6.png"/><Relationship Id="rId87" Type="http://schemas.openxmlformats.org/officeDocument/2006/relationships/image" Target="media/image27.png"/><Relationship Id="rId110" Type="http://schemas.openxmlformats.org/officeDocument/2006/relationships/theme" Target="theme/theme1.xml"/><Relationship Id="rId61" Type="http://schemas.openxmlformats.org/officeDocument/2006/relationships/hyperlink" Target="http://answers.unity3d.com" TargetMode="External"/><Relationship Id="rId82" Type="http://schemas.openxmlformats.org/officeDocument/2006/relationships/image" Target="media/image22.png"/><Relationship Id="rId19" Type="http://schemas.openxmlformats.org/officeDocument/2006/relationships/hyperlink" Target="file:///E:\Documents\document\DATN.docx" TargetMode="External"/><Relationship Id="rId14" Type="http://schemas.openxmlformats.org/officeDocument/2006/relationships/hyperlink" Target="file:///E:\Documents\document\DATN.docx" TargetMode="External"/><Relationship Id="rId30" Type="http://schemas.openxmlformats.org/officeDocument/2006/relationships/hyperlink" Target="file:///E:\Documents\document\DATN.docx" TargetMode="External"/><Relationship Id="rId35" Type="http://schemas.openxmlformats.org/officeDocument/2006/relationships/hyperlink" Target="file:///E:\Documents\document\DATN.docx" TargetMode="External"/><Relationship Id="rId56" Type="http://schemas.openxmlformats.org/officeDocument/2006/relationships/hyperlink" Target="http://vtcacademy.edu.vn/khoa-hoc/chuyen-nganh-lap-trinh/9/lap-trinh-phat-trien-game.aspx" TargetMode="External"/><Relationship Id="rId77" Type="http://schemas.openxmlformats.org/officeDocument/2006/relationships/image" Target="media/image17.png"/><Relationship Id="rId100" Type="http://schemas.openxmlformats.org/officeDocument/2006/relationships/image" Target="media/image40.png"/><Relationship Id="rId105" Type="http://schemas.openxmlformats.org/officeDocument/2006/relationships/hyperlink" Target="https://unity3d.com/learn/tutorials" TargetMode="External"/><Relationship Id="rId8" Type="http://schemas.openxmlformats.org/officeDocument/2006/relationships/endnotes" Target="endnotes.xml"/><Relationship Id="rId51" Type="http://schemas.openxmlformats.org/officeDocument/2006/relationships/hyperlink" Target="http://vtcacademy.edu.vn/khoa-hoc/chuyen-nganh-lap-trinh/9/lap-trinh-phat-trien-game.aspx" TargetMode="External"/><Relationship Id="rId72" Type="http://schemas.openxmlformats.org/officeDocument/2006/relationships/image" Target="media/image12.png"/><Relationship Id="rId93" Type="http://schemas.openxmlformats.org/officeDocument/2006/relationships/image" Target="media/image33.png"/><Relationship Id="rId98" Type="http://schemas.openxmlformats.org/officeDocument/2006/relationships/image" Target="media/image38.png"/><Relationship Id="rId3" Type="http://schemas.openxmlformats.org/officeDocument/2006/relationships/numbering" Target="numbering.xml"/><Relationship Id="rId25" Type="http://schemas.openxmlformats.org/officeDocument/2006/relationships/hyperlink" Target="file:///E:\Documents\document\DATN.docx" TargetMode="External"/><Relationship Id="rId46" Type="http://schemas.openxmlformats.org/officeDocument/2006/relationships/footer" Target="footer1.xml"/><Relationship Id="rId67" Type="http://schemas.openxmlformats.org/officeDocument/2006/relationships/image" Target="media/image7.png"/><Relationship Id="rId20" Type="http://schemas.openxmlformats.org/officeDocument/2006/relationships/hyperlink" Target="file:///E:\Documents\document\DATN.docx" TargetMode="External"/><Relationship Id="rId41" Type="http://schemas.openxmlformats.org/officeDocument/2006/relationships/hyperlink" Target="file:///E:\Documents\document\DATN.docx" TargetMode="External"/><Relationship Id="rId62" Type="http://schemas.openxmlformats.org/officeDocument/2006/relationships/image" Target="media/image2.jpeg"/><Relationship Id="rId83" Type="http://schemas.openxmlformats.org/officeDocument/2006/relationships/image" Target="media/image23.png"/><Relationship Id="rId88" Type="http://schemas.openxmlformats.org/officeDocument/2006/relationships/image" Target="media/image2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KY%20THUAT%20CONG%20NGHE\LVTN\template_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2011-08-10T00:00:00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aa00</b:Tag>
    <b:SourceType>JournalArticle</b:SourceType>
    <b:Guid>{909D8177-8385-49CF-ABEC-670D40A3D0D8}</b:Guid>
    <b:Author>
      <b:Author>
        <b:NameList>
          <b:Person>
            <b:Last>aa</b:Last>
          </b:Person>
        </b:NameList>
      </b:Author>
    </b:Author>
    <b:Title>bb</b:Title>
    <b:Pages>1-3</b:Pages>
    <b:Year>2000</b:Year>
    <b:JournalName>cc</b:JournalName>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AEBB9BE-C66A-465C-B460-B2CF15A1B8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template_word.dotx</Template>
  <TotalTime>1439</TotalTime>
  <Pages>55</Pages>
  <Words>7654</Words>
  <Characters>43632</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ĐẠI HỌC KỸ THUẬT CÔNG NGHỆ THÀNH PHỐ HỒ CHÍ MINH</vt:lpstr>
    </vt:vector>
  </TitlesOfParts>
  <Company/>
  <LinksUpToDate>false</LinksUpToDate>
  <CharactersWithSpaces>51184</CharactersWithSpaces>
  <SharedDoc>false</SharedDoc>
  <HLinks>
    <vt:vector size="432" baseType="variant">
      <vt:variant>
        <vt:i4>1179709</vt:i4>
      </vt:variant>
      <vt:variant>
        <vt:i4>434</vt:i4>
      </vt:variant>
      <vt:variant>
        <vt:i4>0</vt:i4>
      </vt:variant>
      <vt:variant>
        <vt:i4>5</vt:i4>
      </vt:variant>
      <vt:variant>
        <vt:lpwstr/>
      </vt:variant>
      <vt:variant>
        <vt:lpwstr>_Toc276307964</vt:lpwstr>
      </vt:variant>
      <vt:variant>
        <vt:i4>1179709</vt:i4>
      </vt:variant>
      <vt:variant>
        <vt:i4>428</vt:i4>
      </vt:variant>
      <vt:variant>
        <vt:i4>0</vt:i4>
      </vt:variant>
      <vt:variant>
        <vt:i4>5</vt:i4>
      </vt:variant>
      <vt:variant>
        <vt:lpwstr/>
      </vt:variant>
      <vt:variant>
        <vt:lpwstr>_Toc276307963</vt:lpwstr>
      </vt:variant>
      <vt:variant>
        <vt:i4>1179709</vt:i4>
      </vt:variant>
      <vt:variant>
        <vt:i4>422</vt:i4>
      </vt:variant>
      <vt:variant>
        <vt:i4>0</vt:i4>
      </vt:variant>
      <vt:variant>
        <vt:i4>5</vt:i4>
      </vt:variant>
      <vt:variant>
        <vt:lpwstr/>
      </vt:variant>
      <vt:variant>
        <vt:lpwstr>_Toc276307962</vt:lpwstr>
      </vt:variant>
      <vt:variant>
        <vt:i4>1179709</vt:i4>
      </vt:variant>
      <vt:variant>
        <vt:i4>416</vt:i4>
      </vt:variant>
      <vt:variant>
        <vt:i4>0</vt:i4>
      </vt:variant>
      <vt:variant>
        <vt:i4>5</vt:i4>
      </vt:variant>
      <vt:variant>
        <vt:lpwstr/>
      </vt:variant>
      <vt:variant>
        <vt:lpwstr>_Toc276307961</vt:lpwstr>
      </vt:variant>
      <vt:variant>
        <vt:i4>1179709</vt:i4>
      </vt:variant>
      <vt:variant>
        <vt:i4>410</vt:i4>
      </vt:variant>
      <vt:variant>
        <vt:i4>0</vt:i4>
      </vt:variant>
      <vt:variant>
        <vt:i4>5</vt:i4>
      </vt:variant>
      <vt:variant>
        <vt:lpwstr/>
      </vt:variant>
      <vt:variant>
        <vt:lpwstr>_Toc276307960</vt:lpwstr>
      </vt:variant>
      <vt:variant>
        <vt:i4>1114173</vt:i4>
      </vt:variant>
      <vt:variant>
        <vt:i4>404</vt:i4>
      </vt:variant>
      <vt:variant>
        <vt:i4>0</vt:i4>
      </vt:variant>
      <vt:variant>
        <vt:i4>5</vt:i4>
      </vt:variant>
      <vt:variant>
        <vt:lpwstr/>
      </vt:variant>
      <vt:variant>
        <vt:lpwstr>_Toc276307959</vt:lpwstr>
      </vt:variant>
      <vt:variant>
        <vt:i4>1114173</vt:i4>
      </vt:variant>
      <vt:variant>
        <vt:i4>398</vt:i4>
      </vt:variant>
      <vt:variant>
        <vt:i4>0</vt:i4>
      </vt:variant>
      <vt:variant>
        <vt:i4>5</vt:i4>
      </vt:variant>
      <vt:variant>
        <vt:lpwstr/>
      </vt:variant>
      <vt:variant>
        <vt:lpwstr>_Toc276307958</vt:lpwstr>
      </vt:variant>
      <vt:variant>
        <vt:i4>1114173</vt:i4>
      </vt:variant>
      <vt:variant>
        <vt:i4>392</vt:i4>
      </vt:variant>
      <vt:variant>
        <vt:i4>0</vt:i4>
      </vt:variant>
      <vt:variant>
        <vt:i4>5</vt:i4>
      </vt:variant>
      <vt:variant>
        <vt:lpwstr/>
      </vt:variant>
      <vt:variant>
        <vt:lpwstr>_Toc276307957</vt:lpwstr>
      </vt:variant>
      <vt:variant>
        <vt:i4>1114173</vt:i4>
      </vt:variant>
      <vt:variant>
        <vt:i4>386</vt:i4>
      </vt:variant>
      <vt:variant>
        <vt:i4>0</vt:i4>
      </vt:variant>
      <vt:variant>
        <vt:i4>5</vt:i4>
      </vt:variant>
      <vt:variant>
        <vt:lpwstr/>
      </vt:variant>
      <vt:variant>
        <vt:lpwstr>_Toc276307956</vt:lpwstr>
      </vt:variant>
      <vt:variant>
        <vt:i4>1114173</vt:i4>
      </vt:variant>
      <vt:variant>
        <vt:i4>380</vt:i4>
      </vt:variant>
      <vt:variant>
        <vt:i4>0</vt:i4>
      </vt:variant>
      <vt:variant>
        <vt:i4>5</vt:i4>
      </vt:variant>
      <vt:variant>
        <vt:lpwstr/>
      </vt:variant>
      <vt:variant>
        <vt:lpwstr>_Toc276307955</vt:lpwstr>
      </vt:variant>
      <vt:variant>
        <vt:i4>1114173</vt:i4>
      </vt:variant>
      <vt:variant>
        <vt:i4>374</vt:i4>
      </vt:variant>
      <vt:variant>
        <vt:i4>0</vt:i4>
      </vt:variant>
      <vt:variant>
        <vt:i4>5</vt:i4>
      </vt:variant>
      <vt:variant>
        <vt:lpwstr/>
      </vt:variant>
      <vt:variant>
        <vt:lpwstr>_Toc276307954</vt:lpwstr>
      </vt:variant>
      <vt:variant>
        <vt:i4>1114173</vt:i4>
      </vt:variant>
      <vt:variant>
        <vt:i4>368</vt:i4>
      </vt:variant>
      <vt:variant>
        <vt:i4>0</vt:i4>
      </vt:variant>
      <vt:variant>
        <vt:i4>5</vt:i4>
      </vt:variant>
      <vt:variant>
        <vt:lpwstr/>
      </vt:variant>
      <vt:variant>
        <vt:lpwstr>_Toc276307953</vt:lpwstr>
      </vt:variant>
      <vt:variant>
        <vt:i4>1114173</vt:i4>
      </vt:variant>
      <vt:variant>
        <vt:i4>362</vt:i4>
      </vt:variant>
      <vt:variant>
        <vt:i4>0</vt:i4>
      </vt:variant>
      <vt:variant>
        <vt:i4>5</vt:i4>
      </vt:variant>
      <vt:variant>
        <vt:lpwstr/>
      </vt:variant>
      <vt:variant>
        <vt:lpwstr>_Toc276307952</vt:lpwstr>
      </vt:variant>
      <vt:variant>
        <vt:i4>1114173</vt:i4>
      </vt:variant>
      <vt:variant>
        <vt:i4>356</vt:i4>
      </vt:variant>
      <vt:variant>
        <vt:i4>0</vt:i4>
      </vt:variant>
      <vt:variant>
        <vt:i4>5</vt:i4>
      </vt:variant>
      <vt:variant>
        <vt:lpwstr/>
      </vt:variant>
      <vt:variant>
        <vt:lpwstr>_Toc276307951</vt:lpwstr>
      </vt:variant>
      <vt:variant>
        <vt:i4>1114173</vt:i4>
      </vt:variant>
      <vt:variant>
        <vt:i4>350</vt:i4>
      </vt:variant>
      <vt:variant>
        <vt:i4>0</vt:i4>
      </vt:variant>
      <vt:variant>
        <vt:i4>5</vt:i4>
      </vt:variant>
      <vt:variant>
        <vt:lpwstr/>
      </vt:variant>
      <vt:variant>
        <vt:lpwstr>_Toc276307950</vt:lpwstr>
      </vt:variant>
      <vt:variant>
        <vt:i4>1048637</vt:i4>
      </vt:variant>
      <vt:variant>
        <vt:i4>344</vt:i4>
      </vt:variant>
      <vt:variant>
        <vt:i4>0</vt:i4>
      </vt:variant>
      <vt:variant>
        <vt:i4>5</vt:i4>
      </vt:variant>
      <vt:variant>
        <vt:lpwstr/>
      </vt:variant>
      <vt:variant>
        <vt:lpwstr>_Toc276307949</vt:lpwstr>
      </vt:variant>
      <vt:variant>
        <vt:i4>1048637</vt:i4>
      </vt:variant>
      <vt:variant>
        <vt:i4>338</vt:i4>
      </vt:variant>
      <vt:variant>
        <vt:i4>0</vt:i4>
      </vt:variant>
      <vt:variant>
        <vt:i4>5</vt:i4>
      </vt:variant>
      <vt:variant>
        <vt:lpwstr/>
      </vt:variant>
      <vt:variant>
        <vt:lpwstr>_Toc276307948</vt:lpwstr>
      </vt:variant>
      <vt:variant>
        <vt:i4>1048637</vt:i4>
      </vt:variant>
      <vt:variant>
        <vt:i4>332</vt:i4>
      </vt:variant>
      <vt:variant>
        <vt:i4>0</vt:i4>
      </vt:variant>
      <vt:variant>
        <vt:i4>5</vt:i4>
      </vt:variant>
      <vt:variant>
        <vt:lpwstr/>
      </vt:variant>
      <vt:variant>
        <vt:lpwstr>_Toc276307947</vt:lpwstr>
      </vt:variant>
      <vt:variant>
        <vt:i4>1048637</vt:i4>
      </vt:variant>
      <vt:variant>
        <vt:i4>326</vt:i4>
      </vt:variant>
      <vt:variant>
        <vt:i4>0</vt:i4>
      </vt:variant>
      <vt:variant>
        <vt:i4>5</vt:i4>
      </vt:variant>
      <vt:variant>
        <vt:lpwstr/>
      </vt:variant>
      <vt:variant>
        <vt:lpwstr>_Toc276307946</vt:lpwstr>
      </vt:variant>
      <vt:variant>
        <vt:i4>1048637</vt:i4>
      </vt:variant>
      <vt:variant>
        <vt:i4>320</vt:i4>
      </vt:variant>
      <vt:variant>
        <vt:i4>0</vt:i4>
      </vt:variant>
      <vt:variant>
        <vt:i4>5</vt:i4>
      </vt:variant>
      <vt:variant>
        <vt:lpwstr/>
      </vt:variant>
      <vt:variant>
        <vt:lpwstr>_Toc276307945</vt:lpwstr>
      </vt:variant>
      <vt:variant>
        <vt:i4>1048637</vt:i4>
      </vt:variant>
      <vt:variant>
        <vt:i4>311</vt:i4>
      </vt:variant>
      <vt:variant>
        <vt:i4>0</vt:i4>
      </vt:variant>
      <vt:variant>
        <vt:i4>5</vt:i4>
      </vt:variant>
      <vt:variant>
        <vt:lpwstr/>
      </vt:variant>
      <vt:variant>
        <vt:lpwstr>_Toc276307944</vt:lpwstr>
      </vt:variant>
      <vt:variant>
        <vt:i4>1048637</vt:i4>
      </vt:variant>
      <vt:variant>
        <vt:i4>305</vt:i4>
      </vt:variant>
      <vt:variant>
        <vt:i4>0</vt:i4>
      </vt:variant>
      <vt:variant>
        <vt:i4>5</vt:i4>
      </vt:variant>
      <vt:variant>
        <vt:lpwstr/>
      </vt:variant>
      <vt:variant>
        <vt:lpwstr>_Toc276307943</vt:lpwstr>
      </vt:variant>
      <vt:variant>
        <vt:i4>1048637</vt:i4>
      </vt:variant>
      <vt:variant>
        <vt:i4>299</vt:i4>
      </vt:variant>
      <vt:variant>
        <vt:i4>0</vt:i4>
      </vt:variant>
      <vt:variant>
        <vt:i4>5</vt:i4>
      </vt:variant>
      <vt:variant>
        <vt:lpwstr/>
      </vt:variant>
      <vt:variant>
        <vt:lpwstr>_Toc276307942</vt:lpwstr>
      </vt:variant>
      <vt:variant>
        <vt:i4>1048637</vt:i4>
      </vt:variant>
      <vt:variant>
        <vt:i4>293</vt:i4>
      </vt:variant>
      <vt:variant>
        <vt:i4>0</vt:i4>
      </vt:variant>
      <vt:variant>
        <vt:i4>5</vt:i4>
      </vt:variant>
      <vt:variant>
        <vt:lpwstr/>
      </vt:variant>
      <vt:variant>
        <vt:lpwstr>_Toc276307941</vt:lpwstr>
      </vt:variant>
      <vt:variant>
        <vt:i4>1048637</vt:i4>
      </vt:variant>
      <vt:variant>
        <vt:i4>287</vt:i4>
      </vt:variant>
      <vt:variant>
        <vt:i4>0</vt:i4>
      </vt:variant>
      <vt:variant>
        <vt:i4>5</vt:i4>
      </vt:variant>
      <vt:variant>
        <vt:lpwstr/>
      </vt:variant>
      <vt:variant>
        <vt:lpwstr>_Toc276307940</vt:lpwstr>
      </vt:variant>
      <vt:variant>
        <vt:i4>1507389</vt:i4>
      </vt:variant>
      <vt:variant>
        <vt:i4>281</vt:i4>
      </vt:variant>
      <vt:variant>
        <vt:i4>0</vt:i4>
      </vt:variant>
      <vt:variant>
        <vt:i4>5</vt:i4>
      </vt:variant>
      <vt:variant>
        <vt:lpwstr/>
      </vt:variant>
      <vt:variant>
        <vt:lpwstr>_Toc276307939</vt:lpwstr>
      </vt:variant>
      <vt:variant>
        <vt:i4>1507389</vt:i4>
      </vt:variant>
      <vt:variant>
        <vt:i4>275</vt:i4>
      </vt:variant>
      <vt:variant>
        <vt:i4>0</vt:i4>
      </vt:variant>
      <vt:variant>
        <vt:i4>5</vt:i4>
      </vt:variant>
      <vt:variant>
        <vt:lpwstr/>
      </vt:variant>
      <vt:variant>
        <vt:lpwstr>_Toc276307938</vt:lpwstr>
      </vt:variant>
      <vt:variant>
        <vt:i4>1507389</vt:i4>
      </vt:variant>
      <vt:variant>
        <vt:i4>269</vt:i4>
      </vt:variant>
      <vt:variant>
        <vt:i4>0</vt:i4>
      </vt:variant>
      <vt:variant>
        <vt:i4>5</vt:i4>
      </vt:variant>
      <vt:variant>
        <vt:lpwstr/>
      </vt:variant>
      <vt:variant>
        <vt:lpwstr>_Toc276307937</vt:lpwstr>
      </vt:variant>
      <vt:variant>
        <vt:i4>1507389</vt:i4>
      </vt:variant>
      <vt:variant>
        <vt:i4>263</vt:i4>
      </vt:variant>
      <vt:variant>
        <vt:i4>0</vt:i4>
      </vt:variant>
      <vt:variant>
        <vt:i4>5</vt:i4>
      </vt:variant>
      <vt:variant>
        <vt:lpwstr/>
      </vt:variant>
      <vt:variant>
        <vt:lpwstr>_Toc276307936</vt:lpwstr>
      </vt:variant>
      <vt:variant>
        <vt:i4>1507389</vt:i4>
      </vt:variant>
      <vt:variant>
        <vt:i4>257</vt:i4>
      </vt:variant>
      <vt:variant>
        <vt:i4>0</vt:i4>
      </vt:variant>
      <vt:variant>
        <vt:i4>5</vt:i4>
      </vt:variant>
      <vt:variant>
        <vt:lpwstr/>
      </vt:variant>
      <vt:variant>
        <vt:lpwstr>_Toc276307935</vt:lpwstr>
      </vt:variant>
      <vt:variant>
        <vt:i4>1507389</vt:i4>
      </vt:variant>
      <vt:variant>
        <vt:i4>251</vt:i4>
      </vt:variant>
      <vt:variant>
        <vt:i4>0</vt:i4>
      </vt:variant>
      <vt:variant>
        <vt:i4>5</vt:i4>
      </vt:variant>
      <vt:variant>
        <vt:lpwstr/>
      </vt:variant>
      <vt:variant>
        <vt:lpwstr>_Toc276307934</vt:lpwstr>
      </vt:variant>
      <vt:variant>
        <vt:i4>1507389</vt:i4>
      </vt:variant>
      <vt:variant>
        <vt:i4>245</vt:i4>
      </vt:variant>
      <vt:variant>
        <vt:i4>0</vt:i4>
      </vt:variant>
      <vt:variant>
        <vt:i4>5</vt:i4>
      </vt:variant>
      <vt:variant>
        <vt:lpwstr/>
      </vt:variant>
      <vt:variant>
        <vt:lpwstr>_Toc276307933</vt:lpwstr>
      </vt:variant>
      <vt:variant>
        <vt:i4>1507389</vt:i4>
      </vt:variant>
      <vt:variant>
        <vt:i4>236</vt:i4>
      </vt:variant>
      <vt:variant>
        <vt:i4>0</vt:i4>
      </vt:variant>
      <vt:variant>
        <vt:i4>5</vt:i4>
      </vt:variant>
      <vt:variant>
        <vt:lpwstr/>
      </vt:variant>
      <vt:variant>
        <vt:lpwstr>_Toc276307932</vt:lpwstr>
      </vt:variant>
      <vt:variant>
        <vt:i4>1507389</vt:i4>
      </vt:variant>
      <vt:variant>
        <vt:i4>230</vt:i4>
      </vt:variant>
      <vt:variant>
        <vt:i4>0</vt:i4>
      </vt:variant>
      <vt:variant>
        <vt:i4>5</vt:i4>
      </vt:variant>
      <vt:variant>
        <vt:lpwstr/>
      </vt:variant>
      <vt:variant>
        <vt:lpwstr>_Toc276307931</vt:lpwstr>
      </vt:variant>
      <vt:variant>
        <vt:i4>1507389</vt:i4>
      </vt:variant>
      <vt:variant>
        <vt:i4>224</vt:i4>
      </vt:variant>
      <vt:variant>
        <vt:i4>0</vt:i4>
      </vt:variant>
      <vt:variant>
        <vt:i4>5</vt:i4>
      </vt:variant>
      <vt:variant>
        <vt:lpwstr/>
      </vt:variant>
      <vt:variant>
        <vt:lpwstr>_Toc276307930</vt:lpwstr>
      </vt:variant>
      <vt:variant>
        <vt:i4>1441853</vt:i4>
      </vt:variant>
      <vt:variant>
        <vt:i4>218</vt:i4>
      </vt:variant>
      <vt:variant>
        <vt:i4>0</vt:i4>
      </vt:variant>
      <vt:variant>
        <vt:i4>5</vt:i4>
      </vt:variant>
      <vt:variant>
        <vt:lpwstr/>
      </vt:variant>
      <vt:variant>
        <vt:lpwstr>_Toc276307929</vt:lpwstr>
      </vt:variant>
      <vt:variant>
        <vt:i4>1441853</vt:i4>
      </vt:variant>
      <vt:variant>
        <vt:i4>212</vt:i4>
      </vt:variant>
      <vt:variant>
        <vt:i4>0</vt:i4>
      </vt:variant>
      <vt:variant>
        <vt:i4>5</vt:i4>
      </vt:variant>
      <vt:variant>
        <vt:lpwstr/>
      </vt:variant>
      <vt:variant>
        <vt:lpwstr>_Toc276307928</vt:lpwstr>
      </vt:variant>
      <vt:variant>
        <vt:i4>1441853</vt:i4>
      </vt:variant>
      <vt:variant>
        <vt:i4>206</vt:i4>
      </vt:variant>
      <vt:variant>
        <vt:i4>0</vt:i4>
      </vt:variant>
      <vt:variant>
        <vt:i4>5</vt:i4>
      </vt:variant>
      <vt:variant>
        <vt:lpwstr/>
      </vt:variant>
      <vt:variant>
        <vt:lpwstr>_Toc276307927</vt:lpwstr>
      </vt:variant>
      <vt:variant>
        <vt:i4>1441853</vt:i4>
      </vt:variant>
      <vt:variant>
        <vt:i4>200</vt:i4>
      </vt:variant>
      <vt:variant>
        <vt:i4>0</vt:i4>
      </vt:variant>
      <vt:variant>
        <vt:i4>5</vt:i4>
      </vt:variant>
      <vt:variant>
        <vt:lpwstr/>
      </vt:variant>
      <vt:variant>
        <vt:lpwstr>_Toc276307926</vt:lpwstr>
      </vt:variant>
      <vt:variant>
        <vt:i4>1441853</vt:i4>
      </vt:variant>
      <vt:variant>
        <vt:i4>194</vt:i4>
      </vt:variant>
      <vt:variant>
        <vt:i4>0</vt:i4>
      </vt:variant>
      <vt:variant>
        <vt:i4>5</vt:i4>
      </vt:variant>
      <vt:variant>
        <vt:lpwstr/>
      </vt:variant>
      <vt:variant>
        <vt:lpwstr>_Toc276307925</vt:lpwstr>
      </vt:variant>
      <vt:variant>
        <vt:i4>1441853</vt:i4>
      </vt:variant>
      <vt:variant>
        <vt:i4>188</vt:i4>
      </vt:variant>
      <vt:variant>
        <vt:i4>0</vt:i4>
      </vt:variant>
      <vt:variant>
        <vt:i4>5</vt:i4>
      </vt:variant>
      <vt:variant>
        <vt:lpwstr/>
      </vt:variant>
      <vt:variant>
        <vt:lpwstr>_Toc276307924</vt:lpwstr>
      </vt:variant>
      <vt:variant>
        <vt:i4>1441853</vt:i4>
      </vt:variant>
      <vt:variant>
        <vt:i4>182</vt:i4>
      </vt:variant>
      <vt:variant>
        <vt:i4>0</vt:i4>
      </vt:variant>
      <vt:variant>
        <vt:i4>5</vt:i4>
      </vt:variant>
      <vt:variant>
        <vt:lpwstr/>
      </vt:variant>
      <vt:variant>
        <vt:lpwstr>_Toc276307923</vt:lpwstr>
      </vt:variant>
      <vt:variant>
        <vt:i4>1441853</vt:i4>
      </vt:variant>
      <vt:variant>
        <vt:i4>176</vt:i4>
      </vt:variant>
      <vt:variant>
        <vt:i4>0</vt:i4>
      </vt:variant>
      <vt:variant>
        <vt:i4>5</vt:i4>
      </vt:variant>
      <vt:variant>
        <vt:lpwstr/>
      </vt:variant>
      <vt:variant>
        <vt:lpwstr>_Toc276307922</vt:lpwstr>
      </vt:variant>
      <vt:variant>
        <vt:i4>1441853</vt:i4>
      </vt:variant>
      <vt:variant>
        <vt:i4>170</vt:i4>
      </vt:variant>
      <vt:variant>
        <vt:i4>0</vt:i4>
      </vt:variant>
      <vt:variant>
        <vt:i4>5</vt:i4>
      </vt:variant>
      <vt:variant>
        <vt:lpwstr/>
      </vt:variant>
      <vt:variant>
        <vt:lpwstr>_Toc276307921</vt:lpwstr>
      </vt:variant>
      <vt:variant>
        <vt:i4>1441853</vt:i4>
      </vt:variant>
      <vt:variant>
        <vt:i4>164</vt:i4>
      </vt:variant>
      <vt:variant>
        <vt:i4>0</vt:i4>
      </vt:variant>
      <vt:variant>
        <vt:i4>5</vt:i4>
      </vt:variant>
      <vt:variant>
        <vt:lpwstr/>
      </vt:variant>
      <vt:variant>
        <vt:lpwstr>_Toc276307920</vt:lpwstr>
      </vt:variant>
      <vt:variant>
        <vt:i4>1376317</vt:i4>
      </vt:variant>
      <vt:variant>
        <vt:i4>158</vt:i4>
      </vt:variant>
      <vt:variant>
        <vt:i4>0</vt:i4>
      </vt:variant>
      <vt:variant>
        <vt:i4>5</vt:i4>
      </vt:variant>
      <vt:variant>
        <vt:lpwstr/>
      </vt:variant>
      <vt:variant>
        <vt:lpwstr>_Toc276307919</vt:lpwstr>
      </vt:variant>
      <vt:variant>
        <vt:i4>1376317</vt:i4>
      </vt:variant>
      <vt:variant>
        <vt:i4>152</vt:i4>
      </vt:variant>
      <vt:variant>
        <vt:i4>0</vt:i4>
      </vt:variant>
      <vt:variant>
        <vt:i4>5</vt:i4>
      </vt:variant>
      <vt:variant>
        <vt:lpwstr/>
      </vt:variant>
      <vt:variant>
        <vt:lpwstr>_Toc276307918</vt:lpwstr>
      </vt:variant>
      <vt:variant>
        <vt:i4>1376317</vt:i4>
      </vt:variant>
      <vt:variant>
        <vt:i4>146</vt:i4>
      </vt:variant>
      <vt:variant>
        <vt:i4>0</vt:i4>
      </vt:variant>
      <vt:variant>
        <vt:i4>5</vt:i4>
      </vt:variant>
      <vt:variant>
        <vt:lpwstr/>
      </vt:variant>
      <vt:variant>
        <vt:lpwstr>_Toc276307917</vt:lpwstr>
      </vt:variant>
      <vt:variant>
        <vt:i4>1376317</vt:i4>
      </vt:variant>
      <vt:variant>
        <vt:i4>140</vt:i4>
      </vt:variant>
      <vt:variant>
        <vt:i4>0</vt:i4>
      </vt:variant>
      <vt:variant>
        <vt:i4>5</vt:i4>
      </vt:variant>
      <vt:variant>
        <vt:lpwstr/>
      </vt:variant>
      <vt:variant>
        <vt:lpwstr>_Toc276307916</vt:lpwstr>
      </vt:variant>
      <vt:variant>
        <vt:i4>1376317</vt:i4>
      </vt:variant>
      <vt:variant>
        <vt:i4>134</vt:i4>
      </vt:variant>
      <vt:variant>
        <vt:i4>0</vt:i4>
      </vt:variant>
      <vt:variant>
        <vt:i4>5</vt:i4>
      </vt:variant>
      <vt:variant>
        <vt:lpwstr/>
      </vt:variant>
      <vt:variant>
        <vt:lpwstr>_Toc276307915</vt:lpwstr>
      </vt:variant>
      <vt:variant>
        <vt:i4>1376317</vt:i4>
      </vt:variant>
      <vt:variant>
        <vt:i4>128</vt:i4>
      </vt:variant>
      <vt:variant>
        <vt:i4>0</vt:i4>
      </vt:variant>
      <vt:variant>
        <vt:i4>5</vt:i4>
      </vt:variant>
      <vt:variant>
        <vt:lpwstr/>
      </vt:variant>
      <vt:variant>
        <vt:lpwstr>_Toc276307914</vt:lpwstr>
      </vt:variant>
      <vt:variant>
        <vt:i4>1376317</vt:i4>
      </vt:variant>
      <vt:variant>
        <vt:i4>122</vt:i4>
      </vt:variant>
      <vt:variant>
        <vt:i4>0</vt:i4>
      </vt:variant>
      <vt:variant>
        <vt:i4>5</vt:i4>
      </vt:variant>
      <vt:variant>
        <vt:lpwstr/>
      </vt:variant>
      <vt:variant>
        <vt:lpwstr>_Toc276307913</vt:lpwstr>
      </vt:variant>
      <vt:variant>
        <vt:i4>1376317</vt:i4>
      </vt:variant>
      <vt:variant>
        <vt:i4>116</vt:i4>
      </vt:variant>
      <vt:variant>
        <vt:i4>0</vt:i4>
      </vt:variant>
      <vt:variant>
        <vt:i4>5</vt:i4>
      </vt:variant>
      <vt:variant>
        <vt:lpwstr/>
      </vt:variant>
      <vt:variant>
        <vt:lpwstr>_Toc276307912</vt:lpwstr>
      </vt:variant>
      <vt:variant>
        <vt:i4>1376317</vt:i4>
      </vt:variant>
      <vt:variant>
        <vt:i4>110</vt:i4>
      </vt:variant>
      <vt:variant>
        <vt:i4>0</vt:i4>
      </vt:variant>
      <vt:variant>
        <vt:i4>5</vt:i4>
      </vt:variant>
      <vt:variant>
        <vt:lpwstr/>
      </vt:variant>
      <vt:variant>
        <vt:lpwstr>_Toc276307911</vt:lpwstr>
      </vt:variant>
      <vt:variant>
        <vt:i4>1376317</vt:i4>
      </vt:variant>
      <vt:variant>
        <vt:i4>104</vt:i4>
      </vt:variant>
      <vt:variant>
        <vt:i4>0</vt:i4>
      </vt:variant>
      <vt:variant>
        <vt:i4>5</vt:i4>
      </vt:variant>
      <vt:variant>
        <vt:lpwstr/>
      </vt:variant>
      <vt:variant>
        <vt:lpwstr>_Toc276307910</vt:lpwstr>
      </vt:variant>
      <vt:variant>
        <vt:i4>1310781</vt:i4>
      </vt:variant>
      <vt:variant>
        <vt:i4>98</vt:i4>
      </vt:variant>
      <vt:variant>
        <vt:i4>0</vt:i4>
      </vt:variant>
      <vt:variant>
        <vt:i4>5</vt:i4>
      </vt:variant>
      <vt:variant>
        <vt:lpwstr/>
      </vt:variant>
      <vt:variant>
        <vt:lpwstr>_Toc276307909</vt:lpwstr>
      </vt:variant>
      <vt:variant>
        <vt:i4>1310781</vt:i4>
      </vt:variant>
      <vt:variant>
        <vt:i4>92</vt:i4>
      </vt:variant>
      <vt:variant>
        <vt:i4>0</vt:i4>
      </vt:variant>
      <vt:variant>
        <vt:i4>5</vt:i4>
      </vt:variant>
      <vt:variant>
        <vt:lpwstr/>
      </vt:variant>
      <vt:variant>
        <vt:lpwstr>_Toc276307908</vt:lpwstr>
      </vt:variant>
      <vt:variant>
        <vt:i4>1310781</vt:i4>
      </vt:variant>
      <vt:variant>
        <vt:i4>86</vt:i4>
      </vt:variant>
      <vt:variant>
        <vt:i4>0</vt:i4>
      </vt:variant>
      <vt:variant>
        <vt:i4>5</vt:i4>
      </vt:variant>
      <vt:variant>
        <vt:lpwstr/>
      </vt:variant>
      <vt:variant>
        <vt:lpwstr>_Toc276307907</vt:lpwstr>
      </vt:variant>
      <vt:variant>
        <vt:i4>1310781</vt:i4>
      </vt:variant>
      <vt:variant>
        <vt:i4>80</vt:i4>
      </vt:variant>
      <vt:variant>
        <vt:i4>0</vt:i4>
      </vt:variant>
      <vt:variant>
        <vt:i4>5</vt:i4>
      </vt:variant>
      <vt:variant>
        <vt:lpwstr/>
      </vt:variant>
      <vt:variant>
        <vt:lpwstr>_Toc276307906</vt:lpwstr>
      </vt:variant>
      <vt:variant>
        <vt:i4>1310781</vt:i4>
      </vt:variant>
      <vt:variant>
        <vt:i4>74</vt:i4>
      </vt:variant>
      <vt:variant>
        <vt:i4>0</vt:i4>
      </vt:variant>
      <vt:variant>
        <vt:i4>5</vt:i4>
      </vt:variant>
      <vt:variant>
        <vt:lpwstr/>
      </vt:variant>
      <vt:variant>
        <vt:lpwstr>_Toc276307905</vt:lpwstr>
      </vt:variant>
      <vt:variant>
        <vt:i4>1310781</vt:i4>
      </vt:variant>
      <vt:variant>
        <vt:i4>68</vt:i4>
      </vt:variant>
      <vt:variant>
        <vt:i4>0</vt:i4>
      </vt:variant>
      <vt:variant>
        <vt:i4>5</vt:i4>
      </vt:variant>
      <vt:variant>
        <vt:lpwstr/>
      </vt:variant>
      <vt:variant>
        <vt:lpwstr>_Toc276307904</vt:lpwstr>
      </vt:variant>
      <vt:variant>
        <vt:i4>1310781</vt:i4>
      </vt:variant>
      <vt:variant>
        <vt:i4>62</vt:i4>
      </vt:variant>
      <vt:variant>
        <vt:i4>0</vt:i4>
      </vt:variant>
      <vt:variant>
        <vt:i4>5</vt:i4>
      </vt:variant>
      <vt:variant>
        <vt:lpwstr/>
      </vt:variant>
      <vt:variant>
        <vt:lpwstr>_Toc276307903</vt:lpwstr>
      </vt:variant>
      <vt:variant>
        <vt:i4>1310781</vt:i4>
      </vt:variant>
      <vt:variant>
        <vt:i4>56</vt:i4>
      </vt:variant>
      <vt:variant>
        <vt:i4>0</vt:i4>
      </vt:variant>
      <vt:variant>
        <vt:i4>5</vt:i4>
      </vt:variant>
      <vt:variant>
        <vt:lpwstr/>
      </vt:variant>
      <vt:variant>
        <vt:lpwstr>_Toc276307902</vt:lpwstr>
      </vt:variant>
      <vt:variant>
        <vt:i4>1310781</vt:i4>
      </vt:variant>
      <vt:variant>
        <vt:i4>50</vt:i4>
      </vt:variant>
      <vt:variant>
        <vt:i4>0</vt:i4>
      </vt:variant>
      <vt:variant>
        <vt:i4>5</vt:i4>
      </vt:variant>
      <vt:variant>
        <vt:lpwstr/>
      </vt:variant>
      <vt:variant>
        <vt:lpwstr>_Toc276307901</vt:lpwstr>
      </vt:variant>
      <vt:variant>
        <vt:i4>1310781</vt:i4>
      </vt:variant>
      <vt:variant>
        <vt:i4>44</vt:i4>
      </vt:variant>
      <vt:variant>
        <vt:i4>0</vt:i4>
      </vt:variant>
      <vt:variant>
        <vt:i4>5</vt:i4>
      </vt:variant>
      <vt:variant>
        <vt:lpwstr/>
      </vt:variant>
      <vt:variant>
        <vt:lpwstr>_Toc276307900</vt:lpwstr>
      </vt:variant>
      <vt:variant>
        <vt:i4>1900604</vt:i4>
      </vt:variant>
      <vt:variant>
        <vt:i4>38</vt:i4>
      </vt:variant>
      <vt:variant>
        <vt:i4>0</vt:i4>
      </vt:variant>
      <vt:variant>
        <vt:i4>5</vt:i4>
      </vt:variant>
      <vt:variant>
        <vt:lpwstr/>
      </vt:variant>
      <vt:variant>
        <vt:lpwstr>_Toc276307899</vt:lpwstr>
      </vt:variant>
      <vt:variant>
        <vt:i4>1900604</vt:i4>
      </vt:variant>
      <vt:variant>
        <vt:i4>32</vt:i4>
      </vt:variant>
      <vt:variant>
        <vt:i4>0</vt:i4>
      </vt:variant>
      <vt:variant>
        <vt:i4>5</vt:i4>
      </vt:variant>
      <vt:variant>
        <vt:lpwstr/>
      </vt:variant>
      <vt:variant>
        <vt:lpwstr>_Toc276307898</vt:lpwstr>
      </vt:variant>
      <vt:variant>
        <vt:i4>1900604</vt:i4>
      </vt:variant>
      <vt:variant>
        <vt:i4>26</vt:i4>
      </vt:variant>
      <vt:variant>
        <vt:i4>0</vt:i4>
      </vt:variant>
      <vt:variant>
        <vt:i4>5</vt:i4>
      </vt:variant>
      <vt:variant>
        <vt:lpwstr/>
      </vt:variant>
      <vt:variant>
        <vt:lpwstr>_Toc276307897</vt:lpwstr>
      </vt:variant>
      <vt:variant>
        <vt:i4>1900604</vt:i4>
      </vt:variant>
      <vt:variant>
        <vt:i4>20</vt:i4>
      </vt:variant>
      <vt:variant>
        <vt:i4>0</vt:i4>
      </vt:variant>
      <vt:variant>
        <vt:i4>5</vt:i4>
      </vt:variant>
      <vt:variant>
        <vt:lpwstr/>
      </vt:variant>
      <vt:variant>
        <vt:lpwstr>_Toc276307896</vt:lpwstr>
      </vt:variant>
      <vt:variant>
        <vt:i4>1900604</vt:i4>
      </vt:variant>
      <vt:variant>
        <vt:i4>14</vt:i4>
      </vt:variant>
      <vt:variant>
        <vt:i4>0</vt:i4>
      </vt:variant>
      <vt:variant>
        <vt:i4>5</vt:i4>
      </vt:variant>
      <vt:variant>
        <vt:lpwstr/>
      </vt:variant>
      <vt:variant>
        <vt:lpwstr>_Toc276307895</vt:lpwstr>
      </vt:variant>
      <vt:variant>
        <vt:i4>1900604</vt:i4>
      </vt:variant>
      <vt:variant>
        <vt:i4>8</vt:i4>
      </vt:variant>
      <vt:variant>
        <vt:i4>0</vt:i4>
      </vt:variant>
      <vt:variant>
        <vt:i4>5</vt:i4>
      </vt:variant>
      <vt:variant>
        <vt:lpwstr/>
      </vt:variant>
      <vt:variant>
        <vt:lpwstr>_Toc276307894</vt:lpwstr>
      </vt:variant>
      <vt:variant>
        <vt:i4>1900604</vt:i4>
      </vt:variant>
      <vt:variant>
        <vt:i4>2</vt:i4>
      </vt:variant>
      <vt:variant>
        <vt:i4>0</vt:i4>
      </vt:variant>
      <vt:variant>
        <vt:i4>5</vt:i4>
      </vt:variant>
      <vt:variant>
        <vt:lpwstr/>
      </vt:variant>
      <vt:variant>
        <vt:lpwstr>_Toc276307893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KỸ THUẬT CÔNG NGHỆ THÀNH PHỐ HỒ CHÍ MINH</dc:title>
  <dc:subject/>
  <dc:creator>VTTT</dc:creator>
  <cp:keywords/>
  <dc:description/>
  <cp:lastModifiedBy>Dell</cp:lastModifiedBy>
  <cp:revision>310</cp:revision>
  <cp:lastPrinted>2009-04-14T23:57:00Z</cp:lastPrinted>
  <dcterms:created xsi:type="dcterms:W3CDTF">2012-05-12T05:46:00Z</dcterms:created>
  <dcterms:modified xsi:type="dcterms:W3CDTF">2019-06-30T06:19:00Z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